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CE5B75" w:rsidRPr="0046355D" w:rsidTr="00114BCD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E5B75" w:rsidRPr="0046355D" w:rsidRDefault="00CE5B75" w:rsidP="00114BCD">
            <w:pPr>
              <w:pStyle w:val="berschrift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CE5B75" w:rsidRPr="00217EF9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64515D" w:rsidP="00114BC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Angebotszonen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CE5B75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106.002</w:t>
            </w:r>
          </w:p>
        </w:tc>
      </w:tr>
      <w:tr w:rsidR="00CE5B75" w:rsidRPr="003A1F8D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Pr="00B21819" w:rsidRDefault="00CE5B75" w:rsidP="00114BCD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64515D" w:rsidP="00114BC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3</w:t>
            </w:r>
            <w:r w:rsidR="00CE5B75" w:rsidRPr="003A1F8D">
              <w:rPr>
                <w:lang w:val="de-CH"/>
              </w:rPr>
              <w:t>.</w:t>
            </w:r>
            <w:r w:rsidR="00CE5B75">
              <w:rPr>
                <w:lang w:val="de-CH"/>
              </w:rPr>
              <w:t>0</w:t>
            </w:r>
            <w:r w:rsidR="00CE5B75">
              <w:rPr>
                <w:lang w:val="de-DE"/>
              </w:rPr>
              <w:t xml:space="preserve"> / </w:t>
            </w:r>
            <w:r w:rsidR="00077AF6">
              <w:fldChar w:fldCharType="begin"/>
            </w:r>
            <w:r w:rsidR="00077AF6">
              <w:instrText xml:space="preserve"> DOCPROPERTY  LastSavedTime  \* MERGEFORMAT "dd. MM. yyyy"</w:instrText>
            </w:r>
            <w:r w:rsidR="00077AF6">
              <w:fldChar w:fldCharType="separate"/>
            </w:r>
            <w:r w:rsidR="00CE5B75">
              <w:t>19.08.2009 14:19</w:t>
            </w:r>
            <w:r w:rsidR="00077AF6">
              <w:fldChar w:fldCharType="end"/>
            </w:r>
            <w:r w:rsidR="00CE5B75">
              <w:rPr>
                <w:lang w:val="de-DE"/>
              </w:rPr>
              <w:t xml:space="preserve"> / </w:t>
            </w:r>
            <w:r w:rsidR="00077AF6">
              <w:fldChar w:fldCharType="begin"/>
            </w:r>
            <w:r w:rsidR="00077AF6">
              <w:instrText xml:space="preserve"> DOCPROPERTY  LastSavedBy  \* MERGEFORMAT </w:instrText>
            </w:r>
            <w:r w:rsidR="00077AF6">
              <w:fldChar w:fldCharType="separate"/>
            </w:r>
            <w:r w:rsidR="00CE5B75" w:rsidRPr="009565D3">
              <w:rPr>
                <w:lang w:val="de-DE"/>
              </w:rPr>
              <w:t>Tim</w:t>
            </w:r>
            <w:r w:rsidR="00CE5B75" w:rsidRPr="003A1F8D">
              <w:rPr>
                <w:lang w:val="de-CH"/>
              </w:rPr>
              <w:t xml:space="preserve"> Bänziger</w:t>
            </w:r>
            <w:r w:rsidR="00077AF6">
              <w:rPr>
                <w:lang w:val="de-CH"/>
              </w:rPr>
              <w:fldChar w:fldCharType="end"/>
            </w:r>
          </w:p>
        </w:tc>
      </w:tr>
      <w:tr w:rsidR="00CE5B75" w:rsidRPr="00077AF6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Pr="009F48FA" w:rsidRDefault="0064515D" w:rsidP="00077AF6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Erfassung und Verwaltung von Angebotszonen und Angeboten</w:t>
            </w:r>
            <w:r w:rsidR="00077AF6">
              <w:rPr>
                <w:lang w:val="de-DE"/>
              </w:rPr>
              <w:t>.</w:t>
            </w:r>
            <w:bookmarkStart w:id="0" w:name="_GoBack"/>
            <w:bookmarkEnd w:id="0"/>
          </w:p>
        </w:tc>
      </w:tr>
      <w:tr w:rsidR="00CE5B75" w:rsidRPr="00077AF6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5D" w:rsidRPr="0064515D" w:rsidRDefault="0064515D" w:rsidP="007C20D5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smallCaps/>
                <w:lang w:val="de-CH"/>
              </w:rPr>
            </w:pPr>
            <w:r w:rsidRPr="0064515D">
              <w:rPr>
                <w:smallCaps/>
                <w:lang w:val="de-CH"/>
              </w:rPr>
              <w:t>Zugeordnete Angebotszonen müssen in der View Ansicht der Ressource visualisiert werden (nur Ressourcenart Raum)</w:t>
            </w:r>
          </w:p>
          <w:p w:rsidR="00CE5B75" w:rsidRPr="0064515D" w:rsidRDefault="00CE5B75" w:rsidP="00114BC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CE5B75" w:rsidRPr="003C3934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Pr="009F48FA" w:rsidRDefault="00CE5B75" w:rsidP="00114BC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CE5B75" w:rsidRPr="0064515D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5D" w:rsidRPr="00BF11A4" w:rsidRDefault="0064515D" w:rsidP="007C20D5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</w:t>
            </w:r>
            <w:r w:rsidRPr="00A86CA1">
              <w:rPr>
                <w:lang w:val="de-CH"/>
              </w:rPr>
              <w:t xml:space="preserve"> „</w:t>
            </w:r>
            <w:r w:rsidRPr="00BF11A4">
              <w:rPr>
                <w:lang w:val="de-CH"/>
              </w:rPr>
              <w:t>Angebotszonen administrieren“</w:t>
            </w:r>
          </w:p>
          <w:p w:rsidR="0064515D" w:rsidRPr="001E3C41" w:rsidRDefault="0064515D" w:rsidP="007C20D5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6521A9">
              <w:rPr>
                <w:lang w:val="de-CH"/>
              </w:rPr>
              <w:t>Darf „Angebote administrieren“</w:t>
            </w:r>
          </w:p>
          <w:p w:rsidR="00CE5B75" w:rsidRPr="001E3C41" w:rsidRDefault="001E3C41" w:rsidP="000E51E8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proofErr w:type="spellStart"/>
            <w:r>
              <w:t>Darf</w:t>
            </w:r>
            <w:proofErr w:type="spellEnd"/>
            <w:r>
              <w:t xml:space="preserve"> „</w:t>
            </w:r>
            <w:proofErr w:type="spellStart"/>
            <w:r>
              <w:t>Ressource</w:t>
            </w:r>
            <w:proofErr w:type="spellEnd"/>
            <w:r>
              <w:t xml:space="preserve"> </w:t>
            </w:r>
            <w:proofErr w:type="spellStart"/>
            <w:r>
              <w:t>Raum</w:t>
            </w:r>
            <w:proofErr w:type="spellEnd"/>
            <w:r>
              <w:t xml:space="preserve"> </w:t>
            </w:r>
            <w:proofErr w:type="spellStart"/>
            <w:r>
              <w:t>verwalten</w:t>
            </w:r>
            <w:proofErr w:type="spellEnd"/>
            <w:r>
              <w:t>“</w:t>
            </w:r>
          </w:p>
        </w:tc>
      </w:tr>
      <w:tr w:rsidR="00CE5B75" w:rsidRPr="00077AF6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rPr>
                <w:lang w:val="de-CH"/>
              </w:rPr>
            </w:pPr>
            <w:r w:rsidRPr="0064515D">
              <w:rPr>
                <w:lang w:val="de-CH"/>
              </w:rPr>
              <w:t xml:space="preserve">Nutzer navigiert auf </w:t>
            </w:r>
            <w:r w:rsidRPr="0064515D">
              <w:rPr>
                <w:smallCaps/>
                <w:lang w:val="de-CH"/>
              </w:rPr>
              <w:t>Einstellungen\Dienstleistungen\Angebotszonen verwalten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lang w:val="de-CH"/>
              </w:rPr>
              <w:t>Nutzer gibt Suchkriterien ein (optional) und klickt Button „</w:t>
            </w:r>
            <w:r>
              <w:rPr>
                <w:lang w:val="de-CH"/>
              </w:rPr>
              <w:t>Finden</w:t>
            </w:r>
            <w:r w:rsidRPr="0064515D">
              <w:rPr>
                <w:lang w:val="de-CH"/>
              </w:rPr>
              <w:t>“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lang w:val="de-CH"/>
              </w:rPr>
              <w:t>Ein Suchresultat über alle erfassten Angebotszonen wird angezeigt</w:t>
            </w:r>
            <w:r>
              <w:rPr>
                <w:lang w:val="de-CH"/>
              </w:rPr>
              <w:t xml:space="preserve"> – eine oder </w:t>
            </w:r>
            <w:r w:rsidRPr="0064515D">
              <w:rPr>
                <w:lang w:val="de-CH"/>
              </w:rPr>
              <w:t xml:space="preserve">mehrere Angebotszonen </w:t>
            </w:r>
            <w:r>
              <w:rPr>
                <w:lang w:val="de-CH"/>
              </w:rPr>
              <w:t>können gelöscht werden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lang w:val="de-CH"/>
              </w:rPr>
              <w:t>Nutzer kann eine Angebotszone anklicken</w:t>
            </w:r>
            <w:r>
              <w:rPr>
                <w:lang w:val="de-CH"/>
              </w:rPr>
              <w:t xml:space="preserve"> um ins Detail </w:t>
            </w:r>
            <w:r w:rsidR="00DB37CA">
              <w:rPr>
                <w:lang w:val="de-CH"/>
              </w:rPr>
              <w:t>(View Modus) wechseln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lang w:val="de-CH"/>
              </w:rPr>
              <w:t>Nutzer kann Angebotszonen (Stammdaten) editieren resp. erstellen</w:t>
            </w:r>
          </w:p>
          <w:p w:rsidR="0064515D" w:rsidRPr="00CA7E64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sz w:val="19"/>
                <w:szCs w:val="19"/>
                <w:lang w:val="de-CH"/>
              </w:rPr>
              <w:t>Liste mit allen der Angebotszone zugeordneten Angebote wird angezeigt</w:t>
            </w:r>
            <w:r w:rsidR="00CA7E64">
              <w:rPr>
                <w:sz w:val="19"/>
                <w:szCs w:val="19"/>
                <w:lang w:val="de-CH"/>
              </w:rPr>
              <w:t xml:space="preserve"> - </w:t>
            </w:r>
            <w:r w:rsidR="00CA7E64" w:rsidRPr="00CA7E64">
              <w:rPr>
                <w:sz w:val="19"/>
                <w:szCs w:val="19"/>
                <w:lang w:val="de-CH"/>
              </w:rPr>
              <w:t>ein oder mehrere Angebote können entfernt werden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szCs w:val="20"/>
                <w:lang w:val="de-CH"/>
              </w:rPr>
              <w:t>Angebote können zu der Angebotszone hinzugefügt werden</w:t>
            </w:r>
          </w:p>
          <w:p w:rsidR="0064515D" w:rsidRPr="0064515D" w:rsidRDefault="0064515D" w:rsidP="007C20D5">
            <w:pPr>
              <w:pStyle w:val="Listenabsatz"/>
              <w:numPr>
                <w:ilvl w:val="0"/>
                <w:numId w:val="12"/>
              </w:numPr>
              <w:jc w:val="both"/>
              <w:rPr>
                <w:lang w:val="de-CH"/>
              </w:rPr>
            </w:pPr>
            <w:r w:rsidRPr="0064515D">
              <w:rPr>
                <w:sz w:val="19"/>
                <w:szCs w:val="19"/>
                <w:lang w:val="de-CH"/>
              </w:rPr>
              <w:t>Liste mit allen der Angebotszone zugeordneten Ressourcen wird angezeigt</w:t>
            </w:r>
            <w:r w:rsidR="003474D3">
              <w:rPr>
                <w:sz w:val="19"/>
                <w:szCs w:val="19"/>
                <w:lang w:val="de-CH"/>
              </w:rPr>
              <w:t xml:space="preserve"> – eine oder mehrere Ressourcen können entfernt werden</w:t>
            </w:r>
          </w:p>
          <w:p w:rsidR="00CE5B75" w:rsidRPr="0064515D" w:rsidRDefault="0064515D" w:rsidP="007C20D5">
            <w:pPr>
              <w:pStyle w:val="Listenabsatz"/>
              <w:numPr>
                <w:ilvl w:val="0"/>
                <w:numId w:val="1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64515D">
              <w:rPr>
                <w:szCs w:val="20"/>
                <w:lang w:val="de-CH"/>
              </w:rPr>
              <w:t>Ressourcen können zu der Angebotszone hinzugefügt werden</w:t>
            </w:r>
          </w:p>
        </w:tc>
      </w:tr>
      <w:tr w:rsidR="00CE5B75" w:rsidRPr="00395D64" w:rsidTr="00114B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Default="00CE5B75" w:rsidP="00114BC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B75" w:rsidRPr="00A1286A" w:rsidRDefault="00CE5B75" w:rsidP="00114BCD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</w:t>
            </w:r>
            <w:r w:rsidR="0064515D">
              <w:rPr>
                <w:lang w:val="en-US"/>
              </w:rPr>
              <w:t>6</w:t>
            </w:r>
            <w:r w:rsidRPr="00A1286A">
              <w:rPr>
                <w:lang w:val="en-US"/>
              </w:rPr>
              <w:t>.001</w:t>
            </w:r>
          </w:p>
          <w:p w:rsidR="00CE5B75" w:rsidRPr="00A1286A" w:rsidRDefault="0064515D" w:rsidP="00114BCD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201.001</w:t>
            </w:r>
          </w:p>
        </w:tc>
      </w:tr>
    </w:tbl>
    <w:p w:rsidR="00CE5B75" w:rsidRDefault="00CE5B75" w:rsidP="00CE5B75"/>
    <w:p w:rsidR="00CE5B75" w:rsidRPr="0046355D" w:rsidRDefault="00CE5B75" w:rsidP="00CE5B75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CE5B75" w:rsidRPr="0046355D" w:rsidRDefault="00CE5B75" w:rsidP="007C20D5">
      <w:pPr>
        <w:pStyle w:val="Listenabsatz"/>
        <w:numPr>
          <w:ilvl w:val="0"/>
          <w:numId w:val="11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CE5B75" w:rsidRDefault="00CE5B75" w:rsidP="007C20D5">
      <w:pPr>
        <w:pStyle w:val="Listenabsatz"/>
        <w:numPr>
          <w:ilvl w:val="0"/>
          <w:numId w:val="11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CE5B75" w:rsidRPr="00D66AB7" w:rsidRDefault="00CE5B75" w:rsidP="007C20D5">
      <w:pPr>
        <w:pStyle w:val="Listenabsatz"/>
        <w:numPr>
          <w:ilvl w:val="0"/>
          <w:numId w:val="11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3F3E34" w:rsidRPr="00CE5B75" w:rsidRDefault="003F3E34" w:rsidP="003F3E34">
      <w:pPr>
        <w:rPr>
          <w:lang w:val="de-CH"/>
        </w:rPr>
      </w:pPr>
    </w:p>
    <w:p w:rsidR="000F0A5D" w:rsidRPr="000F0A5D" w:rsidRDefault="000F0A5D" w:rsidP="000F0A5D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p w:rsidR="00931341" w:rsidRPr="000F0A5D" w:rsidRDefault="00931341" w:rsidP="00931341">
      <w:pPr>
        <w:rPr>
          <w:lang w:val="de-DE"/>
        </w:rPr>
      </w:pPr>
    </w:p>
    <w:p w:rsidR="00CE5B75" w:rsidRDefault="00CE5B75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931341" w:rsidRDefault="00931341" w:rsidP="00931341">
      <w:pPr>
        <w:pStyle w:val="berschrift1"/>
        <w:keepNext w:val="0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931341" w:rsidRPr="00DC0ADE" w:rsidRDefault="00931341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931341" w:rsidRPr="00077AF6" w:rsidTr="0064515D">
        <w:tc>
          <w:tcPr>
            <w:tcW w:w="9606" w:type="dxa"/>
            <w:gridSpan w:val="2"/>
            <w:shd w:val="clear" w:color="auto" w:fill="C2D69B" w:themeFill="accent3" w:themeFillTint="99"/>
          </w:tcPr>
          <w:p w:rsidR="00931341" w:rsidRPr="0064515D" w:rsidRDefault="00931341" w:rsidP="00931341">
            <w:pPr>
              <w:pStyle w:val="berschrift2"/>
              <w:rPr>
                <w:lang w:val="de-CH"/>
              </w:rPr>
            </w:pPr>
            <w:r w:rsidRPr="0064515D">
              <w:rPr>
                <w:lang w:val="de-DE"/>
              </w:rPr>
              <w:t>Schritt 1 -</w:t>
            </w:r>
            <w:r w:rsidRPr="0064515D">
              <w:rPr>
                <w:sz w:val="20"/>
                <w:szCs w:val="20"/>
                <w:lang w:val="de-DE"/>
              </w:rPr>
              <w:t xml:space="preserve"> </w:t>
            </w:r>
            <w:r w:rsidRPr="0064515D">
              <w:rPr>
                <w:b w:val="0"/>
                <w:sz w:val="20"/>
                <w:szCs w:val="20"/>
                <w:lang w:val="de-CH"/>
              </w:rPr>
              <w:t xml:space="preserve">Nutzer navigiert auf </w:t>
            </w:r>
            <w:r w:rsidRPr="0064515D">
              <w:rPr>
                <w:b w:val="0"/>
                <w:smallCaps/>
                <w:sz w:val="20"/>
                <w:szCs w:val="20"/>
                <w:lang w:val="de-CH"/>
              </w:rPr>
              <w:t>Einstellungen\Dienstleistungen\Angebotszonen verwalten</w:t>
            </w:r>
          </w:p>
        </w:tc>
      </w:tr>
      <w:tr w:rsidR="00931341" w:rsidRPr="0064515D" w:rsidTr="003D11FB">
        <w:tc>
          <w:tcPr>
            <w:tcW w:w="4928" w:type="dxa"/>
          </w:tcPr>
          <w:p w:rsidR="00931341" w:rsidRPr="0064515D" w:rsidRDefault="00931341" w:rsidP="003D11FB">
            <w:pPr>
              <w:rPr>
                <w:b/>
                <w:lang w:val="de-DE"/>
              </w:rPr>
            </w:pPr>
            <w:r w:rsidRPr="0064515D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931341" w:rsidRPr="0064515D" w:rsidRDefault="00931341" w:rsidP="003D11FB">
            <w:pPr>
              <w:rPr>
                <w:b/>
                <w:lang w:val="de-DE"/>
              </w:rPr>
            </w:pPr>
            <w:r w:rsidRPr="0064515D">
              <w:rPr>
                <w:b/>
                <w:lang w:val="de-DE"/>
              </w:rPr>
              <w:t>Regeln</w:t>
            </w:r>
          </w:p>
        </w:tc>
      </w:tr>
      <w:tr w:rsidR="00931341" w:rsidRPr="0064515D" w:rsidTr="003D11FB">
        <w:tc>
          <w:tcPr>
            <w:tcW w:w="4928" w:type="dxa"/>
          </w:tcPr>
          <w:p w:rsidR="00931341" w:rsidRDefault="00931341" w:rsidP="003D11FB">
            <w:pPr>
              <w:rPr>
                <w:b/>
                <w:lang w:val="de-DE"/>
              </w:rPr>
            </w:pPr>
            <w:proofErr w:type="spellStart"/>
            <w:r w:rsidRPr="0064515D">
              <w:rPr>
                <w:b/>
                <w:lang w:val="de-DE"/>
              </w:rPr>
              <w:t>Sidepanel</w:t>
            </w:r>
            <w:proofErr w:type="spellEnd"/>
          </w:p>
          <w:p w:rsidR="0064515D" w:rsidRPr="0064515D" w:rsidRDefault="0064515D" w:rsidP="003D11FB">
            <w:pPr>
              <w:rPr>
                <w:b/>
                <w:lang w:val="de-DE"/>
              </w:rPr>
            </w:pPr>
          </w:p>
          <w:p w:rsidR="00931341" w:rsidRPr="0064515D" w:rsidRDefault="00931341" w:rsidP="003D11FB">
            <w:pPr>
              <w:rPr>
                <w:b/>
                <w:lang w:val="de-DE"/>
              </w:rPr>
            </w:pPr>
            <w:r w:rsidRPr="0064515D">
              <w:rPr>
                <w:lang w:val="de-DE"/>
              </w:rPr>
              <w:t>Navigation öffnet sich entsprechend</w:t>
            </w:r>
            <w:r w:rsidRPr="0064515D">
              <w:rPr>
                <w:b/>
                <w:lang w:val="de-DE"/>
              </w:rPr>
              <w:t xml:space="preserve"> </w:t>
            </w:r>
          </w:p>
          <w:p w:rsidR="00931341" w:rsidRPr="0064515D" w:rsidRDefault="00931341" w:rsidP="003D11FB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931341" w:rsidRPr="0064515D" w:rsidRDefault="00931341" w:rsidP="003D11FB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931341" w:rsidRPr="0064515D" w:rsidRDefault="00931341" w:rsidP="0064515D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64515D">
              <w:rPr>
                <w:lang w:val="de-CH"/>
              </w:rPr>
              <w:t>Funktionsrechte müssen implementiert werden:</w:t>
            </w:r>
          </w:p>
          <w:p w:rsidR="00947FF0" w:rsidRPr="001E3C41" w:rsidRDefault="00931341" w:rsidP="007C20D5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 w:rsidRPr="0064515D">
              <w:rPr>
                <w:lang w:val="de-CH"/>
              </w:rPr>
              <w:t>Darf „Angebotszonen administrieren“</w:t>
            </w:r>
          </w:p>
          <w:p w:rsidR="001E3C41" w:rsidRDefault="001E3C41" w:rsidP="001E3C41">
            <w:pPr>
              <w:tabs>
                <w:tab w:val="left" w:pos="5220"/>
              </w:tabs>
              <w:rPr>
                <w:lang w:val="de-CH"/>
              </w:rPr>
            </w:pPr>
          </w:p>
          <w:p w:rsidR="001E3C41" w:rsidRPr="001E3C41" w:rsidRDefault="001E3C41" w:rsidP="001E3C41">
            <w:pPr>
              <w:tabs>
                <w:tab w:val="left" w:pos="5220"/>
              </w:tabs>
              <w:rPr>
                <w:lang w:val="de-CH"/>
              </w:rPr>
            </w:pPr>
            <w:r w:rsidRPr="001E3C41">
              <w:rPr>
                <w:lang w:val="de-CH"/>
              </w:rPr>
              <w:t>Tab “Ressource” nur mit folgendem Funktionsrecht sichtbar:</w:t>
            </w:r>
          </w:p>
          <w:p w:rsidR="001E3C41" w:rsidRPr="001E3C41" w:rsidRDefault="001E3C41" w:rsidP="001E3C41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proofErr w:type="spellStart"/>
            <w:r>
              <w:t>Darf</w:t>
            </w:r>
            <w:proofErr w:type="spellEnd"/>
            <w:r>
              <w:t xml:space="preserve"> „</w:t>
            </w:r>
            <w:proofErr w:type="spellStart"/>
            <w:r>
              <w:t>Ressource</w:t>
            </w:r>
            <w:proofErr w:type="spellEnd"/>
            <w:r>
              <w:t xml:space="preserve"> </w:t>
            </w:r>
            <w:proofErr w:type="spellStart"/>
            <w:r>
              <w:t>Raum</w:t>
            </w:r>
            <w:proofErr w:type="spellEnd"/>
            <w:r>
              <w:t xml:space="preserve"> </w:t>
            </w:r>
            <w:proofErr w:type="spellStart"/>
            <w:r>
              <w:t>verwalten</w:t>
            </w:r>
            <w:proofErr w:type="spellEnd"/>
            <w:r>
              <w:t>“</w:t>
            </w:r>
          </w:p>
          <w:p w:rsidR="00931341" w:rsidRPr="0064515D" w:rsidRDefault="00931341" w:rsidP="003D11FB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31341" w:rsidRPr="00902CB1" w:rsidTr="003D11FB">
        <w:tc>
          <w:tcPr>
            <w:tcW w:w="9606" w:type="dxa"/>
            <w:gridSpan w:val="2"/>
          </w:tcPr>
          <w:p w:rsidR="00931341" w:rsidRPr="0064515D" w:rsidRDefault="0064515D" w:rsidP="0064515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056581" cy="1401493"/>
                  <wp:effectExtent l="19050" t="0" r="819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762" cy="1401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Pr="00902CB1" w:rsidRDefault="00931341" w:rsidP="00931341">
      <w:pPr>
        <w:rPr>
          <w:highlight w:val="yellow"/>
          <w:lang w:val="de-CH"/>
        </w:rPr>
      </w:pPr>
    </w:p>
    <w:p w:rsidR="00931341" w:rsidRPr="00902CB1" w:rsidRDefault="00931341" w:rsidP="00931341">
      <w:pPr>
        <w:rPr>
          <w:highlight w:val="yellow"/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931341" w:rsidRPr="00077AF6" w:rsidTr="0064515D">
        <w:tc>
          <w:tcPr>
            <w:tcW w:w="9606" w:type="dxa"/>
            <w:gridSpan w:val="2"/>
            <w:shd w:val="clear" w:color="auto" w:fill="C2D69B" w:themeFill="accent3" w:themeFillTint="99"/>
          </w:tcPr>
          <w:p w:rsidR="00931341" w:rsidRPr="0064515D" w:rsidRDefault="00931341" w:rsidP="0064515D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" w:name="_Ref220409354"/>
            <w:r w:rsidRPr="0064515D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Pr="0064515D">
              <w:rPr>
                <w:b/>
                <w:bCs/>
                <w:sz w:val="32"/>
                <w:lang w:val="de-DE"/>
              </w:rPr>
              <w:t xml:space="preserve"> </w:t>
            </w:r>
            <w:r w:rsidRPr="0064515D">
              <w:rPr>
                <w:lang w:val="de-CH"/>
              </w:rPr>
              <w:t>Nutzer gibt Suchkriterien ein (optional) und klickt Button „</w:t>
            </w:r>
            <w:r w:rsidR="0064515D">
              <w:rPr>
                <w:lang w:val="de-CH"/>
              </w:rPr>
              <w:t>Finden</w:t>
            </w:r>
            <w:r w:rsidRPr="0064515D">
              <w:rPr>
                <w:lang w:val="de-CH"/>
              </w:rPr>
              <w:t>“</w:t>
            </w:r>
          </w:p>
        </w:tc>
      </w:tr>
      <w:tr w:rsidR="00931341" w:rsidRPr="0064515D" w:rsidTr="003D11FB">
        <w:tc>
          <w:tcPr>
            <w:tcW w:w="4928" w:type="dxa"/>
          </w:tcPr>
          <w:p w:rsidR="00931341" w:rsidRPr="0064515D" w:rsidRDefault="00931341" w:rsidP="003D11FB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4515D">
              <w:rPr>
                <w:b/>
                <w:lang w:val="de-DE"/>
              </w:rPr>
              <w:t>Controls</w:t>
            </w:r>
            <w:r w:rsidRPr="0064515D">
              <w:t xml:space="preserve"> </w:t>
            </w:r>
          </w:p>
        </w:tc>
        <w:tc>
          <w:tcPr>
            <w:tcW w:w="4678" w:type="dxa"/>
          </w:tcPr>
          <w:p w:rsidR="00931341" w:rsidRPr="0064515D" w:rsidRDefault="00931341" w:rsidP="003D11FB">
            <w:pPr>
              <w:rPr>
                <w:b/>
                <w:lang w:val="de-DE"/>
              </w:rPr>
            </w:pPr>
            <w:r w:rsidRPr="0064515D">
              <w:rPr>
                <w:b/>
                <w:lang w:val="de-DE"/>
              </w:rPr>
              <w:t>Regeln</w:t>
            </w:r>
          </w:p>
        </w:tc>
      </w:tr>
      <w:tr w:rsidR="00931341" w:rsidRPr="0064515D" w:rsidTr="003D11FB">
        <w:tc>
          <w:tcPr>
            <w:tcW w:w="4928" w:type="dxa"/>
          </w:tcPr>
          <w:p w:rsidR="00931341" w:rsidRPr="0064515D" w:rsidRDefault="00931341" w:rsidP="003D11FB">
            <w:pPr>
              <w:rPr>
                <w:b/>
                <w:i/>
                <w:lang w:val="de-DE"/>
              </w:rPr>
            </w:pPr>
          </w:p>
          <w:p w:rsidR="00931341" w:rsidRPr="0064515D" w:rsidRDefault="00931341" w:rsidP="003D11FB">
            <w:pPr>
              <w:rPr>
                <w:b/>
                <w:lang w:val="de-DE"/>
              </w:rPr>
            </w:pPr>
            <w:proofErr w:type="spellStart"/>
            <w:r w:rsidRPr="0064515D">
              <w:rPr>
                <w:b/>
                <w:lang w:val="de-DE"/>
              </w:rPr>
              <w:t>Sidepanel</w:t>
            </w:r>
            <w:proofErr w:type="spellEnd"/>
          </w:p>
          <w:p w:rsidR="00931341" w:rsidRPr="0064515D" w:rsidRDefault="00931341" w:rsidP="007C20D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 w:rsidRPr="0064515D">
              <w:rPr>
                <w:lang w:val="de-DE"/>
              </w:rPr>
              <w:t>Bezeichnung</w:t>
            </w:r>
          </w:p>
          <w:p w:rsidR="00B02386" w:rsidRPr="0064515D" w:rsidRDefault="0064515D" w:rsidP="007C20D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Dienstleister</w:t>
            </w:r>
          </w:p>
          <w:p w:rsidR="00931341" w:rsidRPr="0064515D" w:rsidRDefault="00931341" w:rsidP="003D11FB">
            <w:pPr>
              <w:pStyle w:val="Listenabsatz"/>
              <w:rPr>
                <w:lang w:val="de-DE"/>
              </w:rPr>
            </w:pPr>
          </w:p>
          <w:p w:rsidR="00931341" w:rsidRPr="0064515D" w:rsidRDefault="00931341" w:rsidP="007C20D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 w:rsidRPr="0064515D">
              <w:rPr>
                <w:lang w:val="de-DE"/>
              </w:rPr>
              <w:t>Button „</w:t>
            </w:r>
            <w:r w:rsidR="0064515D">
              <w:rPr>
                <w:lang w:val="de-DE"/>
              </w:rPr>
              <w:t>Finden</w:t>
            </w:r>
            <w:r w:rsidRPr="0064515D">
              <w:rPr>
                <w:lang w:val="de-DE"/>
              </w:rPr>
              <w:t>“</w:t>
            </w:r>
          </w:p>
          <w:p w:rsidR="00931341" w:rsidRPr="0064515D" w:rsidRDefault="00931341" w:rsidP="007C20D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 w:rsidRPr="0064515D">
              <w:rPr>
                <w:lang w:val="de-DE"/>
              </w:rPr>
              <w:t>Button „</w:t>
            </w:r>
            <w:r w:rsidR="0064515D">
              <w:rPr>
                <w:lang w:val="de-DE"/>
              </w:rPr>
              <w:t>Zurücksetzen“</w:t>
            </w:r>
          </w:p>
          <w:p w:rsidR="00931341" w:rsidRPr="0064515D" w:rsidRDefault="00931341" w:rsidP="003D11FB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B02386" w:rsidRPr="0064515D" w:rsidRDefault="00B02386" w:rsidP="00B02386">
            <w:pPr>
              <w:tabs>
                <w:tab w:val="left" w:pos="5220"/>
              </w:tabs>
              <w:rPr>
                <w:lang w:val="de-DE"/>
              </w:rPr>
            </w:pPr>
          </w:p>
          <w:p w:rsidR="00931341" w:rsidRPr="0064515D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931341" w:rsidRPr="0064515D" w:rsidRDefault="00931341" w:rsidP="003D11FB">
            <w:pPr>
              <w:tabs>
                <w:tab w:val="left" w:pos="5220"/>
              </w:tabs>
              <w:rPr>
                <w:b/>
                <w:lang w:val="de-DE"/>
              </w:rPr>
            </w:pPr>
          </w:p>
        </w:tc>
      </w:tr>
      <w:tr w:rsidR="00931341" w:rsidTr="003D11FB">
        <w:tc>
          <w:tcPr>
            <w:tcW w:w="9606" w:type="dxa"/>
            <w:gridSpan w:val="2"/>
          </w:tcPr>
          <w:p w:rsidR="00931341" w:rsidRPr="00480F76" w:rsidRDefault="0064515D" w:rsidP="003D11FB">
            <w:pPr>
              <w:rPr>
                <w:lang w:val="de-DE"/>
              </w:rPr>
            </w:pPr>
            <w:r w:rsidRPr="0064515D">
              <w:rPr>
                <w:noProof/>
                <w:lang w:val="de-CH" w:eastAsia="de-CH"/>
              </w:rPr>
              <w:drawing>
                <wp:inline distT="0" distB="0" distL="0" distR="0">
                  <wp:extent cx="2056581" cy="1401493"/>
                  <wp:effectExtent l="19050" t="0" r="819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762" cy="1401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Default="00931341" w:rsidP="00931341">
      <w:pPr>
        <w:rPr>
          <w:lang w:val="de-DE"/>
        </w:rPr>
      </w:pPr>
    </w:p>
    <w:p w:rsidR="00931341" w:rsidRDefault="00931341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931341" w:rsidRPr="00077AF6" w:rsidTr="0064515D">
        <w:tc>
          <w:tcPr>
            <w:tcW w:w="9606" w:type="dxa"/>
            <w:gridSpan w:val="2"/>
            <w:shd w:val="clear" w:color="auto" w:fill="C2D69B" w:themeFill="accent3" w:themeFillTint="99"/>
          </w:tcPr>
          <w:p w:rsidR="00931341" w:rsidRPr="005C3503" w:rsidRDefault="00931341" w:rsidP="0064515D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r w:rsidRPr="0064515D">
              <w:rPr>
                <w:b/>
                <w:bCs/>
                <w:sz w:val="32"/>
                <w:lang w:val="de-DE"/>
              </w:rPr>
              <w:t>Schritt 3 -</w:t>
            </w:r>
            <w:r w:rsidRPr="0064515D">
              <w:rPr>
                <w:lang w:val="de-DE"/>
              </w:rPr>
              <w:t xml:space="preserve"> </w:t>
            </w:r>
            <w:r w:rsidRPr="0064515D">
              <w:rPr>
                <w:lang w:val="de-CH"/>
              </w:rPr>
              <w:t>Ein Suchresultat über alle erfassten Angebotszonen wird angezeigt</w:t>
            </w:r>
            <w:r w:rsidR="0064515D">
              <w:rPr>
                <w:lang w:val="de-CH"/>
              </w:rPr>
              <w:t xml:space="preserve"> </w:t>
            </w:r>
            <w:r w:rsidR="0064515D" w:rsidRPr="0064515D">
              <w:rPr>
                <w:lang w:val="de-CH"/>
              </w:rPr>
              <w:t>– eine oder mehrere Angebotszonen können gelöscht werden</w:t>
            </w:r>
          </w:p>
        </w:tc>
      </w:tr>
      <w:tr w:rsidR="00931341" w:rsidRPr="00264081" w:rsidTr="003D11FB">
        <w:tc>
          <w:tcPr>
            <w:tcW w:w="4928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077AF6" w:rsidTr="003D11FB">
        <w:tc>
          <w:tcPr>
            <w:tcW w:w="4928" w:type="dxa"/>
          </w:tcPr>
          <w:p w:rsidR="00931341" w:rsidRDefault="00931341" w:rsidP="003D11FB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93134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64515D">
              <w:rPr>
                <w:b/>
                <w:lang w:val="de-DE"/>
              </w:rPr>
              <w:t xml:space="preserve"> - Smartlist</w:t>
            </w:r>
          </w:p>
          <w:p w:rsidR="00931341" w:rsidRDefault="00931341" w:rsidP="003D11FB">
            <w:pPr>
              <w:rPr>
                <w:b/>
                <w:lang w:val="de-DE"/>
              </w:rPr>
            </w:pPr>
          </w:p>
          <w:p w:rsidR="00931341" w:rsidRPr="00301BE0" w:rsidRDefault="00931341" w:rsidP="003D11FB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931341" w:rsidRPr="001C5D4C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1C5D4C">
              <w:rPr>
                <w:lang w:val="de-DE"/>
              </w:rPr>
              <w:t>Selektionscheckbox</w:t>
            </w:r>
          </w:p>
          <w:p w:rsidR="00931341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  <w:r w:rsidR="0064515D">
              <w:rPr>
                <w:lang w:val="de-DE"/>
              </w:rPr>
              <w:t xml:space="preserve"> (mit View Link)</w:t>
            </w:r>
          </w:p>
          <w:p w:rsidR="0064515D" w:rsidRDefault="0064515D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Beschreibung</w:t>
            </w:r>
          </w:p>
          <w:p w:rsidR="00931341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Edit</w:t>
            </w:r>
            <w:r w:rsidR="0064515D">
              <w:rPr>
                <w:lang w:val="de-DE"/>
              </w:rPr>
              <w:t xml:space="preserve"> Icon</w:t>
            </w:r>
          </w:p>
          <w:p w:rsidR="0064515D" w:rsidRPr="0064515D" w:rsidRDefault="0064515D" w:rsidP="0064515D">
            <w:pPr>
              <w:rPr>
                <w:lang w:val="de-DE"/>
              </w:rPr>
            </w:pPr>
          </w:p>
          <w:p w:rsidR="00931341" w:rsidRDefault="00931341" w:rsidP="003D11FB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931341" w:rsidRDefault="00B02386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Gültig-Von</w:t>
            </w:r>
          </w:p>
          <w:p w:rsidR="00B02386" w:rsidRDefault="00B02386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Gültig-Bis</w:t>
            </w:r>
          </w:p>
          <w:p w:rsidR="00B02386" w:rsidRDefault="0064515D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Dienstleister</w:t>
            </w:r>
          </w:p>
          <w:p w:rsidR="0064515D" w:rsidRDefault="0064515D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Vorlaufdauer</w:t>
            </w:r>
          </w:p>
          <w:p w:rsidR="0064515D" w:rsidRDefault="0064515D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Nachlaufdauer</w:t>
            </w:r>
          </w:p>
          <w:p w:rsidR="00B50EB7" w:rsidRPr="00E329A2" w:rsidRDefault="00B50EB7" w:rsidP="00B50EB7">
            <w:pPr>
              <w:pStyle w:val="Listenabsatz"/>
              <w:rPr>
                <w:lang w:val="de-DE"/>
              </w:rPr>
            </w:pPr>
          </w:p>
          <w:p w:rsidR="0064515D" w:rsidRDefault="00391B15" w:rsidP="0064515D">
            <w:pPr>
              <w:rPr>
                <w:lang w:val="de-DE"/>
              </w:rPr>
            </w:pPr>
            <w:r>
              <w:rPr>
                <w:lang w:val="de-DE"/>
              </w:rPr>
              <w:t>Buttonbereich</w:t>
            </w:r>
          </w:p>
          <w:p w:rsidR="00931341" w:rsidRDefault="00DB37CA" w:rsidP="007C20D5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Button „L</w:t>
            </w:r>
            <w:r w:rsidR="00E96560">
              <w:rPr>
                <w:lang w:val="de-DE"/>
              </w:rPr>
              <w:t>öschen</w:t>
            </w:r>
            <w:r>
              <w:rPr>
                <w:lang w:val="de-DE"/>
              </w:rPr>
              <w:t>“</w:t>
            </w:r>
          </w:p>
          <w:p w:rsidR="00DB37CA" w:rsidRDefault="00DB37CA" w:rsidP="007C20D5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Dropdown „Dienstleister“</w:t>
            </w:r>
          </w:p>
          <w:p w:rsidR="00DB37CA" w:rsidRPr="0064515D" w:rsidRDefault="00DB37CA" w:rsidP="007C20D5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Button „Erstellen“</w:t>
            </w:r>
          </w:p>
          <w:p w:rsidR="00931341" w:rsidRPr="00EC338A" w:rsidRDefault="00931341" w:rsidP="003D11FB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931341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931341" w:rsidRDefault="00931341" w:rsidP="00E96560">
            <w:pPr>
              <w:tabs>
                <w:tab w:val="left" w:pos="5220"/>
              </w:tabs>
              <w:rPr>
                <w:lang w:val="de-DE"/>
              </w:rPr>
            </w:pPr>
            <w:r w:rsidRPr="00E96560">
              <w:rPr>
                <w:lang w:val="de-DE"/>
              </w:rPr>
              <w:t xml:space="preserve">Die </w:t>
            </w:r>
            <w:r w:rsidR="00B50EB7" w:rsidRPr="00E96560">
              <w:rPr>
                <w:lang w:val="de-DE"/>
              </w:rPr>
              <w:t>Angebots</w:t>
            </w:r>
            <w:r w:rsidRPr="00E96560">
              <w:rPr>
                <w:lang w:val="de-DE"/>
              </w:rPr>
              <w:t>-Bezeichnung wird in der entsprechenden Sprache des Benutzers angezeigt</w:t>
            </w:r>
          </w:p>
          <w:p w:rsidR="00E96560" w:rsidRDefault="00E96560" w:rsidP="00E96560">
            <w:pPr>
              <w:tabs>
                <w:tab w:val="left" w:pos="5220"/>
              </w:tabs>
              <w:rPr>
                <w:lang w:val="de-DE"/>
              </w:rPr>
            </w:pPr>
          </w:p>
          <w:p w:rsidR="00E96560" w:rsidRPr="00E96560" w:rsidRDefault="00E96560" w:rsidP="00E9656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96560">
              <w:rPr>
                <w:b/>
                <w:lang w:val="de-DE"/>
              </w:rPr>
              <w:t>Löschen</w:t>
            </w:r>
          </w:p>
          <w:p w:rsidR="00E96560" w:rsidRDefault="00E96560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 w:rsidRPr="00E96560">
              <w:rPr>
                <w:lang w:val="de-DE"/>
              </w:rPr>
              <w:t xml:space="preserve">eine oder mehrere Angebotszonen </w:t>
            </w:r>
            <w:r>
              <w:rPr>
                <w:lang w:val="de-DE"/>
              </w:rPr>
              <w:lastRenderedPageBreak/>
              <w:t>können selektiert werden</w:t>
            </w:r>
          </w:p>
          <w:p w:rsidR="00E96560" w:rsidRDefault="00E96560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Klick </w:t>
            </w:r>
            <w:r w:rsidRPr="00E96560">
              <w:rPr>
                <w:lang w:val="de-DE"/>
              </w:rPr>
              <w:t>auf den Löschen-Button</w:t>
            </w:r>
          </w:p>
          <w:p w:rsidR="00E96560" w:rsidRDefault="00E96560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Sicherheitsmeldung „Sollen Angebotszonen wirklich entfernt werden?“</w:t>
            </w:r>
          </w:p>
          <w:p w:rsidR="00E96560" w:rsidRPr="00E96560" w:rsidRDefault="00E96560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 w:rsidRPr="00E96560">
              <w:rPr>
                <w:lang w:val="de-DE"/>
              </w:rPr>
              <w:t xml:space="preserve"> </w:t>
            </w:r>
            <w:r w:rsidR="00DB37CA">
              <w:rPr>
                <w:lang w:val="de-DE"/>
              </w:rPr>
              <w:t>Bestätigungsmeldung im Actionpanel</w:t>
            </w:r>
          </w:p>
          <w:p w:rsidR="00E96560" w:rsidRDefault="00E96560" w:rsidP="00E96560">
            <w:pPr>
              <w:tabs>
                <w:tab w:val="left" w:pos="5220"/>
              </w:tabs>
              <w:rPr>
                <w:lang w:val="de-DE"/>
              </w:rPr>
            </w:pPr>
          </w:p>
          <w:p w:rsidR="00DB37CA" w:rsidRPr="00DB37CA" w:rsidRDefault="00DB37CA" w:rsidP="00E9656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B37CA">
              <w:rPr>
                <w:b/>
                <w:lang w:val="de-DE"/>
              </w:rPr>
              <w:t>Dropdown Dienstleister</w:t>
            </w:r>
            <w:r>
              <w:rPr>
                <w:b/>
                <w:lang w:val="de-DE"/>
              </w:rPr>
              <w:t xml:space="preserve"> und Button Erstellen</w:t>
            </w:r>
          </w:p>
          <w:p w:rsidR="00DB37CA" w:rsidRPr="00E96560" w:rsidRDefault="00DB37CA" w:rsidP="00DB37CA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Um eine neue Angebotszone zu erfassen (siehe Schritt 5) muss ein Dienstleister selektiert und den Button „Erstellen“ geklickt werden.</w:t>
            </w:r>
          </w:p>
        </w:tc>
      </w:tr>
      <w:tr w:rsidR="00931341" w:rsidRPr="00E96560" w:rsidTr="003D11FB">
        <w:tc>
          <w:tcPr>
            <w:tcW w:w="9606" w:type="dxa"/>
            <w:gridSpan w:val="2"/>
          </w:tcPr>
          <w:p w:rsidR="00931341" w:rsidRDefault="0064515D" w:rsidP="0064515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1855" cy="396621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396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Default="00931341" w:rsidP="00931341">
      <w:pPr>
        <w:rPr>
          <w:lang w:val="de-DE"/>
        </w:rPr>
      </w:pPr>
    </w:p>
    <w:p w:rsidR="00995B39" w:rsidRDefault="00995B39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931341" w:rsidRPr="00077AF6" w:rsidTr="00DB37CA">
        <w:tc>
          <w:tcPr>
            <w:tcW w:w="9606" w:type="dxa"/>
            <w:gridSpan w:val="2"/>
            <w:shd w:val="clear" w:color="auto" w:fill="C2D69B" w:themeFill="accent3" w:themeFillTint="99"/>
          </w:tcPr>
          <w:p w:rsidR="00931341" w:rsidRDefault="00931341" w:rsidP="00DB37CA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>
              <w:rPr>
                <w:b w:val="0"/>
                <w:sz w:val="20"/>
                <w:szCs w:val="20"/>
                <w:lang w:val="de-CH"/>
              </w:rPr>
              <w:t xml:space="preserve">Nutzer kann eine Angebotszone </w:t>
            </w:r>
            <w:r w:rsidRPr="00162DA3">
              <w:rPr>
                <w:b w:val="0"/>
                <w:sz w:val="20"/>
                <w:szCs w:val="20"/>
                <w:lang w:val="de-CH"/>
              </w:rPr>
              <w:t xml:space="preserve">anklicken um ins Detail </w:t>
            </w:r>
            <w:r w:rsidR="00E96560">
              <w:rPr>
                <w:b w:val="0"/>
                <w:sz w:val="20"/>
                <w:szCs w:val="20"/>
                <w:lang w:val="de-CH"/>
              </w:rPr>
              <w:t xml:space="preserve">(View Modus) zu </w:t>
            </w:r>
            <w:r w:rsidR="00DB37CA">
              <w:rPr>
                <w:b w:val="0"/>
                <w:sz w:val="20"/>
                <w:szCs w:val="20"/>
                <w:lang w:val="de-CH"/>
              </w:rPr>
              <w:t>wechseln</w:t>
            </w:r>
          </w:p>
        </w:tc>
      </w:tr>
      <w:tr w:rsidR="00931341" w:rsidRPr="00E96560" w:rsidTr="003D11FB">
        <w:tc>
          <w:tcPr>
            <w:tcW w:w="4928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077AF6" w:rsidTr="00460C35">
        <w:tc>
          <w:tcPr>
            <w:tcW w:w="4928" w:type="dxa"/>
          </w:tcPr>
          <w:p w:rsidR="00931341" w:rsidRDefault="00931341" w:rsidP="003D11FB">
            <w:pPr>
              <w:rPr>
                <w:b/>
                <w:lang w:val="de-DE"/>
              </w:rPr>
            </w:pPr>
          </w:p>
          <w:p w:rsidR="00931341" w:rsidRDefault="00931341" w:rsidP="003D11FB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>Inhaltsbereich</w:t>
            </w:r>
          </w:p>
          <w:p w:rsidR="00931341" w:rsidRDefault="00DB37CA" w:rsidP="007C20D5">
            <w:pPr>
              <w:pStyle w:val="Listenabsatz"/>
              <w:numPr>
                <w:ilvl w:val="0"/>
                <w:numId w:val="6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Angebotszone (Stammdaten)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Dienstleister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Beschreibung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Gültig von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Gültig bis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Vorlaufdauer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Nachlaufdauer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lastRenderedPageBreak/>
              <w:t>Kosten</w:t>
            </w:r>
          </w:p>
          <w:p w:rsidR="00DB37CA" w:rsidRPr="00DB37CA" w:rsidRDefault="00DB37CA" w:rsidP="007C20D5">
            <w:pPr>
              <w:pStyle w:val="Listenabsatz"/>
              <w:numPr>
                <w:ilvl w:val="0"/>
                <w:numId w:val="6"/>
              </w:numPr>
              <w:rPr>
                <w:b/>
                <w:lang w:val="de-DE"/>
              </w:rPr>
            </w:pPr>
            <w:r w:rsidRPr="00DB37CA">
              <w:rPr>
                <w:b/>
                <w:lang w:val="de-DE"/>
              </w:rPr>
              <w:t>Arbeitszeiten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Spalte Tag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Spalte von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Spalte bis</w:t>
            </w:r>
          </w:p>
          <w:p w:rsidR="00DB37CA" w:rsidRPr="00DB37CA" w:rsidRDefault="00DB37CA" w:rsidP="007C20D5">
            <w:pPr>
              <w:pStyle w:val="Listenabsatz"/>
              <w:numPr>
                <w:ilvl w:val="0"/>
                <w:numId w:val="6"/>
              </w:numPr>
              <w:rPr>
                <w:b/>
                <w:lang w:val="de-DE"/>
              </w:rPr>
            </w:pPr>
            <w:r w:rsidRPr="00DB37CA">
              <w:rPr>
                <w:b/>
                <w:lang w:val="de-DE"/>
              </w:rPr>
              <w:t>Angebote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Begin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Ende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DB37CA" w:rsidRPr="00DB37CA" w:rsidRDefault="00DB37CA" w:rsidP="007C20D5">
            <w:pPr>
              <w:pStyle w:val="Listenabsatz"/>
              <w:numPr>
                <w:ilvl w:val="0"/>
                <w:numId w:val="6"/>
              </w:numPr>
              <w:rPr>
                <w:b/>
                <w:lang w:val="de-DE"/>
              </w:rPr>
            </w:pPr>
            <w:r w:rsidRPr="00DB37CA">
              <w:rPr>
                <w:b/>
                <w:lang w:val="de-DE"/>
              </w:rPr>
              <w:t>Ressourcen</w:t>
            </w:r>
          </w:p>
          <w:p w:rsidR="00DB37CA" w:rsidRPr="00DB37CA" w:rsidRDefault="00DB37CA" w:rsidP="007C20D5">
            <w:pPr>
              <w:pStyle w:val="Listenabsatz"/>
              <w:numPr>
                <w:ilvl w:val="1"/>
                <w:numId w:val="6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931341" w:rsidRDefault="00931341" w:rsidP="003D11FB">
            <w:pPr>
              <w:rPr>
                <w:b/>
                <w:lang w:val="de-DE"/>
              </w:rPr>
            </w:pPr>
          </w:p>
          <w:p w:rsidR="00DB37CA" w:rsidRDefault="00391B15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Buttonbereich</w:t>
            </w:r>
          </w:p>
          <w:p w:rsidR="00DB37CA" w:rsidRDefault="00DB37CA" w:rsidP="007C20D5">
            <w:pPr>
              <w:pStyle w:val="Listenabsatz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Bearbeiten</w:t>
            </w:r>
          </w:p>
          <w:p w:rsidR="00DB37CA" w:rsidRDefault="00DB37CA" w:rsidP="007C20D5">
            <w:pPr>
              <w:pStyle w:val="Listenabsatz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Zurück</w:t>
            </w:r>
          </w:p>
          <w:p w:rsidR="00DB37CA" w:rsidRPr="00DB37CA" w:rsidRDefault="00DB37CA" w:rsidP="007C20D5">
            <w:pPr>
              <w:pStyle w:val="Listenabsatz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Drucken</w:t>
            </w:r>
          </w:p>
        </w:tc>
        <w:tc>
          <w:tcPr>
            <w:tcW w:w="4678" w:type="dxa"/>
            <w:shd w:val="clear" w:color="auto" w:fill="auto"/>
          </w:tcPr>
          <w:p w:rsidR="00931341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931341" w:rsidRPr="00DB37CA" w:rsidRDefault="00931341" w:rsidP="00DB37CA">
            <w:pPr>
              <w:tabs>
                <w:tab w:val="left" w:pos="5220"/>
              </w:tabs>
              <w:rPr>
                <w:lang w:val="de-DE"/>
              </w:rPr>
            </w:pPr>
            <w:r w:rsidRPr="00DB37CA">
              <w:rPr>
                <w:lang w:val="de-DE"/>
              </w:rPr>
              <w:t>Details werden nicht editierbar angezeigt</w:t>
            </w:r>
          </w:p>
          <w:p w:rsidR="00931341" w:rsidRDefault="00931341" w:rsidP="00DB37CA">
            <w:pPr>
              <w:tabs>
                <w:tab w:val="left" w:pos="5220"/>
              </w:tabs>
              <w:rPr>
                <w:lang w:val="de-DE"/>
              </w:rPr>
            </w:pPr>
            <w:r w:rsidRPr="00DB37CA">
              <w:rPr>
                <w:lang w:val="de-DE"/>
              </w:rPr>
              <w:t>Es stehen die Buttons „Bearbeiten“, „Drucken“ und „</w:t>
            </w:r>
            <w:r w:rsidR="00DB37CA">
              <w:rPr>
                <w:lang w:val="de-DE"/>
              </w:rPr>
              <w:t>Zurück</w:t>
            </w:r>
            <w:r w:rsidRPr="00DB37CA">
              <w:rPr>
                <w:lang w:val="de-DE"/>
              </w:rPr>
              <w:t>“ (zurück zum Suchresultat) zur Verfügung</w:t>
            </w:r>
          </w:p>
          <w:p w:rsidR="00DB37CA" w:rsidRPr="00DB37CA" w:rsidRDefault="00DB37CA" w:rsidP="00DB37CA">
            <w:pPr>
              <w:tabs>
                <w:tab w:val="left" w:pos="5220"/>
              </w:tabs>
              <w:rPr>
                <w:lang w:val="de-DE"/>
              </w:rPr>
            </w:pPr>
          </w:p>
          <w:p w:rsidR="00DB37CA" w:rsidRDefault="00DB37CA" w:rsidP="00DB37CA">
            <w:pPr>
              <w:tabs>
                <w:tab w:val="left" w:pos="5220"/>
              </w:tabs>
              <w:rPr>
                <w:lang w:val="de-DE"/>
              </w:rPr>
            </w:pPr>
            <w:r w:rsidRPr="00DB37CA">
              <w:rPr>
                <w:b/>
                <w:lang w:val="de-DE"/>
              </w:rPr>
              <w:t>Bearbeiten</w:t>
            </w:r>
          </w:p>
          <w:p w:rsidR="00931341" w:rsidRPr="00DB37CA" w:rsidRDefault="00DB37CA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 in</w:t>
            </w:r>
            <w:r w:rsidR="00931341" w:rsidRPr="00DB37CA">
              <w:rPr>
                <w:lang w:val="de-DE"/>
              </w:rPr>
              <w:t xml:space="preserve">s Detail und </w:t>
            </w:r>
            <w:r>
              <w:rPr>
                <w:lang w:val="de-DE"/>
              </w:rPr>
              <w:t>Editier Möglichkeit (</w:t>
            </w:r>
            <w:r w:rsidR="00931341" w:rsidRPr="00DB37CA">
              <w:rPr>
                <w:lang w:val="de-DE"/>
              </w:rPr>
              <w:t>siehe Schritte</w:t>
            </w:r>
            <w:r>
              <w:rPr>
                <w:lang w:val="de-DE"/>
              </w:rPr>
              <w:t xml:space="preserve"> 5 bis 11</w:t>
            </w:r>
            <w:r w:rsidR="00931341" w:rsidRPr="00DB37CA">
              <w:rPr>
                <w:lang w:val="de-DE"/>
              </w:rPr>
              <w:t>)</w:t>
            </w:r>
          </w:p>
          <w:p w:rsidR="00931341" w:rsidRDefault="00931341" w:rsidP="00DB37CA">
            <w:pPr>
              <w:tabs>
                <w:tab w:val="left" w:pos="5220"/>
              </w:tabs>
              <w:rPr>
                <w:lang w:val="de-DE"/>
              </w:rPr>
            </w:pPr>
          </w:p>
          <w:p w:rsidR="00DB37CA" w:rsidRPr="00DB37CA" w:rsidRDefault="00DB37CA" w:rsidP="00DB37CA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931341" w:rsidRPr="00A21793" w:rsidTr="003D11FB">
        <w:tc>
          <w:tcPr>
            <w:tcW w:w="9606" w:type="dxa"/>
            <w:gridSpan w:val="2"/>
          </w:tcPr>
          <w:p w:rsidR="00931341" w:rsidRPr="00A21793" w:rsidRDefault="00DB37CA" w:rsidP="00DB37CA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63285" cy="45212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452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Default="00931341" w:rsidP="00931341">
      <w:pPr>
        <w:rPr>
          <w:lang w:val="de-DE"/>
        </w:rPr>
      </w:pPr>
    </w:p>
    <w:p w:rsidR="00931341" w:rsidRDefault="00931341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931341" w:rsidRPr="00077AF6" w:rsidTr="00DB37CA">
        <w:tc>
          <w:tcPr>
            <w:tcW w:w="9322" w:type="dxa"/>
            <w:gridSpan w:val="2"/>
            <w:shd w:val="clear" w:color="auto" w:fill="C2D69B" w:themeFill="accent3" w:themeFillTint="99"/>
          </w:tcPr>
          <w:p w:rsidR="00931341" w:rsidRDefault="00931341" w:rsidP="00DB37CA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5 - </w:t>
            </w:r>
            <w:r w:rsidRPr="00162DA3">
              <w:rPr>
                <w:b w:val="0"/>
                <w:sz w:val="20"/>
                <w:szCs w:val="20"/>
                <w:lang w:val="de-CH"/>
              </w:rPr>
              <w:t xml:space="preserve">Nutzer kann </w:t>
            </w:r>
            <w:r>
              <w:rPr>
                <w:b w:val="0"/>
                <w:sz w:val="20"/>
                <w:szCs w:val="20"/>
                <w:lang w:val="de-CH"/>
              </w:rPr>
              <w:t>Angebotszonen (Stammdaten)</w:t>
            </w:r>
            <w:r w:rsidRPr="00162DA3">
              <w:rPr>
                <w:b w:val="0"/>
                <w:sz w:val="20"/>
                <w:szCs w:val="20"/>
                <w:lang w:val="de-CH"/>
              </w:rPr>
              <w:t xml:space="preserve"> editieren</w:t>
            </w:r>
            <w:r w:rsidR="00DB37CA">
              <w:rPr>
                <w:b w:val="0"/>
                <w:sz w:val="20"/>
                <w:szCs w:val="20"/>
                <w:lang w:val="de-CH"/>
              </w:rPr>
              <w:t xml:space="preserve">/neu </w:t>
            </w:r>
            <w:r>
              <w:rPr>
                <w:b w:val="0"/>
                <w:sz w:val="20"/>
                <w:szCs w:val="20"/>
                <w:lang w:val="de-CH"/>
              </w:rPr>
              <w:t>erstellen)</w:t>
            </w:r>
          </w:p>
        </w:tc>
      </w:tr>
      <w:tr w:rsidR="00931341" w:rsidRPr="00264081" w:rsidTr="003D11FB">
        <w:tc>
          <w:tcPr>
            <w:tcW w:w="43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077AF6" w:rsidTr="003D11FB">
        <w:tc>
          <w:tcPr>
            <w:tcW w:w="4361" w:type="dxa"/>
          </w:tcPr>
          <w:p w:rsidR="00931341" w:rsidRDefault="00931341" w:rsidP="003D11FB">
            <w:pPr>
              <w:rPr>
                <w:b/>
                <w:lang w:val="de-DE"/>
              </w:rPr>
            </w:pPr>
          </w:p>
          <w:p w:rsidR="00931341" w:rsidRPr="00531177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</w:t>
            </w:r>
            <w:r w:rsidR="00391B15">
              <w:rPr>
                <w:b/>
                <w:lang w:val="de-DE"/>
              </w:rPr>
              <w:t>Angebotszone</w:t>
            </w:r>
            <w:r w:rsidRPr="00531177">
              <w:rPr>
                <w:b/>
                <w:lang w:val="de-DE"/>
              </w:rPr>
              <w:t>“</w:t>
            </w:r>
          </w:p>
          <w:p w:rsidR="00947FF0" w:rsidRDefault="00947FF0" w:rsidP="00391B15">
            <w:pPr>
              <w:rPr>
                <w:lang w:val="de-DE"/>
              </w:rPr>
            </w:pPr>
          </w:p>
          <w:p w:rsidR="00391B15" w:rsidRDefault="00391B1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Label „Dienstleister“</w:t>
            </w:r>
          </w:p>
          <w:p w:rsidR="00995B39" w:rsidRPr="00391B15" w:rsidRDefault="00391B15" w:rsidP="007C20D5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391B15">
              <w:rPr>
                <w:color w:val="FF0000"/>
                <w:lang w:val="de-DE"/>
              </w:rPr>
              <w:t>Feld „</w:t>
            </w:r>
            <w:r w:rsidR="00995B39" w:rsidRPr="00391B15">
              <w:rPr>
                <w:color w:val="FF0000"/>
                <w:lang w:val="de-DE"/>
              </w:rPr>
              <w:t>Bezeichnung</w:t>
            </w:r>
            <w:r w:rsidRPr="00391B15">
              <w:rPr>
                <w:color w:val="FF0000"/>
                <w:lang w:val="de-DE"/>
              </w:rPr>
              <w:t>“</w:t>
            </w:r>
          </w:p>
          <w:p w:rsidR="004870BC" w:rsidRDefault="004870BC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Textarea</w:t>
            </w:r>
            <w:proofErr w:type="spellEnd"/>
            <w:r>
              <w:rPr>
                <w:lang w:val="de-DE"/>
              </w:rPr>
              <w:t xml:space="preserve"> „Mitteilung von Dienstleister“</w:t>
            </w:r>
          </w:p>
          <w:p w:rsidR="00995B39" w:rsidRDefault="00995B39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Gültig</w:t>
            </w:r>
            <w:r w:rsidR="00391B15">
              <w:rPr>
                <w:lang w:val="de-DE"/>
              </w:rPr>
              <w:t>keitsdauer von/bis (Datumfelder)</w:t>
            </w:r>
          </w:p>
          <w:p w:rsidR="00995B39" w:rsidRPr="00391B15" w:rsidRDefault="00391B15" w:rsidP="007C20D5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391B15">
              <w:rPr>
                <w:color w:val="FF0000"/>
                <w:lang w:val="de-DE"/>
              </w:rPr>
              <w:t xml:space="preserve">Feld: </w:t>
            </w:r>
            <w:r w:rsidR="00995B39" w:rsidRPr="00391B15">
              <w:rPr>
                <w:color w:val="FF0000"/>
                <w:lang w:val="de-DE"/>
              </w:rPr>
              <w:t>Vorlaufdauer</w:t>
            </w:r>
          </w:p>
          <w:p w:rsidR="00995B39" w:rsidRPr="00391B15" w:rsidRDefault="00391B15" w:rsidP="007C20D5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391B15">
              <w:rPr>
                <w:color w:val="FF0000"/>
                <w:lang w:val="de-DE"/>
              </w:rPr>
              <w:t xml:space="preserve">Feld: </w:t>
            </w:r>
            <w:r w:rsidR="00995B39" w:rsidRPr="00391B15">
              <w:rPr>
                <w:color w:val="FF0000"/>
                <w:lang w:val="de-DE"/>
              </w:rPr>
              <w:t>Nachlaufdauer</w:t>
            </w:r>
          </w:p>
          <w:p w:rsidR="00B54B5E" w:rsidRDefault="00995B39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Arbeitszeit</w:t>
            </w:r>
            <w:r w:rsidR="00B54B5E">
              <w:rPr>
                <w:lang w:val="de-DE"/>
              </w:rPr>
              <w:t>en (Verfügbarkeiten der Angebote)</w:t>
            </w:r>
          </w:p>
          <w:p w:rsidR="00391B15" w:rsidRDefault="00391B15" w:rsidP="007C20D5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Von Zeit für jeden Wochentag</w:t>
            </w:r>
          </w:p>
          <w:p w:rsidR="00947FF0" w:rsidRPr="00391B15" w:rsidRDefault="00391B15" w:rsidP="007C20D5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Bis Zeit für jeden Wochentag</w:t>
            </w:r>
          </w:p>
          <w:p w:rsidR="00995B39" w:rsidRPr="001E3C41" w:rsidRDefault="00995B39" w:rsidP="007C20D5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1E3C41">
              <w:rPr>
                <w:color w:val="FF0000"/>
                <w:lang w:val="de-DE"/>
              </w:rPr>
              <w:t>Kosten</w:t>
            </w:r>
          </w:p>
          <w:p w:rsidR="00931341" w:rsidRDefault="00931341" w:rsidP="003D11FB">
            <w:pPr>
              <w:rPr>
                <w:highlight w:val="yellow"/>
                <w:lang w:val="de-DE"/>
              </w:rPr>
            </w:pPr>
          </w:p>
          <w:p w:rsidR="00931341" w:rsidRDefault="00391B15" w:rsidP="003D11FB">
            <w:pPr>
              <w:rPr>
                <w:highlight w:val="yellow"/>
                <w:lang w:val="de-DE"/>
              </w:rPr>
            </w:pPr>
            <w:r>
              <w:rPr>
                <w:b/>
                <w:lang w:val="de-DE"/>
              </w:rPr>
              <w:t>Buttonbereich</w:t>
            </w:r>
          </w:p>
          <w:p w:rsidR="00931341" w:rsidRPr="00426283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0861A6">
              <w:rPr>
                <w:lang w:val="de-DE"/>
              </w:rPr>
              <w:t>Button: Speichern</w:t>
            </w:r>
          </w:p>
          <w:p w:rsidR="00931341" w:rsidRPr="00391B15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391B15">
              <w:rPr>
                <w:lang w:val="de-DE"/>
              </w:rPr>
              <w:t>Button: Abbrechen</w:t>
            </w:r>
          </w:p>
          <w:p w:rsidR="00931341" w:rsidRPr="000861A6" w:rsidRDefault="00931341" w:rsidP="003D11FB">
            <w:pPr>
              <w:ind w:left="360"/>
              <w:rPr>
                <w:lang w:val="de-DE"/>
              </w:rPr>
            </w:pPr>
          </w:p>
          <w:p w:rsidR="00931341" w:rsidRPr="00672A13" w:rsidRDefault="00931341" w:rsidP="003D11FB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931341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947FF0" w:rsidRDefault="00622A10">
            <w:pPr>
              <w:tabs>
                <w:tab w:val="left" w:pos="5220"/>
              </w:tabs>
              <w:rPr>
                <w:lang w:val="de-DE"/>
              </w:rPr>
            </w:pPr>
            <w:r w:rsidRPr="00391B15">
              <w:rPr>
                <w:b/>
                <w:lang w:val="de-DE"/>
              </w:rPr>
              <w:t>A</w:t>
            </w:r>
            <w:r w:rsidR="00931341" w:rsidRPr="00391B15">
              <w:rPr>
                <w:b/>
                <w:lang w:val="de-DE"/>
              </w:rPr>
              <w:t>bbrechen</w:t>
            </w:r>
            <w:r w:rsidR="00931341" w:rsidRPr="004870BC">
              <w:rPr>
                <w:lang w:val="de-DE"/>
              </w:rPr>
              <w:t xml:space="preserve">-Button geht zurück auf die </w:t>
            </w:r>
            <w:proofErr w:type="spellStart"/>
            <w:r w:rsidR="00931341" w:rsidRPr="004870BC">
              <w:rPr>
                <w:lang w:val="de-DE"/>
              </w:rPr>
              <w:t>Suchresultatsliste</w:t>
            </w:r>
            <w:proofErr w:type="spellEnd"/>
            <w:r w:rsidR="00391B15">
              <w:rPr>
                <w:lang w:val="de-DE"/>
              </w:rPr>
              <w:t xml:space="preserve"> oder </w:t>
            </w:r>
            <w:proofErr w:type="spellStart"/>
            <w:r w:rsidR="00391B15">
              <w:rPr>
                <w:lang w:val="de-DE"/>
              </w:rPr>
              <w:t>Viewmodus</w:t>
            </w:r>
            <w:proofErr w:type="spellEnd"/>
          </w:p>
          <w:p w:rsidR="00947FF0" w:rsidRDefault="00947FF0">
            <w:pPr>
              <w:tabs>
                <w:tab w:val="left" w:pos="5220"/>
              </w:tabs>
              <w:rPr>
                <w:lang w:val="de-DE"/>
              </w:rPr>
            </w:pPr>
          </w:p>
          <w:p w:rsidR="00947FF0" w:rsidRDefault="006521A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6521A9">
              <w:rPr>
                <w:b/>
                <w:lang w:val="de-DE"/>
              </w:rPr>
              <w:t>Arbeitszeit</w:t>
            </w:r>
          </w:p>
          <w:p w:rsidR="00947FF0" w:rsidRDefault="00391B15" w:rsidP="007C20D5">
            <w:pPr>
              <w:pStyle w:val="Listenabsatz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W</w:t>
            </w:r>
            <w:r w:rsidR="006521A9" w:rsidRPr="006521A9">
              <w:rPr>
                <w:lang w:val="de-DE"/>
              </w:rPr>
              <w:t xml:space="preserve">ochentag gibt </w:t>
            </w:r>
            <w:r w:rsidR="00403605">
              <w:rPr>
                <w:lang w:val="de-DE"/>
              </w:rPr>
              <w:t>es ein Von-Zeit-Feld und ein Bis-Zeit-Feld. Sind die Felder ausgefüllt, ist der Wochentag „aktiviert“</w:t>
            </w:r>
          </w:p>
          <w:p w:rsidR="00947FF0" w:rsidRDefault="006521A9" w:rsidP="007C20D5">
            <w:pPr>
              <w:pStyle w:val="Listenabsatz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 w:rsidRPr="006521A9">
              <w:rPr>
                <w:lang w:val="de-DE"/>
              </w:rPr>
              <w:t>Standardmässig</w:t>
            </w:r>
            <w:proofErr w:type="spellEnd"/>
            <w:r w:rsidRPr="006521A9">
              <w:rPr>
                <w:lang w:val="de-DE"/>
              </w:rPr>
              <w:t xml:space="preserve"> sind Montag bis Freitag aktiviert</w:t>
            </w:r>
          </w:p>
          <w:p w:rsidR="00947FF0" w:rsidRDefault="006521A9" w:rsidP="007C20D5">
            <w:pPr>
              <w:pStyle w:val="Listenabsatz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 w:rsidRPr="006521A9">
              <w:rPr>
                <w:lang w:val="de-DE"/>
              </w:rPr>
              <w:t>Defaultwert</w:t>
            </w:r>
            <w:proofErr w:type="spellEnd"/>
            <w:r w:rsidRPr="006521A9">
              <w:rPr>
                <w:lang w:val="de-DE"/>
              </w:rPr>
              <w:t xml:space="preserve"> der Startzeit muss global definiert werden (08:00)</w:t>
            </w:r>
          </w:p>
          <w:p w:rsidR="00947FF0" w:rsidRDefault="006521A9" w:rsidP="007C20D5">
            <w:pPr>
              <w:pStyle w:val="Listenabsatz"/>
              <w:numPr>
                <w:ilvl w:val="0"/>
                <w:numId w:val="10"/>
              </w:numPr>
              <w:tabs>
                <w:tab w:val="left" w:pos="5220"/>
              </w:tabs>
              <w:rPr>
                <w:lang w:val="de-DE"/>
              </w:rPr>
            </w:pPr>
            <w:proofErr w:type="spellStart"/>
            <w:r w:rsidRPr="006521A9">
              <w:rPr>
                <w:lang w:val="de-DE"/>
              </w:rPr>
              <w:t>Defaultwert</w:t>
            </w:r>
            <w:proofErr w:type="spellEnd"/>
            <w:r w:rsidRPr="006521A9">
              <w:rPr>
                <w:lang w:val="de-DE"/>
              </w:rPr>
              <w:t xml:space="preserve"> der Endzeit muss global definiert werden (17:00)</w:t>
            </w:r>
          </w:p>
          <w:p w:rsidR="00947FF0" w:rsidRDefault="00947FF0">
            <w:pPr>
              <w:tabs>
                <w:tab w:val="left" w:pos="5220"/>
              </w:tabs>
              <w:rPr>
                <w:highlight w:val="green"/>
                <w:lang w:val="de-DE"/>
              </w:rPr>
            </w:pPr>
          </w:p>
          <w:p w:rsidR="00931341" w:rsidRPr="004870BC" w:rsidRDefault="006521A9" w:rsidP="003D11F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6521A9">
              <w:rPr>
                <w:b/>
                <w:lang w:val="de-DE"/>
              </w:rPr>
              <w:t>Mitteilung von Dienstleister</w:t>
            </w:r>
          </w:p>
          <w:p w:rsidR="004870BC" w:rsidRPr="009565D3" w:rsidRDefault="004870BC" w:rsidP="0040360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Diese Information</w:t>
            </w:r>
            <w:r w:rsidR="00403605">
              <w:rPr>
                <w:lang w:val="de-DE"/>
              </w:rPr>
              <w:t xml:space="preserve">en wird im Reservationsprozess </w:t>
            </w:r>
            <w:r>
              <w:rPr>
                <w:lang w:val="de-DE"/>
              </w:rPr>
              <w:t>Tab Dienstleistungen</w:t>
            </w:r>
            <w:r w:rsidR="00403605">
              <w:rPr>
                <w:lang w:val="de-DE"/>
              </w:rPr>
              <w:t xml:space="preserve"> visualisiert (</w:t>
            </w:r>
            <w:r>
              <w:rPr>
                <w:lang w:val="de-DE"/>
              </w:rPr>
              <w:t>siehe UC 201.003)</w:t>
            </w:r>
          </w:p>
        </w:tc>
      </w:tr>
      <w:tr w:rsidR="00931341" w:rsidTr="003D11FB">
        <w:tc>
          <w:tcPr>
            <w:tcW w:w="9322" w:type="dxa"/>
            <w:gridSpan w:val="2"/>
          </w:tcPr>
          <w:p w:rsidR="00931341" w:rsidRDefault="00391B15" w:rsidP="00391B15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149043" cy="3750509"/>
                  <wp:effectExtent l="19050" t="0" r="3857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462" cy="3751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Default="00931341" w:rsidP="00931341">
      <w:pPr>
        <w:pStyle w:val="berschrift1"/>
        <w:rPr>
          <w:lang w:val="de-CH"/>
        </w:rPr>
      </w:pPr>
    </w:p>
    <w:p w:rsidR="00931341" w:rsidRDefault="00931341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931341" w:rsidRPr="00077AF6" w:rsidTr="00391B15">
        <w:tc>
          <w:tcPr>
            <w:tcW w:w="9322" w:type="dxa"/>
            <w:gridSpan w:val="2"/>
            <w:shd w:val="clear" w:color="auto" w:fill="C2D69B" w:themeFill="accent3" w:themeFillTint="99"/>
          </w:tcPr>
          <w:p w:rsidR="00931341" w:rsidRDefault="00931341" w:rsidP="003474D3">
            <w:pPr>
              <w:pStyle w:val="berschrift2"/>
              <w:ind w:left="1560" w:hanging="1560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6 - </w:t>
            </w:r>
            <w:r w:rsidR="002F561F" w:rsidRPr="002F561F">
              <w:rPr>
                <w:b w:val="0"/>
                <w:sz w:val="19"/>
                <w:szCs w:val="19"/>
                <w:lang w:val="de-CH"/>
              </w:rPr>
              <w:t>Liste mit allen der Angebotszone zugeordneten Angebote wird angezeigt</w:t>
            </w:r>
            <w:r w:rsidR="00403605">
              <w:rPr>
                <w:b w:val="0"/>
                <w:sz w:val="19"/>
                <w:szCs w:val="19"/>
                <w:lang w:val="de-CH"/>
              </w:rPr>
              <w:t xml:space="preserve"> – ein oder mehrere Angebote können entfernt werden</w:t>
            </w:r>
          </w:p>
        </w:tc>
      </w:tr>
      <w:tr w:rsidR="00931341" w:rsidRPr="00264081" w:rsidTr="003D11FB">
        <w:tc>
          <w:tcPr>
            <w:tcW w:w="43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077AF6" w:rsidTr="003D11FB">
        <w:tc>
          <w:tcPr>
            <w:tcW w:w="4361" w:type="dxa"/>
          </w:tcPr>
          <w:p w:rsidR="00931341" w:rsidRDefault="00931341" w:rsidP="003D11FB">
            <w:pPr>
              <w:rPr>
                <w:b/>
                <w:lang w:val="de-DE"/>
              </w:rPr>
            </w:pPr>
          </w:p>
          <w:p w:rsidR="00931341" w:rsidRPr="00531177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</w:t>
            </w:r>
            <w:r w:rsidR="00995B39">
              <w:rPr>
                <w:b/>
                <w:lang w:val="de-DE"/>
              </w:rPr>
              <w:t>Angebote</w:t>
            </w:r>
            <w:r w:rsidRPr="00531177">
              <w:rPr>
                <w:b/>
                <w:lang w:val="de-DE"/>
              </w:rPr>
              <w:t>“</w:t>
            </w:r>
          </w:p>
          <w:p w:rsidR="00995B39" w:rsidRDefault="00995B39" w:rsidP="00995B39">
            <w:pPr>
              <w:rPr>
                <w:b/>
                <w:lang w:val="de-DE"/>
              </w:rPr>
            </w:pPr>
          </w:p>
          <w:p w:rsidR="00995B39" w:rsidRDefault="00403605" w:rsidP="00995B3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  <w:r w:rsidR="00995B39" w:rsidRPr="001E6DC5">
              <w:rPr>
                <w:b/>
                <w:lang w:val="de-DE"/>
              </w:rPr>
              <w:t xml:space="preserve"> mit Spalten</w:t>
            </w:r>
          </w:p>
          <w:p w:rsidR="00995B39" w:rsidRPr="00301BE0" w:rsidRDefault="00995B39" w:rsidP="00995B39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995B39" w:rsidRPr="001C5D4C" w:rsidRDefault="00995B39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1C5D4C">
              <w:rPr>
                <w:lang w:val="de-DE"/>
              </w:rPr>
              <w:t>Selektionscheckbox</w:t>
            </w:r>
          </w:p>
          <w:p w:rsidR="00995B39" w:rsidRDefault="00995B39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403605">
              <w:rPr>
                <w:lang w:val="de-DE"/>
              </w:rPr>
              <w:t>Bezeichnung</w:t>
            </w:r>
            <w:r w:rsidR="00403605" w:rsidRPr="00403605">
              <w:rPr>
                <w:lang w:val="de-DE"/>
              </w:rPr>
              <w:t xml:space="preserve"> des Angebots 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Bild (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>)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Begin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Ende</w:t>
            </w:r>
          </w:p>
          <w:p w:rsidR="00403605" w:rsidRPr="00403605" w:rsidRDefault="00403605" w:rsidP="00403605">
            <w:pPr>
              <w:rPr>
                <w:lang w:val="de-DE"/>
              </w:rPr>
            </w:pPr>
          </w:p>
          <w:p w:rsidR="00995B39" w:rsidRDefault="00995B39" w:rsidP="00995B39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Offene Menge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Vorlaufdauer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Nachlaufdauer</w:t>
            </w:r>
          </w:p>
          <w:p w:rsidR="00931341" w:rsidRDefault="00931341" w:rsidP="00403605">
            <w:pPr>
              <w:rPr>
                <w:lang w:val="de-DE"/>
              </w:rPr>
            </w:pPr>
          </w:p>
          <w:p w:rsidR="00403605" w:rsidRDefault="00403605" w:rsidP="00403605">
            <w:pPr>
              <w:rPr>
                <w:lang w:val="de-DE"/>
              </w:rPr>
            </w:pPr>
            <w:r>
              <w:rPr>
                <w:lang w:val="de-DE"/>
              </w:rPr>
              <w:t>Buttonbereich</w:t>
            </w:r>
          </w:p>
          <w:p w:rsidR="00115E91" w:rsidRPr="00115E91" w:rsidRDefault="00115E9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Button: Hinzufügen</w:t>
            </w:r>
          </w:p>
          <w:p w:rsidR="00115E91" w:rsidRDefault="00115E9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:rsidR="00115E91" w:rsidRPr="00672A13" w:rsidRDefault="00115E91" w:rsidP="006C294B">
            <w:pPr>
              <w:ind w:left="360"/>
              <w:rPr>
                <w:lang w:val="de-DE"/>
              </w:rPr>
            </w:pPr>
          </w:p>
        </w:tc>
        <w:tc>
          <w:tcPr>
            <w:tcW w:w="4961" w:type="dxa"/>
          </w:tcPr>
          <w:p w:rsidR="00931341" w:rsidRDefault="00931341" w:rsidP="003D11FB">
            <w:pPr>
              <w:tabs>
                <w:tab w:val="left" w:pos="5220"/>
              </w:tabs>
              <w:rPr>
                <w:b/>
                <w:lang w:val="de-CH"/>
              </w:rPr>
            </w:pPr>
          </w:p>
          <w:p w:rsidR="00CA7E64" w:rsidRDefault="00CA7E64" w:rsidP="003D11FB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Ein Angebot kann nur gelöscht oder hinzugefügt werden – es gibt keinen View- und Editiermodus</w:t>
            </w:r>
          </w:p>
          <w:p w:rsidR="00CA7E64" w:rsidRDefault="00CA7E64" w:rsidP="003D11FB">
            <w:pPr>
              <w:tabs>
                <w:tab w:val="left" w:pos="5220"/>
              </w:tabs>
              <w:rPr>
                <w:b/>
                <w:lang w:val="de-CH"/>
              </w:rPr>
            </w:pPr>
          </w:p>
          <w:p w:rsidR="00403605" w:rsidRDefault="00403605" w:rsidP="003D11FB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Smartlist</w:t>
            </w:r>
          </w:p>
          <w:p w:rsidR="00403605" w:rsidRDefault="00403605" w:rsidP="003D11FB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Jede Spalte verfügt über ein Suchfeld</w:t>
            </w:r>
          </w:p>
          <w:p w:rsidR="00403605" w:rsidRDefault="00403605" w:rsidP="003D11FB">
            <w:pPr>
              <w:tabs>
                <w:tab w:val="left" w:pos="5220"/>
              </w:tabs>
              <w:rPr>
                <w:lang w:val="de-CH"/>
              </w:rPr>
            </w:pPr>
          </w:p>
          <w:p w:rsidR="00403605" w:rsidRPr="00403605" w:rsidRDefault="00403605" w:rsidP="003D11FB">
            <w:pPr>
              <w:tabs>
                <w:tab w:val="left" w:pos="5220"/>
              </w:tabs>
              <w:rPr>
                <w:b/>
                <w:lang w:val="de-CH"/>
              </w:rPr>
            </w:pPr>
            <w:r w:rsidRPr="00403605">
              <w:rPr>
                <w:b/>
                <w:lang w:val="de-CH"/>
              </w:rPr>
              <w:t>Bild (</w:t>
            </w:r>
            <w:proofErr w:type="spellStart"/>
            <w:r w:rsidRPr="00403605">
              <w:rPr>
                <w:b/>
                <w:lang w:val="de-CH"/>
              </w:rPr>
              <w:t>Thumbnail</w:t>
            </w:r>
            <w:proofErr w:type="spellEnd"/>
            <w:r w:rsidRPr="00403605">
              <w:rPr>
                <w:b/>
                <w:lang w:val="de-CH"/>
              </w:rPr>
              <w:t>)</w:t>
            </w:r>
          </w:p>
          <w:p w:rsidR="00403605" w:rsidRDefault="00403605" w:rsidP="003D11FB">
            <w:p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Klick auf das Bild, öffnet dieses in der Originalgrösse</w:t>
            </w:r>
          </w:p>
          <w:p w:rsidR="00403605" w:rsidRDefault="00403605" w:rsidP="003D11FB">
            <w:pPr>
              <w:tabs>
                <w:tab w:val="left" w:pos="5220"/>
              </w:tabs>
              <w:rPr>
                <w:lang w:val="de-CH"/>
              </w:rPr>
            </w:pPr>
          </w:p>
          <w:p w:rsidR="00403605" w:rsidRPr="00403605" w:rsidRDefault="00403605" w:rsidP="00403605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03605">
              <w:rPr>
                <w:b/>
                <w:lang w:val="de-DE"/>
              </w:rPr>
              <w:t>Entfernen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 w:rsidRPr="00434383">
              <w:rPr>
                <w:lang w:val="de-DE"/>
              </w:rPr>
              <w:lastRenderedPageBreak/>
              <w:t>Sicherheitsabfrage</w:t>
            </w:r>
            <w:r>
              <w:rPr>
                <w:lang w:val="de-DE"/>
              </w:rPr>
              <w:t xml:space="preserve"> </w:t>
            </w:r>
          </w:p>
          <w:p w:rsidR="00403605" w:rsidRDefault="00403605" w:rsidP="007C20D5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Entfernt die Verlinkung vom Angebot zur Angebotszone </w:t>
            </w:r>
          </w:p>
          <w:p w:rsidR="00403605" w:rsidRPr="002A3820" w:rsidRDefault="00403605" w:rsidP="007C20D5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403605" w:rsidRDefault="00403605" w:rsidP="00403605">
            <w:pPr>
              <w:tabs>
                <w:tab w:val="left" w:pos="5220"/>
              </w:tabs>
              <w:rPr>
                <w:lang w:val="de-DE"/>
              </w:rPr>
            </w:pPr>
          </w:p>
          <w:p w:rsidR="00931341" w:rsidRPr="00CA7E64" w:rsidRDefault="00902CB1" w:rsidP="00403605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A7E64">
              <w:rPr>
                <w:b/>
                <w:lang w:val="de-DE"/>
              </w:rPr>
              <w:t xml:space="preserve">Button </w:t>
            </w:r>
            <w:r w:rsidR="00931341" w:rsidRPr="00CA7E64">
              <w:rPr>
                <w:b/>
                <w:lang w:val="de-DE"/>
              </w:rPr>
              <w:t>„</w:t>
            </w:r>
            <w:r w:rsidR="00CA7E64" w:rsidRPr="00CA7E64">
              <w:rPr>
                <w:b/>
                <w:lang w:val="de-DE"/>
              </w:rPr>
              <w:t>H</w:t>
            </w:r>
            <w:r w:rsidR="00115E91" w:rsidRPr="00CA7E64">
              <w:rPr>
                <w:b/>
                <w:lang w:val="de-DE"/>
              </w:rPr>
              <w:t>inzufügen</w:t>
            </w:r>
            <w:r w:rsidRPr="00CA7E64">
              <w:rPr>
                <w:b/>
                <w:lang w:val="de-DE"/>
              </w:rPr>
              <w:t>“</w:t>
            </w:r>
            <w:r w:rsidR="00931341" w:rsidRPr="00CA7E64">
              <w:rPr>
                <w:b/>
                <w:lang w:val="de-DE"/>
              </w:rPr>
              <w:t xml:space="preserve"> </w:t>
            </w:r>
          </w:p>
          <w:p w:rsidR="00931341" w:rsidRPr="00745C12" w:rsidRDefault="00931341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Ein modaler Dialog wird geöffnet </w:t>
            </w:r>
            <w:r w:rsidRPr="006B0450">
              <w:rPr>
                <w:lang w:val="de-DE"/>
              </w:rPr>
              <w:t>und</w:t>
            </w:r>
            <w:r>
              <w:rPr>
                <w:lang w:val="de-DE"/>
              </w:rPr>
              <w:t xml:space="preserve"> man</w:t>
            </w:r>
            <w:r w:rsidRPr="006B0450">
              <w:rPr>
                <w:lang w:val="de-DE"/>
              </w:rPr>
              <w:t xml:space="preserve"> kann </w:t>
            </w:r>
            <w:r w:rsidR="00902CB1">
              <w:rPr>
                <w:lang w:val="de-DE"/>
              </w:rPr>
              <w:t>ein Angebot</w:t>
            </w:r>
            <w:r>
              <w:rPr>
                <w:lang w:val="de-DE"/>
              </w:rPr>
              <w:t xml:space="preserve"> erfassen</w:t>
            </w:r>
            <w:r w:rsidR="00902CB1">
              <w:rPr>
                <w:lang w:val="de-DE"/>
              </w:rPr>
              <w:t xml:space="preserve"> resp. hinzufügen (siehe Schritt </w:t>
            </w:r>
            <w:r w:rsidR="00CA7E64">
              <w:rPr>
                <w:lang w:val="de-DE"/>
              </w:rPr>
              <w:t>7</w:t>
            </w:r>
            <w:r>
              <w:rPr>
                <w:lang w:val="de-DE"/>
              </w:rPr>
              <w:t>)</w:t>
            </w:r>
          </w:p>
          <w:p w:rsidR="00931341" w:rsidRPr="00CA7E64" w:rsidRDefault="00902CB1" w:rsidP="00CA7E64">
            <w:pPr>
              <w:tabs>
                <w:tab w:val="left" w:pos="5220"/>
              </w:tabs>
              <w:rPr>
                <w:lang w:val="de-DE"/>
              </w:rPr>
            </w:pPr>
            <w:r w:rsidRPr="00CA7E64">
              <w:rPr>
                <w:lang w:val="de-DE"/>
              </w:rPr>
              <w:t xml:space="preserve"> </w:t>
            </w:r>
          </w:p>
        </w:tc>
      </w:tr>
      <w:tr w:rsidR="00931341" w:rsidTr="003D11FB">
        <w:tc>
          <w:tcPr>
            <w:tcW w:w="9322" w:type="dxa"/>
            <w:gridSpan w:val="2"/>
          </w:tcPr>
          <w:p w:rsidR="00931341" w:rsidRDefault="00403605" w:rsidP="00403605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777865" cy="385953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85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341" w:rsidRDefault="00931341" w:rsidP="00931341">
      <w:pPr>
        <w:rPr>
          <w:lang w:val="de-CH"/>
        </w:rPr>
      </w:pPr>
    </w:p>
    <w:p w:rsidR="00931341" w:rsidRDefault="00931341" w:rsidP="00931341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931341" w:rsidRPr="00077AF6" w:rsidTr="00CA7E64">
        <w:tc>
          <w:tcPr>
            <w:tcW w:w="9322" w:type="dxa"/>
            <w:gridSpan w:val="2"/>
            <w:shd w:val="clear" w:color="auto" w:fill="C2D69B" w:themeFill="accent3" w:themeFillTint="99"/>
          </w:tcPr>
          <w:p w:rsidR="00931341" w:rsidRDefault="00931341" w:rsidP="00CA7E64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CA7E64">
              <w:rPr>
                <w:lang w:val="de-DE"/>
              </w:rPr>
              <w:t>7</w:t>
            </w:r>
            <w:r>
              <w:rPr>
                <w:lang w:val="de-DE"/>
              </w:rPr>
              <w:t xml:space="preserve"> - </w:t>
            </w:r>
            <w:r w:rsidR="002F561F" w:rsidRPr="002F561F">
              <w:rPr>
                <w:b w:val="0"/>
                <w:sz w:val="20"/>
                <w:szCs w:val="20"/>
                <w:lang w:val="de-CH"/>
              </w:rPr>
              <w:t xml:space="preserve">Angebote können zu der Angebotszone hinzugefügt </w:t>
            </w:r>
            <w:r w:rsidR="00115E91">
              <w:rPr>
                <w:b w:val="0"/>
                <w:sz w:val="20"/>
                <w:szCs w:val="20"/>
                <w:lang w:val="de-CH"/>
              </w:rPr>
              <w:t xml:space="preserve"> </w:t>
            </w:r>
            <w:r w:rsidR="002F561F" w:rsidRPr="002F561F">
              <w:rPr>
                <w:b w:val="0"/>
                <w:sz w:val="20"/>
                <w:szCs w:val="20"/>
                <w:lang w:val="de-CH"/>
              </w:rPr>
              <w:t>wer</w:t>
            </w:r>
            <w:r w:rsidR="00115E91">
              <w:rPr>
                <w:b w:val="0"/>
                <w:sz w:val="20"/>
                <w:szCs w:val="20"/>
                <w:lang w:val="de-CH"/>
              </w:rPr>
              <w:t>den</w:t>
            </w:r>
          </w:p>
        </w:tc>
      </w:tr>
      <w:tr w:rsidR="00931341" w:rsidRPr="00264081" w:rsidTr="003D11FB">
        <w:tc>
          <w:tcPr>
            <w:tcW w:w="43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931341" w:rsidRPr="00264081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931341" w:rsidRPr="003474D3" w:rsidTr="003D11FB">
        <w:tc>
          <w:tcPr>
            <w:tcW w:w="4361" w:type="dxa"/>
          </w:tcPr>
          <w:p w:rsidR="00931341" w:rsidRDefault="00931341" w:rsidP="003D11FB">
            <w:pPr>
              <w:rPr>
                <w:b/>
                <w:lang w:val="de-DE"/>
              </w:rPr>
            </w:pPr>
          </w:p>
          <w:p w:rsidR="00CA7E64" w:rsidRDefault="0093134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Modaler Dialog</w:t>
            </w:r>
          </w:p>
          <w:p w:rsidR="00931341" w:rsidRDefault="00CA7E64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Angebote</w:t>
            </w:r>
          </w:p>
          <w:p w:rsidR="00E24F4A" w:rsidRDefault="00E24F4A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Selektionscheckbox</w:t>
            </w:r>
          </w:p>
          <w:p w:rsidR="00115E91" w:rsidRDefault="00115E9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CA7E64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Vorlaufdauer </w:t>
            </w:r>
          </w:p>
          <w:p w:rsidR="00E24F4A" w:rsidRPr="00CA7E64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Nachlaufdauer</w:t>
            </w:r>
          </w:p>
          <w:p w:rsidR="00115E91" w:rsidRDefault="00E24F4A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CA7E64">
              <w:rPr>
                <w:lang w:val="de-DE"/>
              </w:rPr>
              <w:t>Referenz-Preis</w:t>
            </w:r>
          </w:p>
          <w:p w:rsidR="001E3C41" w:rsidRPr="00CA7E64" w:rsidRDefault="001E3C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Bild (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>)</w:t>
            </w:r>
          </w:p>
          <w:p w:rsidR="00115E91" w:rsidRDefault="00115E91" w:rsidP="003D11FB">
            <w:pPr>
              <w:rPr>
                <w:b/>
                <w:lang w:val="de-DE"/>
              </w:rPr>
            </w:pPr>
          </w:p>
          <w:p w:rsidR="00115E91" w:rsidRPr="00531177" w:rsidRDefault="00115E91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Eingabebereich</w:t>
            </w:r>
          </w:p>
          <w:p w:rsidR="00E24F4A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Gültigkeitsdauer (von/bis Datum)</w:t>
            </w:r>
          </w:p>
          <w:p w:rsidR="00E24F4A" w:rsidRPr="00CA7E64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Checkbox „</w:t>
            </w:r>
            <w:r w:rsidR="00E24F4A" w:rsidRPr="00CA7E64">
              <w:rPr>
                <w:lang w:val="de-DE"/>
              </w:rPr>
              <w:t>Offene Menge</w:t>
            </w:r>
            <w:r>
              <w:rPr>
                <w:lang w:val="de-DE"/>
              </w:rPr>
              <w:t>“</w:t>
            </w:r>
          </w:p>
          <w:p w:rsidR="00E24F4A" w:rsidRPr="00CA7E64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Dropdown „Mehrwertsteuer“</w:t>
            </w:r>
          </w:p>
          <w:p w:rsidR="00CA7E64" w:rsidRPr="00CA7E64" w:rsidRDefault="00CA7E64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CA7E64">
              <w:rPr>
                <w:lang w:val="de-DE"/>
              </w:rPr>
              <w:t>Feld „</w:t>
            </w:r>
            <w:r w:rsidR="00E24F4A" w:rsidRPr="00CA7E64">
              <w:rPr>
                <w:lang w:val="de-DE"/>
              </w:rPr>
              <w:t>Kosten</w:t>
            </w:r>
            <w:r w:rsidRPr="00CA7E64">
              <w:rPr>
                <w:lang w:val="de-DE"/>
              </w:rPr>
              <w:t>“</w:t>
            </w:r>
          </w:p>
          <w:p w:rsidR="003D11FB" w:rsidRPr="003D11FB" w:rsidRDefault="003D11FB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Checkbox: Referenz-Preis übernehmen</w:t>
            </w:r>
          </w:p>
          <w:p w:rsidR="00931341" w:rsidRDefault="00931341" w:rsidP="003D11FB">
            <w:pPr>
              <w:rPr>
                <w:highlight w:val="yellow"/>
                <w:lang w:val="de-DE"/>
              </w:rPr>
            </w:pPr>
          </w:p>
          <w:p w:rsidR="00931341" w:rsidRPr="00682AE3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0861A6">
              <w:rPr>
                <w:lang w:val="de-DE"/>
              </w:rPr>
              <w:t xml:space="preserve">Button: </w:t>
            </w:r>
            <w:r w:rsidR="00CA7E64">
              <w:rPr>
                <w:lang w:val="de-DE"/>
              </w:rPr>
              <w:t>Hinzufügen</w:t>
            </w:r>
          </w:p>
          <w:p w:rsidR="00931341" w:rsidRPr="00CA7E64" w:rsidRDefault="00931341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CA7E64">
              <w:rPr>
                <w:lang w:val="de-DE"/>
              </w:rPr>
              <w:t>Button: Abbrechen</w:t>
            </w:r>
          </w:p>
          <w:p w:rsidR="00931341" w:rsidRPr="000861A6" w:rsidRDefault="00931341" w:rsidP="003D11FB">
            <w:pPr>
              <w:rPr>
                <w:lang w:val="de-DE"/>
              </w:rPr>
            </w:pPr>
          </w:p>
          <w:p w:rsidR="00931341" w:rsidRPr="00672A13" w:rsidRDefault="00931341" w:rsidP="003D11FB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931341" w:rsidRDefault="00931341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CA7E64" w:rsidRPr="00CA7E64" w:rsidRDefault="00CA7E64" w:rsidP="003D11F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A7E64">
              <w:rPr>
                <w:b/>
                <w:lang w:val="de-DE"/>
              </w:rPr>
              <w:t>Smartlist</w:t>
            </w:r>
          </w:p>
          <w:p w:rsidR="00CA7E64" w:rsidRDefault="00CA7E64" w:rsidP="003D11F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über ein Suchfeld oberhalb des Spaltentitels</w:t>
            </w:r>
          </w:p>
          <w:p w:rsidR="00CA7E64" w:rsidRDefault="00CA7E64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3474D3" w:rsidRDefault="003474D3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921119" w:rsidRPr="00921119" w:rsidRDefault="00921119" w:rsidP="003D11F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21119">
              <w:rPr>
                <w:b/>
                <w:lang w:val="de-DE"/>
              </w:rPr>
              <w:t>Generell</w:t>
            </w:r>
          </w:p>
          <w:p w:rsidR="003D11FB" w:rsidRPr="001E3C41" w:rsidRDefault="00921119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Um eine oder mehrere Angebote</w:t>
            </w:r>
            <w:r w:rsidR="003D11FB">
              <w:rPr>
                <w:lang w:val="de-DE"/>
              </w:rPr>
              <w:t xml:space="preserve"> der aktuellen Angebotszone hinzufügen, </w:t>
            </w:r>
            <w:r>
              <w:rPr>
                <w:lang w:val="de-DE"/>
              </w:rPr>
              <w:t>müssen</w:t>
            </w:r>
            <w:r w:rsidR="003D11FB">
              <w:rPr>
                <w:lang w:val="de-DE"/>
              </w:rPr>
              <w:t xml:space="preserve"> d</w:t>
            </w:r>
            <w:r w:rsidR="003D11FB" w:rsidRPr="003D11FB">
              <w:rPr>
                <w:lang w:val="de-DE"/>
              </w:rPr>
              <w:t>ie entspr</w:t>
            </w:r>
            <w:r>
              <w:rPr>
                <w:lang w:val="de-DE"/>
              </w:rPr>
              <w:t>echenden Angebote per Checkbox selektiert</w:t>
            </w:r>
            <w:r w:rsidR="003D11FB" w:rsidRPr="003D11FB">
              <w:rPr>
                <w:lang w:val="de-DE"/>
              </w:rPr>
              <w:t xml:space="preserve"> und die Felder im Eingabebereich </w:t>
            </w:r>
            <w:r w:rsidR="003474D3">
              <w:rPr>
                <w:lang w:val="de-DE"/>
              </w:rPr>
              <w:t>ausgefüllt werden</w:t>
            </w:r>
          </w:p>
          <w:p w:rsidR="001E3C41" w:rsidRPr="003D11FB" w:rsidRDefault="001E3C41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Es können nur Angebote des gewählten Dienstleisters hinzugefügt werden</w:t>
            </w:r>
          </w:p>
          <w:p w:rsidR="003474D3" w:rsidRDefault="003474D3" w:rsidP="003474D3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3D11FB" w:rsidRPr="003474D3" w:rsidRDefault="003474D3" w:rsidP="003474D3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3474D3">
              <w:rPr>
                <w:b/>
                <w:lang w:val="de-DE"/>
              </w:rPr>
              <w:lastRenderedPageBreak/>
              <w:t>Datum von/bis</w:t>
            </w:r>
          </w:p>
          <w:p w:rsidR="003D11FB" w:rsidRDefault="003474D3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Wird</w:t>
            </w:r>
            <w:r w:rsidR="003D11FB">
              <w:rPr>
                <w:lang w:val="de-DE"/>
              </w:rPr>
              <w:t xml:space="preserve"> kein Gültig von-Datum </w:t>
            </w:r>
            <w:r>
              <w:rPr>
                <w:lang w:val="de-DE"/>
              </w:rPr>
              <w:t>eingegeben</w:t>
            </w:r>
            <w:r w:rsidR="003D11FB">
              <w:rPr>
                <w:lang w:val="de-DE"/>
              </w:rPr>
              <w:t>, wird das aktuelle Datum übernommen</w:t>
            </w:r>
          </w:p>
          <w:p w:rsidR="003D11FB" w:rsidRPr="003474D3" w:rsidRDefault="003474D3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Wird </w:t>
            </w:r>
            <w:r w:rsidR="003D11FB">
              <w:rPr>
                <w:lang w:val="de-DE"/>
              </w:rPr>
              <w:t xml:space="preserve">kein Gültig Bis-Datum </w:t>
            </w:r>
            <w:r>
              <w:rPr>
                <w:lang w:val="de-DE"/>
              </w:rPr>
              <w:t>eingegeben</w:t>
            </w:r>
            <w:r w:rsidR="003D11FB">
              <w:rPr>
                <w:lang w:val="de-DE"/>
              </w:rPr>
              <w:t>, wird der 31.12.9999 übernommen</w:t>
            </w:r>
          </w:p>
          <w:p w:rsidR="003474D3" w:rsidRDefault="003474D3" w:rsidP="003474D3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</w:p>
          <w:p w:rsidR="003474D3" w:rsidRPr="003474D3" w:rsidRDefault="003474D3" w:rsidP="003474D3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3474D3">
              <w:rPr>
                <w:rFonts w:cs="Tahoma"/>
                <w:b/>
                <w:lang w:val="de-DE"/>
              </w:rPr>
              <w:t>Referenzpreis</w:t>
            </w:r>
          </w:p>
          <w:p w:rsidR="00931341" w:rsidRDefault="003D11FB" w:rsidP="007C20D5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3D11FB">
              <w:rPr>
                <w:rFonts w:cs="Tahoma"/>
                <w:lang w:val="de-DE"/>
              </w:rPr>
              <w:t>Wenn die Checkbox „</w:t>
            </w:r>
            <w:proofErr w:type="spellStart"/>
            <w:r w:rsidRPr="003D11FB">
              <w:rPr>
                <w:rFonts w:cs="Tahoma"/>
                <w:lang w:val="de-DE"/>
              </w:rPr>
              <w:t>Ref.Preis</w:t>
            </w:r>
            <w:proofErr w:type="spellEnd"/>
            <w:r w:rsidRPr="003D11FB">
              <w:rPr>
                <w:rFonts w:cs="Tahoma"/>
                <w:lang w:val="de-DE"/>
              </w:rPr>
              <w:t xml:space="preserve"> übernehmen“ nicht selektiert wurde, kann</w:t>
            </w:r>
            <w:r w:rsidR="003474D3">
              <w:rPr>
                <w:rFonts w:cs="Tahoma"/>
                <w:lang w:val="de-DE"/>
              </w:rPr>
              <w:t xml:space="preserve"> man nur ein Angebot hinzufügen, bzw. der erfasste Preis gilt für alle hinzugefügten Angebote</w:t>
            </w:r>
          </w:p>
          <w:p w:rsidR="003474D3" w:rsidRDefault="003474D3" w:rsidP="003474D3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:rsidR="003474D3" w:rsidRPr="003474D3" w:rsidRDefault="003474D3" w:rsidP="003474D3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3474D3">
              <w:rPr>
                <w:rFonts w:cs="Tahoma"/>
                <w:b/>
                <w:lang w:val="de-DE"/>
              </w:rPr>
              <w:t>Hinzufügen</w:t>
            </w:r>
          </w:p>
          <w:p w:rsidR="003474D3" w:rsidRDefault="003474D3" w:rsidP="007C20D5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3474D3">
              <w:rPr>
                <w:rFonts w:cs="Tahoma"/>
                <w:lang w:val="de-DE"/>
              </w:rPr>
              <w:t xml:space="preserve">Fügt die selektierten Angebote </w:t>
            </w:r>
            <w:proofErr w:type="spellStart"/>
            <w:r>
              <w:rPr>
                <w:rFonts w:cs="Tahoma"/>
                <w:lang w:val="de-DE"/>
              </w:rPr>
              <w:t>gemäss</w:t>
            </w:r>
            <w:proofErr w:type="spellEnd"/>
            <w:r>
              <w:rPr>
                <w:rFonts w:cs="Tahoma"/>
                <w:lang w:val="de-DE"/>
              </w:rPr>
              <w:t xml:space="preserve"> Eingaben zur Zone hinzu</w:t>
            </w:r>
          </w:p>
          <w:p w:rsidR="003474D3" w:rsidRDefault="003474D3" w:rsidP="007C20D5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 xml:space="preserve">Modales Popup </w:t>
            </w:r>
            <w:proofErr w:type="spellStart"/>
            <w:r>
              <w:rPr>
                <w:rFonts w:cs="Tahoma"/>
                <w:lang w:val="de-DE"/>
              </w:rPr>
              <w:t>schliesst</w:t>
            </w:r>
            <w:proofErr w:type="spellEnd"/>
            <w:r>
              <w:rPr>
                <w:rFonts w:cs="Tahoma"/>
                <w:lang w:val="de-DE"/>
              </w:rPr>
              <w:t xml:space="preserve"> sich</w:t>
            </w:r>
          </w:p>
          <w:p w:rsidR="003474D3" w:rsidRDefault="003474D3" w:rsidP="007C20D5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Bestätigungsmeldung im Actionpanel</w:t>
            </w:r>
          </w:p>
          <w:p w:rsidR="003474D3" w:rsidRPr="003474D3" w:rsidRDefault="003474D3" w:rsidP="007C20D5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Smartlist „Angebote“ wird aktualisiert</w:t>
            </w:r>
          </w:p>
        </w:tc>
      </w:tr>
      <w:tr w:rsidR="00931341" w:rsidTr="003D11FB">
        <w:tc>
          <w:tcPr>
            <w:tcW w:w="9322" w:type="dxa"/>
            <w:gridSpan w:val="2"/>
          </w:tcPr>
          <w:p w:rsidR="00931341" w:rsidRDefault="00CA7E64" w:rsidP="003D11F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777865" cy="36576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</w:t>
            </w:r>
          </w:p>
        </w:tc>
      </w:tr>
    </w:tbl>
    <w:p w:rsidR="00931341" w:rsidRDefault="00931341" w:rsidP="00931341">
      <w:pPr>
        <w:rPr>
          <w:lang w:val="de-CH"/>
        </w:rPr>
      </w:pPr>
    </w:p>
    <w:p w:rsidR="00E24F4A" w:rsidRDefault="00E24F4A" w:rsidP="00E24F4A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E24F4A" w:rsidRPr="00077AF6" w:rsidTr="00CA7E64">
        <w:tc>
          <w:tcPr>
            <w:tcW w:w="9322" w:type="dxa"/>
            <w:gridSpan w:val="2"/>
            <w:shd w:val="clear" w:color="auto" w:fill="C2D69B" w:themeFill="accent3" w:themeFillTint="99"/>
          </w:tcPr>
          <w:p w:rsidR="00E24F4A" w:rsidRDefault="00E24F4A" w:rsidP="003474D3">
            <w:pPr>
              <w:pStyle w:val="berschrift2"/>
              <w:ind w:left="1560" w:hanging="1560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CA7E64">
              <w:rPr>
                <w:lang w:val="de-DE"/>
              </w:rPr>
              <w:t>8</w:t>
            </w:r>
            <w:r>
              <w:rPr>
                <w:lang w:val="de-DE"/>
              </w:rPr>
              <w:t xml:space="preserve"> - </w:t>
            </w:r>
            <w:r w:rsidRPr="002F561F">
              <w:rPr>
                <w:b w:val="0"/>
                <w:sz w:val="19"/>
                <w:szCs w:val="19"/>
                <w:lang w:val="de-CH"/>
              </w:rPr>
              <w:t xml:space="preserve">Liste mit allen der Angebotszone zugeordneten </w:t>
            </w:r>
            <w:r w:rsidR="003D11FB">
              <w:rPr>
                <w:b w:val="0"/>
                <w:sz w:val="19"/>
                <w:szCs w:val="19"/>
                <w:lang w:val="de-CH"/>
              </w:rPr>
              <w:t>Ressourcen</w:t>
            </w:r>
            <w:r w:rsidRPr="002F561F">
              <w:rPr>
                <w:b w:val="0"/>
                <w:sz w:val="19"/>
                <w:szCs w:val="19"/>
                <w:lang w:val="de-CH"/>
              </w:rPr>
              <w:t xml:space="preserve"> wird angezeigt</w:t>
            </w:r>
            <w:r w:rsidR="00CA7E64">
              <w:rPr>
                <w:b w:val="0"/>
                <w:sz w:val="19"/>
                <w:szCs w:val="19"/>
                <w:lang w:val="de-CH"/>
              </w:rPr>
              <w:t xml:space="preserve"> – ein oder mehrere Ressourcen können entfernt werden</w:t>
            </w:r>
          </w:p>
        </w:tc>
      </w:tr>
      <w:tr w:rsidR="00E24F4A" w:rsidRPr="00264081" w:rsidTr="003D11FB">
        <w:tc>
          <w:tcPr>
            <w:tcW w:w="4361" w:type="dxa"/>
          </w:tcPr>
          <w:p w:rsidR="00E24F4A" w:rsidRPr="00264081" w:rsidRDefault="00E24F4A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E24F4A" w:rsidRPr="00264081" w:rsidRDefault="00E24F4A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E24F4A" w:rsidRPr="00077AF6" w:rsidTr="003D11FB">
        <w:tc>
          <w:tcPr>
            <w:tcW w:w="4361" w:type="dxa"/>
          </w:tcPr>
          <w:p w:rsidR="00E24F4A" w:rsidRDefault="00E24F4A" w:rsidP="003D11FB">
            <w:pPr>
              <w:rPr>
                <w:b/>
                <w:lang w:val="de-DE"/>
              </w:rPr>
            </w:pPr>
          </w:p>
          <w:p w:rsidR="00E24F4A" w:rsidRPr="00531177" w:rsidRDefault="00E24F4A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</w:t>
            </w:r>
            <w:r w:rsidR="002A3820">
              <w:rPr>
                <w:b/>
                <w:lang w:val="de-DE"/>
              </w:rPr>
              <w:t>Ressourcen</w:t>
            </w:r>
            <w:r w:rsidRPr="00531177">
              <w:rPr>
                <w:b/>
                <w:lang w:val="de-DE"/>
              </w:rPr>
              <w:t>“</w:t>
            </w:r>
          </w:p>
          <w:p w:rsidR="00E24F4A" w:rsidRDefault="00E24F4A" w:rsidP="003D11FB">
            <w:pPr>
              <w:rPr>
                <w:b/>
                <w:lang w:val="de-DE"/>
              </w:rPr>
            </w:pPr>
          </w:p>
          <w:p w:rsidR="00E24F4A" w:rsidRDefault="00E24F4A" w:rsidP="003D11FB">
            <w:pPr>
              <w:rPr>
                <w:b/>
                <w:lang w:val="de-DE"/>
              </w:rPr>
            </w:pPr>
            <w:r w:rsidRPr="001E6DC5">
              <w:rPr>
                <w:b/>
                <w:lang w:val="de-DE"/>
              </w:rPr>
              <w:t>Liste</w:t>
            </w:r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 w:rsidRPr="001E6DC5">
              <w:rPr>
                <w:b/>
                <w:lang w:val="de-DE"/>
              </w:rPr>
              <w:t xml:space="preserve"> mit Spalten</w:t>
            </w:r>
          </w:p>
          <w:p w:rsidR="00E24F4A" w:rsidRPr="00301BE0" w:rsidRDefault="00E24F4A" w:rsidP="003D11FB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E24F4A" w:rsidRPr="001C5D4C" w:rsidRDefault="00E24F4A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1C5D4C">
              <w:rPr>
                <w:lang w:val="de-DE"/>
              </w:rPr>
              <w:t>Selektionscheckbox</w:t>
            </w:r>
          </w:p>
          <w:p w:rsidR="00E24F4A" w:rsidRDefault="002A3820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E24F4A" w:rsidRDefault="00E24F4A" w:rsidP="002A3820">
            <w:pPr>
              <w:pStyle w:val="Listenabsatz"/>
              <w:rPr>
                <w:lang w:val="de-DE"/>
              </w:rPr>
            </w:pPr>
          </w:p>
          <w:p w:rsidR="00E24F4A" w:rsidRDefault="00E24F4A" w:rsidP="003D11FB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Optional: </w:t>
            </w:r>
          </w:p>
          <w:p w:rsidR="00E24F4A" w:rsidRDefault="00E0799B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Name (ID)</w:t>
            </w:r>
          </w:p>
          <w:p w:rsidR="002A3820" w:rsidRDefault="004C2D2E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E0799B" w:rsidRDefault="00E0799B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E0799B" w:rsidRDefault="00E0799B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  <w:p w:rsidR="00E24F4A" w:rsidRDefault="00E24F4A" w:rsidP="00E0799B">
            <w:pPr>
              <w:rPr>
                <w:lang w:val="de-DE"/>
              </w:rPr>
            </w:pPr>
          </w:p>
          <w:p w:rsidR="00E0799B" w:rsidRDefault="00E0799B" w:rsidP="00E0799B">
            <w:pPr>
              <w:rPr>
                <w:lang w:val="de-DE"/>
              </w:rPr>
            </w:pPr>
            <w:r>
              <w:rPr>
                <w:lang w:val="de-DE"/>
              </w:rPr>
              <w:t>Buttonbereich:</w:t>
            </w:r>
          </w:p>
          <w:p w:rsidR="00E24F4A" w:rsidRDefault="00E24F4A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:rsidR="00E0799B" w:rsidRPr="00115E91" w:rsidRDefault="00E0799B" w:rsidP="00E0799B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Button: Hinzufügen</w:t>
            </w:r>
          </w:p>
          <w:p w:rsidR="00E0799B" w:rsidRPr="00E0799B" w:rsidRDefault="00E0799B" w:rsidP="00E0799B">
            <w:pPr>
              <w:ind w:left="360"/>
              <w:rPr>
                <w:lang w:val="de-DE"/>
              </w:rPr>
            </w:pPr>
          </w:p>
          <w:p w:rsidR="00E24F4A" w:rsidRPr="00672A13" w:rsidRDefault="00E24F4A" w:rsidP="003D11FB">
            <w:pPr>
              <w:ind w:left="360"/>
              <w:rPr>
                <w:lang w:val="de-DE"/>
              </w:rPr>
            </w:pPr>
          </w:p>
        </w:tc>
        <w:tc>
          <w:tcPr>
            <w:tcW w:w="4961" w:type="dxa"/>
          </w:tcPr>
          <w:p w:rsidR="004C2D2E" w:rsidRDefault="004C2D2E" w:rsidP="004C2D2E">
            <w:pPr>
              <w:tabs>
                <w:tab w:val="left" w:pos="5220"/>
              </w:tabs>
              <w:rPr>
                <w:b/>
                <w:i/>
                <w:lang w:val="de-CH"/>
              </w:rPr>
            </w:pPr>
          </w:p>
          <w:p w:rsidR="00E24F4A" w:rsidRPr="004C2D2E" w:rsidRDefault="003D11FB" w:rsidP="004C2D2E">
            <w:pPr>
              <w:tabs>
                <w:tab w:val="left" w:pos="5220"/>
              </w:tabs>
              <w:rPr>
                <w:b/>
                <w:smallCaps/>
                <w:lang w:val="de-CH"/>
              </w:rPr>
            </w:pPr>
            <w:r w:rsidRPr="004C2D2E">
              <w:rPr>
                <w:b/>
                <w:smallCaps/>
                <w:lang w:val="de-CH"/>
              </w:rPr>
              <w:t>Nur das Hinzufügen und Entfernen einer Ressource</w:t>
            </w:r>
            <w:r w:rsidR="004C2D2E" w:rsidRPr="004C2D2E">
              <w:rPr>
                <w:b/>
                <w:smallCaps/>
                <w:lang w:val="de-CH"/>
              </w:rPr>
              <w:t xml:space="preserve"> der </w:t>
            </w:r>
            <w:r w:rsidR="00CF482E" w:rsidRPr="004C2D2E">
              <w:rPr>
                <w:b/>
                <w:smallCaps/>
                <w:lang w:val="de-CH"/>
              </w:rPr>
              <w:t>Ressourcenart „Raum“</w:t>
            </w:r>
            <w:r w:rsidRPr="004C2D2E">
              <w:rPr>
                <w:b/>
                <w:smallCaps/>
                <w:lang w:val="de-CH"/>
              </w:rPr>
              <w:t xml:space="preserve"> ist möglich.</w:t>
            </w:r>
          </w:p>
          <w:p w:rsidR="00CA7E64" w:rsidRDefault="00CA7E64" w:rsidP="00CA7E64">
            <w:pPr>
              <w:tabs>
                <w:tab w:val="left" w:pos="5220"/>
              </w:tabs>
              <w:rPr>
                <w:b/>
                <w:i/>
                <w:lang w:val="de-CH"/>
              </w:rPr>
            </w:pPr>
          </w:p>
          <w:p w:rsidR="00E0799B" w:rsidRPr="00CA7E64" w:rsidRDefault="00E0799B" w:rsidP="00E0799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A7E64">
              <w:rPr>
                <w:b/>
                <w:lang w:val="de-DE"/>
              </w:rPr>
              <w:t>Smartlist</w:t>
            </w:r>
          </w:p>
          <w:p w:rsidR="00E0799B" w:rsidRDefault="00E0799B" w:rsidP="00E0799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über ein Suchfeld oberhalb des Spaltentitels</w:t>
            </w:r>
          </w:p>
          <w:p w:rsidR="00E0799B" w:rsidRPr="00E0799B" w:rsidRDefault="00E0799B" w:rsidP="00CA7E64">
            <w:pPr>
              <w:tabs>
                <w:tab w:val="left" w:pos="5220"/>
              </w:tabs>
              <w:rPr>
                <w:b/>
                <w:i/>
                <w:lang w:val="de-DE"/>
              </w:rPr>
            </w:pPr>
          </w:p>
          <w:p w:rsidR="00E0799B" w:rsidRPr="00E0799B" w:rsidRDefault="00E0799B" w:rsidP="00CA7E64">
            <w:pPr>
              <w:tabs>
                <w:tab w:val="left" w:pos="5220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Entfernen</w:t>
            </w:r>
          </w:p>
          <w:p w:rsidR="001E3C41" w:rsidRPr="001E3C41" w:rsidRDefault="00CA7E64" w:rsidP="001E3C41">
            <w:pPr>
              <w:pStyle w:val="Listenabsatz"/>
              <w:numPr>
                <w:ilvl w:val="0"/>
                <w:numId w:val="17"/>
              </w:numPr>
              <w:tabs>
                <w:tab w:val="left" w:pos="5220"/>
              </w:tabs>
              <w:rPr>
                <w:lang w:val="de-DE"/>
              </w:rPr>
            </w:pPr>
            <w:r w:rsidRPr="001E3C41">
              <w:rPr>
                <w:lang w:val="de-DE"/>
              </w:rPr>
              <w:t>Es kann/können ein oder mehrere Ressourcen selektiert werden.</w:t>
            </w:r>
          </w:p>
          <w:p w:rsidR="001E3C41" w:rsidRPr="001E3C41" w:rsidRDefault="001E3C41" w:rsidP="001E3C41">
            <w:pPr>
              <w:pStyle w:val="Listenabsatz"/>
              <w:numPr>
                <w:ilvl w:val="0"/>
                <w:numId w:val="17"/>
              </w:numPr>
              <w:tabs>
                <w:tab w:val="left" w:pos="5220"/>
              </w:tabs>
              <w:rPr>
                <w:lang w:val="de-CH"/>
              </w:rPr>
            </w:pPr>
            <w:r w:rsidRPr="001E3C41">
              <w:rPr>
                <w:lang w:val="de-CH"/>
              </w:rPr>
              <w:t>Es können nur Ressourcen gelöscht werden, für die das Datenrecht besteht</w:t>
            </w:r>
          </w:p>
          <w:p w:rsidR="00CA7E64" w:rsidRPr="00E0799B" w:rsidRDefault="00CA7E64" w:rsidP="00E0799B">
            <w:pPr>
              <w:tabs>
                <w:tab w:val="left" w:pos="5220"/>
              </w:tabs>
              <w:rPr>
                <w:lang w:val="de-DE"/>
              </w:rPr>
            </w:pPr>
            <w:r w:rsidRPr="00E0799B">
              <w:rPr>
                <w:lang w:val="de-DE"/>
              </w:rPr>
              <w:t xml:space="preserve">Klick auf „Entfernen“ bewirkt folgendes: </w:t>
            </w:r>
          </w:p>
          <w:p w:rsidR="00CA7E64" w:rsidRDefault="00CA7E64" w:rsidP="00E0799B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 w:rsidRPr="00434383">
              <w:rPr>
                <w:lang w:val="de-DE"/>
              </w:rPr>
              <w:t>Sicherheitsabfrage</w:t>
            </w:r>
            <w:r>
              <w:rPr>
                <w:lang w:val="de-DE"/>
              </w:rPr>
              <w:t xml:space="preserve"> </w:t>
            </w:r>
          </w:p>
          <w:p w:rsidR="00CA7E64" w:rsidRDefault="00CA7E64" w:rsidP="00E0799B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Entfernt die Verlinkung zur Angebotszone </w:t>
            </w:r>
          </w:p>
          <w:p w:rsidR="00E0799B" w:rsidRPr="002A3820" w:rsidRDefault="00E0799B" w:rsidP="00E0799B">
            <w:pPr>
              <w:pStyle w:val="Listenabsatz"/>
              <w:numPr>
                <w:ilvl w:val="0"/>
                <w:numId w:val="9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3D11FB" w:rsidRDefault="003D11FB" w:rsidP="003D11FB">
            <w:pPr>
              <w:tabs>
                <w:tab w:val="left" w:pos="5220"/>
              </w:tabs>
              <w:rPr>
                <w:b/>
                <w:i/>
                <w:lang w:val="de-CH"/>
              </w:rPr>
            </w:pPr>
          </w:p>
          <w:p w:rsidR="00E24F4A" w:rsidRPr="00E0799B" w:rsidRDefault="003D11FB" w:rsidP="00E0799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0799B">
              <w:rPr>
                <w:b/>
                <w:lang w:val="de-DE"/>
              </w:rPr>
              <w:t>Ressourcen</w:t>
            </w:r>
            <w:r w:rsidR="00E24F4A" w:rsidRPr="00E0799B">
              <w:rPr>
                <w:b/>
                <w:lang w:val="de-DE"/>
              </w:rPr>
              <w:t xml:space="preserve"> hinzufügen </w:t>
            </w:r>
          </w:p>
          <w:p w:rsidR="00E24F4A" w:rsidRPr="00745C12" w:rsidRDefault="00E24F4A" w:rsidP="00E0799B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 xml:space="preserve">Ein modaler Dialog wird geöffnet </w:t>
            </w:r>
            <w:r w:rsidRPr="006B0450">
              <w:rPr>
                <w:lang w:val="de-DE"/>
              </w:rPr>
              <w:t>und</w:t>
            </w:r>
            <w:r>
              <w:rPr>
                <w:lang w:val="de-DE"/>
              </w:rPr>
              <w:t xml:space="preserve"> man</w:t>
            </w:r>
            <w:r w:rsidRPr="006B0450">
              <w:rPr>
                <w:lang w:val="de-DE"/>
              </w:rPr>
              <w:t xml:space="preserve"> kann </w:t>
            </w:r>
            <w:r>
              <w:rPr>
                <w:lang w:val="de-DE"/>
              </w:rPr>
              <w:t>ein</w:t>
            </w:r>
            <w:r w:rsidR="003D11FB">
              <w:rPr>
                <w:lang w:val="de-DE"/>
              </w:rPr>
              <w:t>e</w:t>
            </w:r>
            <w:r w:rsidR="002A3820">
              <w:rPr>
                <w:lang w:val="de-DE"/>
              </w:rPr>
              <w:t>/mehrere</w:t>
            </w:r>
            <w:r w:rsidR="003D11FB">
              <w:rPr>
                <w:lang w:val="de-DE"/>
              </w:rPr>
              <w:t xml:space="preserve"> Ressource</w:t>
            </w:r>
            <w:r w:rsidR="002A3820">
              <w:rPr>
                <w:lang w:val="de-DE"/>
              </w:rPr>
              <w:t>(n)</w:t>
            </w:r>
            <w:r w:rsidR="003D11FB">
              <w:rPr>
                <w:lang w:val="de-DE"/>
              </w:rPr>
              <w:t xml:space="preserve"> der Angebotszone hinzufügen</w:t>
            </w:r>
            <w:r>
              <w:rPr>
                <w:lang w:val="de-DE"/>
              </w:rPr>
              <w:t xml:space="preserve"> (siehe Schritt </w:t>
            </w:r>
            <w:r w:rsidR="00E0799B">
              <w:rPr>
                <w:lang w:val="de-DE"/>
              </w:rPr>
              <w:t>9</w:t>
            </w:r>
            <w:r>
              <w:rPr>
                <w:lang w:val="de-DE"/>
              </w:rPr>
              <w:t>)</w:t>
            </w:r>
          </w:p>
          <w:p w:rsidR="00E24F4A" w:rsidRPr="000F1B69" w:rsidRDefault="00E24F4A" w:rsidP="003D11FB">
            <w:pPr>
              <w:pStyle w:val="Listenabsatz"/>
              <w:tabs>
                <w:tab w:val="left" w:pos="5220"/>
              </w:tabs>
              <w:ind w:left="1440"/>
              <w:rPr>
                <w:lang w:val="de-DE"/>
              </w:rPr>
            </w:pPr>
            <w:r w:rsidRPr="000F1B69">
              <w:rPr>
                <w:lang w:val="de-DE"/>
              </w:rPr>
              <w:t xml:space="preserve"> </w:t>
            </w:r>
          </w:p>
        </w:tc>
      </w:tr>
      <w:tr w:rsidR="00E24F4A" w:rsidTr="003D11FB">
        <w:tc>
          <w:tcPr>
            <w:tcW w:w="9322" w:type="dxa"/>
            <w:gridSpan w:val="2"/>
          </w:tcPr>
          <w:p w:rsidR="00E24F4A" w:rsidRPr="004C2D2E" w:rsidRDefault="004C2D2E" w:rsidP="004C2D2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777865" cy="356806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56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F4A" w:rsidRDefault="00E24F4A" w:rsidP="00E24F4A">
      <w:pPr>
        <w:rPr>
          <w:lang w:val="de-CH"/>
        </w:rPr>
      </w:pPr>
    </w:p>
    <w:p w:rsidR="002F561F" w:rsidRDefault="002F561F" w:rsidP="002F561F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2F561F" w:rsidRPr="00077AF6" w:rsidTr="00CA7E64">
        <w:tc>
          <w:tcPr>
            <w:tcW w:w="9322" w:type="dxa"/>
            <w:gridSpan w:val="2"/>
            <w:shd w:val="clear" w:color="auto" w:fill="C2D69B" w:themeFill="accent3" w:themeFillTint="99"/>
          </w:tcPr>
          <w:p w:rsidR="002F561F" w:rsidRDefault="002F561F" w:rsidP="00CA7E64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CA7E64">
              <w:rPr>
                <w:lang w:val="de-DE"/>
              </w:rPr>
              <w:t>9</w:t>
            </w:r>
            <w:r>
              <w:rPr>
                <w:lang w:val="de-DE"/>
              </w:rPr>
              <w:t xml:space="preserve"> - </w:t>
            </w:r>
            <w:r w:rsidRPr="002F561F">
              <w:rPr>
                <w:b w:val="0"/>
                <w:sz w:val="20"/>
                <w:szCs w:val="20"/>
                <w:lang w:val="de-CH"/>
              </w:rPr>
              <w:t xml:space="preserve">Ressourcen können </w:t>
            </w:r>
            <w:r>
              <w:rPr>
                <w:b w:val="0"/>
                <w:sz w:val="20"/>
                <w:szCs w:val="20"/>
                <w:lang w:val="de-CH"/>
              </w:rPr>
              <w:t>zu</w:t>
            </w:r>
            <w:r w:rsidRPr="002F561F">
              <w:rPr>
                <w:b w:val="0"/>
                <w:sz w:val="20"/>
                <w:szCs w:val="20"/>
                <w:lang w:val="de-CH"/>
              </w:rPr>
              <w:t xml:space="preserve"> der Angebotszone </w:t>
            </w:r>
            <w:r>
              <w:rPr>
                <w:b w:val="0"/>
                <w:sz w:val="20"/>
                <w:szCs w:val="20"/>
                <w:lang w:val="de-CH"/>
              </w:rPr>
              <w:t>hinzugefügt</w:t>
            </w:r>
            <w:r w:rsidRPr="002F561F">
              <w:rPr>
                <w:b w:val="0"/>
                <w:sz w:val="20"/>
                <w:szCs w:val="20"/>
                <w:lang w:val="de-CH"/>
              </w:rPr>
              <w:t xml:space="preserve"> werden</w:t>
            </w:r>
          </w:p>
        </w:tc>
      </w:tr>
      <w:tr w:rsidR="002F561F" w:rsidRPr="00264081" w:rsidTr="003D11FB">
        <w:tc>
          <w:tcPr>
            <w:tcW w:w="4361" w:type="dxa"/>
          </w:tcPr>
          <w:p w:rsidR="002F561F" w:rsidRPr="00264081" w:rsidRDefault="002F561F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2F561F" w:rsidRPr="00264081" w:rsidRDefault="002F561F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F561F" w:rsidRPr="00CE5B75" w:rsidTr="003D11FB">
        <w:tc>
          <w:tcPr>
            <w:tcW w:w="4361" w:type="dxa"/>
          </w:tcPr>
          <w:p w:rsidR="002F561F" w:rsidRDefault="002F561F" w:rsidP="003D11FB">
            <w:pPr>
              <w:rPr>
                <w:b/>
                <w:lang w:val="de-DE"/>
              </w:rPr>
            </w:pPr>
          </w:p>
          <w:p w:rsidR="002F561F" w:rsidRPr="00531177" w:rsidRDefault="002F561F" w:rsidP="003D11F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Modaler Dialog</w:t>
            </w:r>
          </w:p>
          <w:p w:rsidR="002F561F" w:rsidRPr="000861A6" w:rsidRDefault="002F561F" w:rsidP="003D11FB">
            <w:pPr>
              <w:rPr>
                <w:lang w:val="de-DE"/>
              </w:rPr>
            </w:pPr>
          </w:p>
          <w:p w:rsidR="002A3820" w:rsidRDefault="00E0799B" w:rsidP="002A382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D319BA" w:rsidRPr="00301BE0" w:rsidRDefault="00D319BA" w:rsidP="00D319BA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D319BA" w:rsidRPr="001C5D4C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1C5D4C">
              <w:rPr>
                <w:lang w:val="de-DE"/>
              </w:rPr>
              <w:t>Selektionscheckbox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D319BA" w:rsidRDefault="00D319BA" w:rsidP="00D319BA">
            <w:pPr>
              <w:pStyle w:val="Listenabsatz"/>
              <w:rPr>
                <w:lang w:val="de-DE"/>
              </w:rPr>
            </w:pPr>
          </w:p>
          <w:p w:rsidR="00D319BA" w:rsidRDefault="00D319BA" w:rsidP="00D319BA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Name (ID)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Status</w:t>
            </w:r>
          </w:p>
          <w:p w:rsidR="002A3820" w:rsidRDefault="002A3820" w:rsidP="00D319BA">
            <w:pPr>
              <w:rPr>
                <w:lang w:val="de-DE"/>
              </w:rPr>
            </w:pPr>
          </w:p>
          <w:p w:rsidR="00D319BA" w:rsidRDefault="00D319BA" w:rsidP="00D319BA">
            <w:pPr>
              <w:rPr>
                <w:lang w:val="de-DE"/>
              </w:rPr>
            </w:pPr>
            <w:r>
              <w:rPr>
                <w:lang w:val="de-DE"/>
              </w:rPr>
              <w:t>Buttonbereich</w:t>
            </w:r>
          </w:p>
          <w:p w:rsidR="002A3820" w:rsidRPr="00115E91" w:rsidRDefault="002A3820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Button: </w:t>
            </w:r>
            <w:r w:rsidR="00D319BA">
              <w:rPr>
                <w:lang w:val="de-DE"/>
              </w:rPr>
              <w:t>Ressource Hinzufügen</w:t>
            </w:r>
          </w:p>
          <w:p w:rsidR="002A3820" w:rsidRDefault="002A3820" w:rsidP="007C20D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:rsidR="002F561F" w:rsidRPr="00672A13" w:rsidRDefault="002F561F" w:rsidP="003D11FB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2F561F" w:rsidRDefault="002F561F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E0799B" w:rsidRPr="00CA7E64" w:rsidRDefault="00E0799B" w:rsidP="00E0799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CA7E64">
              <w:rPr>
                <w:b/>
                <w:lang w:val="de-DE"/>
              </w:rPr>
              <w:t>Smartlist</w:t>
            </w:r>
          </w:p>
          <w:p w:rsidR="00E0799B" w:rsidRDefault="00E0799B" w:rsidP="00E0799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Spalte verfügt über ein Suchfeld oberhalb des Spaltentitels</w:t>
            </w:r>
          </w:p>
          <w:p w:rsidR="00E0799B" w:rsidRDefault="00E0799B" w:rsidP="003D11FB">
            <w:pPr>
              <w:tabs>
                <w:tab w:val="left" w:pos="5220"/>
              </w:tabs>
              <w:rPr>
                <w:lang w:val="de-DE"/>
              </w:rPr>
            </w:pPr>
          </w:p>
          <w:p w:rsidR="001E3C41" w:rsidRPr="001E3C41" w:rsidRDefault="001E3C41" w:rsidP="003D11FB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E3C41">
              <w:rPr>
                <w:b/>
                <w:lang w:val="de-DE"/>
              </w:rPr>
              <w:t>Generell</w:t>
            </w:r>
          </w:p>
          <w:p w:rsidR="002F561F" w:rsidRPr="001E3C41" w:rsidRDefault="00D319BA" w:rsidP="001E3C41">
            <w:pPr>
              <w:pStyle w:val="Listenabsatz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1E3C41">
              <w:rPr>
                <w:lang w:val="de-DE"/>
              </w:rPr>
              <w:t>Mehrfachselektionen erlaubt</w:t>
            </w:r>
          </w:p>
          <w:p w:rsidR="001E3C41" w:rsidRPr="001E3C41" w:rsidRDefault="001E3C41" w:rsidP="001E3C41">
            <w:pPr>
              <w:pStyle w:val="Listenabsatz"/>
              <w:numPr>
                <w:ilvl w:val="0"/>
                <w:numId w:val="18"/>
              </w:numPr>
              <w:rPr>
                <w:lang w:val="de-CH"/>
              </w:rPr>
            </w:pPr>
            <w:r w:rsidRPr="001E3C41">
              <w:rPr>
                <w:lang w:val="de-CH"/>
              </w:rPr>
              <w:t>Es können nur Ressourcen hinzugefügt werden, für die das Datenrecht besteht.</w:t>
            </w:r>
          </w:p>
          <w:p w:rsidR="00D319BA" w:rsidRPr="001E3C41" w:rsidRDefault="00D319BA" w:rsidP="00D319BA">
            <w:pPr>
              <w:tabs>
                <w:tab w:val="left" w:pos="5220"/>
              </w:tabs>
              <w:rPr>
                <w:lang w:val="de-CH"/>
              </w:rPr>
            </w:pPr>
          </w:p>
          <w:p w:rsidR="00D319BA" w:rsidRDefault="00D319BA" w:rsidP="00D319BA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Ressource hinzufügen</w:t>
            </w:r>
          </w:p>
          <w:p w:rsidR="00D319BA" w:rsidRDefault="00D319BA" w:rsidP="00D319BA">
            <w:pPr>
              <w:pStyle w:val="Listenabsatz"/>
              <w:numPr>
                <w:ilvl w:val="0"/>
                <w:numId w:val="1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Modales Popup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</w:p>
          <w:p w:rsidR="00D319BA" w:rsidRDefault="00D319BA" w:rsidP="00D319BA">
            <w:pPr>
              <w:pStyle w:val="Listenabsatz"/>
              <w:numPr>
                <w:ilvl w:val="0"/>
                <w:numId w:val="1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Bestätigungsmeldung im Actionpanel, inkl. Angabe der Anzahl hinzugefügter Ressourcen</w:t>
            </w:r>
          </w:p>
          <w:p w:rsidR="00D319BA" w:rsidRPr="00D319BA" w:rsidRDefault="00D319BA" w:rsidP="00D319BA">
            <w:pPr>
              <w:pStyle w:val="Listenabsatz"/>
              <w:numPr>
                <w:ilvl w:val="0"/>
                <w:numId w:val="1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2F561F" w:rsidRPr="009565D3" w:rsidRDefault="002F561F" w:rsidP="003D11FB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2F561F" w:rsidRPr="00D319BA" w:rsidTr="003D11FB">
        <w:tc>
          <w:tcPr>
            <w:tcW w:w="9322" w:type="dxa"/>
            <w:gridSpan w:val="2"/>
          </w:tcPr>
          <w:p w:rsidR="002F561F" w:rsidRDefault="00D319BA" w:rsidP="003D11FB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777865" cy="368554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68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61F" w:rsidRDefault="002F561F" w:rsidP="002F561F">
      <w:pPr>
        <w:rPr>
          <w:lang w:val="de-CH"/>
        </w:rPr>
      </w:pPr>
    </w:p>
    <w:p w:rsidR="002F561F" w:rsidRDefault="002F561F" w:rsidP="00931341">
      <w:pPr>
        <w:rPr>
          <w:lang w:val="de-CH"/>
        </w:rPr>
      </w:pPr>
    </w:p>
    <w:p w:rsidR="00931341" w:rsidRDefault="00931341" w:rsidP="00BA575F">
      <w:pPr>
        <w:pStyle w:val="berschrift1"/>
        <w:rPr>
          <w:lang w:val="de-CH"/>
        </w:rPr>
      </w:pPr>
    </w:p>
    <w:p w:rsidR="00CE5B75" w:rsidRDefault="00CE5B75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berschrift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D319BA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D319BA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:rsidTr="00DC0ADE">
        <w:tc>
          <w:tcPr>
            <w:tcW w:w="898" w:type="dxa"/>
          </w:tcPr>
          <w:p w:rsidR="00DC0ADE" w:rsidRPr="00D319BA" w:rsidRDefault="00DC0ADE" w:rsidP="00DC0ADE">
            <w:pPr>
              <w:rPr>
                <w:sz w:val="18"/>
                <w:lang w:val="de-CH"/>
              </w:rPr>
            </w:pPr>
            <w:r w:rsidRPr="00D319BA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CD4013" w:rsidRDefault="00CE5B75" w:rsidP="00DC0ADE">
            <w:pPr>
              <w:rPr>
                <w:sz w:val="18"/>
              </w:rPr>
            </w:pPr>
            <w:r w:rsidRPr="00D319BA">
              <w:rPr>
                <w:sz w:val="18"/>
                <w:lang w:val="de-CH"/>
              </w:rPr>
              <w:t>0</w:t>
            </w:r>
            <w:r w:rsidR="002A3820" w:rsidRPr="00D319BA">
              <w:rPr>
                <w:sz w:val="18"/>
                <w:lang w:val="de-CH"/>
              </w:rPr>
              <w:t>3</w:t>
            </w:r>
            <w:r w:rsidR="00DF34CE" w:rsidRPr="00D319BA">
              <w:rPr>
                <w:sz w:val="18"/>
                <w:lang w:val="de-CH"/>
              </w:rPr>
              <w:t>.</w:t>
            </w:r>
            <w:r w:rsidRPr="00D319BA">
              <w:rPr>
                <w:sz w:val="18"/>
                <w:lang w:val="de-CH"/>
              </w:rPr>
              <w:t>0</w:t>
            </w:r>
            <w:r w:rsidR="00DF34CE">
              <w:rPr>
                <w:sz w:val="18"/>
              </w:rPr>
              <w:t>3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CD4013" w:rsidRDefault="00DF34CE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Erster</w:t>
            </w:r>
            <w:proofErr w:type="spellEnd"/>
            <w:r>
              <w:rPr>
                <w:sz w:val="18"/>
              </w:rPr>
              <w:t xml:space="preserve"> Draft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2A3820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CE5B75" w:rsidP="00DC0A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  <w:r w:rsidR="002A3820">
              <w:rPr>
                <w:sz w:val="18"/>
              </w:rPr>
              <w:t>6.</w:t>
            </w:r>
            <w:r>
              <w:rPr>
                <w:sz w:val="18"/>
              </w:rPr>
              <w:t>0</w:t>
            </w:r>
            <w:r w:rsidR="002A3820">
              <w:rPr>
                <w:sz w:val="18"/>
              </w:rPr>
              <w:t>3.2009</w:t>
            </w:r>
          </w:p>
        </w:tc>
        <w:tc>
          <w:tcPr>
            <w:tcW w:w="2018" w:type="dxa"/>
          </w:tcPr>
          <w:p w:rsidR="00DC0ADE" w:rsidRPr="0005559C" w:rsidRDefault="002A3820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05559C" w:rsidRDefault="002A3820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erweitert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441307" w:rsidP="00DC0ADE">
            <w:pPr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1620" w:type="dxa"/>
          </w:tcPr>
          <w:p w:rsidR="00DC0ADE" w:rsidRPr="0005559C" w:rsidRDefault="00441307" w:rsidP="00DC0ADE">
            <w:pPr>
              <w:rPr>
                <w:sz w:val="18"/>
              </w:rPr>
            </w:pPr>
            <w:r>
              <w:rPr>
                <w:sz w:val="18"/>
              </w:rPr>
              <w:t>27.</w:t>
            </w:r>
            <w:r w:rsidR="00CE5B75">
              <w:rPr>
                <w:sz w:val="18"/>
              </w:rPr>
              <w:t>0</w:t>
            </w:r>
            <w:r>
              <w:rPr>
                <w:sz w:val="18"/>
              </w:rPr>
              <w:t>3.2009</w:t>
            </w:r>
          </w:p>
        </w:tc>
        <w:tc>
          <w:tcPr>
            <w:tcW w:w="2018" w:type="dxa"/>
          </w:tcPr>
          <w:p w:rsidR="00DC0ADE" w:rsidRPr="0005559C" w:rsidRDefault="00441307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05559C" w:rsidRDefault="00441307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Dienstleisterzeit</w:t>
            </w:r>
            <w:proofErr w:type="spellEnd"/>
          </w:p>
        </w:tc>
      </w:tr>
      <w:tr w:rsidR="00DC0ADE" w:rsidRPr="00077AF6" w:rsidTr="00DC0ADE">
        <w:tc>
          <w:tcPr>
            <w:tcW w:w="898" w:type="dxa"/>
          </w:tcPr>
          <w:p w:rsidR="00DC0ADE" w:rsidRPr="0005559C" w:rsidRDefault="00460C35" w:rsidP="00DC0ADE">
            <w:pPr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620" w:type="dxa"/>
          </w:tcPr>
          <w:p w:rsidR="00DC0ADE" w:rsidRPr="0005559C" w:rsidRDefault="00460C35" w:rsidP="00DC0ADE">
            <w:pPr>
              <w:rPr>
                <w:sz w:val="18"/>
              </w:rPr>
            </w:pPr>
            <w:r>
              <w:rPr>
                <w:sz w:val="18"/>
              </w:rPr>
              <w:t>07.05.</w:t>
            </w:r>
            <w:r w:rsidR="00CE5B75">
              <w:rPr>
                <w:sz w:val="18"/>
              </w:rPr>
              <w:t>20</w:t>
            </w:r>
            <w:r>
              <w:rPr>
                <w:sz w:val="18"/>
              </w:rPr>
              <w:t>09</w:t>
            </w:r>
          </w:p>
        </w:tc>
        <w:tc>
          <w:tcPr>
            <w:tcW w:w="2018" w:type="dxa"/>
          </w:tcPr>
          <w:p w:rsidR="00DC0ADE" w:rsidRPr="0005559C" w:rsidRDefault="00460C35" w:rsidP="00DC0ADE">
            <w:pPr>
              <w:rPr>
                <w:sz w:val="18"/>
              </w:rPr>
            </w:pPr>
            <w:r>
              <w:rPr>
                <w:sz w:val="18"/>
              </w:rPr>
              <w:t>Tim Bänziger/Remo Herren</w:t>
            </w:r>
          </w:p>
        </w:tc>
        <w:tc>
          <w:tcPr>
            <w:tcW w:w="4820" w:type="dxa"/>
          </w:tcPr>
          <w:p w:rsidR="00DC0ADE" w:rsidRPr="00CF482E" w:rsidRDefault="006521A9" w:rsidP="00DC0ADE">
            <w:pPr>
              <w:rPr>
                <w:sz w:val="18"/>
                <w:lang w:val="de-CH"/>
              </w:rPr>
            </w:pPr>
            <w:r w:rsidRPr="006521A9">
              <w:rPr>
                <w:sz w:val="18"/>
                <w:lang w:val="de-CH"/>
              </w:rPr>
              <w:t>Anpassungen auf Grund der Notifikationen</w:t>
            </w:r>
          </w:p>
        </w:tc>
      </w:tr>
      <w:tr w:rsidR="00DC0ADE" w:rsidRPr="00CF482E" w:rsidTr="00DC0ADE">
        <w:tc>
          <w:tcPr>
            <w:tcW w:w="898" w:type="dxa"/>
          </w:tcPr>
          <w:p w:rsidR="00DC0ADE" w:rsidRPr="00CF482E" w:rsidRDefault="00055B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2.3</w:t>
            </w:r>
          </w:p>
        </w:tc>
        <w:tc>
          <w:tcPr>
            <w:tcW w:w="1620" w:type="dxa"/>
          </w:tcPr>
          <w:p w:rsidR="00DC0ADE" w:rsidRPr="00CF482E" w:rsidRDefault="00055B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09.06.</w:t>
            </w:r>
            <w:r w:rsidR="00CE5B75">
              <w:rPr>
                <w:sz w:val="18"/>
                <w:lang w:val="de-CH"/>
              </w:rPr>
              <w:t>29</w:t>
            </w:r>
            <w:r>
              <w:rPr>
                <w:sz w:val="18"/>
                <w:lang w:val="de-CH"/>
              </w:rPr>
              <w:t>09</w:t>
            </w:r>
          </w:p>
        </w:tc>
        <w:tc>
          <w:tcPr>
            <w:tcW w:w="2018" w:type="dxa"/>
          </w:tcPr>
          <w:p w:rsidR="00DC0ADE" w:rsidRPr="00CF482E" w:rsidRDefault="00055B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CF482E" w:rsidRDefault="00055B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Anpassungen nach Interview</w:t>
            </w:r>
          </w:p>
        </w:tc>
      </w:tr>
      <w:tr w:rsidR="00CE5B75" w:rsidRPr="00077AF6" w:rsidTr="00114BCD">
        <w:tc>
          <w:tcPr>
            <w:tcW w:w="898" w:type="dxa"/>
          </w:tcPr>
          <w:p w:rsidR="00CE5B75" w:rsidRPr="002B66FF" w:rsidRDefault="00CE5B75" w:rsidP="00114BC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3.0</w:t>
            </w:r>
          </w:p>
        </w:tc>
        <w:tc>
          <w:tcPr>
            <w:tcW w:w="1620" w:type="dxa"/>
          </w:tcPr>
          <w:p w:rsidR="00CE5B75" w:rsidRPr="002B66FF" w:rsidRDefault="00CE5B75" w:rsidP="00114BC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:rsidR="00CE5B75" w:rsidRPr="002B66FF" w:rsidRDefault="00CE5B75" w:rsidP="00114BC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CE5B75" w:rsidRPr="002B66FF" w:rsidRDefault="00CE5B75" w:rsidP="00114BCD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</w:tbl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21"/>
      <w:footerReference w:type="default" r:id="rId22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5E" w:rsidRDefault="00B54B5E">
      <w:r>
        <w:separator/>
      </w:r>
    </w:p>
  </w:endnote>
  <w:endnote w:type="continuationSeparator" w:id="0">
    <w:p w:rsidR="00B54B5E" w:rsidRDefault="00B5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5E" w:rsidRDefault="00B54B5E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947FF0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947FF0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947FF0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947FF0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947FF0">
      <w:rPr>
        <w:sz w:val="12"/>
        <w:lang w:val="en-US"/>
      </w:rPr>
      <w:fldChar w:fldCharType="separate"/>
    </w:r>
    <w:r w:rsidR="00077AF6">
      <w:rPr>
        <w:noProof/>
        <w:sz w:val="12"/>
        <w:lang w:val="de-CH"/>
      </w:rPr>
      <w:t>1</w:t>
    </w:r>
    <w:r w:rsidR="00947FF0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947FF0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947FF0">
      <w:rPr>
        <w:sz w:val="12"/>
        <w:lang w:val="en-US"/>
      </w:rPr>
      <w:fldChar w:fldCharType="separate"/>
    </w:r>
    <w:r w:rsidR="00077AF6">
      <w:rPr>
        <w:noProof/>
        <w:sz w:val="12"/>
        <w:lang w:val="en-US"/>
      </w:rPr>
      <w:t>6/14/2011</w:t>
    </w:r>
    <w:r w:rsidR="00947FF0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5E" w:rsidRDefault="00B54B5E">
      <w:r>
        <w:separator/>
      </w:r>
    </w:p>
  </w:footnote>
  <w:footnote w:type="continuationSeparator" w:id="0">
    <w:p w:rsidR="00B54B5E" w:rsidRDefault="00B54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B5E" w:rsidRPr="00D65A66" w:rsidRDefault="00B54B5E">
    <w:pPr>
      <w:pStyle w:val="Kopfzeile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7D3"/>
    <w:multiLevelType w:val="hybridMultilevel"/>
    <w:tmpl w:val="05444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2B50"/>
    <w:multiLevelType w:val="hybridMultilevel"/>
    <w:tmpl w:val="AEDA55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D047C"/>
    <w:multiLevelType w:val="hybridMultilevel"/>
    <w:tmpl w:val="BF48B6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A2FE3"/>
    <w:multiLevelType w:val="hybridMultilevel"/>
    <w:tmpl w:val="A5CE47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914D8"/>
    <w:multiLevelType w:val="hybridMultilevel"/>
    <w:tmpl w:val="AA60B3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466FF"/>
    <w:multiLevelType w:val="hybridMultilevel"/>
    <w:tmpl w:val="41EA313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7">
    <w:nsid w:val="2B1B5508"/>
    <w:multiLevelType w:val="hybridMultilevel"/>
    <w:tmpl w:val="A7D041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B557C"/>
    <w:multiLevelType w:val="hybridMultilevel"/>
    <w:tmpl w:val="842274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030C8"/>
    <w:multiLevelType w:val="hybridMultilevel"/>
    <w:tmpl w:val="427CE5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136D7"/>
    <w:multiLevelType w:val="hybridMultilevel"/>
    <w:tmpl w:val="CB8EB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41293"/>
    <w:multiLevelType w:val="hybridMultilevel"/>
    <w:tmpl w:val="968864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079BD"/>
    <w:multiLevelType w:val="hybridMultilevel"/>
    <w:tmpl w:val="21369D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646C2"/>
    <w:multiLevelType w:val="hybridMultilevel"/>
    <w:tmpl w:val="AAE81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10BE7"/>
    <w:multiLevelType w:val="hybridMultilevel"/>
    <w:tmpl w:val="D6ECC9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132A8"/>
    <w:multiLevelType w:val="hybridMultilevel"/>
    <w:tmpl w:val="38F69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593F3B"/>
    <w:multiLevelType w:val="hybridMultilevel"/>
    <w:tmpl w:val="3EEC30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3"/>
  </w:num>
  <w:num w:numId="5">
    <w:abstractNumId w:val="15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16"/>
  </w:num>
  <w:num w:numId="11">
    <w:abstractNumId w:val="11"/>
  </w:num>
  <w:num w:numId="12">
    <w:abstractNumId w:val="12"/>
  </w:num>
  <w:num w:numId="13">
    <w:abstractNumId w:val="8"/>
  </w:num>
  <w:num w:numId="14">
    <w:abstractNumId w:val="1"/>
  </w:num>
  <w:num w:numId="15">
    <w:abstractNumId w:val="9"/>
  </w:num>
  <w:num w:numId="16">
    <w:abstractNumId w:val="2"/>
  </w:num>
  <w:num w:numId="17">
    <w:abstractNumId w:val="7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DE"/>
    <w:rsid w:val="0001095C"/>
    <w:rsid w:val="00023502"/>
    <w:rsid w:val="00024E2B"/>
    <w:rsid w:val="0003695F"/>
    <w:rsid w:val="000413CA"/>
    <w:rsid w:val="00045CE2"/>
    <w:rsid w:val="00046FF2"/>
    <w:rsid w:val="00055BCF"/>
    <w:rsid w:val="00057372"/>
    <w:rsid w:val="00060221"/>
    <w:rsid w:val="00070EBE"/>
    <w:rsid w:val="000743EA"/>
    <w:rsid w:val="00077AF6"/>
    <w:rsid w:val="00094819"/>
    <w:rsid w:val="000A170A"/>
    <w:rsid w:val="000E51E8"/>
    <w:rsid w:val="000E64FA"/>
    <w:rsid w:val="000F0A5D"/>
    <w:rsid w:val="000F6BE6"/>
    <w:rsid w:val="00115E91"/>
    <w:rsid w:val="0012154D"/>
    <w:rsid w:val="00122844"/>
    <w:rsid w:val="00133018"/>
    <w:rsid w:val="00133EC4"/>
    <w:rsid w:val="00135754"/>
    <w:rsid w:val="00135BDA"/>
    <w:rsid w:val="00153091"/>
    <w:rsid w:val="00156E92"/>
    <w:rsid w:val="0016230D"/>
    <w:rsid w:val="00177352"/>
    <w:rsid w:val="001A3D67"/>
    <w:rsid w:val="001C0CC6"/>
    <w:rsid w:val="001C34A3"/>
    <w:rsid w:val="001E21AE"/>
    <w:rsid w:val="001E2547"/>
    <w:rsid w:val="001E3C41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52706"/>
    <w:rsid w:val="0025778E"/>
    <w:rsid w:val="00270DBB"/>
    <w:rsid w:val="002871DA"/>
    <w:rsid w:val="002A2EA1"/>
    <w:rsid w:val="002A3820"/>
    <w:rsid w:val="002B5781"/>
    <w:rsid w:val="002C1B8C"/>
    <w:rsid w:val="002E487F"/>
    <w:rsid w:val="002F561F"/>
    <w:rsid w:val="002F638D"/>
    <w:rsid w:val="003135A2"/>
    <w:rsid w:val="0031440A"/>
    <w:rsid w:val="003474D3"/>
    <w:rsid w:val="0035327D"/>
    <w:rsid w:val="00372620"/>
    <w:rsid w:val="00391B15"/>
    <w:rsid w:val="00394CE0"/>
    <w:rsid w:val="00395D64"/>
    <w:rsid w:val="003A1E1E"/>
    <w:rsid w:val="003B7C70"/>
    <w:rsid w:val="003C5246"/>
    <w:rsid w:val="003D11FB"/>
    <w:rsid w:val="003F3E34"/>
    <w:rsid w:val="003F6654"/>
    <w:rsid w:val="00403605"/>
    <w:rsid w:val="00405D53"/>
    <w:rsid w:val="00432E33"/>
    <w:rsid w:val="00441307"/>
    <w:rsid w:val="0044166D"/>
    <w:rsid w:val="004544EA"/>
    <w:rsid w:val="00460C35"/>
    <w:rsid w:val="0047014F"/>
    <w:rsid w:val="004724E4"/>
    <w:rsid w:val="00472AA3"/>
    <w:rsid w:val="004870BC"/>
    <w:rsid w:val="004A5300"/>
    <w:rsid w:val="004A73C6"/>
    <w:rsid w:val="004A748E"/>
    <w:rsid w:val="004A7504"/>
    <w:rsid w:val="004B05C2"/>
    <w:rsid w:val="004B1A41"/>
    <w:rsid w:val="004C2D2E"/>
    <w:rsid w:val="004D0AC8"/>
    <w:rsid w:val="004D54EB"/>
    <w:rsid w:val="004E2A5C"/>
    <w:rsid w:val="004E3B23"/>
    <w:rsid w:val="004F55B3"/>
    <w:rsid w:val="004F62C9"/>
    <w:rsid w:val="0050181E"/>
    <w:rsid w:val="005019F7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65282"/>
    <w:rsid w:val="00567377"/>
    <w:rsid w:val="005711E4"/>
    <w:rsid w:val="00573325"/>
    <w:rsid w:val="00573C6D"/>
    <w:rsid w:val="005862B3"/>
    <w:rsid w:val="00594095"/>
    <w:rsid w:val="005A20F8"/>
    <w:rsid w:val="005B75C6"/>
    <w:rsid w:val="005C3503"/>
    <w:rsid w:val="005C51A5"/>
    <w:rsid w:val="005D6E72"/>
    <w:rsid w:val="005F38F4"/>
    <w:rsid w:val="00601C4C"/>
    <w:rsid w:val="006047A9"/>
    <w:rsid w:val="006104C9"/>
    <w:rsid w:val="00613E80"/>
    <w:rsid w:val="00620D24"/>
    <w:rsid w:val="00622A10"/>
    <w:rsid w:val="00627460"/>
    <w:rsid w:val="00634A5B"/>
    <w:rsid w:val="0064515D"/>
    <w:rsid w:val="006521A9"/>
    <w:rsid w:val="00655A54"/>
    <w:rsid w:val="0065613A"/>
    <w:rsid w:val="006643D8"/>
    <w:rsid w:val="00671DD2"/>
    <w:rsid w:val="00672A13"/>
    <w:rsid w:val="00685D3B"/>
    <w:rsid w:val="00695EC6"/>
    <w:rsid w:val="00697286"/>
    <w:rsid w:val="006C086D"/>
    <w:rsid w:val="006C294B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25A64"/>
    <w:rsid w:val="00730354"/>
    <w:rsid w:val="00730BF1"/>
    <w:rsid w:val="00732694"/>
    <w:rsid w:val="00736482"/>
    <w:rsid w:val="00742B6C"/>
    <w:rsid w:val="00744CC0"/>
    <w:rsid w:val="0076449B"/>
    <w:rsid w:val="0077666B"/>
    <w:rsid w:val="00785F26"/>
    <w:rsid w:val="00795823"/>
    <w:rsid w:val="00797880"/>
    <w:rsid w:val="007A0F86"/>
    <w:rsid w:val="007B615A"/>
    <w:rsid w:val="007C20D5"/>
    <w:rsid w:val="007F63B3"/>
    <w:rsid w:val="00806ED0"/>
    <w:rsid w:val="00811B76"/>
    <w:rsid w:val="00812B31"/>
    <w:rsid w:val="00830545"/>
    <w:rsid w:val="00832D17"/>
    <w:rsid w:val="008346FA"/>
    <w:rsid w:val="00834A04"/>
    <w:rsid w:val="008526C0"/>
    <w:rsid w:val="0088140C"/>
    <w:rsid w:val="00884958"/>
    <w:rsid w:val="008974C5"/>
    <w:rsid w:val="008A1628"/>
    <w:rsid w:val="008C6CFF"/>
    <w:rsid w:val="008D09FA"/>
    <w:rsid w:val="008E1756"/>
    <w:rsid w:val="008F0211"/>
    <w:rsid w:val="00902CB1"/>
    <w:rsid w:val="009062AF"/>
    <w:rsid w:val="009065C2"/>
    <w:rsid w:val="009157EC"/>
    <w:rsid w:val="00921119"/>
    <w:rsid w:val="00926E49"/>
    <w:rsid w:val="00927660"/>
    <w:rsid w:val="00931341"/>
    <w:rsid w:val="0094263B"/>
    <w:rsid w:val="00946B80"/>
    <w:rsid w:val="00947FF0"/>
    <w:rsid w:val="0095216D"/>
    <w:rsid w:val="0095596B"/>
    <w:rsid w:val="009565D3"/>
    <w:rsid w:val="00976AFC"/>
    <w:rsid w:val="00981F1D"/>
    <w:rsid w:val="00983676"/>
    <w:rsid w:val="0098689A"/>
    <w:rsid w:val="00995B39"/>
    <w:rsid w:val="009B4BA3"/>
    <w:rsid w:val="009B6C70"/>
    <w:rsid w:val="009B7616"/>
    <w:rsid w:val="009D1A09"/>
    <w:rsid w:val="009D1AD5"/>
    <w:rsid w:val="009D6D44"/>
    <w:rsid w:val="009E0837"/>
    <w:rsid w:val="00A031B3"/>
    <w:rsid w:val="00A16D2A"/>
    <w:rsid w:val="00A21793"/>
    <w:rsid w:val="00A30CA9"/>
    <w:rsid w:val="00A346A3"/>
    <w:rsid w:val="00A9066A"/>
    <w:rsid w:val="00A94B6D"/>
    <w:rsid w:val="00AA0A7F"/>
    <w:rsid w:val="00AA3774"/>
    <w:rsid w:val="00AB0B33"/>
    <w:rsid w:val="00AB121C"/>
    <w:rsid w:val="00AB21E6"/>
    <w:rsid w:val="00AD2704"/>
    <w:rsid w:val="00AD416F"/>
    <w:rsid w:val="00AD4626"/>
    <w:rsid w:val="00AF0228"/>
    <w:rsid w:val="00AF16EE"/>
    <w:rsid w:val="00AF2063"/>
    <w:rsid w:val="00AF50F4"/>
    <w:rsid w:val="00B02386"/>
    <w:rsid w:val="00B16ADE"/>
    <w:rsid w:val="00B21819"/>
    <w:rsid w:val="00B306CB"/>
    <w:rsid w:val="00B50EB7"/>
    <w:rsid w:val="00B50ECF"/>
    <w:rsid w:val="00B54B5E"/>
    <w:rsid w:val="00B645DF"/>
    <w:rsid w:val="00B71514"/>
    <w:rsid w:val="00B844C0"/>
    <w:rsid w:val="00B93C50"/>
    <w:rsid w:val="00B950A1"/>
    <w:rsid w:val="00BA575F"/>
    <w:rsid w:val="00BB1275"/>
    <w:rsid w:val="00BC054B"/>
    <w:rsid w:val="00BC0B09"/>
    <w:rsid w:val="00BD2B40"/>
    <w:rsid w:val="00BE0B38"/>
    <w:rsid w:val="00BF11A4"/>
    <w:rsid w:val="00BF26F5"/>
    <w:rsid w:val="00C00362"/>
    <w:rsid w:val="00C06A84"/>
    <w:rsid w:val="00C118FC"/>
    <w:rsid w:val="00C11EDC"/>
    <w:rsid w:val="00C13F45"/>
    <w:rsid w:val="00C2127A"/>
    <w:rsid w:val="00C5199B"/>
    <w:rsid w:val="00C64659"/>
    <w:rsid w:val="00C65F0C"/>
    <w:rsid w:val="00C765BE"/>
    <w:rsid w:val="00C76E7A"/>
    <w:rsid w:val="00C86558"/>
    <w:rsid w:val="00C92288"/>
    <w:rsid w:val="00C96006"/>
    <w:rsid w:val="00CA7B69"/>
    <w:rsid w:val="00CA7E64"/>
    <w:rsid w:val="00CB667D"/>
    <w:rsid w:val="00CC470D"/>
    <w:rsid w:val="00CD0216"/>
    <w:rsid w:val="00CD4013"/>
    <w:rsid w:val="00CD727D"/>
    <w:rsid w:val="00CE5B75"/>
    <w:rsid w:val="00CF482E"/>
    <w:rsid w:val="00D12845"/>
    <w:rsid w:val="00D130D4"/>
    <w:rsid w:val="00D14FDD"/>
    <w:rsid w:val="00D154DD"/>
    <w:rsid w:val="00D23150"/>
    <w:rsid w:val="00D3100B"/>
    <w:rsid w:val="00D319BA"/>
    <w:rsid w:val="00D34A53"/>
    <w:rsid w:val="00D40276"/>
    <w:rsid w:val="00D43DE5"/>
    <w:rsid w:val="00D60C80"/>
    <w:rsid w:val="00D65A66"/>
    <w:rsid w:val="00D72C4B"/>
    <w:rsid w:val="00D76632"/>
    <w:rsid w:val="00D90064"/>
    <w:rsid w:val="00D92286"/>
    <w:rsid w:val="00DA2DC8"/>
    <w:rsid w:val="00DA60DB"/>
    <w:rsid w:val="00DB37CA"/>
    <w:rsid w:val="00DC010E"/>
    <w:rsid w:val="00DC0ADE"/>
    <w:rsid w:val="00DC566C"/>
    <w:rsid w:val="00DE3CE8"/>
    <w:rsid w:val="00DE5AF0"/>
    <w:rsid w:val="00DE71F8"/>
    <w:rsid w:val="00DF34CE"/>
    <w:rsid w:val="00DF3EC8"/>
    <w:rsid w:val="00DF788D"/>
    <w:rsid w:val="00E008EF"/>
    <w:rsid w:val="00E0799B"/>
    <w:rsid w:val="00E07B5C"/>
    <w:rsid w:val="00E2016C"/>
    <w:rsid w:val="00E207E2"/>
    <w:rsid w:val="00E24F4A"/>
    <w:rsid w:val="00E27F3A"/>
    <w:rsid w:val="00E3032E"/>
    <w:rsid w:val="00E34FB7"/>
    <w:rsid w:val="00E3541C"/>
    <w:rsid w:val="00E362DB"/>
    <w:rsid w:val="00E41498"/>
    <w:rsid w:val="00E43218"/>
    <w:rsid w:val="00E44953"/>
    <w:rsid w:val="00E677FE"/>
    <w:rsid w:val="00E7428E"/>
    <w:rsid w:val="00E87602"/>
    <w:rsid w:val="00E96560"/>
    <w:rsid w:val="00EA1203"/>
    <w:rsid w:val="00EB29ED"/>
    <w:rsid w:val="00EC338A"/>
    <w:rsid w:val="00EC5731"/>
    <w:rsid w:val="00ED15C4"/>
    <w:rsid w:val="00ED68EF"/>
    <w:rsid w:val="00EE6148"/>
    <w:rsid w:val="00EF23EF"/>
    <w:rsid w:val="00EF30D3"/>
    <w:rsid w:val="00F023F2"/>
    <w:rsid w:val="00F05962"/>
    <w:rsid w:val="00F22AF5"/>
    <w:rsid w:val="00F54DE0"/>
    <w:rsid w:val="00F612C6"/>
    <w:rsid w:val="00F70706"/>
    <w:rsid w:val="00F71B4C"/>
    <w:rsid w:val="00F84F1B"/>
    <w:rsid w:val="00F874A9"/>
    <w:rsid w:val="00FB55C6"/>
    <w:rsid w:val="00FD0A8E"/>
    <w:rsid w:val="00FD2C81"/>
    <w:rsid w:val="00FD54FF"/>
    <w:rsid w:val="00FE0476"/>
    <w:rsid w:val="00FE5FC1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88C41-7225-45C3-A66E-B19F0D9A3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F267D64-C676-49B4-8CFC-DEB7A467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10</Pages>
  <Words>1190</Words>
  <Characters>7503</Characters>
  <Application>Microsoft Office Word</Application>
  <DocSecurity>4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106.002</dc:subject>
  <dc:creator>Remo Herren</dc:creator>
  <cp:keywords>ROOMS, Angebotszonen</cp:keywords>
  <cp:lastModifiedBy>Fabienne Nydegger</cp:lastModifiedBy>
  <cp:revision>2</cp:revision>
  <cp:lastPrinted>2009-05-07T08:22:00Z</cp:lastPrinted>
  <dcterms:created xsi:type="dcterms:W3CDTF">2011-06-14T15:05:00Z</dcterms:created>
  <dcterms:modified xsi:type="dcterms:W3CDTF">2011-06-14T15:05:00Z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
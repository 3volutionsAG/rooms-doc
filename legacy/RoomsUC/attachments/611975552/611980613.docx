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5C78F0" w:rsidRPr="0046355D" w:rsidTr="00F070DD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5C78F0" w:rsidRPr="0046355D" w:rsidRDefault="005C78F0" w:rsidP="00F070DD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5C78F0" w:rsidRPr="00217EF9" w:rsidTr="00F070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 über ein Formular beantragen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215.001</w:t>
            </w:r>
          </w:p>
        </w:tc>
      </w:tr>
      <w:tr w:rsidR="005C78F0" w:rsidRPr="003A1F8D" w:rsidTr="00F070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Pr="00B21819" w:rsidRDefault="005C78F0" w:rsidP="00F070DD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5C78F0" w:rsidRPr="005C78F0" w:rsidTr="00F070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Pr="009F48FA" w:rsidRDefault="005C78F0" w:rsidP="005C78F0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5C78F0">
              <w:rPr>
                <w:lang w:val="de-DE"/>
              </w:rPr>
              <w:t>Eine Reservationsanfrage erstellen</w:t>
            </w:r>
            <w:r>
              <w:rPr>
                <w:lang w:val="de-DE"/>
              </w:rPr>
              <w:t>. Reservationsanfragen administrieren und daraus einen Anlass erstellen. Vorgängig müssen Anlass Status und Anlass Typen erfasst worden sein.</w:t>
            </w:r>
          </w:p>
        </w:tc>
      </w:tr>
      <w:tr w:rsidR="005C78F0" w:rsidRPr="005C78F0" w:rsidTr="00F070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Pr="009F48FA" w:rsidRDefault="005C78F0" w:rsidP="00F070DD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5C78F0" w:rsidRPr="005C78F0" w:rsidTr="00F070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Pr="009F48FA" w:rsidRDefault="005C78F0" w:rsidP="00F070D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5C78F0" w:rsidRPr="005C78F0" w:rsidTr="00F070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5C78F0">
            <w:pPr>
              <w:pStyle w:val="ListParagraph"/>
              <w:numPr>
                <w:ilvl w:val="0"/>
                <w:numId w:val="4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Darf Reservationsanfragen erstellen (nur dann ist das Menü sichtbar)</w:t>
            </w:r>
          </w:p>
          <w:p w:rsidR="005C78F0" w:rsidRDefault="005C78F0" w:rsidP="005C78F0">
            <w:pPr>
              <w:pStyle w:val="ListParagraph"/>
              <w:numPr>
                <w:ilvl w:val="0"/>
                <w:numId w:val="4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Darf Anfragen </w:t>
            </w:r>
            <w:r w:rsidR="00986F8E">
              <w:rPr>
                <w:lang w:val="de-CH"/>
              </w:rPr>
              <w:t>auf Anlass</w:t>
            </w:r>
            <w:r>
              <w:rPr>
                <w:lang w:val="de-CH"/>
              </w:rPr>
              <w:t xml:space="preserve"> administrieren</w:t>
            </w:r>
          </w:p>
          <w:p w:rsidR="005C78F0" w:rsidRPr="009F48FA" w:rsidRDefault="005C78F0" w:rsidP="00F070D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5C78F0" w:rsidRPr="005C78F0" w:rsidTr="00F070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Pr="005C78F0" w:rsidRDefault="005C78F0" w:rsidP="005C78F0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5C78F0">
              <w:rPr>
                <w:lang w:val="de-CH"/>
              </w:rPr>
              <w:t>Requesttemplate zu Anlasstyp erfassen</w:t>
            </w:r>
          </w:p>
          <w:p w:rsidR="005C78F0" w:rsidRDefault="005C78F0" w:rsidP="005C78F0">
            <w:pPr>
              <w:pStyle w:val="ListParagraph"/>
              <w:ind w:left="360"/>
              <w:jc w:val="both"/>
              <w:rPr>
                <w:lang w:val="de-CH"/>
              </w:rPr>
            </w:pPr>
          </w:p>
          <w:p w:rsidR="005C78F0" w:rsidRPr="005C78F0" w:rsidRDefault="005C78F0" w:rsidP="005C78F0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5C78F0">
              <w:rPr>
                <w:lang w:val="de-CH"/>
              </w:rPr>
              <w:t>Benutzer navigiert auf Reservieren/Reservationsanfrage</w:t>
            </w:r>
          </w:p>
          <w:p w:rsidR="005C78F0" w:rsidRPr="005C78F0" w:rsidRDefault="005C78F0" w:rsidP="005C78F0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5C78F0">
              <w:rPr>
                <w:lang w:val="de-CH"/>
              </w:rPr>
              <w:t>Reservationsanfrage Formular wird angezeigt und Daten werden erfasst. Benutzer klickt speichern</w:t>
            </w:r>
          </w:p>
          <w:p w:rsidR="005C78F0" w:rsidRDefault="005C78F0" w:rsidP="005C78F0">
            <w:pPr>
              <w:jc w:val="both"/>
              <w:rPr>
                <w:lang w:val="de-CH"/>
              </w:rPr>
            </w:pPr>
          </w:p>
          <w:p w:rsidR="005C78F0" w:rsidRPr="005C78F0" w:rsidRDefault="005C78F0" w:rsidP="005C78F0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5C78F0">
              <w:rPr>
                <w:lang w:val="de-CH"/>
              </w:rPr>
              <w:t>Benutzer navigiert auf Listen\Anlass\Reservationsanfragen</w:t>
            </w:r>
          </w:p>
          <w:p w:rsidR="005C78F0" w:rsidRPr="005C78F0" w:rsidRDefault="005C78F0" w:rsidP="005C78F0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5C78F0">
              <w:rPr>
                <w:lang w:val="de-CH"/>
              </w:rPr>
              <w:t>Benutzer gibt Suchkriterien ein (optional)</w:t>
            </w:r>
          </w:p>
          <w:p w:rsidR="005C78F0" w:rsidRPr="005C78F0" w:rsidRDefault="005C78F0" w:rsidP="005C78F0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5C78F0">
              <w:rPr>
                <w:lang w:val="de-CH"/>
              </w:rPr>
              <w:t>Liste mit allen Reservationsanfragen wird angezeigt</w:t>
            </w:r>
          </w:p>
          <w:p w:rsidR="005C78F0" w:rsidRPr="005C78F0" w:rsidRDefault="005C78F0" w:rsidP="005C78F0">
            <w:pPr>
              <w:pStyle w:val="ListParagraph"/>
              <w:numPr>
                <w:ilvl w:val="0"/>
                <w:numId w:val="42"/>
              </w:numPr>
              <w:jc w:val="both"/>
              <w:rPr>
                <w:lang w:val="de-CH"/>
              </w:rPr>
            </w:pPr>
            <w:r w:rsidRPr="005C78F0">
              <w:rPr>
                <w:lang w:val="de-CH"/>
              </w:rPr>
              <w:t>Benutzer kann Anfrage in einen neuen Anlass übertragen</w:t>
            </w:r>
          </w:p>
          <w:p w:rsidR="005C78F0" w:rsidRPr="009F48FA" w:rsidRDefault="005C78F0" w:rsidP="00F070D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5C78F0" w:rsidRPr="005C78F0" w:rsidTr="00F070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Default="005C78F0" w:rsidP="00F070D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8F0" w:rsidRPr="005C78F0" w:rsidRDefault="005C78F0" w:rsidP="005C78F0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</w:tbl>
    <w:p w:rsidR="005C78F0" w:rsidRPr="005C78F0" w:rsidRDefault="005C78F0" w:rsidP="005C78F0">
      <w:pPr>
        <w:rPr>
          <w:lang w:val="de-CH"/>
        </w:rPr>
      </w:pPr>
    </w:p>
    <w:p w:rsidR="005C78F0" w:rsidRPr="005C78F0" w:rsidRDefault="005C78F0" w:rsidP="005C78F0">
      <w:pPr>
        <w:rPr>
          <w:b/>
          <w:lang w:val="de-CH"/>
        </w:rPr>
      </w:pPr>
      <w:r w:rsidRPr="005C78F0">
        <w:rPr>
          <w:b/>
          <w:lang w:val="de-CH"/>
        </w:rPr>
        <w:t>Legende</w:t>
      </w:r>
    </w:p>
    <w:p w:rsidR="005C78F0" w:rsidRPr="0046355D" w:rsidRDefault="005C78F0" w:rsidP="005C78F0">
      <w:pPr>
        <w:pStyle w:val="ListParagraph"/>
        <w:numPr>
          <w:ilvl w:val="0"/>
          <w:numId w:val="39"/>
        </w:numPr>
      </w:pPr>
      <w:r w:rsidRPr="005C78F0">
        <w:rPr>
          <w:color w:val="FF0000"/>
          <w:lang w:val="de-CH"/>
        </w:rPr>
        <w:t xml:space="preserve">Rote Schrift = </w:t>
      </w:r>
      <w:r>
        <w:rPr>
          <w:color w:val="FF0000"/>
        </w:rPr>
        <w:t>MUSS Felder</w:t>
      </w:r>
    </w:p>
    <w:p w:rsidR="005C78F0" w:rsidRDefault="005C78F0" w:rsidP="005C78F0">
      <w:pPr>
        <w:pStyle w:val="ListParagraph"/>
        <w:numPr>
          <w:ilvl w:val="0"/>
          <w:numId w:val="39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5C78F0" w:rsidRPr="00C62556" w:rsidRDefault="005C78F0" w:rsidP="005C78F0">
      <w:pPr>
        <w:pStyle w:val="ListParagraph"/>
        <w:numPr>
          <w:ilvl w:val="0"/>
          <w:numId w:val="39"/>
        </w:numPr>
      </w:pPr>
      <w:r>
        <w:rPr>
          <w:color w:val="00B050"/>
        </w:rPr>
        <w:t>Grüne Schrift = aus anderem UC</w:t>
      </w:r>
    </w:p>
    <w:p w:rsidR="005C78F0" w:rsidRPr="00D66AB7" w:rsidRDefault="005C78F0" w:rsidP="005C78F0">
      <w:pPr>
        <w:pStyle w:val="ListParagraph"/>
        <w:numPr>
          <w:ilvl w:val="0"/>
          <w:numId w:val="39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5862B3" w:rsidRPr="005C78F0" w:rsidRDefault="005862B3" w:rsidP="00DC0ADE">
      <w:pPr>
        <w:pStyle w:val="Heading1"/>
        <w:rPr>
          <w:lang w:val="de-CH"/>
        </w:rPr>
      </w:pPr>
    </w:p>
    <w:p w:rsidR="005862B3" w:rsidRDefault="005862B3" w:rsidP="00DC0ADE">
      <w:pPr>
        <w:pStyle w:val="Heading1"/>
        <w:rPr>
          <w:lang w:val="de-DE"/>
        </w:rPr>
      </w:pPr>
    </w:p>
    <w:p w:rsidR="005C78F0" w:rsidRDefault="005C78F0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r>
        <w:rPr>
          <w:lang w:val="de-DE"/>
        </w:rPr>
        <w:lastRenderedPageBreak/>
        <w:t>Use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5C78F0" w:rsidTr="005C78F0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C78F0" w:rsidRDefault="00DC0ADE" w:rsidP="005C78F0">
            <w:pPr>
              <w:jc w:val="both"/>
              <w:rPr>
                <w:lang w:val="de-CH"/>
              </w:rPr>
            </w:pPr>
            <w:r w:rsidRPr="007361D4">
              <w:rPr>
                <w:b/>
                <w:bCs/>
                <w:sz w:val="32"/>
                <w:lang w:val="de-DE"/>
              </w:rPr>
              <w:t>Schritt 1 -</w:t>
            </w:r>
            <w:r w:rsidR="005275B9" w:rsidRPr="007361D4">
              <w:rPr>
                <w:lang w:val="de-DE"/>
              </w:rPr>
              <w:t xml:space="preserve"> </w:t>
            </w:r>
            <w:r w:rsidR="007361D4" w:rsidRPr="007361D4">
              <w:rPr>
                <w:lang w:val="de-CH"/>
              </w:rPr>
              <w:t>Requesttemplate zu Anlasstyp erfassen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C78F0" w:rsidTr="00DC0ADE">
        <w:tc>
          <w:tcPr>
            <w:tcW w:w="4928" w:type="dxa"/>
          </w:tcPr>
          <w:p w:rsidR="00DC0ADE" w:rsidRDefault="00DC0ADE" w:rsidP="007361D4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7361D4" w:rsidRDefault="007361D4" w:rsidP="007361D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Tab „Reservationsanfrage“</w:t>
            </w:r>
          </w:p>
          <w:p w:rsidR="007361D4" w:rsidRDefault="007361D4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Dropdown „Benutzergruppe“</w:t>
            </w:r>
          </w:p>
          <w:p w:rsidR="007361D4" w:rsidRPr="007361D4" w:rsidRDefault="007361D4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Textarea „Detail der Reservationsanfrage“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7361D4" w:rsidRDefault="007361D4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Der Benutzer muss das Recht haben Anlasstypen zu administrieren.</w:t>
            </w:r>
          </w:p>
          <w:p w:rsidR="007361D4" w:rsidRDefault="007361D4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6F3398" w:rsidRPr="006F3398" w:rsidRDefault="006F3398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6F3398">
              <w:rPr>
                <w:b/>
                <w:lang w:val="de-DE"/>
              </w:rPr>
              <w:t>Benutzergruppe</w:t>
            </w:r>
          </w:p>
          <w:p w:rsidR="007361D4" w:rsidRDefault="007361D4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Wahl der Benutzergruppe bestimmt, wer notifiziert werden soll, nach Ausfüllen eines Requestformulars</w:t>
            </w:r>
          </w:p>
          <w:p w:rsidR="007361D4" w:rsidRDefault="007361D4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6F3398" w:rsidRDefault="007361D4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Detail der Reservationsanfrage </w:t>
            </w:r>
          </w:p>
          <w:p w:rsidR="007361D4" w:rsidRDefault="006F3398" w:rsidP="0069532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Es </w:t>
            </w:r>
            <w:r w:rsidR="007361D4">
              <w:rPr>
                <w:lang w:val="de-DE"/>
              </w:rPr>
              <w:t>kann HTML (mehrsprachig) eingegeben werden. Der Kunde hat so die Möglichkeit pro Anlasstyp ein Requestformular zu kreieren.</w:t>
            </w:r>
            <w:r>
              <w:rPr>
                <w:lang w:val="de-DE"/>
              </w:rPr>
              <w:t xml:space="preserve"> Folgende Regeln gilt es zu beachten</w:t>
            </w:r>
          </w:p>
          <w:p w:rsidR="006F3398" w:rsidRDefault="006F3398" w:rsidP="0069532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Für jedes Feld (Input) muss das Prefix „RequestFormular“ beim Tag „Name“ eingegeben werden (Beispiel Name=RequestFormular.Vorname)</w:t>
            </w:r>
          </w:p>
          <w:p w:rsidR="0069532D" w:rsidRPr="0069532D" w:rsidRDefault="0069532D" w:rsidP="0069532D">
            <w:pPr>
              <w:numPr>
                <w:ilvl w:val="0"/>
                <w:numId w:val="44"/>
              </w:numPr>
              <w:rPr>
                <w:lang w:val="de-CH"/>
              </w:rPr>
            </w:pPr>
            <w:r>
              <w:rPr>
                <w:lang w:val="de-CH"/>
              </w:rPr>
              <w:t>Die Formatierungen (L</w:t>
            </w:r>
            <w:r w:rsidRPr="0069532D">
              <w:rPr>
                <w:lang w:val="de-CH"/>
              </w:rPr>
              <w:t xml:space="preserve">änge, </w:t>
            </w:r>
            <w:r>
              <w:rPr>
                <w:lang w:val="de-CH"/>
              </w:rPr>
              <w:t>G</w:t>
            </w:r>
            <w:r w:rsidRPr="0069532D">
              <w:rPr>
                <w:lang w:val="de-CH"/>
              </w:rPr>
              <w:t xml:space="preserve">rösse, etc.) </w:t>
            </w:r>
            <w:r>
              <w:rPr>
                <w:lang w:val="de-CH"/>
              </w:rPr>
              <w:t>werden</w:t>
            </w:r>
            <w:r w:rsidRPr="0069532D">
              <w:rPr>
                <w:lang w:val="de-CH"/>
              </w:rPr>
              <w:t xml:space="preserve"> grösstenteils vom System überno</w:t>
            </w:r>
            <w:r w:rsidRPr="0069532D">
              <w:rPr>
                <w:lang w:val="de-CH"/>
              </w:rPr>
              <w:t>m</w:t>
            </w:r>
            <w:r w:rsidRPr="0069532D">
              <w:rPr>
                <w:lang w:val="de-CH"/>
              </w:rPr>
              <w:t>men</w:t>
            </w:r>
            <w:r>
              <w:rPr>
                <w:lang w:val="de-CH"/>
              </w:rPr>
              <w:t xml:space="preserve"> (globale CSS)</w:t>
            </w:r>
          </w:p>
          <w:p w:rsidR="0069532D" w:rsidRPr="0069532D" w:rsidRDefault="0069532D" w:rsidP="0069532D">
            <w:pPr>
              <w:numPr>
                <w:ilvl w:val="0"/>
                <w:numId w:val="44"/>
              </w:numPr>
              <w:jc w:val="both"/>
              <w:rPr>
                <w:lang w:val="de-CH"/>
              </w:rPr>
            </w:pPr>
            <w:r w:rsidRPr="0069532D">
              <w:rPr>
                <w:lang w:val="de-CH"/>
              </w:rPr>
              <w:t xml:space="preserve">Der </w:t>
            </w:r>
            <w:r w:rsidRPr="0069532D">
              <w:rPr>
                <w:lang w:val="de-CH"/>
              </w:rPr>
              <w:t>gestalterische</w:t>
            </w:r>
            <w:r w:rsidRPr="0069532D">
              <w:rPr>
                <w:lang w:val="de-CH"/>
              </w:rPr>
              <w:t xml:space="preserve"> Spielraum ist limitiert, da die CSS der Applikation die meisten Formatierungen übersteuern.</w:t>
            </w:r>
          </w:p>
          <w:p w:rsidR="006F3398" w:rsidRPr="0069532D" w:rsidRDefault="0069532D" w:rsidP="0069532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 w:rsidRPr="0069532D">
              <w:rPr>
                <w:lang w:val="de-CH"/>
              </w:rPr>
              <w:t xml:space="preserve">Die </w:t>
            </w:r>
            <w:r>
              <w:rPr>
                <w:lang w:val="de-CH"/>
              </w:rPr>
              <w:t xml:space="preserve">direkte </w:t>
            </w:r>
            <w:r w:rsidRPr="0069532D">
              <w:rPr>
                <w:lang w:val="de-CH"/>
              </w:rPr>
              <w:t>Erfassung von Bildern ist nicht möglich</w:t>
            </w:r>
            <w:r>
              <w:rPr>
                <w:lang w:val="de-CH"/>
              </w:rPr>
              <w:t xml:space="preserve"> – es kann aber auf Bildmaterial verlinkt werden</w:t>
            </w:r>
          </w:p>
          <w:p w:rsidR="0069532D" w:rsidRPr="006F3398" w:rsidRDefault="0069532D" w:rsidP="0069532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Java Script ist grundsätzlich erlaubt – dies sollte aber sparsam verwendet werden, um globale Funktionalität nicht zu stören</w:t>
            </w:r>
          </w:p>
          <w:p w:rsidR="007361D4" w:rsidRPr="007361D4" w:rsidRDefault="007361D4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RPr="007361D4" w:rsidTr="00DC0ADE">
        <w:tc>
          <w:tcPr>
            <w:tcW w:w="9606" w:type="dxa"/>
            <w:gridSpan w:val="2"/>
          </w:tcPr>
          <w:p w:rsidR="00DC0ADE" w:rsidRDefault="00DC0ADE" w:rsidP="00DC0ADE">
            <w:pPr>
              <w:rPr>
                <w:lang w:val="de-DE"/>
              </w:rPr>
            </w:pPr>
          </w:p>
          <w:p w:rsidR="00DC0ADE" w:rsidRDefault="00B132BD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395875" cy="2241237"/>
                  <wp:effectExtent l="19050" t="0" r="46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550" cy="2242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69532D" w:rsidRDefault="0069532D" w:rsidP="00DC0ADE">
      <w:pPr>
        <w:rPr>
          <w:lang w:val="de-CH"/>
        </w:rPr>
      </w:pPr>
    </w:p>
    <w:p w:rsidR="0069532D" w:rsidRPr="00DC0ADE" w:rsidRDefault="0069532D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5C78F0" w:rsidTr="006F3398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69532D">
            <w:pPr>
              <w:jc w:val="both"/>
              <w:rPr>
                <w:lang w:val="de-CH"/>
              </w:rPr>
            </w:pPr>
            <w:bookmarkStart w:id="0" w:name="_Ref220409354"/>
            <w:r w:rsidRPr="007361D4">
              <w:rPr>
                <w:b/>
                <w:bCs/>
                <w:sz w:val="32"/>
                <w:lang w:val="de-DE"/>
              </w:rPr>
              <w:lastRenderedPageBreak/>
              <w:t>Schritt 2 -</w:t>
            </w:r>
            <w:bookmarkEnd w:id="0"/>
            <w:r w:rsidR="005D6E72" w:rsidRPr="007361D4">
              <w:rPr>
                <w:b/>
                <w:bCs/>
                <w:sz w:val="32"/>
                <w:lang w:val="de-DE"/>
              </w:rPr>
              <w:t xml:space="preserve"> </w:t>
            </w:r>
            <w:r w:rsidR="007361D4" w:rsidRPr="007361D4">
              <w:rPr>
                <w:lang w:val="de-CH"/>
              </w:rPr>
              <w:t>Benutzer navigiert auf Reservieren/Reservationsanfrage</w:t>
            </w:r>
          </w:p>
        </w:tc>
      </w:tr>
      <w:tr w:rsidR="00DC0ADE" w:rsidRPr="007361D4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 w:rsidRPr="007361D4">
              <w:rPr>
                <w:lang w:val="de-CH"/>
              </w:rPr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C78F0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i/>
                <w:lang w:val="de-DE"/>
              </w:rPr>
            </w:pPr>
          </w:p>
          <w:p w:rsidR="0069532D" w:rsidRPr="0069532D" w:rsidRDefault="0069532D" w:rsidP="005D6E7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Subpanel „Reservationsanfrage“</w:t>
            </w:r>
          </w:p>
          <w:p w:rsidR="0069532D" w:rsidRDefault="00986F8E" w:rsidP="004E7610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Dropdown „Anlasstyp“</w:t>
            </w:r>
          </w:p>
          <w:p w:rsidR="004E7610" w:rsidRPr="004E7610" w:rsidRDefault="004E7610" w:rsidP="004E7610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Button erstellen</w:t>
            </w:r>
          </w:p>
        </w:tc>
        <w:tc>
          <w:tcPr>
            <w:tcW w:w="4678" w:type="dxa"/>
          </w:tcPr>
          <w:p w:rsidR="004E7610" w:rsidRDefault="004E7610" w:rsidP="004E7610">
            <w:pPr>
              <w:tabs>
                <w:tab w:val="left" w:pos="5220"/>
              </w:tabs>
              <w:rPr>
                <w:lang w:val="de-CH"/>
              </w:rPr>
            </w:pPr>
            <w:r w:rsidRPr="004E7610">
              <w:rPr>
                <w:lang w:val="de-DE"/>
              </w:rPr>
              <w:t>Funktionsrecht</w:t>
            </w:r>
            <w:r>
              <w:rPr>
                <w:b/>
                <w:lang w:val="de-DE"/>
              </w:rPr>
              <w:t xml:space="preserve"> „</w:t>
            </w:r>
            <w:r>
              <w:rPr>
                <w:lang w:val="de-CH"/>
              </w:rPr>
              <w:t>Darf Reservationsanfragen erstellen“ muss vorhanden sein</w:t>
            </w:r>
          </w:p>
          <w:p w:rsidR="004E7610" w:rsidRDefault="004E7610" w:rsidP="004E7610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986F8E" w:rsidRDefault="00986F8E" w:rsidP="00986F8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46CE0">
              <w:rPr>
                <w:b/>
                <w:lang w:val="de-DE"/>
              </w:rPr>
              <w:t>Dropdown „Anlasstyp“</w:t>
            </w:r>
          </w:p>
          <w:p w:rsidR="00986F8E" w:rsidRPr="004E7610" w:rsidRDefault="00986F8E" w:rsidP="00986F8E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lang w:val="de-DE"/>
              </w:rPr>
              <w:t>Auf Grund der Wahl des Anlasstyps wird im Detail Bereich (ganz unten) der entsprechende individuelle Teil (siehe Schritt 1) angezeigt</w:t>
            </w:r>
          </w:p>
        </w:tc>
      </w:tr>
      <w:tr w:rsidR="00DC0ADE" w:rsidRPr="004E7610" w:rsidTr="00DC0ADE">
        <w:tc>
          <w:tcPr>
            <w:tcW w:w="9606" w:type="dxa"/>
            <w:gridSpan w:val="2"/>
          </w:tcPr>
          <w:p w:rsidR="004E7610" w:rsidRPr="00DC0ADE" w:rsidRDefault="0069532D" w:rsidP="00DC0ADE">
            <w:pPr>
              <w:rPr>
                <w:color w:val="FF0000"/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342682" cy="1263119"/>
                  <wp:effectExtent l="19050" t="0" r="468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564" cy="126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7361D4" w:rsidTr="00986F8E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C3503" w:rsidRDefault="00DC0ADE" w:rsidP="00986F8E">
            <w:pPr>
              <w:ind w:left="1560" w:hanging="1560"/>
              <w:jc w:val="both"/>
              <w:rPr>
                <w:lang w:val="de-CH"/>
              </w:rPr>
            </w:pPr>
            <w:r w:rsidRPr="007361D4">
              <w:rPr>
                <w:b/>
                <w:bCs/>
                <w:sz w:val="32"/>
                <w:lang w:val="de-DE"/>
              </w:rPr>
              <w:t>Schritt 3 -</w:t>
            </w:r>
            <w:r w:rsidRPr="007361D4">
              <w:rPr>
                <w:lang w:val="de-DE"/>
              </w:rPr>
              <w:t xml:space="preserve"> </w:t>
            </w:r>
            <w:r w:rsidR="007361D4" w:rsidRPr="007361D4">
              <w:rPr>
                <w:lang w:val="de-CH"/>
              </w:rPr>
              <w:t>Reservationsanfrage Formular wird angezeigt und Daten werden erfasst. Benutzer klickt speichern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F72599" w:rsidTr="00DC0ADE">
        <w:tc>
          <w:tcPr>
            <w:tcW w:w="4928" w:type="dxa"/>
          </w:tcPr>
          <w:p w:rsidR="006F5E8D" w:rsidRDefault="006F5E8D" w:rsidP="007361D4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7361D4" w:rsidRDefault="007361D4" w:rsidP="007361D4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7361D4" w:rsidRPr="00986F8E" w:rsidRDefault="007361D4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color w:val="FF0000"/>
                <w:lang w:val="de-DE"/>
              </w:rPr>
            </w:pPr>
            <w:r w:rsidRPr="00F46CE0">
              <w:rPr>
                <w:color w:val="FF0000"/>
                <w:lang w:val="de-DE"/>
              </w:rPr>
              <w:t>Feld „</w:t>
            </w:r>
            <w:r w:rsidR="00986F8E">
              <w:rPr>
                <w:color w:val="FF0000"/>
                <w:lang w:val="de-DE"/>
              </w:rPr>
              <w:t>Titel</w:t>
            </w:r>
            <w:r w:rsidRPr="00F46CE0">
              <w:rPr>
                <w:color w:val="FF0000"/>
                <w:lang w:val="de-DE"/>
              </w:rPr>
              <w:t>“</w:t>
            </w:r>
          </w:p>
          <w:p w:rsidR="00986F8E" w:rsidRPr="00986F8E" w:rsidRDefault="00986F8E" w:rsidP="00986F8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986F8E">
              <w:rPr>
                <w:lang w:val="de-DE"/>
              </w:rPr>
              <w:t>Label „Anlasstyp“</w:t>
            </w:r>
          </w:p>
          <w:p w:rsidR="007361D4" w:rsidRPr="007361D4" w:rsidRDefault="007361D4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Textarea „Bemerkungen“</w:t>
            </w:r>
          </w:p>
          <w:p w:rsidR="007361D4" w:rsidRPr="007361D4" w:rsidRDefault="00986F8E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Datum</w:t>
            </w:r>
            <w:r w:rsidR="007361D4">
              <w:rPr>
                <w:lang w:val="de-DE"/>
              </w:rPr>
              <w:t xml:space="preserve"> (Kalenderkontrol) von bis</w:t>
            </w:r>
          </w:p>
          <w:p w:rsidR="007361D4" w:rsidRPr="00F46CE0" w:rsidRDefault="00F46CE0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 xml:space="preserve">Intelibox: </w:t>
            </w:r>
            <w:r w:rsidR="007361D4">
              <w:rPr>
                <w:lang w:val="de-DE"/>
              </w:rPr>
              <w:t>Standort Wunsch</w:t>
            </w:r>
          </w:p>
          <w:p w:rsidR="00F46CE0" w:rsidRPr="00F46CE0" w:rsidRDefault="00F46CE0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Feld: Raumnummer/Bezeichnung</w:t>
            </w:r>
          </w:p>
          <w:p w:rsidR="00F46CE0" w:rsidRPr="00F46CE0" w:rsidRDefault="00F46CE0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Dropdown: Priorität</w:t>
            </w:r>
          </w:p>
          <w:p w:rsidR="00F46CE0" w:rsidRPr="00F46CE0" w:rsidRDefault="00F46CE0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color w:val="FF0000"/>
                <w:lang w:val="de-DE"/>
              </w:rPr>
            </w:pPr>
            <w:r w:rsidRPr="00F46CE0">
              <w:rPr>
                <w:color w:val="FF0000"/>
                <w:lang w:val="de-DE"/>
              </w:rPr>
              <w:t>Feld: Anzahl Teilnehmer</w:t>
            </w:r>
          </w:p>
          <w:p w:rsidR="00F46CE0" w:rsidRPr="00F46CE0" w:rsidRDefault="00F46CE0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color w:val="FF0000"/>
                <w:lang w:val="de-DE"/>
              </w:rPr>
            </w:pPr>
            <w:r w:rsidRPr="00F46CE0">
              <w:rPr>
                <w:color w:val="FF0000"/>
                <w:lang w:val="de-DE"/>
              </w:rPr>
              <w:t>Feld: Anzahl Räume</w:t>
            </w:r>
          </w:p>
          <w:p w:rsidR="00F46CE0" w:rsidRPr="00F46CE0" w:rsidRDefault="00F46CE0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Feld: Minimale Personenzahl je Raum</w:t>
            </w:r>
          </w:p>
          <w:p w:rsidR="00F46CE0" w:rsidRPr="00F46CE0" w:rsidRDefault="00F46CE0" w:rsidP="007361D4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color w:val="FF0000"/>
                <w:lang w:val="de-DE"/>
              </w:rPr>
            </w:pPr>
            <w:r w:rsidRPr="00F46CE0">
              <w:rPr>
                <w:color w:val="FF0000"/>
                <w:lang w:val="de-DE"/>
              </w:rPr>
              <w:t>Intelibox: Anlass Verantwortlicher (Owner)</w:t>
            </w:r>
          </w:p>
          <w:p w:rsidR="00F46CE0" w:rsidRPr="00F46CE0" w:rsidRDefault="00F46CE0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color w:val="FF0000"/>
                <w:lang w:val="de-DE"/>
              </w:rPr>
            </w:pPr>
            <w:r w:rsidRPr="00F46CE0">
              <w:rPr>
                <w:color w:val="FF0000"/>
                <w:lang w:val="de-DE"/>
              </w:rPr>
              <w:t xml:space="preserve">Intelibox: Anlass </w:t>
            </w:r>
            <w:r>
              <w:rPr>
                <w:color w:val="FF0000"/>
                <w:lang w:val="de-DE"/>
              </w:rPr>
              <w:t>Organisator</w:t>
            </w:r>
          </w:p>
          <w:p w:rsidR="00F46CE0" w:rsidRPr="00F46CE0" w:rsidRDefault="00F46CE0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Feld: Kostenstelle</w:t>
            </w:r>
          </w:p>
          <w:p w:rsidR="00F46CE0" w:rsidRPr="007361D4" w:rsidRDefault="00986F8E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Anlassdetails (gemäss Anlasstyp)</w:t>
            </w:r>
          </w:p>
          <w:p w:rsidR="00F46CE0" w:rsidRPr="00986F8E" w:rsidRDefault="00F46CE0" w:rsidP="00986F8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7361D4" w:rsidRDefault="00F46CE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Buttons</w:t>
            </w:r>
          </w:p>
          <w:p w:rsidR="00F46CE0" w:rsidRDefault="00986F8E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Speichern</w:t>
            </w:r>
          </w:p>
          <w:p w:rsidR="00F46CE0" w:rsidRDefault="00F46CE0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Abbrechen</w:t>
            </w:r>
          </w:p>
          <w:p w:rsidR="00F46CE0" w:rsidRPr="00F46CE0" w:rsidRDefault="00F46CE0" w:rsidP="00F46CE0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4678" w:type="dxa"/>
          </w:tcPr>
          <w:p w:rsidR="006F5E8D" w:rsidRDefault="006F5E8D" w:rsidP="00DC0ADE">
            <w:pPr>
              <w:tabs>
                <w:tab w:val="left" w:pos="5220"/>
              </w:tabs>
              <w:rPr>
                <w:lang w:val="de-DE"/>
              </w:rPr>
            </w:pPr>
          </w:p>
          <w:p w:rsidR="00F46CE0" w:rsidRDefault="00F46CE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46CE0">
              <w:rPr>
                <w:b/>
                <w:lang w:val="de-DE"/>
              </w:rPr>
              <w:t>Ver</w:t>
            </w:r>
            <w:r>
              <w:rPr>
                <w:b/>
                <w:lang w:val="de-DE"/>
              </w:rPr>
              <w:t xml:space="preserve">fügbar (Kalenderkontrol) </w:t>
            </w:r>
          </w:p>
          <w:p w:rsidR="00F46CE0" w:rsidRDefault="00F46CE0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Default: Heute</w:t>
            </w:r>
          </w:p>
          <w:p w:rsidR="004E7610" w:rsidRDefault="004E7610" w:rsidP="00F46CE0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46CE0" w:rsidRDefault="004E761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4E7610">
              <w:rPr>
                <w:b/>
                <w:lang w:val="de-DE"/>
              </w:rPr>
              <w:t>Dropdown: Priorität</w:t>
            </w:r>
          </w:p>
          <w:p w:rsidR="004E7610" w:rsidRPr="004E7610" w:rsidRDefault="004E7610" w:rsidP="00F46CE0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Folgende Werte:</w:t>
            </w:r>
          </w:p>
          <w:p w:rsidR="004E7610" w:rsidRDefault="004E7610" w:rsidP="004E761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Termin</w:t>
            </w:r>
          </w:p>
          <w:p w:rsidR="004E7610" w:rsidRDefault="004E7610" w:rsidP="004E761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Standort</w:t>
            </w:r>
          </w:p>
          <w:p w:rsidR="004E7610" w:rsidRPr="004E7610" w:rsidRDefault="004E7610" w:rsidP="004E7610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46CE0" w:rsidRDefault="00F46CE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46CE0">
              <w:rPr>
                <w:b/>
                <w:lang w:val="de-DE"/>
              </w:rPr>
              <w:t>Feld: Anzahl Teilnehmer</w:t>
            </w:r>
          </w:p>
          <w:p w:rsidR="00F46CE0" w:rsidRDefault="00F46CE0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Default: Standartwert Kapazität aus dem Profil</w:t>
            </w:r>
          </w:p>
          <w:p w:rsidR="00F46CE0" w:rsidRPr="00F46CE0" w:rsidRDefault="00F46CE0" w:rsidP="00F46CE0">
            <w:pPr>
              <w:tabs>
                <w:tab w:val="left" w:pos="5220"/>
              </w:tabs>
              <w:ind w:left="360"/>
              <w:jc w:val="both"/>
              <w:rPr>
                <w:lang w:val="de-DE"/>
              </w:rPr>
            </w:pPr>
          </w:p>
          <w:p w:rsidR="00F46CE0" w:rsidRDefault="00F46CE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46CE0">
              <w:rPr>
                <w:b/>
                <w:lang w:val="de-DE"/>
              </w:rPr>
              <w:t>Feld: Anzahl Räume</w:t>
            </w:r>
          </w:p>
          <w:p w:rsidR="00F46CE0" w:rsidRDefault="00F46CE0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Default: 1</w:t>
            </w:r>
          </w:p>
          <w:p w:rsidR="00F46CE0" w:rsidRPr="00F46CE0" w:rsidRDefault="00F46CE0" w:rsidP="00F46CE0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46CE0" w:rsidRDefault="00F46CE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46CE0">
              <w:rPr>
                <w:b/>
                <w:lang w:val="de-DE"/>
              </w:rPr>
              <w:t>Feld: Minimale Personenzahl je Raum</w:t>
            </w:r>
          </w:p>
          <w:p w:rsidR="00F46CE0" w:rsidRDefault="00F46CE0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Default: Standartwert Kapazität aus dem Profil</w:t>
            </w:r>
          </w:p>
          <w:p w:rsidR="00F46CE0" w:rsidRPr="00F46CE0" w:rsidRDefault="00F46CE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F46CE0" w:rsidRDefault="00F46CE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46CE0">
              <w:rPr>
                <w:b/>
                <w:lang w:val="de-DE"/>
              </w:rPr>
              <w:t>Intelibox: Anlass Verantwortlicher (Owner)</w:t>
            </w:r>
          </w:p>
          <w:p w:rsidR="009F48A7" w:rsidRDefault="009F48A7" w:rsidP="009F48A7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Default: angemeldeter Benutzer</w:t>
            </w:r>
          </w:p>
          <w:p w:rsidR="009F48A7" w:rsidRPr="009F48A7" w:rsidRDefault="009F48A7" w:rsidP="009F48A7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46CE0" w:rsidRDefault="00F46CE0" w:rsidP="00F46CE0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46CE0">
              <w:rPr>
                <w:b/>
                <w:lang w:val="de-DE"/>
              </w:rPr>
              <w:t>Intelibox: Anlass Organisator (Owner)</w:t>
            </w:r>
          </w:p>
          <w:p w:rsidR="009F48A7" w:rsidRPr="009F48A7" w:rsidRDefault="009F48A7" w:rsidP="009F48A7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Default: angemeldeter Benutzer</w:t>
            </w:r>
          </w:p>
          <w:p w:rsidR="00F46CE0" w:rsidRDefault="00F46CE0" w:rsidP="00DC0ADE">
            <w:pPr>
              <w:tabs>
                <w:tab w:val="left" w:pos="5220"/>
              </w:tabs>
              <w:rPr>
                <w:lang w:val="de-DE"/>
              </w:rPr>
            </w:pPr>
          </w:p>
          <w:p w:rsidR="00986F8E" w:rsidRPr="00986F8E" w:rsidRDefault="00986F8E" w:rsidP="00DC0AD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86F8E">
              <w:rPr>
                <w:b/>
                <w:lang w:val="de-DE"/>
              </w:rPr>
              <w:t>Anlassdetails</w:t>
            </w:r>
          </w:p>
          <w:p w:rsidR="00986F8E" w:rsidRDefault="00986F8E" w:rsidP="00986F8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Auf Grund der Wahl des Anlasstyps wird im Detail Bereich (ganz unten) der entsprechende individuelle Teil (siehe Schritt 1) angezeigt</w:t>
            </w:r>
          </w:p>
          <w:p w:rsidR="00F46CE0" w:rsidRDefault="00F46CE0" w:rsidP="00DC0ADE">
            <w:pPr>
              <w:tabs>
                <w:tab w:val="left" w:pos="5220"/>
              </w:tabs>
              <w:rPr>
                <w:lang w:val="de-DE"/>
              </w:rPr>
            </w:pPr>
          </w:p>
          <w:p w:rsidR="00F46CE0" w:rsidRDefault="00F46CE0" w:rsidP="00DC0ADE">
            <w:pPr>
              <w:tabs>
                <w:tab w:val="left" w:pos="5220"/>
              </w:tabs>
              <w:rPr>
                <w:lang w:val="de-DE"/>
              </w:rPr>
            </w:pPr>
            <w:r w:rsidRPr="009F48A7">
              <w:rPr>
                <w:b/>
                <w:lang w:val="de-DE"/>
              </w:rPr>
              <w:t>Anfrage abschicken</w:t>
            </w:r>
            <w:r>
              <w:rPr>
                <w:lang w:val="de-DE"/>
              </w:rPr>
              <w:t>:</w:t>
            </w:r>
          </w:p>
          <w:p w:rsidR="00F46CE0" w:rsidRDefault="00F46CE0" w:rsidP="00F46CE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Das „Verschicken“ der Anfrage wird im </w:t>
            </w:r>
            <w:r>
              <w:rPr>
                <w:lang w:val="de-DE"/>
              </w:rPr>
              <w:lastRenderedPageBreak/>
              <w:t>Actionpanel bestätigt.</w:t>
            </w:r>
          </w:p>
          <w:p w:rsidR="004E7610" w:rsidRDefault="004E7610" w:rsidP="004E761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Eine E-Mail wird an die dem Anlasstyp hinterlegten Benutzergruppe verschickt</w:t>
            </w:r>
          </w:p>
          <w:p w:rsidR="004E7610" w:rsidRPr="00F46CE0" w:rsidRDefault="004E7610" w:rsidP="004E761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Alle Daten werden gespeichert</w:t>
            </w:r>
          </w:p>
        </w:tc>
      </w:tr>
      <w:tr w:rsidR="00DC0ADE" w:rsidRPr="005C78F0" w:rsidTr="00DC0ADE">
        <w:tc>
          <w:tcPr>
            <w:tcW w:w="9606" w:type="dxa"/>
            <w:gridSpan w:val="2"/>
          </w:tcPr>
          <w:p w:rsidR="00603F1D" w:rsidRDefault="00986F8E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087335" cy="2994271"/>
                  <wp:effectExtent l="19050" t="0" r="84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8458" cy="2995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5C78F0" w:rsidTr="00986F8E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9912FD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="004E7610" w:rsidRPr="004E7610">
              <w:rPr>
                <w:b w:val="0"/>
                <w:sz w:val="20"/>
                <w:lang w:val="de-CH"/>
              </w:rPr>
              <w:t>Benutzer navigiert auf Listen\Anl</w:t>
            </w:r>
            <w:r w:rsidR="009912FD">
              <w:rPr>
                <w:b w:val="0"/>
                <w:sz w:val="20"/>
                <w:lang w:val="de-CH"/>
              </w:rPr>
              <w:t>ä</w:t>
            </w:r>
            <w:r w:rsidR="004E7610" w:rsidRPr="004E7610">
              <w:rPr>
                <w:b w:val="0"/>
                <w:sz w:val="20"/>
                <w:lang w:val="de-CH"/>
              </w:rPr>
              <w:t>ss</w:t>
            </w:r>
            <w:r w:rsidR="009912FD">
              <w:rPr>
                <w:b w:val="0"/>
                <w:sz w:val="20"/>
                <w:lang w:val="de-CH"/>
              </w:rPr>
              <w:t>e</w:t>
            </w:r>
            <w:r w:rsidR="004E7610" w:rsidRPr="004E7610">
              <w:rPr>
                <w:b w:val="0"/>
                <w:sz w:val="20"/>
                <w:lang w:val="de-CH"/>
              </w:rPr>
              <w:t>\Reservationsanfragen</w:t>
            </w:r>
          </w:p>
        </w:tc>
      </w:tr>
      <w:tr w:rsidR="00DC0ADE" w:rsidRPr="00F46CE0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C78F0" w:rsidTr="00DC0ADE">
        <w:tc>
          <w:tcPr>
            <w:tcW w:w="4928" w:type="dxa"/>
          </w:tcPr>
          <w:p w:rsidR="00DC0ADE" w:rsidRPr="005C3503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6F5E8D" w:rsidRDefault="003B745D" w:rsidP="009912FD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9912FD">
              <w:rPr>
                <w:lang w:val="de-DE"/>
              </w:rPr>
              <w:t>Link erscheint nur, wenn Funktionsrecht „</w:t>
            </w:r>
            <w:r w:rsidR="009912FD" w:rsidRPr="009912FD">
              <w:rPr>
                <w:lang w:val="de-CH"/>
              </w:rPr>
              <w:t>Darf Anfragen auf Anlass administrieren</w:t>
            </w:r>
            <w:r>
              <w:rPr>
                <w:lang w:val="de-DE"/>
              </w:rPr>
              <w:t>“ vorhanden ist.</w:t>
            </w:r>
          </w:p>
          <w:p w:rsidR="003B745D" w:rsidRPr="00A21793" w:rsidRDefault="003B745D" w:rsidP="00A21793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F46CE0" w:rsidTr="00DC0ADE">
        <w:tc>
          <w:tcPr>
            <w:tcW w:w="9606" w:type="dxa"/>
            <w:gridSpan w:val="2"/>
          </w:tcPr>
          <w:p w:rsidR="00DC0ADE" w:rsidRPr="00A21793" w:rsidRDefault="009912FD" w:rsidP="009912FD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354110" cy="611470"/>
                  <wp:effectExtent l="19050" t="0" r="80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783" cy="61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5C78F0" w:rsidTr="009912FD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3B745D" w:rsidRDefault="00DC0ADE" w:rsidP="005862B3">
            <w:pPr>
              <w:pStyle w:val="Heading2"/>
              <w:rPr>
                <w:lang w:val="de-CH"/>
              </w:rPr>
            </w:pPr>
            <w:r w:rsidRPr="003B745D">
              <w:rPr>
                <w:lang w:val="de-CH"/>
              </w:rPr>
              <w:t>Schritt</w:t>
            </w:r>
            <w:r w:rsidRPr="003B745D">
              <w:rPr>
                <w:lang w:val="de-DE"/>
              </w:rPr>
              <w:t xml:space="preserve"> </w:t>
            </w:r>
            <w:r w:rsidR="005C3503" w:rsidRPr="003B745D">
              <w:rPr>
                <w:lang w:val="de-DE"/>
              </w:rPr>
              <w:t>5</w:t>
            </w:r>
            <w:r w:rsidRPr="003B745D">
              <w:rPr>
                <w:lang w:val="de-DE"/>
              </w:rPr>
              <w:t xml:space="preserve"> - </w:t>
            </w:r>
            <w:r w:rsidR="003B745D" w:rsidRPr="003B745D">
              <w:rPr>
                <w:b w:val="0"/>
                <w:sz w:val="20"/>
                <w:lang w:val="de-CH"/>
              </w:rPr>
              <w:t>Benutzer gibt Suchkriterien ein (optional)</w:t>
            </w:r>
            <w:r w:rsidR="003B745D">
              <w:rPr>
                <w:b w:val="0"/>
                <w:sz w:val="20"/>
                <w:lang w:val="de-CH"/>
              </w:rPr>
              <w:t xml:space="preserve"> und klickt auf Finden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C78F0" w:rsidTr="00DC0ADE">
        <w:tc>
          <w:tcPr>
            <w:tcW w:w="4928" w:type="dxa"/>
          </w:tcPr>
          <w:p w:rsidR="00672A13" w:rsidRDefault="00672A13" w:rsidP="003B745D">
            <w:pPr>
              <w:rPr>
                <w:lang w:val="de-DE"/>
              </w:rPr>
            </w:pPr>
          </w:p>
          <w:p w:rsidR="003B745D" w:rsidRDefault="003B745D" w:rsidP="003B745D">
            <w:pPr>
              <w:rPr>
                <w:lang w:val="de-DE"/>
              </w:rPr>
            </w:pPr>
            <w:r>
              <w:rPr>
                <w:lang w:val="de-DE"/>
              </w:rPr>
              <w:t>Sidepanel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>Feld „</w:t>
            </w:r>
            <w:r w:rsidR="009912FD">
              <w:rPr>
                <w:lang w:val="de-DE"/>
              </w:rPr>
              <w:t>Titel</w:t>
            </w:r>
            <w:r w:rsidRPr="003B745D">
              <w:rPr>
                <w:lang w:val="de-DE"/>
              </w:rPr>
              <w:t>“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>Dropdown „Anlasstyp“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Datum/Zeit</w:t>
            </w:r>
            <w:r w:rsidRPr="003B745D">
              <w:rPr>
                <w:lang w:val="de-DE"/>
              </w:rPr>
              <w:t xml:space="preserve"> </w:t>
            </w:r>
            <w:r>
              <w:rPr>
                <w:lang w:val="de-DE"/>
              </w:rPr>
              <w:t>(Kalenderkontrol)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Intelibox: Standort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>Int</w:t>
            </w:r>
            <w:r w:rsidR="009912FD">
              <w:rPr>
                <w:lang w:val="de-DE"/>
              </w:rPr>
              <w:t>elibox: Anlass Verantwortlicher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>Intelibox: Anlass Organisator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 xml:space="preserve">Intelibox: </w:t>
            </w:r>
            <w:r>
              <w:rPr>
                <w:lang w:val="de-DE"/>
              </w:rPr>
              <w:t>Ersteller</w:t>
            </w:r>
          </w:p>
          <w:p w:rsidR="003B745D" w:rsidRDefault="003B745D" w:rsidP="003B745D">
            <w:pPr>
              <w:rPr>
                <w:lang w:val="de-DE"/>
              </w:rPr>
            </w:pPr>
          </w:p>
          <w:p w:rsidR="003B745D" w:rsidRDefault="003B745D" w:rsidP="003B745D">
            <w:pPr>
              <w:rPr>
                <w:lang w:val="de-DE"/>
              </w:rPr>
            </w:pPr>
            <w:r>
              <w:rPr>
                <w:lang w:val="de-DE"/>
              </w:rPr>
              <w:t>Buttons</w:t>
            </w:r>
          </w:p>
          <w:p w:rsidR="003B745D" w:rsidRDefault="003B745D" w:rsidP="003B745D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Finden</w:t>
            </w:r>
          </w:p>
          <w:p w:rsidR="003B745D" w:rsidRDefault="003B745D" w:rsidP="003B745D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Zurücksetzen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</w:p>
        </w:tc>
        <w:tc>
          <w:tcPr>
            <w:tcW w:w="4678" w:type="dxa"/>
          </w:tcPr>
          <w:p w:rsid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3B745D" w:rsidRDefault="003B745D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3B745D" w:rsidRPr="003B745D" w:rsidRDefault="003B745D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3B745D">
              <w:rPr>
                <w:b/>
                <w:lang w:val="de-DE"/>
              </w:rPr>
              <w:t>Datum/Zeit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Defaultwert: Standardzeiten gemäss globale Einstellungen (analog Anlasssuche)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3B745D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62650" cy="3536315"/>
                  <wp:effectExtent l="19050" t="0" r="0" b="0"/>
                  <wp:docPr id="3" name="Picture 2" descr="Request_Suche_Li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quest_Suche_Liste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CH"/>
        </w:rPr>
      </w:pPr>
    </w:p>
    <w:p w:rsidR="003B745D" w:rsidRDefault="003B745D" w:rsidP="003B745D">
      <w:pPr>
        <w:rPr>
          <w:lang w:val="de-DE"/>
        </w:rPr>
      </w:pPr>
    </w:p>
    <w:p w:rsidR="003B745D" w:rsidRDefault="003B745D" w:rsidP="003B745D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3B745D" w:rsidRPr="005C78F0" w:rsidTr="009912FD">
        <w:tc>
          <w:tcPr>
            <w:tcW w:w="9606" w:type="dxa"/>
            <w:gridSpan w:val="2"/>
            <w:shd w:val="clear" w:color="auto" w:fill="C2D69B" w:themeFill="accent3" w:themeFillTint="99"/>
          </w:tcPr>
          <w:p w:rsidR="003B745D" w:rsidRPr="003B745D" w:rsidRDefault="003B745D" w:rsidP="00CD7141">
            <w:pPr>
              <w:pStyle w:val="Heading2"/>
              <w:rPr>
                <w:lang w:val="de-CH"/>
              </w:rPr>
            </w:pPr>
            <w:r w:rsidRPr="003B745D">
              <w:rPr>
                <w:lang w:val="de-CH"/>
              </w:rPr>
              <w:t>Schritt</w:t>
            </w:r>
            <w:r w:rsidRPr="003B745D">
              <w:rPr>
                <w:lang w:val="de-DE"/>
              </w:rPr>
              <w:t xml:space="preserve"> </w:t>
            </w:r>
            <w:r w:rsidR="007F7D70">
              <w:rPr>
                <w:lang w:val="de-DE"/>
              </w:rPr>
              <w:t>6</w:t>
            </w:r>
            <w:r w:rsidRPr="003B745D">
              <w:rPr>
                <w:lang w:val="de-DE"/>
              </w:rPr>
              <w:t xml:space="preserve"> </w:t>
            </w:r>
            <w:r>
              <w:rPr>
                <w:lang w:val="de-DE"/>
              </w:rPr>
              <w:t>–</w:t>
            </w:r>
            <w:r w:rsidRPr="003B745D">
              <w:rPr>
                <w:lang w:val="de-DE"/>
              </w:rPr>
              <w:t xml:space="preserve"> </w:t>
            </w:r>
            <w:r>
              <w:rPr>
                <w:b w:val="0"/>
                <w:sz w:val="20"/>
                <w:lang w:val="de-CH"/>
              </w:rPr>
              <w:t xml:space="preserve">Liste mit allen Reservationsanfragen </w:t>
            </w:r>
            <w:r w:rsidR="009912FD">
              <w:rPr>
                <w:b w:val="0"/>
                <w:sz w:val="20"/>
                <w:lang w:val="de-CH"/>
              </w:rPr>
              <w:t xml:space="preserve">gemäss Suchkriterien </w:t>
            </w:r>
            <w:r>
              <w:rPr>
                <w:b w:val="0"/>
                <w:sz w:val="20"/>
                <w:lang w:val="de-CH"/>
              </w:rPr>
              <w:t>wird angezeigt</w:t>
            </w:r>
          </w:p>
        </w:tc>
      </w:tr>
      <w:tr w:rsidR="003B745D" w:rsidRPr="00264081" w:rsidTr="00CD7141">
        <w:tc>
          <w:tcPr>
            <w:tcW w:w="4928" w:type="dxa"/>
          </w:tcPr>
          <w:p w:rsidR="003B745D" w:rsidRPr="00264081" w:rsidRDefault="003B745D" w:rsidP="00CD714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3B745D" w:rsidRPr="00264081" w:rsidRDefault="003B745D" w:rsidP="00CD714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3B745D" w:rsidRPr="009B5E12" w:rsidTr="00CD7141">
        <w:tc>
          <w:tcPr>
            <w:tcW w:w="4928" w:type="dxa"/>
          </w:tcPr>
          <w:p w:rsidR="003B745D" w:rsidRPr="003B745D" w:rsidRDefault="003B745D" w:rsidP="003B745D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3B745D" w:rsidRPr="003B745D" w:rsidRDefault="009912FD" w:rsidP="003B745D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Standardspalten</w:t>
            </w:r>
          </w:p>
          <w:p w:rsidR="003B745D" w:rsidRPr="009B5E12" w:rsidRDefault="009912F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9912FD">
              <w:rPr>
                <w:lang w:val="de-DE"/>
              </w:rPr>
              <w:t>Titel</w:t>
            </w:r>
            <w:r w:rsidR="009B5E12">
              <w:rPr>
                <w:lang w:val="de-DE"/>
              </w:rPr>
              <w:t xml:space="preserve"> (mit Link)</w:t>
            </w:r>
          </w:p>
          <w:p w:rsidR="009B5E12" w:rsidRPr="009912FD" w:rsidRDefault="009B5E12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Edit Icon</w:t>
            </w:r>
          </w:p>
          <w:p w:rsidR="003B745D" w:rsidRPr="009912F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9912FD">
              <w:rPr>
                <w:lang w:val="de-DE"/>
              </w:rPr>
              <w:t>Anlasstyp</w:t>
            </w:r>
          </w:p>
          <w:p w:rsidR="007F7D70" w:rsidRPr="009912FD" w:rsidRDefault="003B745D" w:rsidP="007F7D7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9912FD">
              <w:rPr>
                <w:lang w:val="de-DE"/>
              </w:rPr>
              <w:t>Von</w:t>
            </w:r>
          </w:p>
          <w:p w:rsidR="003B745D" w:rsidRPr="009912F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9912FD">
              <w:rPr>
                <w:lang w:val="de-DE"/>
              </w:rPr>
              <w:t>Bis</w:t>
            </w:r>
          </w:p>
          <w:p w:rsidR="009912FD" w:rsidRPr="009912FD" w:rsidRDefault="009912FD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9912FD">
              <w:rPr>
                <w:lang w:val="de-DE"/>
              </w:rPr>
              <w:t>Organisator</w:t>
            </w:r>
          </w:p>
          <w:p w:rsidR="009912FD" w:rsidRPr="009912FD" w:rsidRDefault="009912FD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9912FD">
              <w:rPr>
                <w:lang w:val="de-DE"/>
              </w:rPr>
              <w:t>Ersteller</w:t>
            </w:r>
          </w:p>
          <w:p w:rsidR="009912FD" w:rsidRPr="009912FD" w:rsidRDefault="009912FD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9912FD">
              <w:rPr>
                <w:lang w:val="de-DE"/>
              </w:rPr>
              <w:t>Anlass vorhanden?</w:t>
            </w:r>
          </w:p>
          <w:p w:rsidR="009912FD" w:rsidRDefault="009912FD" w:rsidP="009912FD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9912FD" w:rsidRPr="009912FD" w:rsidRDefault="009912FD" w:rsidP="009912FD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Optionale Spalten</w:t>
            </w:r>
          </w:p>
          <w:p w:rsidR="009912FD" w:rsidRPr="003B745D" w:rsidRDefault="009912FD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Bemerkungen</w:t>
            </w:r>
          </w:p>
          <w:p w:rsidR="009912FD" w:rsidRPr="003B745D" w:rsidRDefault="009912F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Standort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>Priorität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>Anzahl Teilnehmer</w:t>
            </w:r>
          </w:p>
          <w:p w:rsidR="003B745D" w:rsidRPr="003B745D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>Verantwortlicher</w:t>
            </w:r>
          </w:p>
          <w:p w:rsidR="003B745D" w:rsidRPr="007F7D70" w:rsidRDefault="003B745D" w:rsidP="003B745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B745D">
              <w:rPr>
                <w:lang w:val="de-DE"/>
              </w:rPr>
              <w:t>Kostenstelle</w:t>
            </w:r>
          </w:p>
          <w:p w:rsidR="003B745D" w:rsidRDefault="003B745D" w:rsidP="009912FD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9912FD" w:rsidRDefault="009912FD" w:rsidP="009912FD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 Bereich</w:t>
            </w:r>
          </w:p>
          <w:p w:rsidR="009912FD" w:rsidRDefault="009912FD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Löschen</w:t>
            </w:r>
          </w:p>
          <w:p w:rsidR="003B745D" w:rsidRPr="00672A13" w:rsidRDefault="003B745D" w:rsidP="009B5E12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4678" w:type="dxa"/>
          </w:tcPr>
          <w:p w:rsidR="007F7D70" w:rsidRDefault="007F7D70" w:rsidP="00CD7141">
            <w:pPr>
              <w:tabs>
                <w:tab w:val="left" w:pos="5220"/>
              </w:tabs>
              <w:rPr>
                <w:color w:val="00B050"/>
                <w:lang w:val="de-DE"/>
              </w:rPr>
            </w:pPr>
          </w:p>
          <w:p w:rsidR="007F7D70" w:rsidRPr="007F7D70" w:rsidRDefault="007F7D70" w:rsidP="00CD714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7F7D70">
              <w:rPr>
                <w:b/>
                <w:lang w:val="de-DE"/>
              </w:rPr>
              <w:t>Anlass vorhanden</w:t>
            </w:r>
          </w:p>
          <w:p w:rsidR="007F7D70" w:rsidRDefault="007F7D70" w:rsidP="00CD714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Sofern die Reservationsanfrage bereits mit einem</w:t>
            </w:r>
            <w:r w:rsidR="008B553D">
              <w:rPr>
                <w:lang w:val="de-DE"/>
              </w:rPr>
              <w:t xml:space="preserve"> neuen </w:t>
            </w:r>
            <w:r>
              <w:rPr>
                <w:lang w:val="de-DE"/>
              </w:rPr>
              <w:t xml:space="preserve"> Anlass „verknüpft“ ist (Daten übertragen), dann wird hier ein  „JA“ ausgegeben</w:t>
            </w:r>
            <w:r w:rsidR="008B553D">
              <w:rPr>
                <w:lang w:val="de-DE"/>
              </w:rPr>
              <w:t xml:space="preserve"> (siehe Schritt 8)</w:t>
            </w:r>
          </w:p>
          <w:p w:rsidR="007F7D70" w:rsidRDefault="007F7D70" w:rsidP="00CD7141">
            <w:pPr>
              <w:tabs>
                <w:tab w:val="left" w:pos="5220"/>
              </w:tabs>
              <w:rPr>
                <w:lang w:val="de-DE"/>
              </w:rPr>
            </w:pPr>
          </w:p>
          <w:p w:rsidR="007F7D70" w:rsidRDefault="007F7D70" w:rsidP="00CD714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Benutzer kann in Viewmodus wechseln oder direkt in den </w:t>
            </w:r>
            <w:r w:rsidR="009B5E12">
              <w:rPr>
                <w:lang w:val="de-DE"/>
              </w:rPr>
              <w:t>Editiermodus</w:t>
            </w:r>
          </w:p>
          <w:p w:rsidR="007F7D70" w:rsidRDefault="007F7D70" w:rsidP="007F7D70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Felder gemäss Schritt </w:t>
            </w:r>
            <w:r w:rsidR="008B553D">
              <w:rPr>
                <w:lang w:val="de-DE"/>
              </w:rPr>
              <w:t>3</w:t>
            </w:r>
          </w:p>
          <w:p w:rsidR="009912FD" w:rsidRDefault="009912FD" w:rsidP="009912FD">
            <w:pPr>
              <w:tabs>
                <w:tab w:val="left" w:pos="5220"/>
              </w:tabs>
              <w:rPr>
                <w:lang w:val="de-DE"/>
              </w:rPr>
            </w:pPr>
          </w:p>
          <w:p w:rsidR="009912FD" w:rsidRDefault="009912FD" w:rsidP="009912FD">
            <w:pPr>
              <w:tabs>
                <w:tab w:val="left" w:pos="5220"/>
              </w:tabs>
              <w:rPr>
                <w:lang w:val="de-DE"/>
              </w:rPr>
            </w:pPr>
          </w:p>
          <w:p w:rsidR="009912FD" w:rsidRDefault="009912FD" w:rsidP="009912F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912FD">
              <w:rPr>
                <w:b/>
                <w:lang w:val="de-DE"/>
              </w:rPr>
              <w:t>Löschen</w:t>
            </w:r>
          </w:p>
          <w:p w:rsidR="009912FD" w:rsidRDefault="009912FD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9912FD" w:rsidRDefault="009912FD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Sicherheitshinweis</w:t>
            </w:r>
          </w:p>
          <w:p w:rsidR="009912FD" w:rsidRDefault="009B5E12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Reservationsanfrage wird gelöscht und aus Smartlist entfernt</w:t>
            </w:r>
          </w:p>
          <w:p w:rsidR="009B5E12" w:rsidRPr="009912FD" w:rsidRDefault="009B5E12" w:rsidP="009912F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</w:t>
            </w:r>
          </w:p>
        </w:tc>
      </w:tr>
      <w:tr w:rsidR="003B745D" w:rsidTr="00CD7141">
        <w:tc>
          <w:tcPr>
            <w:tcW w:w="9606" w:type="dxa"/>
            <w:gridSpan w:val="2"/>
          </w:tcPr>
          <w:p w:rsidR="003B745D" w:rsidRDefault="009912FD" w:rsidP="009912FD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1366634" cy="2204657"/>
                  <wp:effectExtent l="19050" t="0" r="4966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22" cy="2206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745D" w:rsidRDefault="003B745D" w:rsidP="003B745D">
      <w:pPr>
        <w:rPr>
          <w:lang w:val="de-CH"/>
        </w:rPr>
      </w:pPr>
    </w:p>
    <w:p w:rsidR="003B745D" w:rsidRDefault="003B745D" w:rsidP="003B745D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3B745D" w:rsidRPr="005C78F0" w:rsidTr="009B5E12">
        <w:tc>
          <w:tcPr>
            <w:tcW w:w="9606" w:type="dxa"/>
            <w:gridSpan w:val="2"/>
            <w:shd w:val="clear" w:color="auto" w:fill="C2D69B" w:themeFill="accent3" w:themeFillTint="99"/>
          </w:tcPr>
          <w:p w:rsidR="003B745D" w:rsidRPr="003B745D" w:rsidRDefault="003B745D" w:rsidP="00CD7141">
            <w:pPr>
              <w:pStyle w:val="Heading2"/>
              <w:rPr>
                <w:lang w:val="de-CH"/>
              </w:rPr>
            </w:pPr>
            <w:r w:rsidRPr="003B745D">
              <w:rPr>
                <w:lang w:val="de-CH"/>
              </w:rPr>
              <w:t>Schritt</w:t>
            </w:r>
            <w:r w:rsidRPr="003B745D">
              <w:rPr>
                <w:lang w:val="de-DE"/>
              </w:rPr>
              <w:t xml:space="preserve"> </w:t>
            </w:r>
            <w:r w:rsidR="007F7D70">
              <w:rPr>
                <w:lang w:val="de-DE"/>
              </w:rPr>
              <w:t>7</w:t>
            </w:r>
            <w:r w:rsidRPr="003B745D">
              <w:rPr>
                <w:lang w:val="de-DE"/>
              </w:rPr>
              <w:t xml:space="preserve"> - </w:t>
            </w:r>
            <w:r w:rsidR="008B553D" w:rsidRPr="008B553D">
              <w:rPr>
                <w:b w:val="0"/>
                <w:sz w:val="20"/>
                <w:lang w:val="de-CH"/>
              </w:rPr>
              <w:t>Benutzer kann Anfrage in einen neuen Anlass übertragen</w:t>
            </w:r>
          </w:p>
        </w:tc>
      </w:tr>
      <w:tr w:rsidR="003B745D" w:rsidRPr="00264081" w:rsidTr="00CD7141">
        <w:tc>
          <w:tcPr>
            <w:tcW w:w="4928" w:type="dxa"/>
          </w:tcPr>
          <w:p w:rsidR="003B745D" w:rsidRPr="00264081" w:rsidRDefault="003B745D" w:rsidP="00CD714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3B745D" w:rsidRPr="00264081" w:rsidRDefault="003B745D" w:rsidP="00CD714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3B745D" w:rsidRPr="005C78F0" w:rsidTr="00CD7141">
        <w:tc>
          <w:tcPr>
            <w:tcW w:w="4928" w:type="dxa"/>
          </w:tcPr>
          <w:p w:rsidR="003B745D" w:rsidRDefault="003B745D" w:rsidP="008B553D">
            <w:pPr>
              <w:rPr>
                <w:lang w:val="de-DE"/>
              </w:rPr>
            </w:pPr>
          </w:p>
          <w:p w:rsidR="008B553D" w:rsidRDefault="008B553D" w:rsidP="008B553D">
            <w:pPr>
              <w:rPr>
                <w:lang w:val="de-DE"/>
              </w:rPr>
            </w:pPr>
            <w:r>
              <w:rPr>
                <w:lang w:val="de-DE"/>
              </w:rPr>
              <w:t>Gemäss Schritt 3</w:t>
            </w:r>
          </w:p>
          <w:p w:rsidR="008B553D" w:rsidRDefault="008B553D" w:rsidP="008B553D">
            <w:pPr>
              <w:rPr>
                <w:lang w:val="de-DE"/>
              </w:rPr>
            </w:pPr>
          </w:p>
          <w:p w:rsidR="008B553D" w:rsidRDefault="008B553D" w:rsidP="008B553D">
            <w:pPr>
              <w:rPr>
                <w:lang w:val="de-DE"/>
              </w:rPr>
            </w:pPr>
            <w:r>
              <w:rPr>
                <w:lang w:val="de-DE"/>
              </w:rPr>
              <w:t>Buttons:</w:t>
            </w:r>
          </w:p>
          <w:p w:rsidR="008C3BFD" w:rsidRDefault="008C3BFD" w:rsidP="008B553D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Speichern</w:t>
            </w:r>
          </w:p>
          <w:p w:rsidR="008C3BFD" w:rsidRDefault="008C3BFD" w:rsidP="008B553D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Abbrechen</w:t>
            </w:r>
          </w:p>
          <w:p w:rsidR="008B553D" w:rsidRPr="009B5E12" w:rsidRDefault="008B553D" w:rsidP="008B553D">
            <w:pPr>
              <w:pStyle w:val="ListParagraph"/>
              <w:numPr>
                <w:ilvl w:val="0"/>
                <w:numId w:val="23"/>
              </w:numPr>
              <w:rPr>
                <w:b/>
                <w:lang w:val="de-DE"/>
              </w:rPr>
            </w:pPr>
            <w:r w:rsidRPr="009B5E12">
              <w:rPr>
                <w:b/>
                <w:lang w:val="de-DE"/>
              </w:rPr>
              <w:t>Anlass erstellen</w:t>
            </w:r>
          </w:p>
        </w:tc>
        <w:tc>
          <w:tcPr>
            <w:tcW w:w="4678" w:type="dxa"/>
          </w:tcPr>
          <w:p w:rsidR="003B745D" w:rsidRDefault="003B745D" w:rsidP="00CD7141">
            <w:pPr>
              <w:tabs>
                <w:tab w:val="left" w:pos="5220"/>
              </w:tabs>
              <w:rPr>
                <w:lang w:val="de-DE"/>
              </w:rPr>
            </w:pPr>
          </w:p>
          <w:p w:rsidR="008B553D" w:rsidRPr="007B3929" w:rsidRDefault="007B3929" w:rsidP="00CD7141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Button </w:t>
            </w:r>
            <w:r w:rsidR="008B553D" w:rsidRPr="007B3929">
              <w:rPr>
                <w:b/>
                <w:lang w:val="de-DE"/>
              </w:rPr>
              <w:t>Anlass erstellen</w:t>
            </w:r>
          </w:p>
          <w:p w:rsidR="008B553D" w:rsidRDefault="008B553D" w:rsidP="008B553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wird ein neuer Anlass erstellt.</w:t>
            </w:r>
          </w:p>
          <w:p w:rsidR="008B553D" w:rsidRDefault="008B553D" w:rsidP="008B553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Sämtliche Stammdaten der Reservationsanfrage werden in die Stammdaten des Anlasses kopiert</w:t>
            </w:r>
          </w:p>
          <w:p w:rsidR="008B553D" w:rsidRDefault="008B553D" w:rsidP="008B553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unstrukturierten Daten (Details) werden nicht kopiert</w:t>
            </w:r>
          </w:p>
          <w:p w:rsidR="006561E7" w:rsidRDefault="006561E7" w:rsidP="008B553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Der Fokus ist auf dem Anlass (Bearbeiten Modus)</w:t>
            </w:r>
          </w:p>
          <w:p w:rsidR="008B553D" w:rsidRPr="008B553D" w:rsidRDefault="008B553D" w:rsidP="008B553D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Die Reservationsanfrage </w:t>
            </w:r>
            <w:r w:rsidRPr="008B553D">
              <w:rPr>
                <w:b/>
                <w:lang w:val="de-DE"/>
              </w:rPr>
              <w:t>wird als separates T</w:t>
            </w:r>
            <w:r w:rsidR="00394200">
              <w:rPr>
                <w:b/>
                <w:lang w:val="de-DE"/>
              </w:rPr>
              <w:t>ab im Viewmodus des Anlass (an d</w:t>
            </w:r>
            <w:r w:rsidRPr="008B553D">
              <w:rPr>
                <w:b/>
                <w:lang w:val="de-DE"/>
              </w:rPr>
              <w:t>ritter Stelle) dargestellt</w:t>
            </w:r>
          </w:p>
          <w:p w:rsidR="008B553D" w:rsidRPr="008B553D" w:rsidRDefault="008B553D" w:rsidP="008B553D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3B745D" w:rsidTr="00CD7141">
        <w:tc>
          <w:tcPr>
            <w:tcW w:w="9606" w:type="dxa"/>
            <w:gridSpan w:val="2"/>
          </w:tcPr>
          <w:p w:rsidR="008B553D" w:rsidRDefault="008B553D" w:rsidP="007B3929">
            <w:pPr>
              <w:rPr>
                <w:lang w:val="de-DE"/>
              </w:rPr>
            </w:pPr>
          </w:p>
          <w:p w:rsidR="007B3929" w:rsidRDefault="007B3929" w:rsidP="007B3929">
            <w:pPr>
              <w:rPr>
                <w:lang w:val="de-DE"/>
              </w:rPr>
            </w:pPr>
            <w:r>
              <w:rPr>
                <w:lang w:val="de-DE"/>
              </w:rPr>
              <w:t>Kein Bild vorhanden</w:t>
            </w:r>
          </w:p>
          <w:p w:rsidR="007B3929" w:rsidRDefault="007B3929" w:rsidP="007B3929">
            <w:pPr>
              <w:rPr>
                <w:lang w:val="de-DE"/>
              </w:rPr>
            </w:pPr>
          </w:p>
        </w:tc>
      </w:tr>
    </w:tbl>
    <w:p w:rsidR="003B745D" w:rsidRDefault="003B745D" w:rsidP="003B745D">
      <w:pPr>
        <w:rPr>
          <w:lang w:val="de-CH"/>
        </w:rPr>
      </w:pPr>
    </w:p>
    <w:p w:rsidR="001F4734" w:rsidRDefault="00DC0ADE" w:rsidP="00DC0ADE">
      <w:pPr>
        <w:pStyle w:val="Heading1"/>
        <w:rPr>
          <w:lang w:val="de-CH"/>
        </w:rPr>
      </w:pPr>
      <w:r>
        <w:rPr>
          <w:lang w:val="de-CH"/>
        </w:rPr>
        <w:t xml:space="preserve"> </w:t>
      </w:r>
    </w:p>
    <w:p w:rsidR="001F4734" w:rsidRDefault="001F4734" w:rsidP="001F4734">
      <w:pPr>
        <w:rPr>
          <w:sz w:val="28"/>
          <w:u w:val="single"/>
          <w:lang w:val="de-CH"/>
        </w:rPr>
      </w:pPr>
    </w:p>
    <w:p w:rsidR="00DC0ADE" w:rsidRDefault="00DC0ADE" w:rsidP="00DC0ADE">
      <w:pPr>
        <w:pStyle w:val="Heading1"/>
        <w:rPr>
          <w:lang w:val="de-CH"/>
        </w:rPr>
      </w:pPr>
    </w:p>
    <w:p w:rsidR="00705DF6" w:rsidRDefault="00705DF6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7F7D70" w:rsidTr="00DC0ADE">
        <w:tc>
          <w:tcPr>
            <w:tcW w:w="898" w:type="dxa"/>
          </w:tcPr>
          <w:p w:rsidR="00DC0ADE" w:rsidRPr="007F7D70" w:rsidRDefault="00DC0ADE" w:rsidP="00DC0ADE">
            <w:pPr>
              <w:rPr>
                <w:sz w:val="18"/>
              </w:rPr>
            </w:pPr>
            <w:r w:rsidRPr="007F7D70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7F7D70" w:rsidRDefault="007F7D70" w:rsidP="007F7D70">
            <w:pPr>
              <w:rPr>
                <w:sz w:val="18"/>
              </w:rPr>
            </w:pPr>
            <w:r>
              <w:rPr>
                <w:sz w:val="18"/>
              </w:rPr>
              <w:t>02</w:t>
            </w:r>
            <w:r w:rsidR="00DF788D" w:rsidRPr="007F7D70">
              <w:rPr>
                <w:sz w:val="18"/>
              </w:rPr>
              <w:t>.</w:t>
            </w:r>
            <w:r>
              <w:rPr>
                <w:sz w:val="18"/>
              </w:rPr>
              <w:t>08</w:t>
            </w:r>
            <w:r w:rsidR="00DC0ADE" w:rsidRPr="007F7D70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7F7D70" w:rsidRDefault="00DC0ADE" w:rsidP="00DC0ADE">
            <w:pPr>
              <w:rPr>
                <w:sz w:val="18"/>
              </w:rPr>
            </w:pPr>
            <w:r w:rsidRPr="007F7D70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7F7D70" w:rsidRDefault="007F7D70" w:rsidP="00DC0ADE">
            <w:pPr>
              <w:rPr>
                <w:sz w:val="18"/>
              </w:rPr>
            </w:pPr>
            <w:r>
              <w:rPr>
                <w:sz w:val="18"/>
              </w:rPr>
              <w:t>Dokument erstellt</w:t>
            </w:r>
          </w:p>
        </w:tc>
      </w:tr>
      <w:tr w:rsidR="00DC0ADE" w:rsidRPr="00705DF6" w:rsidTr="00DC0ADE">
        <w:tc>
          <w:tcPr>
            <w:tcW w:w="898" w:type="dxa"/>
          </w:tcPr>
          <w:p w:rsidR="00DC0ADE" w:rsidRPr="0005559C" w:rsidRDefault="00705DF6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705DF6" w:rsidP="00DC0ADE">
            <w:pPr>
              <w:rPr>
                <w:sz w:val="18"/>
              </w:rPr>
            </w:pPr>
            <w:r>
              <w:rPr>
                <w:sz w:val="18"/>
              </w:rPr>
              <w:t>10.11.2009</w:t>
            </w:r>
          </w:p>
        </w:tc>
        <w:tc>
          <w:tcPr>
            <w:tcW w:w="2018" w:type="dxa"/>
          </w:tcPr>
          <w:p w:rsidR="00DC0ADE" w:rsidRPr="0005559C" w:rsidRDefault="00705DF6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705DF6" w:rsidRDefault="00705DF6" w:rsidP="00DC0ADE">
            <w:pPr>
              <w:rPr>
                <w:sz w:val="18"/>
                <w:lang w:val="de-CH"/>
              </w:rPr>
            </w:pPr>
            <w:r w:rsidRPr="00705DF6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705DF6" w:rsidTr="00DC0ADE">
        <w:tc>
          <w:tcPr>
            <w:tcW w:w="898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705DF6" w:rsidTr="00DC0ADE">
        <w:tc>
          <w:tcPr>
            <w:tcW w:w="898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705DF6" w:rsidTr="00DC0ADE">
        <w:tc>
          <w:tcPr>
            <w:tcW w:w="898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705DF6" w:rsidTr="00DC0ADE">
        <w:tc>
          <w:tcPr>
            <w:tcW w:w="898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705DF6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705DF6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8"/>
      <w:footerReference w:type="default" r:id="rId19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D9D" w:rsidRDefault="00052D9D">
      <w:r>
        <w:separator/>
      </w:r>
    </w:p>
  </w:endnote>
  <w:endnote w:type="continuationSeparator" w:id="0">
    <w:p w:rsidR="00052D9D" w:rsidRDefault="00052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BE0910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BE0910">
      <w:rPr>
        <w:sz w:val="12"/>
        <w:lang w:val="en-US"/>
      </w:rPr>
      <w:fldChar w:fldCharType="separate"/>
    </w:r>
    <w:r w:rsidR="005453C6">
      <w:rPr>
        <w:noProof/>
        <w:sz w:val="12"/>
        <w:lang w:val="de-CH"/>
      </w:rPr>
      <w:t>Tim Bänziger</w:t>
    </w:r>
    <w:r w:rsidR="00BE0910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BE0910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BE0910">
      <w:rPr>
        <w:sz w:val="12"/>
        <w:lang w:val="en-US"/>
      </w:rPr>
      <w:fldChar w:fldCharType="separate"/>
    </w:r>
    <w:r w:rsidR="001041CD">
      <w:rPr>
        <w:noProof/>
        <w:sz w:val="12"/>
        <w:lang w:val="de-CH"/>
      </w:rPr>
      <w:t>6</w:t>
    </w:r>
    <w:r w:rsidR="00BE0910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BE0910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BE0910">
      <w:rPr>
        <w:sz w:val="12"/>
        <w:lang w:val="en-US"/>
      </w:rPr>
      <w:fldChar w:fldCharType="separate"/>
    </w:r>
    <w:r w:rsidR="007D34A9">
      <w:rPr>
        <w:noProof/>
        <w:sz w:val="12"/>
        <w:lang w:val="en-US"/>
      </w:rPr>
      <w:t>11/10/2009</w:t>
    </w:r>
    <w:r w:rsidR="00BE0910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D9D" w:rsidRDefault="00052D9D">
      <w:r>
        <w:separator/>
      </w:r>
    </w:p>
  </w:footnote>
  <w:footnote w:type="continuationSeparator" w:id="0">
    <w:p w:rsidR="00052D9D" w:rsidRDefault="00052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EA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27F26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65C17"/>
    <w:multiLevelType w:val="hybridMultilevel"/>
    <w:tmpl w:val="B590E5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8C21FE"/>
    <w:multiLevelType w:val="hybridMultilevel"/>
    <w:tmpl w:val="9F6A20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95EB8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2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90563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03536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1836738"/>
    <w:multiLevelType w:val="hybridMultilevel"/>
    <w:tmpl w:val="142889AC"/>
    <w:lvl w:ilvl="0" w:tplc="D04444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C24FAE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4679CE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907426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5"/>
  </w:num>
  <w:num w:numId="3">
    <w:abstractNumId w:val="11"/>
  </w:num>
  <w:num w:numId="4">
    <w:abstractNumId w:val="26"/>
  </w:num>
  <w:num w:numId="5">
    <w:abstractNumId w:val="17"/>
  </w:num>
  <w:num w:numId="6">
    <w:abstractNumId w:val="42"/>
  </w:num>
  <w:num w:numId="7">
    <w:abstractNumId w:val="20"/>
  </w:num>
  <w:num w:numId="8">
    <w:abstractNumId w:val="32"/>
  </w:num>
  <w:num w:numId="9">
    <w:abstractNumId w:val="3"/>
  </w:num>
  <w:num w:numId="10">
    <w:abstractNumId w:val="40"/>
  </w:num>
  <w:num w:numId="11">
    <w:abstractNumId w:val="18"/>
  </w:num>
  <w:num w:numId="12">
    <w:abstractNumId w:val="36"/>
  </w:num>
  <w:num w:numId="13">
    <w:abstractNumId w:val="12"/>
  </w:num>
  <w:num w:numId="14">
    <w:abstractNumId w:val="13"/>
  </w:num>
  <w:num w:numId="15">
    <w:abstractNumId w:val="21"/>
  </w:num>
  <w:num w:numId="16">
    <w:abstractNumId w:val="15"/>
  </w:num>
  <w:num w:numId="17">
    <w:abstractNumId w:val="43"/>
  </w:num>
  <w:num w:numId="18">
    <w:abstractNumId w:val="5"/>
  </w:num>
  <w:num w:numId="19">
    <w:abstractNumId w:val="37"/>
  </w:num>
  <w:num w:numId="20">
    <w:abstractNumId w:val="44"/>
  </w:num>
  <w:num w:numId="21">
    <w:abstractNumId w:val="24"/>
  </w:num>
  <w:num w:numId="22">
    <w:abstractNumId w:val="8"/>
  </w:num>
  <w:num w:numId="23">
    <w:abstractNumId w:val="31"/>
  </w:num>
  <w:num w:numId="24">
    <w:abstractNumId w:val="39"/>
  </w:num>
  <w:num w:numId="25">
    <w:abstractNumId w:val="25"/>
  </w:num>
  <w:num w:numId="26">
    <w:abstractNumId w:val="1"/>
  </w:num>
  <w:num w:numId="27">
    <w:abstractNumId w:val="2"/>
  </w:num>
  <w:num w:numId="28">
    <w:abstractNumId w:val="4"/>
  </w:num>
  <w:num w:numId="29">
    <w:abstractNumId w:val="29"/>
  </w:num>
  <w:num w:numId="30">
    <w:abstractNumId w:val="38"/>
  </w:num>
  <w:num w:numId="31">
    <w:abstractNumId w:val="23"/>
  </w:num>
  <w:num w:numId="32">
    <w:abstractNumId w:val="41"/>
  </w:num>
  <w:num w:numId="33">
    <w:abstractNumId w:val="16"/>
  </w:num>
  <w:num w:numId="34">
    <w:abstractNumId w:val="7"/>
  </w:num>
  <w:num w:numId="35">
    <w:abstractNumId w:val="19"/>
  </w:num>
  <w:num w:numId="36">
    <w:abstractNumId w:val="30"/>
  </w:num>
  <w:num w:numId="37">
    <w:abstractNumId w:val="34"/>
  </w:num>
  <w:num w:numId="38">
    <w:abstractNumId w:val="10"/>
  </w:num>
  <w:num w:numId="39">
    <w:abstractNumId w:val="22"/>
  </w:num>
  <w:num w:numId="40">
    <w:abstractNumId w:val="28"/>
  </w:num>
  <w:num w:numId="41">
    <w:abstractNumId w:val="6"/>
  </w:num>
  <w:num w:numId="42">
    <w:abstractNumId w:val="9"/>
  </w:num>
  <w:num w:numId="43">
    <w:abstractNumId w:val="0"/>
  </w:num>
  <w:num w:numId="44">
    <w:abstractNumId w:val="27"/>
  </w:num>
  <w:num w:numId="4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F72D50"/>
    <w:rsid w:val="0001095C"/>
    <w:rsid w:val="00023502"/>
    <w:rsid w:val="0003695F"/>
    <w:rsid w:val="000413CA"/>
    <w:rsid w:val="00045CE2"/>
    <w:rsid w:val="00052D9D"/>
    <w:rsid w:val="00060221"/>
    <w:rsid w:val="00070EBE"/>
    <w:rsid w:val="000743EA"/>
    <w:rsid w:val="00082AB8"/>
    <w:rsid w:val="00094819"/>
    <w:rsid w:val="000A170A"/>
    <w:rsid w:val="000E64FA"/>
    <w:rsid w:val="000F6BE6"/>
    <w:rsid w:val="001041CD"/>
    <w:rsid w:val="0012154D"/>
    <w:rsid w:val="00133018"/>
    <w:rsid w:val="00133EC4"/>
    <w:rsid w:val="00135BDA"/>
    <w:rsid w:val="00153091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97F99"/>
    <w:rsid w:val="002A2EA1"/>
    <w:rsid w:val="002B5781"/>
    <w:rsid w:val="002C1B8C"/>
    <w:rsid w:val="002E487F"/>
    <w:rsid w:val="002F638D"/>
    <w:rsid w:val="0031440A"/>
    <w:rsid w:val="0035327D"/>
    <w:rsid w:val="00372620"/>
    <w:rsid w:val="00394200"/>
    <w:rsid w:val="00394CE0"/>
    <w:rsid w:val="00395D64"/>
    <w:rsid w:val="003B745D"/>
    <w:rsid w:val="003B7C70"/>
    <w:rsid w:val="003C5246"/>
    <w:rsid w:val="003F38E3"/>
    <w:rsid w:val="003F6654"/>
    <w:rsid w:val="00405D53"/>
    <w:rsid w:val="00432E33"/>
    <w:rsid w:val="0044166D"/>
    <w:rsid w:val="004544EA"/>
    <w:rsid w:val="0047014F"/>
    <w:rsid w:val="004724E4"/>
    <w:rsid w:val="00472AA3"/>
    <w:rsid w:val="004A73C6"/>
    <w:rsid w:val="004A748E"/>
    <w:rsid w:val="004A7504"/>
    <w:rsid w:val="004B05C2"/>
    <w:rsid w:val="004D0AC8"/>
    <w:rsid w:val="004D54EB"/>
    <w:rsid w:val="004E2A5C"/>
    <w:rsid w:val="004E3B23"/>
    <w:rsid w:val="004E7610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4A37"/>
    <w:rsid w:val="00537819"/>
    <w:rsid w:val="00540A78"/>
    <w:rsid w:val="005453C6"/>
    <w:rsid w:val="005522A9"/>
    <w:rsid w:val="00556707"/>
    <w:rsid w:val="005711E4"/>
    <w:rsid w:val="00573325"/>
    <w:rsid w:val="005862B3"/>
    <w:rsid w:val="00594095"/>
    <w:rsid w:val="005A20F8"/>
    <w:rsid w:val="005C3503"/>
    <w:rsid w:val="005C78F0"/>
    <w:rsid w:val="005D6E72"/>
    <w:rsid w:val="005F38F4"/>
    <w:rsid w:val="00603F1D"/>
    <w:rsid w:val="006047A9"/>
    <w:rsid w:val="006075B3"/>
    <w:rsid w:val="006104C9"/>
    <w:rsid w:val="00613E80"/>
    <w:rsid w:val="00620D24"/>
    <w:rsid w:val="00634A5B"/>
    <w:rsid w:val="00655A54"/>
    <w:rsid w:val="0065613A"/>
    <w:rsid w:val="006561E7"/>
    <w:rsid w:val="006643D8"/>
    <w:rsid w:val="00671DD2"/>
    <w:rsid w:val="00672A13"/>
    <w:rsid w:val="00685D3B"/>
    <w:rsid w:val="0069532D"/>
    <w:rsid w:val="00697286"/>
    <w:rsid w:val="006E2CA1"/>
    <w:rsid w:val="006E5D94"/>
    <w:rsid w:val="006F1B28"/>
    <w:rsid w:val="006F2858"/>
    <w:rsid w:val="006F3398"/>
    <w:rsid w:val="006F5E8D"/>
    <w:rsid w:val="00700734"/>
    <w:rsid w:val="00705DF6"/>
    <w:rsid w:val="0071121E"/>
    <w:rsid w:val="007159CB"/>
    <w:rsid w:val="00717827"/>
    <w:rsid w:val="007230AF"/>
    <w:rsid w:val="00730354"/>
    <w:rsid w:val="00730BF1"/>
    <w:rsid w:val="00732694"/>
    <w:rsid w:val="007361D4"/>
    <w:rsid w:val="00736482"/>
    <w:rsid w:val="00742B6C"/>
    <w:rsid w:val="0076449B"/>
    <w:rsid w:val="0077666B"/>
    <w:rsid w:val="00785F26"/>
    <w:rsid w:val="00795823"/>
    <w:rsid w:val="00797880"/>
    <w:rsid w:val="007A0F86"/>
    <w:rsid w:val="007B3929"/>
    <w:rsid w:val="007B615A"/>
    <w:rsid w:val="007D34A9"/>
    <w:rsid w:val="007F63B3"/>
    <w:rsid w:val="007F7D70"/>
    <w:rsid w:val="00806ED0"/>
    <w:rsid w:val="00832D17"/>
    <w:rsid w:val="008346FA"/>
    <w:rsid w:val="00834A04"/>
    <w:rsid w:val="0088140C"/>
    <w:rsid w:val="00884958"/>
    <w:rsid w:val="008974C5"/>
    <w:rsid w:val="008A1628"/>
    <w:rsid w:val="008B553D"/>
    <w:rsid w:val="008C3BFD"/>
    <w:rsid w:val="008C6CFF"/>
    <w:rsid w:val="008D09FA"/>
    <w:rsid w:val="008D7A3D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66177"/>
    <w:rsid w:val="00976AFC"/>
    <w:rsid w:val="0098689A"/>
    <w:rsid w:val="00986F8E"/>
    <w:rsid w:val="009912FD"/>
    <w:rsid w:val="009B4BA3"/>
    <w:rsid w:val="009B5E12"/>
    <w:rsid w:val="009B6C70"/>
    <w:rsid w:val="009B7616"/>
    <w:rsid w:val="009D1AD5"/>
    <w:rsid w:val="009D6D44"/>
    <w:rsid w:val="009E0837"/>
    <w:rsid w:val="009F48A7"/>
    <w:rsid w:val="00A031B3"/>
    <w:rsid w:val="00A21793"/>
    <w:rsid w:val="00A346A3"/>
    <w:rsid w:val="00A46BCE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50F4"/>
    <w:rsid w:val="00B132BD"/>
    <w:rsid w:val="00B21819"/>
    <w:rsid w:val="00B4624F"/>
    <w:rsid w:val="00B645DF"/>
    <w:rsid w:val="00B71514"/>
    <w:rsid w:val="00B844C0"/>
    <w:rsid w:val="00B93C50"/>
    <w:rsid w:val="00BA575F"/>
    <w:rsid w:val="00BB1275"/>
    <w:rsid w:val="00BC054B"/>
    <w:rsid w:val="00BC0B09"/>
    <w:rsid w:val="00BD2B40"/>
    <w:rsid w:val="00BE091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976F9"/>
    <w:rsid w:val="00CA7B69"/>
    <w:rsid w:val="00CC470D"/>
    <w:rsid w:val="00CD0216"/>
    <w:rsid w:val="00D12845"/>
    <w:rsid w:val="00D130D4"/>
    <w:rsid w:val="00D3100B"/>
    <w:rsid w:val="00D40276"/>
    <w:rsid w:val="00D43DE5"/>
    <w:rsid w:val="00D60C80"/>
    <w:rsid w:val="00D65A66"/>
    <w:rsid w:val="00D90064"/>
    <w:rsid w:val="00D92286"/>
    <w:rsid w:val="00DA2DC8"/>
    <w:rsid w:val="00DA60DB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7602"/>
    <w:rsid w:val="00EA105A"/>
    <w:rsid w:val="00EA1203"/>
    <w:rsid w:val="00EB29ED"/>
    <w:rsid w:val="00ED68EF"/>
    <w:rsid w:val="00EE6148"/>
    <w:rsid w:val="00EF30D3"/>
    <w:rsid w:val="00F023F2"/>
    <w:rsid w:val="00F05962"/>
    <w:rsid w:val="00F22AF5"/>
    <w:rsid w:val="00F46CE0"/>
    <w:rsid w:val="00F54DE0"/>
    <w:rsid w:val="00F612C6"/>
    <w:rsid w:val="00F71B4C"/>
    <w:rsid w:val="00F72599"/>
    <w:rsid w:val="00F72D50"/>
    <w:rsid w:val="00F84F1B"/>
    <w:rsid w:val="00F874A9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41CE098-BA33-4D02-B6ED-48AD7A56D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98E6921-89DD-465F-828D-49AD6862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7</Pages>
  <Words>849</Words>
  <Characters>5350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UC_215.001_Ressourcen_über_ein_Formular_beantragen</vt:lpstr>
      <vt:lpstr>Use Cases Release 4.0</vt:lpstr>
    </vt:vector>
  </TitlesOfParts>
  <Manager>Mario Haller</Manager>
  <Company>GARAIO AG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UC_215.001_Ressourcen_über_ein_Formular_beantragen</dc:title>
  <dc:subject>105.001</dc:subject>
  <dc:creator>Tim Bänziger</dc:creator>
  <cp:keywords>ROOMS, Ressourcen</cp:keywords>
  <cp:lastModifiedBy>Tim Bänziger</cp:lastModifiedBy>
  <cp:revision>2</cp:revision>
  <cp:lastPrinted>2009-02-09T07:28:00Z</cp:lastPrinted>
  <dcterms:created xsi:type="dcterms:W3CDTF">2009-11-10T15:45:00Z</dcterms:created>
  <dcterms:modified xsi:type="dcterms:W3CDTF">2009-11-10T15:45:00Z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
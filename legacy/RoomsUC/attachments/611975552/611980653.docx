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E74658" w:rsidRPr="0046355D" w:rsidTr="00E74658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E74658" w:rsidRPr="0046355D" w:rsidRDefault="00E74658" w:rsidP="00E74658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E74658" w:rsidRPr="00217EF9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Status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108.002</w:t>
            </w:r>
          </w:p>
        </w:tc>
      </w:tr>
      <w:tr w:rsidR="00E74658" w:rsidRPr="003A1F8D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Pr="00B21819" w:rsidRDefault="00E74658" w:rsidP="00E74658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E74658" w:rsidRPr="006258E8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Es gibt drei Arten von Status: Ressourcenstatus (Zustand), Systemstatus und frei definierbare Status auf Reservationen: 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Benutzer soll Status, inkl. </w:t>
            </w:r>
            <w:r w:rsidRPr="005D6F2F">
              <w:rPr>
                <w:lang w:val="de-DE"/>
              </w:rPr>
              <w:t>Farbe und Symbol definieren können.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Benutzer soll erfasste Status (UC 105.001) pro Ressource aktivieren können und dabei auch die Reihenfolge definieren.</w:t>
            </w:r>
          </w:p>
          <w:p w:rsidR="00E74658" w:rsidRPr="00E74658" w:rsidRDefault="00E74658" w:rsidP="00E7465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E74658" w:rsidRPr="006258E8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Pr="00443407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Folgende Ressourcen Status (Zustände) gibt es: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Frei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Gesperrt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(Besetzt wird als Reservationsstatus behandelt)</w:t>
            </w:r>
          </w:p>
          <w:p w:rsidR="00E74658" w:rsidRPr="00443407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E74658" w:rsidRPr="00443407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204499">
              <w:rPr>
                <w:lang w:val="de-CH"/>
              </w:rPr>
              <w:t xml:space="preserve">Folgende </w:t>
            </w:r>
            <w:r>
              <w:rPr>
                <w:lang w:val="de-CH"/>
              </w:rPr>
              <w:t>Haupt Reservation-Status</w:t>
            </w:r>
            <w:r w:rsidRPr="00204499">
              <w:rPr>
                <w:lang w:val="de-CH"/>
              </w:rPr>
              <w:t xml:space="preserve"> gibt es</w:t>
            </w:r>
            <w:r>
              <w:rPr>
                <w:lang w:val="de-CH"/>
              </w:rPr>
              <w:t xml:space="preserve"> (System/Workflow Stati)</w:t>
            </w:r>
          </w:p>
          <w:p w:rsidR="0087163F" w:rsidRDefault="0087163F" w:rsidP="008C7324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(System)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Provisorisch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Temporär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Definitiv</w:t>
            </w:r>
          </w:p>
          <w:p w:rsidR="00E74658" w:rsidRPr="00EC66EB" w:rsidRDefault="00E74658" w:rsidP="008C7324">
            <w:pPr>
              <w:pStyle w:val="ListParagraph"/>
              <w:numPr>
                <w:ilvl w:val="0"/>
                <w:numId w:val="1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Annulliert</w:t>
            </w:r>
          </w:p>
          <w:p w:rsidR="00E74658" w:rsidRPr="003B3412" w:rsidRDefault="00E74658" w:rsidP="00E74658">
            <w:pPr>
              <w:tabs>
                <w:tab w:val="left" w:pos="5220"/>
              </w:tabs>
              <w:jc w:val="both"/>
              <w:rPr>
                <w:i/>
                <w:lang w:val="de-CH"/>
              </w:rPr>
            </w:pPr>
            <w:r>
              <w:rPr>
                <w:i/>
                <w:lang w:val="de-CH"/>
              </w:rPr>
              <w:t>Ein Systemstatus</w:t>
            </w:r>
            <w:r w:rsidRPr="003B3412">
              <w:rPr>
                <w:i/>
                <w:lang w:val="de-CH"/>
              </w:rPr>
              <w:t xml:space="preserve"> ist vom System vorgegeben und kann </w:t>
            </w:r>
            <w:r>
              <w:rPr>
                <w:i/>
                <w:lang w:val="de-CH"/>
              </w:rPr>
              <w:t>NIEMALS</w:t>
            </w:r>
            <w:r w:rsidRPr="003B3412">
              <w:rPr>
                <w:i/>
                <w:lang w:val="de-CH"/>
              </w:rPr>
              <w:t xml:space="preserve"> </w:t>
            </w:r>
            <w:r>
              <w:rPr>
                <w:i/>
                <w:lang w:val="de-CH"/>
              </w:rPr>
              <w:t>gelöscht</w:t>
            </w:r>
            <w:r w:rsidRPr="003B3412">
              <w:rPr>
                <w:i/>
                <w:lang w:val="de-CH"/>
              </w:rPr>
              <w:t xml:space="preserve"> werden.</w:t>
            </w:r>
          </w:p>
          <w:p w:rsidR="00E74658" w:rsidRPr="00EC40A5" w:rsidRDefault="00E74658" w:rsidP="00E74658">
            <w:pPr>
              <w:tabs>
                <w:tab w:val="left" w:pos="5220"/>
              </w:tabs>
              <w:jc w:val="both"/>
              <w:rPr>
                <w:i/>
                <w:lang w:val="de-CH"/>
              </w:rPr>
            </w:pPr>
            <w:r w:rsidRPr="00EC40A5">
              <w:rPr>
                <w:i/>
                <w:lang w:val="de-CH"/>
              </w:rPr>
              <w:t xml:space="preserve">Neue </w:t>
            </w:r>
            <w:r>
              <w:rPr>
                <w:i/>
                <w:lang w:val="de-CH"/>
              </w:rPr>
              <w:t>Haupt</w:t>
            </w:r>
            <w:r w:rsidRPr="00EC40A5">
              <w:rPr>
                <w:i/>
                <w:lang w:val="de-CH"/>
              </w:rPr>
              <w:t xml:space="preserve"> Stat</w:t>
            </w:r>
            <w:r>
              <w:rPr>
                <w:i/>
                <w:lang w:val="de-CH"/>
              </w:rPr>
              <w:t>us</w:t>
            </w:r>
            <w:r w:rsidRPr="00EC40A5">
              <w:rPr>
                <w:i/>
                <w:lang w:val="de-CH"/>
              </w:rPr>
              <w:t xml:space="preserve"> können nur durch GARAIO </w:t>
            </w:r>
            <w:r>
              <w:rPr>
                <w:i/>
                <w:lang w:val="de-CH"/>
              </w:rPr>
              <w:t>implementiert</w:t>
            </w:r>
            <w:r w:rsidRPr="00EC40A5">
              <w:rPr>
                <w:i/>
                <w:lang w:val="de-CH"/>
              </w:rPr>
              <w:t xml:space="preserve"> werden</w:t>
            </w:r>
          </w:p>
          <w:p w:rsidR="00E74658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E74658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Bekannte individuelle Stati, welche an einem System Stati angehängt werden können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Kunde im Raum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Kundenberater avisiert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Kundenberater im Raum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Reinigung</w:t>
            </w:r>
          </w:p>
          <w:p w:rsidR="00E74658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E74658" w:rsidRPr="00E74658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Die Individuellen Stati übersteuern (falls nötig) visuell immer die Systemstati</w:t>
            </w:r>
          </w:p>
        </w:tc>
      </w:tr>
      <w:tr w:rsidR="00E74658" w:rsidRPr="003C3934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Pr="009F48FA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E74658" w:rsidRPr="003C3934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8C7324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Darf Status administrieren</w:t>
            </w:r>
          </w:p>
          <w:p w:rsidR="00E74658" w:rsidRPr="009F48FA" w:rsidRDefault="00E74658" w:rsidP="00E7465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E74658" w:rsidRPr="006258E8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Pr="00E74658" w:rsidRDefault="00E74658" w:rsidP="008C7324">
            <w:pPr>
              <w:pStyle w:val="ListParagraph"/>
              <w:numPr>
                <w:ilvl w:val="0"/>
                <w:numId w:val="9"/>
              </w:numPr>
              <w:rPr>
                <w:lang w:val="de-CH"/>
              </w:rPr>
            </w:pPr>
            <w:r w:rsidRPr="00E74658">
              <w:rPr>
                <w:lang w:val="de-CH"/>
              </w:rPr>
              <w:t xml:space="preserve">Navigation auf </w:t>
            </w:r>
            <w:r w:rsidRPr="00E74658">
              <w:rPr>
                <w:smallCaps/>
                <w:lang w:val="de-CH"/>
              </w:rPr>
              <w:t>Einstellungen\Ressourcen\Stat</w:t>
            </w:r>
            <w:r w:rsidR="001A76BE">
              <w:rPr>
                <w:smallCaps/>
                <w:lang w:val="de-CH"/>
              </w:rPr>
              <w:t>us</w:t>
            </w:r>
            <w:r w:rsidR="00912AB9">
              <w:rPr>
                <w:smallCaps/>
                <w:lang w:val="de-CH"/>
              </w:rPr>
              <w:t xml:space="preserve"> </w:t>
            </w:r>
            <w:r w:rsidRPr="00E74658">
              <w:rPr>
                <w:smallCaps/>
                <w:lang w:val="de-CH"/>
              </w:rPr>
              <w:t xml:space="preserve"> verwalten</w:t>
            </w:r>
          </w:p>
          <w:p w:rsidR="00E74658" w:rsidRDefault="00E74658" w:rsidP="008C7324">
            <w:pPr>
              <w:pStyle w:val="ListParagraph"/>
              <w:numPr>
                <w:ilvl w:val="0"/>
                <w:numId w:val="9"/>
              </w:numPr>
              <w:rPr>
                <w:lang w:val="de-CH"/>
              </w:rPr>
            </w:pPr>
            <w:r w:rsidRPr="00E74658">
              <w:rPr>
                <w:lang w:val="de-CH"/>
              </w:rPr>
              <w:t>Statusstruktur wird geladen</w:t>
            </w:r>
            <w:r w:rsidR="007F7072">
              <w:rPr>
                <w:lang w:val="de-CH"/>
              </w:rPr>
              <w:t xml:space="preserve"> – ein Status kann gelöscht werden</w:t>
            </w:r>
          </w:p>
          <w:p w:rsidR="007F7072" w:rsidRPr="00E74658" w:rsidRDefault="007F7072" w:rsidP="008C7324">
            <w:pPr>
              <w:pStyle w:val="ListParagraph"/>
              <w:numPr>
                <w:ilvl w:val="0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Benutzer kann in View Modus des Status wechseln</w:t>
            </w:r>
          </w:p>
          <w:p w:rsidR="00E74658" w:rsidRPr="00E74658" w:rsidRDefault="00E74658" w:rsidP="008C732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E74658">
              <w:rPr>
                <w:lang w:val="de-CH"/>
              </w:rPr>
              <w:t>Benutzer kann Status editieren/hinzufügen</w:t>
            </w:r>
          </w:p>
        </w:tc>
      </w:tr>
      <w:tr w:rsidR="00E74658" w:rsidRPr="00395D64" w:rsidTr="00E74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Default="00E74658" w:rsidP="00E74658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658" w:rsidRPr="00A1286A" w:rsidRDefault="00E74658" w:rsidP="00E74658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108</w:t>
            </w:r>
            <w:r w:rsidRPr="00A1286A">
              <w:rPr>
                <w:lang w:val="en-US"/>
              </w:rPr>
              <w:t>.001</w:t>
            </w:r>
          </w:p>
          <w:p w:rsidR="00E74658" w:rsidRPr="00A1286A" w:rsidRDefault="00E74658" w:rsidP="00E74658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E74658" w:rsidRDefault="00E74658" w:rsidP="00E74658"/>
    <w:p w:rsidR="00E74658" w:rsidRPr="0046355D" w:rsidRDefault="00E74658" w:rsidP="00E74658">
      <w:pPr>
        <w:rPr>
          <w:b/>
        </w:rPr>
      </w:pPr>
      <w:r w:rsidRPr="0046355D">
        <w:rPr>
          <w:b/>
        </w:rPr>
        <w:t>Legende</w:t>
      </w:r>
    </w:p>
    <w:p w:rsidR="00E74658" w:rsidRPr="0046355D" w:rsidRDefault="00E74658" w:rsidP="008C7324">
      <w:pPr>
        <w:pStyle w:val="ListParagraph"/>
        <w:numPr>
          <w:ilvl w:val="0"/>
          <w:numId w:val="7"/>
        </w:numPr>
      </w:pPr>
      <w:r>
        <w:rPr>
          <w:color w:val="FF0000"/>
        </w:rPr>
        <w:t>Rote Schrift = MUSS Felder</w:t>
      </w:r>
    </w:p>
    <w:p w:rsidR="00E74658" w:rsidRDefault="00E74658" w:rsidP="008C7324">
      <w:pPr>
        <w:pStyle w:val="ListParagraph"/>
        <w:numPr>
          <w:ilvl w:val="0"/>
          <w:numId w:val="7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E74658" w:rsidRPr="00D66AB7" w:rsidRDefault="00E74658" w:rsidP="008C7324">
      <w:pPr>
        <w:pStyle w:val="ListParagraph"/>
        <w:numPr>
          <w:ilvl w:val="0"/>
          <w:numId w:val="7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E74658" w:rsidRDefault="00E74658" w:rsidP="00DC0ADE">
      <w:pPr>
        <w:pStyle w:val="Heading1"/>
        <w:rPr>
          <w:lang w:val="de-DE"/>
        </w:rPr>
      </w:pPr>
    </w:p>
    <w:p w:rsidR="00E74658" w:rsidRDefault="00E74658" w:rsidP="00E74658">
      <w:pPr>
        <w:rPr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258E8" w:rsidTr="001A76BE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1A76B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E96AAA" w:rsidRPr="00E96AAA">
              <w:rPr>
                <w:b w:val="0"/>
                <w:sz w:val="20"/>
                <w:lang w:val="de-CH"/>
              </w:rPr>
              <w:t xml:space="preserve">Navigation auf </w:t>
            </w:r>
            <w:r w:rsidR="00E96AAA" w:rsidRPr="00E96AAA">
              <w:rPr>
                <w:b w:val="0"/>
                <w:smallCaps/>
                <w:sz w:val="20"/>
                <w:lang w:val="de-CH"/>
              </w:rPr>
              <w:t>Einstellungen\Ressourcen\</w:t>
            </w:r>
            <w:r w:rsidR="001A76BE">
              <w:rPr>
                <w:b w:val="0"/>
                <w:smallCaps/>
                <w:sz w:val="20"/>
                <w:lang w:val="de-CH"/>
              </w:rPr>
              <w:t>Status</w:t>
            </w:r>
            <w:r w:rsidR="00E96AAA" w:rsidRPr="00E96AAA">
              <w:rPr>
                <w:b w:val="0"/>
                <w:smallCaps/>
                <w:sz w:val="20"/>
                <w:lang w:val="de-CH"/>
              </w:rPr>
              <w:t xml:space="preserve"> verwalten</w:t>
            </w:r>
          </w:p>
        </w:tc>
      </w:tr>
      <w:tr w:rsidR="00DC0ADE" w:rsidRPr="00E74658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258E8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96AAA" w:rsidRDefault="00E96AAA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Falls Funktionsrecht „Darf Status administrieren“ vorhanden ist</w:t>
            </w:r>
          </w:p>
          <w:p w:rsidR="00CE1F79" w:rsidRDefault="00CE1F79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CE1F79" w:rsidRPr="005D6E72" w:rsidRDefault="00CE1F79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1A76BE" w:rsidP="001A76B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028532" cy="1318482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211" cy="1319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258E8" w:rsidTr="00912AB9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CE1F79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Ref220409354"/>
            <w:r w:rsidRPr="005D6E72">
              <w:rPr>
                <w:b/>
                <w:bCs/>
                <w:sz w:val="32"/>
                <w:lang w:val="de-DE"/>
              </w:rPr>
              <w:t xml:space="preserve">Schritt 2 </w:t>
            </w:r>
            <w:r w:rsidR="00CE1F79">
              <w:rPr>
                <w:b/>
                <w:bCs/>
                <w:sz w:val="32"/>
                <w:lang w:val="de-DE"/>
              </w:rPr>
              <w:t>–</w:t>
            </w:r>
            <w:bookmarkEnd w:id="0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CE1F79">
              <w:rPr>
                <w:lang w:val="de-CH"/>
              </w:rPr>
              <w:t>Status Struktur wird geladen</w:t>
            </w:r>
            <w:r w:rsidR="007F7072">
              <w:rPr>
                <w:lang w:val="de-CH"/>
              </w:rPr>
              <w:t xml:space="preserve"> – ein Status kann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258E8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lang w:val="de-DE"/>
              </w:rPr>
            </w:pPr>
          </w:p>
          <w:p w:rsidR="00E96AAA" w:rsidRDefault="00CE1F79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E96AAA" w:rsidRDefault="0087163F" w:rsidP="008C7324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Baum</w:t>
            </w:r>
            <w:r w:rsidR="00CE1F79">
              <w:rPr>
                <w:lang w:val="de-DE"/>
              </w:rPr>
              <w:t xml:space="preserve"> aller Stati mit</w:t>
            </w:r>
          </w:p>
          <w:p w:rsidR="00EC40A5" w:rsidRDefault="0087163F" w:rsidP="008C7324">
            <w:pPr>
              <w:pStyle w:val="ListParagraph"/>
              <w:numPr>
                <w:ilvl w:val="1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CE1F79" w:rsidRDefault="0087163F" w:rsidP="008C7324">
            <w:pPr>
              <w:pStyle w:val="ListParagraph"/>
              <w:numPr>
                <w:ilvl w:val="1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Icon</w:t>
            </w:r>
            <w:r w:rsidR="00CE1F79">
              <w:rPr>
                <w:lang w:val="de-DE"/>
              </w:rPr>
              <w:t xml:space="preserve"> „Neu“</w:t>
            </w:r>
          </w:p>
          <w:p w:rsidR="0087163F" w:rsidRDefault="0087163F" w:rsidP="008C7324">
            <w:pPr>
              <w:pStyle w:val="ListParagraph"/>
              <w:numPr>
                <w:ilvl w:val="1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Icon „View“</w:t>
            </w:r>
          </w:p>
          <w:p w:rsidR="00CE1F79" w:rsidRDefault="00CE1F79" w:rsidP="008C7324">
            <w:pPr>
              <w:pStyle w:val="ListParagraph"/>
              <w:numPr>
                <w:ilvl w:val="1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Button „Löschen“</w:t>
            </w:r>
          </w:p>
          <w:p w:rsidR="00CE1F79" w:rsidRDefault="00CE1F79" w:rsidP="008C7324">
            <w:pPr>
              <w:pStyle w:val="ListParagraph"/>
              <w:numPr>
                <w:ilvl w:val="1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Icon „</w:t>
            </w:r>
            <w:r w:rsidR="0087163F">
              <w:rPr>
                <w:lang w:val="de-DE"/>
              </w:rPr>
              <w:t>Bearbeiten</w:t>
            </w:r>
            <w:r>
              <w:rPr>
                <w:lang w:val="de-DE"/>
              </w:rPr>
              <w:t>“</w:t>
            </w:r>
          </w:p>
          <w:p w:rsidR="00EC40A5" w:rsidRDefault="00EC40A5" w:rsidP="00EC40A5">
            <w:pPr>
              <w:pStyle w:val="ListParagraph"/>
              <w:ind w:left="1440"/>
              <w:rPr>
                <w:lang w:val="de-DE"/>
              </w:rPr>
            </w:pPr>
          </w:p>
          <w:p w:rsidR="00E96AAA" w:rsidRDefault="00E96AAA" w:rsidP="00E96AAA">
            <w:pPr>
              <w:rPr>
                <w:lang w:val="de-DE"/>
              </w:rPr>
            </w:pPr>
          </w:p>
          <w:p w:rsidR="00E96AAA" w:rsidRPr="00CD1388" w:rsidRDefault="00E96AAA" w:rsidP="00CD1388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7F7072" w:rsidRDefault="007F7072" w:rsidP="007F707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:rsidR="007F7072" w:rsidRPr="007F7072" w:rsidRDefault="007F7072" w:rsidP="007F7072">
            <w:p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r w:rsidRPr="007F7072">
              <w:rPr>
                <w:b/>
                <w:lang w:val="de-CH"/>
              </w:rPr>
              <w:t>Hauptstatus</w:t>
            </w:r>
          </w:p>
          <w:p w:rsidR="007F7072" w:rsidRPr="00443407" w:rsidRDefault="007F7072" w:rsidP="007F7072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204499">
              <w:rPr>
                <w:lang w:val="de-CH"/>
              </w:rPr>
              <w:t xml:space="preserve">Folgende </w:t>
            </w:r>
            <w:r>
              <w:rPr>
                <w:lang w:val="de-CH"/>
              </w:rPr>
              <w:t>Haupt Reservation-Status</w:t>
            </w:r>
            <w:r w:rsidRPr="00204499">
              <w:rPr>
                <w:lang w:val="de-CH"/>
              </w:rPr>
              <w:t xml:space="preserve"> gibt es</w:t>
            </w:r>
            <w:r>
              <w:rPr>
                <w:lang w:val="de-CH"/>
              </w:rPr>
              <w:t xml:space="preserve"> (System/Workflow Stati)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(System)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Provisorisch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Temporär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Besetzt Definitiv</w:t>
            </w:r>
          </w:p>
          <w:p w:rsidR="007F7072" w:rsidRPr="00EC66EB" w:rsidRDefault="007F7072" w:rsidP="008C7324">
            <w:pPr>
              <w:pStyle w:val="ListParagraph"/>
              <w:numPr>
                <w:ilvl w:val="0"/>
                <w:numId w:val="1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Annulliert</w:t>
            </w:r>
          </w:p>
          <w:p w:rsidR="00DC0ADE" w:rsidRPr="007F7072" w:rsidRDefault="00DC0ADE" w:rsidP="00E96AAA">
            <w:pPr>
              <w:tabs>
                <w:tab w:val="left" w:pos="5220"/>
              </w:tabs>
              <w:rPr>
                <w:i/>
                <w:lang w:val="de-DE"/>
              </w:rPr>
            </w:pPr>
          </w:p>
          <w:p w:rsidR="007F7072" w:rsidRPr="007F7072" w:rsidRDefault="007F7072" w:rsidP="00E96AAA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F7072">
              <w:rPr>
                <w:b/>
                <w:lang w:val="de-DE"/>
              </w:rPr>
              <w:t>Bezeichnung</w:t>
            </w:r>
          </w:p>
          <w:p w:rsidR="007F7072" w:rsidRDefault="007F7072" w:rsidP="00E96AAA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Wird in der Sprache des Benutzers ausgegeben</w:t>
            </w:r>
          </w:p>
          <w:p w:rsidR="007F7072" w:rsidRDefault="007F7072" w:rsidP="00E96AAA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Pr="007F7072" w:rsidRDefault="007F7072" w:rsidP="00E96AAA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F7072">
              <w:rPr>
                <w:b/>
                <w:lang w:val="de-DE"/>
              </w:rPr>
              <w:t xml:space="preserve">View 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in den View Modus des Status (siehe Schritt 3)</w:t>
            </w:r>
          </w:p>
          <w:p w:rsidR="007F7072" w:rsidRPr="007F7072" w:rsidRDefault="007F7072" w:rsidP="007F7072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Default="00CE1F79" w:rsidP="00E96AAA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Pr="00EB00F5">
              <w:rPr>
                <w:b/>
                <w:lang w:val="de-DE"/>
              </w:rPr>
              <w:t>Neu</w:t>
            </w:r>
            <w:r>
              <w:rPr>
                <w:lang w:val="de-DE"/>
              </w:rPr>
              <w:t xml:space="preserve">“ </w:t>
            </w:r>
          </w:p>
          <w:p w:rsidR="00EB00F5" w:rsidRPr="007F7072" w:rsidRDefault="00EB00F5" w:rsidP="008C732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 w:rsidRPr="007F7072">
              <w:rPr>
                <w:lang w:val="de-DE"/>
              </w:rPr>
              <w:t xml:space="preserve">Button nur sichtbar auf Hauptstatus </w:t>
            </w:r>
            <w:r w:rsidR="007F7072">
              <w:rPr>
                <w:lang w:val="de-DE"/>
              </w:rPr>
              <w:t>2</w:t>
            </w:r>
            <w:r w:rsidRPr="007F7072">
              <w:rPr>
                <w:lang w:val="de-DE"/>
              </w:rPr>
              <w:t xml:space="preserve">, </w:t>
            </w:r>
            <w:r w:rsidR="007F7072">
              <w:rPr>
                <w:lang w:val="de-DE"/>
              </w:rPr>
              <w:t>3</w:t>
            </w:r>
            <w:r w:rsidRPr="007F7072">
              <w:rPr>
                <w:lang w:val="de-DE"/>
              </w:rPr>
              <w:t xml:space="preserve"> und </w:t>
            </w:r>
            <w:r w:rsidR="007F7072">
              <w:rPr>
                <w:lang w:val="de-DE"/>
              </w:rPr>
              <w:t>4</w:t>
            </w:r>
          </w:p>
          <w:p w:rsidR="00EB00F5" w:rsidRDefault="00EB00F5" w:rsidP="00E96AAA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Default="00CE1F79" w:rsidP="00E96AAA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CD1388">
              <w:rPr>
                <w:lang w:val="de-DE"/>
              </w:rPr>
              <w:t>„</w:t>
            </w:r>
            <w:r w:rsidR="00CD1388" w:rsidRPr="00EB00F5">
              <w:rPr>
                <w:b/>
                <w:lang w:val="de-DE"/>
              </w:rPr>
              <w:t>Edit</w:t>
            </w:r>
            <w:r w:rsidR="00CD1388">
              <w:rPr>
                <w:lang w:val="de-DE"/>
              </w:rPr>
              <w:t xml:space="preserve">“ </w:t>
            </w:r>
          </w:p>
          <w:p w:rsidR="00CE1F79" w:rsidRPr="007F7072" w:rsidRDefault="007F7072" w:rsidP="008C7324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in den Bearbeitungsmodus des Status (siehe Schritt 4)</w:t>
            </w:r>
          </w:p>
          <w:p w:rsidR="00CD1388" w:rsidRDefault="00CD1388" w:rsidP="00E96AAA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Default="00CD1388" w:rsidP="00E96AAA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 „</w:t>
            </w:r>
            <w:r w:rsidRPr="00EB00F5">
              <w:rPr>
                <w:b/>
                <w:lang w:val="de-DE"/>
              </w:rPr>
              <w:t>Löschen</w:t>
            </w:r>
            <w:r w:rsidR="007F7072">
              <w:rPr>
                <w:lang w:val="de-DE"/>
              </w:rPr>
              <w:t>“</w:t>
            </w:r>
          </w:p>
          <w:p w:rsidR="007F7072" w:rsidRDefault="00CD1388" w:rsidP="008C7324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  <w:rPr>
                <w:lang w:val="de-DE"/>
              </w:rPr>
            </w:pPr>
            <w:r w:rsidRPr="007F7072">
              <w:rPr>
                <w:lang w:val="de-DE"/>
              </w:rPr>
              <w:t>Löscht den aktuellen Status und sämtliche Konfigurationen (V</w:t>
            </w:r>
            <w:r w:rsidR="007F7072">
              <w:rPr>
                <w:lang w:val="de-DE"/>
              </w:rPr>
              <w:t>erbindung zu Ressourcentabelle)</w:t>
            </w:r>
          </w:p>
          <w:p w:rsidR="006258E8" w:rsidRDefault="006258E8" w:rsidP="008C7324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Bedingungen:</w:t>
            </w:r>
          </w:p>
          <w:p w:rsidR="006258E8" w:rsidRPr="006258E8" w:rsidRDefault="006258E8" w:rsidP="006258E8">
            <w:pPr>
              <w:pStyle w:val="ListParagraph"/>
              <w:numPr>
                <w:ilvl w:val="1"/>
                <w:numId w:val="14"/>
              </w:numPr>
              <w:contextualSpacing w:val="0"/>
              <w:rPr>
                <w:rFonts w:cs="Arial"/>
                <w:szCs w:val="20"/>
                <w:lang w:val="de-CH"/>
              </w:rPr>
            </w:pPr>
            <w:r w:rsidRPr="006258E8">
              <w:rPr>
                <w:rFonts w:cs="Arial"/>
                <w:color w:val="000000"/>
                <w:szCs w:val="20"/>
                <w:lang w:val="de-CH"/>
              </w:rPr>
              <w:t xml:space="preserve">Hat ein Status eine Abhängigkeit zu einer Ressource, werden die entsprechenden Felder auf der </w:t>
            </w:r>
            <w:r w:rsidRPr="006258E8">
              <w:rPr>
                <w:rFonts w:cs="Arial"/>
                <w:color w:val="000000"/>
                <w:szCs w:val="20"/>
                <w:lang w:val="de-CH"/>
              </w:rPr>
              <w:lastRenderedPageBreak/>
              <w:t>Ressource auf Null gesetzt (StatusId, AlarmStatuswechsel)</w:t>
            </w:r>
          </w:p>
          <w:p w:rsidR="006258E8" w:rsidRPr="006258E8" w:rsidRDefault="006258E8" w:rsidP="006258E8">
            <w:pPr>
              <w:pStyle w:val="ListParagraph"/>
              <w:numPr>
                <w:ilvl w:val="1"/>
                <w:numId w:val="14"/>
              </w:numPr>
              <w:contextualSpacing w:val="0"/>
              <w:rPr>
                <w:rFonts w:cs="Arial"/>
                <w:szCs w:val="20"/>
                <w:lang w:val="de-CH"/>
              </w:rPr>
            </w:pPr>
            <w:r w:rsidRPr="006258E8">
              <w:rPr>
                <w:rFonts w:cs="Arial"/>
                <w:color w:val="000000"/>
                <w:szCs w:val="20"/>
                <w:lang w:val="de-CH"/>
              </w:rPr>
              <w:t>Hat ein Status eine Abhängigkeit zu einem Workflow-Ereignis, wird das Ereignis gelöscht.</w:t>
            </w:r>
          </w:p>
          <w:p w:rsidR="006258E8" w:rsidRPr="006258E8" w:rsidRDefault="006258E8" w:rsidP="006258E8">
            <w:pPr>
              <w:pStyle w:val="ListParagraph"/>
              <w:numPr>
                <w:ilvl w:val="1"/>
                <w:numId w:val="14"/>
              </w:numPr>
              <w:contextualSpacing w:val="0"/>
              <w:rPr>
                <w:rFonts w:cs="Arial"/>
                <w:szCs w:val="20"/>
                <w:lang w:val="de-CH"/>
              </w:rPr>
            </w:pPr>
            <w:r w:rsidRPr="006258E8">
              <w:rPr>
                <w:rFonts w:cs="Arial"/>
                <w:color w:val="000000"/>
                <w:szCs w:val="20"/>
                <w:lang w:val="de-CH"/>
              </w:rPr>
              <w:t>Hat ein Status eine Abhängigkeit zu einer Reservation kann der Status nicht gelöscht werden.</w:t>
            </w:r>
          </w:p>
          <w:p w:rsidR="006258E8" w:rsidRDefault="006258E8" w:rsidP="006258E8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  <w:rPr>
                <w:lang w:val="de-DE"/>
              </w:rPr>
            </w:pPr>
            <w:r w:rsidRPr="007F7072">
              <w:rPr>
                <w:lang w:val="de-DE"/>
              </w:rPr>
              <w:t>Sicherheitsabfrage notwendig</w:t>
            </w:r>
          </w:p>
          <w:p w:rsidR="006258E8" w:rsidRDefault="006258E8" w:rsidP="006258E8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6258E8" w:rsidRPr="006258E8" w:rsidRDefault="006258E8" w:rsidP="006258E8">
            <w:pPr>
              <w:tabs>
                <w:tab w:val="left" w:pos="5220"/>
              </w:tabs>
              <w:rPr>
                <w:lang w:val="de-DE"/>
              </w:rPr>
            </w:pPr>
          </w:p>
          <w:p w:rsidR="00CD1388" w:rsidRDefault="00CD1388" w:rsidP="00E96AAA">
            <w:pPr>
              <w:tabs>
                <w:tab w:val="left" w:pos="5220"/>
              </w:tabs>
              <w:rPr>
                <w:lang w:val="de-DE"/>
              </w:rPr>
            </w:pPr>
          </w:p>
          <w:p w:rsidR="00EC40A5" w:rsidRPr="00E96AAA" w:rsidRDefault="00EC40A5" w:rsidP="00E96AAA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Pr="00DC0ADE" w:rsidRDefault="00912AB9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2283542" cy="1385624"/>
                  <wp:effectExtent l="19050" t="0" r="2458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289" cy="1386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7F7072" w:rsidRPr="007F7072" w:rsidRDefault="007F7072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7F7072" w:rsidRPr="006258E8" w:rsidTr="007F7072">
        <w:tc>
          <w:tcPr>
            <w:tcW w:w="9606" w:type="dxa"/>
            <w:gridSpan w:val="2"/>
            <w:shd w:val="clear" w:color="auto" w:fill="C2D69B" w:themeFill="accent3" w:themeFillTint="99"/>
          </w:tcPr>
          <w:p w:rsidR="007F7072" w:rsidRDefault="007F7072" w:rsidP="00707EE4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3 - </w:t>
            </w:r>
            <w:r w:rsidRPr="007F7072">
              <w:rPr>
                <w:b w:val="0"/>
                <w:sz w:val="20"/>
                <w:lang w:val="de-CH"/>
              </w:rPr>
              <w:t>Benutzer kann in View Modus des Status wechseln</w:t>
            </w:r>
          </w:p>
        </w:tc>
      </w:tr>
      <w:tr w:rsidR="007F7072" w:rsidRPr="00264081" w:rsidTr="00707EE4">
        <w:tc>
          <w:tcPr>
            <w:tcW w:w="4928" w:type="dxa"/>
          </w:tcPr>
          <w:p w:rsidR="007F7072" w:rsidRPr="00264081" w:rsidRDefault="007F7072" w:rsidP="00707EE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7F7072" w:rsidRPr="00264081" w:rsidRDefault="007F7072" w:rsidP="00707EE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F7072" w:rsidRPr="006258E8" w:rsidTr="00707EE4">
        <w:tc>
          <w:tcPr>
            <w:tcW w:w="4928" w:type="dxa"/>
          </w:tcPr>
          <w:p w:rsidR="007F7072" w:rsidRDefault="007F7072" w:rsidP="00707EE4">
            <w:pPr>
              <w:rPr>
                <w:lang w:val="de-DE"/>
              </w:rPr>
            </w:pPr>
          </w:p>
          <w:p w:rsidR="007F7072" w:rsidRDefault="007F7072" w:rsidP="00707EE4">
            <w:pPr>
              <w:rPr>
                <w:lang w:val="de-DE"/>
              </w:rPr>
            </w:pPr>
            <w:r>
              <w:rPr>
                <w:lang w:val="de-DE"/>
              </w:rPr>
              <w:t>Detail:</w:t>
            </w:r>
          </w:p>
          <w:p w:rsidR="007F7072" w:rsidRPr="00911D0B" w:rsidRDefault="007F7072" w:rsidP="008C7324">
            <w:pPr>
              <w:pStyle w:val="ListParagraph"/>
              <w:numPr>
                <w:ilvl w:val="0"/>
                <w:numId w:val="6"/>
              </w:numPr>
              <w:rPr>
                <w:color w:val="FF0000"/>
                <w:lang w:val="de-DE"/>
              </w:rPr>
            </w:pPr>
            <w:r w:rsidRPr="00911D0B">
              <w:rPr>
                <w:color w:val="FF0000"/>
                <w:lang w:val="de-DE"/>
              </w:rPr>
              <w:t>„Bezeichnung“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Übergeordneter Status (Hauptstatus)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Zugewiesenes Symbol</w:t>
            </w:r>
          </w:p>
          <w:p w:rsidR="007F7072" w:rsidRDefault="007F7072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Farbe</w:t>
            </w:r>
          </w:p>
          <w:p w:rsidR="007F7072" w:rsidRDefault="007F7072" w:rsidP="00707EE4">
            <w:pPr>
              <w:rPr>
                <w:lang w:val="de-DE"/>
              </w:rPr>
            </w:pPr>
          </w:p>
          <w:p w:rsidR="007F7072" w:rsidRPr="00911D0B" w:rsidRDefault="007F7072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„Editieren“</w:t>
            </w:r>
          </w:p>
          <w:p w:rsidR="007F7072" w:rsidRPr="00911D0B" w:rsidRDefault="007F7072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„Abbrechen“</w:t>
            </w:r>
          </w:p>
          <w:p w:rsidR="007F7072" w:rsidRPr="00672A13" w:rsidRDefault="007F7072" w:rsidP="00707EE4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Pr="007F7072">
              <w:rPr>
                <w:b/>
                <w:lang w:val="de-DE"/>
              </w:rPr>
              <w:t>Bezeichnung</w:t>
            </w:r>
            <w:r>
              <w:rPr>
                <w:lang w:val="de-DE"/>
              </w:rPr>
              <w:t xml:space="preserve">“ </w:t>
            </w:r>
          </w:p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Wird in der Sprache des Benutzers ausgegeben</w:t>
            </w:r>
          </w:p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Pr="007F7072" w:rsidRDefault="007F7072" w:rsidP="00707EE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F7072">
              <w:rPr>
                <w:b/>
                <w:lang w:val="de-DE"/>
              </w:rPr>
              <w:t>Abbrechen</w:t>
            </w:r>
          </w:p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auf Baum Struktur (siehe Schritt 2)</w:t>
            </w:r>
          </w:p>
          <w:p w:rsidR="007F7072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</w:p>
          <w:p w:rsidR="007F7072" w:rsidRPr="00BA3775" w:rsidRDefault="007F7072" w:rsidP="00707EE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A3775">
              <w:rPr>
                <w:b/>
                <w:lang w:val="de-DE"/>
              </w:rPr>
              <w:t>Editieren</w:t>
            </w:r>
          </w:p>
          <w:p w:rsidR="007F7072" w:rsidRPr="00911D0B" w:rsidRDefault="007F7072" w:rsidP="00707EE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Wechselt </w:t>
            </w:r>
            <w:r w:rsidR="00BA3775">
              <w:rPr>
                <w:lang w:val="de-DE"/>
              </w:rPr>
              <w:t>in den Bearbeitungsmodus (siehe Schritt 4)</w:t>
            </w:r>
          </w:p>
        </w:tc>
      </w:tr>
      <w:tr w:rsidR="007F7072" w:rsidTr="00707EE4">
        <w:tc>
          <w:tcPr>
            <w:tcW w:w="9606" w:type="dxa"/>
            <w:gridSpan w:val="2"/>
          </w:tcPr>
          <w:p w:rsidR="007F7072" w:rsidRDefault="007F7072" w:rsidP="00707EE4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905681" cy="3349060"/>
                  <wp:effectExtent l="19050" t="0" r="9219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029" cy="33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b/>
          <w:bCs/>
          <w:sz w:val="32"/>
          <w:lang w:val="de-DE"/>
        </w:rPr>
      </w:pPr>
    </w:p>
    <w:p w:rsidR="00EC40A5" w:rsidRDefault="00EC40A5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258E8" w:rsidTr="00BA3775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6258E8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6258E8">
              <w:rPr>
                <w:lang w:val="de-DE"/>
              </w:rPr>
              <w:t>4</w:t>
            </w:r>
            <w:r>
              <w:rPr>
                <w:lang w:val="de-DE"/>
              </w:rPr>
              <w:t xml:space="preserve"> - </w:t>
            </w:r>
            <w:r w:rsidR="00572995" w:rsidRPr="00572995">
              <w:rPr>
                <w:b w:val="0"/>
                <w:sz w:val="20"/>
                <w:lang w:val="de-CH"/>
              </w:rPr>
              <w:t>Benutzer kann Status editieren/hinzufügen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258E8" w:rsidTr="00DC0ADE">
        <w:tc>
          <w:tcPr>
            <w:tcW w:w="4928" w:type="dxa"/>
          </w:tcPr>
          <w:p w:rsidR="00672A13" w:rsidRDefault="00672A13" w:rsidP="00572995">
            <w:pPr>
              <w:rPr>
                <w:lang w:val="de-DE"/>
              </w:rPr>
            </w:pPr>
          </w:p>
          <w:p w:rsidR="00572995" w:rsidRDefault="00572995" w:rsidP="00572995">
            <w:pPr>
              <w:rPr>
                <w:lang w:val="de-DE"/>
              </w:rPr>
            </w:pPr>
            <w:r>
              <w:rPr>
                <w:lang w:val="de-DE"/>
              </w:rPr>
              <w:t>Detail:</w:t>
            </w:r>
          </w:p>
          <w:p w:rsidR="00572995" w:rsidRPr="00911D0B" w:rsidRDefault="00572995" w:rsidP="008C7324">
            <w:pPr>
              <w:pStyle w:val="ListParagraph"/>
              <w:numPr>
                <w:ilvl w:val="0"/>
                <w:numId w:val="6"/>
              </w:numPr>
              <w:rPr>
                <w:color w:val="FF0000"/>
                <w:lang w:val="de-DE"/>
              </w:rPr>
            </w:pPr>
            <w:r w:rsidRPr="00911D0B">
              <w:rPr>
                <w:color w:val="FF0000"/>
                <w:lang w:val="de-DE"/>
              </w:rPr>
              <w:t>Feld „Bezeichnung“</w:t>
            </w:r>
          </w:p>
          <w:p w:rsidR="00911D0B" w:rsidRDefault="00911D0B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Icon des Symbols</w:t>
            </w:r>
          </w:p>
          <w:p w:rsidR="00572995" w:rsidRDefault="00572995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Feld „Symbol“</w:t>
            </w:r>
          </w:p>
          <w:p w:rsidR="00572995" w:rsidRDefault="00572995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„Durchsuchen…“</w:t>
            </w:r>
          </w:p>
          <w:p w:rsidR="00BA3775" w:rsidRDefault="00BA3775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„Upload“</w:t>
            </w:r>
          </w:p>
          <w:p w:rsidR="00572995" w:rsidRDefault="00911D0B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Farbpicker</w:t>
            </w:r>
          </w:p>
          <w:p w:rsidR="004C54BA" w:rsidRDefault="004C54BA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Identifikationsnummer (aus UC UBS3_UC319.001)</w:t>
            </w:r>
          </w:p>
          <w:p w:rsidR="00911D0B" w:rsidRDefault="00911D0B" w:rsidP="00911D0B">
            <w:pPr>
              <w:rPr>
                <w:lang w:val="de-DE"/>
              </w:rPr>
            </w:pPr>
          </w:p>
          <w:p w:rsidR="00911D0B" w:rsidRPr="00911D0B" w:rsidRDefault="00911D0B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„Speichern“</w:t>
            </w:r>
          </w:p>
          <w:p w:rsidR="00911D0B" w:rsidRPr="00911D0B" w:rsidRDefault="00911D0B" w:rsidP="008C732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„Abbrechen“</w:t>
            </w:r>
          </w:p>
          <w:p w:rsidR="00572995" w:rsidRPr="00672A13" w:rsidRDefault="00572995" w:rsidP="00572995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4C54BA" w:rsidRDefault="00911D0B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Pr="004C54BA">
              <w:rPr>
                <w:b/>
                <w:lang w:val="de-DE"/>
              </w:rPr>
              <w:t>Bezeichnung</w:t>
            </w:r>
            <w:r>
              <w:rPr>
                <w:lang w:val="de-DE"/>
              </w:rPr>
              <w:t xml:space="preserve">“ </w:t>
            </w:r>
          </w:p>
          <w:p w:rsidR="00911D0B" w:rsidRDefault="00911D0B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kann übersetzt werden (Übersetzungsicon) – dies gilt auch bei System </w:t>
            </w:r>
            <w:r w:rsidR="004C54BA">
              <w:rPr>
                <w:lang w:val="de-DE"/>
              </w:rPr>
              <w:t>Status</w:t>
            </w:r>
            <w:r>
              <w:rPr>
                <w:lang w:val="de-DE"/>
              </w:rPr>
              <w:t>.</w:t>
            </w:r>
          </w:p>
          <w:p w:rsidR="00911D0B" w:rsidRPr="004C54BA" w:rsidRDefault="004C54B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C54BA">
              <w:rPr>
                <w:b/>
                <w:lang w:val="de-DE"/>
              </w:rPr>
              <w:t>Symbol</w:t>
            </w:r>
          </w:p>
          <w:p w:rsidR="004C54BA" w:rsidRDefault="004C54BA" w:rsidP="008C732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Über den „Browse…“ Button kann ein neues Symbol selektiert werden</w:t>
            </w:r>
          </w:p>
          <w:p w:rsidR="004C54BA" w:rsidRDefault="004C54BA" w:rsidP="008C732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Über den „Upload“ Button wird das Symbol auf den Server geladen - das bestehende Symbol wird überschrieben.</w:t>
            </w:r>
          </w:p>
          <w:p w:rsidR="004C54BA" w:rsidRPr="004C54BA" w:rsidRDefault="004C54B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911D0B" w:rsidRPr="00911D0B" w:rsidRDefault="004C54B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Zugewiesenes </w:t>
            </w:r>
            <w:r w:rsidR="00911D0B" w:rsidRPr="00911D0B">
              <w:rPr>
                <w:b/>
                <w:lang w:val="de-DE"/>
              </w:rPr>
              <w:t>Symbol:</w:t>
            </w:r>
          </w:p>
          <w:p w:rsidR="004C54BA" w:rsidRPr="004C54BA" w:rsidRDefault="00911D0B" w:rsidP="008C732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Aktuell zugeordnetes Symbol wird angezeigt.</w:t>
            </w:r>
          </w:p>
          <w:p w:rsidR="004C54BA" w:rsidRPr="004C54BA" w:rsidRDefault="004C54BA" w:rsidP="00911D0B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911D0B" w:rsidRDefault="00911D0B" w:rsidP="00911D0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Über </w:t>
            </w:r>
            <w:r w:rsidRPr="004C54BA">
              <w:rPr>
                <w:b/>
                <w:lang w:val="de-DE"/>
              </w:rPr>
              <w:t>Farbpicker</w:t>
            </w:r>
            <w:r>
              <w:rPr>
                <w:lang w:val="de-DE"/>
              </w:rPr>
              <w:t xml:space="preserve"> kann eine Farbe gewählt werden.</w:t>
            </w:r>
          </w:p>
          <w:p w:rsidR="00911D0B" w:rsidRDefault="00911D0B" w:rsidP="00911D0B">
            <w:pPr>
              <w:tabs>
                <w:tab w:val="left" w:pos="5220"/>
              </w:tabs>
              <w:rPr>
                <w:lang w:val="de-DE"/>
              </w:rPr>
            </w:pPr>
          </w:p>
          <w:p w:rsidR="004C54BA" w:rsidRPr="004C54BA" w:rsidRDefault="004C54BA" w:rsidP="00911D0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C54BA">
              <w:rPr>
                <w:b/>
                <w:lang w:val="de-DE"/>
              </w:rPr>
              <w:t>Identifikationsnummer</w:t>
            </w:r>
            <w:r>
              <w:rPr>
                <w:b/>
                <w:lang w:val="de-DE"/>
              </w:rPr>
              <w:t xml:space="preserve"> (aus UC UBS3_UC319001)</w:t>
            </w:r>
          </w:p>
          <w:p w:rsidR="004C54BA" w:rsidRPr="00911D0B" w:rsidRDefault="004C54BA" w:rsidP="00911D0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Ist für die SPS Steuerung notwendig (identifiziert ein Terminal)</w:t>
            </w:r>
          </w:p>
        </w:tc>
      </w:tr>
      <w:tr w:rsidR="00DC0ADE" w:rsidRPr="004C54BA" w:rsidTr="00DC0ADE">
        <w:tc>
          <w:tcPr>
            <w:tcW w:w="9606" w:type="dxa"/>
            <w:gridSpan w:val="2"/>
          </w:tcPr>
          <w:p w:rsidR="00DC0ADE" w:rsidRDefault="007F7072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513681" cy="3081446"/>
                  <wp:effectExtent l="19050" t="0" r="1169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922" cy="3082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672A13" w:rsidRPr="00DC0ADE" w:rsidRDefault="00672A13" w:rsidP="00DC0ADE">
      <w:pPr>
        <w:rPr>
          <w:lang w:val="de-CH"/>
        </w:rPr>
      </w:pPr>
    </w:p>
    <w:p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EB00F5" w:rsidP="00DC0ADE">
      <w:pPr>
        <w:tabs>
          <w:tab w:val="left" w:pos="567"/>
        </w:tabs>
        <w:jc w:val="both"/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>
            <wp:extent cx="6031230" cy="5179695"/>
            <wp:effectExtent l="19050" t="0" r="7620" b="0"/>
            <wp:docPr id="2" name="Picture 1" descr="Workflow_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_Statu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5" w:rsidRDefault="00EB00F5" w:rsidP="00DC0ADE">
      <w:pPr>
        <w:tabs>
          <w:tab w:val="left" w:pos="567"/>
        </w:tabs>
        <w:jc w:val="both"/>
        <w:rPr>
          <w:lang w:val="de-CH"/>
        </w:rPr>
      </w:pPr>
    </w:p>
    <w:p w:rsidR="00EB00F5" w:rsidRDefault="00EB00F5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B62C15" w:rsidTr="00DC0ADE">
        <w:tc>
          <w:tcPr>
            <w:tcW w:w="898" w:type="dxa"/>
          </w:tcPr>
          <w:p w:rsidR="00DC0ADE" w:rsidRPr="00B62C15" w:rsidRDefault="00DC0ADE" w:rsidP="00DC0ADE">
            <w:pPr>
              <w:rPr>
                <w:sz w:val="18"/>
              </w:rPr>
            </w:pPr>
            <w:r w:rsidRPr="00B62C15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B62C15" w:rsidRDefault="00EB00F5" w:rsidP="00DC0ADE">
            <w:pPr>
              <w:rPr>
                <w:sz w:val="18"/>
              </w:rPr>
            </w:pPr>
            <w:r>
              <w:rPr>
                <w:sz w:val="18"/>
              </w:rPr>
              <w:t>01.03</w:t>
            </w:r>
            <w:r w:rsidR="00DC0ADE" w:rsidRPr="00B62C15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B62C15" w:rsidRDefault="00DC0ADE" w:rsidP="00DC0ADE">
            <w:pPr>
              <w:rPr>
                <w:sz w:val="18"/>
              </w:rPr>
            </w:pPr>
            <w:r w:rsidRPr="00B62C15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B62C15" w:rsidRDefault="00DC0ADE" w:rsidP="00DC0ADE">
            <w:pPr>
              <w:rPr>
                <w:sz w:val="18"/>
              </w:rPr>
            </w:pPr>
          </w:p>
        </w:tc>
      </w:tr>
      <w:tr w:rsidR="00DC0ADE" w:rsidRPr="006258E8" w:rsidTr="00DC0ADE">
        <w:tc>
          <w:tcPr>
            <w:tcW w:w="898" w:type="dxa"/>
          </w:tcPr>
          <w:p w:rsidR="00DC0ADE" w:rsidRPr="0005559C" w:rsidRDefault="00EB00F5" w:rsidP="00DC0ADE">
            <w:pPr>
              <w:rPr>
                <w:sz w:val="18"/>
              </w:rPr>
            </w:pPr>
            <w:r>
              <w:rPr>
                <w:sz w:val="18"/>
              </w:rPr>
              <w:t>1.1.</w:t>
            </w:r>
          </w:p>
        </w:tc>
        <w:tc>
          <w:tcPr>
            <w:tcW w:w="1620" w:type="dxa"/>
          </w:tcPr>
          <w:p w:rsidR="00DC0ADE" w:rsidRPr="0005559C" w:rsidRDefault="00EB00F5" w:rsidP="00DC0ADE">
            <w:pPr>
              <w:rPr>
                <w:sz w:val="18"/>
              </w:rPr>
            </w:pPr>
            <w:r>
              <w:rPr>
                <w:sz w:val="18"/>
              </w:rPr>
              <w:t>25.03.2009</w:t>
            </w:r>
          </w:p>
        </w:tc>
        <w:tc>
          <w:tcPr>
            <w:tcW w:w="2018" w:type="dxa"/>
          </w:tcPr>
          <w:p w:rsidR="00DC0ADE" w:rsidRPr="0005559C" w:rsidRDefault="00EB00F5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E74658" w:rsidRDefault="00EB00F5" w:rsidP="00DC0ADE">
            <w:pPr>
              <w:rPr>
                <w:sz w:val="18"/>
                <w:lang w:val="de-CH"/>
              </w:rPr>
            </w:pPr>
            <w:r w:rsidRPr="00E74658">
              <w:rPr>
                <w:sz w:val="18"/>
                <w:lang w:val="de-CH"/>
              </w:rPr>
              <w:t>Anpassungen gemäss Gespräche mit S. Rudin</w:t>
            </w:r>
          </w:p>
        </w:tc>
      </w:tr>
      <w:tr w:rsidR="00E74658" w:rsidRPr="006258E8" w:rsidTr="00E74658">
        <w:tc>
          <w:tcPr>
            <w:tcW w:w="898" w:type="dxa"/>
          </w:tcPr>
          <w:p w:rsidR="00E74658" w:rsidRPr="002B66FF" w:rsidRDefault="00E74658" w:rsidP="00E74658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E74658" w:rsidRPr="002B66FF" w:rsidRDefault="00E74658" w:rsidP="00E74658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15.09.2009</w:t>
            </w:r>
          </w:p>
        </w:tc>
        <w:tc>
          <w:tcPr>
            <w:tcW w:w="2018" w:type="dxa"/>
          </w:tcPr>
          <w:p w:rsidR="00E74658" w:rsidRPr="002B66FF" w:rsidRDefault="00E74658" w:rsidP="00E74658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E74658" w:rsidRPr="002B66FF" w:rsidRDefault="00E74658" w:rsidP="00E74658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  <w:tr w:rsidR="00DC0ADE" w:rsidRPr="006258E8" w:rsidTr="00DC0ADE">
        <w:tc>
          <w:tcPr>
            <w:tcW w:w="89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6258E8" w:rsidTr="00DC0ADE">
        <w:tc>
          <w:tcPr>
            <w:tcW w:w="89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6258E8" w:rsidTr="00DC0ADE">
        <w:tc>
          <w:tcPr>
            <w:tcW w:w="89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6258E8" w:rsidTr="00DC0ADE">
        <w:tc>
          <w:tcPr>
            <w:tcW w:w="89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74658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E74658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7"/>
      <w:footerReference w:type="default" r:id="rId18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074" w:rsidRDefault="00E93074">
      <w:r>
        <w:separator/>
      </w:r>
    </w:p>
  </w:endnote>
  <w:endnote w:type="continuationSeparator" w:id="0">
    <w:p w:rsidR="00E93074" w:rsidRDefault="00E93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58" w:rsidRDefault="00E74658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B42DE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B42DE7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B42DE7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B42DE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B42DE7">
      <w:rPr>
        <w:sz w:val="12"/>
        <w:lang w:val="en-US"/>
      </w:rPr>
      <w:fldChar w:fldCharType="separate"/>
    </w:r>
    <w:r w:rsidR="006258E8">
      <w:rPr>
        <w:noProof/>
        <w:sz w:val="12"/>
        <w:lang w:val="de-CH"/>
      </w:rPr>
      <w:t>4</w:t>
    </w:r>
    <w:r w:rsidR="00B42DE7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B42DE7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B42DE7">
      <w:rPr>
        <w:sz w:val="12"/>
        <w:lang w:val="en-US"/>
      </w:rPr>
      <w:fldChar w:fldCharType="separate"/>
    </w:r>
    <w:r w:rsidR="006258E8">
      <w:rPr>
        <w:noProof/>
        <w:sz w:val="12"/>
        <w:lang w:val="en-US"/>
      </w:rPr>
      <w:t>9/18/2009</w:t>
    </w:r>
    <w:r w:rsidR="00B42DE7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074" w:rsidRDefault="00E93074">
      <w:r>
        <w:separator/>
      </w:r>
    </w:p>
  </w:footnote>
  <w:footnote w:type="continuationSeparator" w:id="0">
    <w:p w:rsidR="00E93074" w:rsidRDefault="00E930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58" w:rsidRPr="00D65A66" w:rsidRDefault="00E74658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0503"/>
    <w:multiLevelType w:val="hybridMultilevel"/>
    <w:tmpl w:val="E54297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2">
    <w:nsid w:val="2FCC734D"/>
    <w:multiLevelType w:val="hybridMultilevel"/>
    <w:tmpl w:val="AC3E3C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32C6B"/>
    <w:multiLevelType w:val="hybridMultilevel"/>
    <w:tmpl w:val="368C1A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9360C"/>
    <w:multiLevelType w:val="hybridMultilevel"/>
    <w:tmpl w:val="F558C6D8"/>
    <w:lvl w:ilvl="0" w:tplc="EE829C7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424366"/>
    <w:multiLevelType w:val="hybridMultilevel"/>
    <w:tmpl w:val="E54297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A25D8"/>
    <w:multiLevelType w:val="hybridMultilevel"/>
    <w:tmpl w:val="1C0EBF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43AD8"/>
    <w:multiLevelType w:val="hybridMultilevel"/>
    <w:tmpl w:val="C7FED2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3764A"/>
    <w:multiLevelType w:val="hybridMultilevel"/>
    <w:tmpl w:val="E54297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B036B"/>
    <w:multiLevelType w:val="hybridMultilevel"/>
    <w:tmpl w:val="576678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E06F8"/>
    <w:multiLevelType w:val="hybridMultilevel"/>
    <w:tmpl w:val="89BC7F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0319F"/>
    <w:multiLevelType w:val="hybridMultilevel"/>
    <w:tmpl w:val="32F65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9"/>
  </w:num>
  <w:num w:numId="1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B73740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E64FA"/>
    <w:rsid w:val="000F6BE6"/>
    <w:rsid w:val="001119BB"/>
    <w:rsid w:val="0012154D"/>
    <w:rsid w:val="00133018"/>
    <w:rsid w:val="00133EC4"/>
    <w:rsid w:val="00135BDA"/>
    <w:rsid w:val="00153091"/>
    <w:rsid w:val="0016230D"/>
    <w:rsid w:val="00177352"/>
    <w:rsid w:val="001A3D67"/>
    <w:rsid w:val="001A76BE"/>
    <w:rsid w:val="001C0CC6"/>
    <w:rsid w:val="001C34A3"/>
    <w:rsid w:val="001E21AE"/>
    <w:rsid w:val="001E2547"/>
    <w:rsid w:val="001E59D9"/>
    <w:rsid w:val="001F4734"/>
    <w:rsid w:val="001F5607"/>
    <w:rsid w:val="00200C4F"/>
    <w:rsid w:val="00204499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C1AB3"/>
    <w:rsid w:val="002C1B8C"/>
    <w:rsid w:val="002E487F"/>
    <w:rsid w:val="002E7213"/>
    <w:rsid w:val="002F638D"/>
    <w:rsid w:val="00305FDA"/>
    <w:rsid w:val="0031440A"/>
    <w:rsid w:val="003301C1"/>
    <w:rsid w:val="0035327D"/>
    <w:rsid w:val="00353327"/>
    <w:rsid w:val="00372620"/>
    <w:rsid w:val="00394CE0"/>
    <w:rsid w:val="00395D64"/>
    <w:rsid w:val="003B3412"/>
    <w:rsid w:val="003B7C70"/>
    <w:rsid w:val="003C5246"/>
    <w:rsid w:val="003F1637"/>
    <w:rsid w:val="003F6654"/>
    <w:rsid w:val="00405D53"/>
    <w:rsid w:val="00432E33"/>
    <w:rsid w:val="0044166D"/>
    <w:rsid w:val="00443407"/>
    <w:rsid w:val="004544EA"/>
    <w:rsid w:val="0047014F"/>
    <w:rsid w:val="004724E4"/>
    <w:rsid w:val="00472AA3"/>
    <w:rsid w:val="004A4218"/>
    <w:rsid w:val="004A73C6"/>
    <w:rsid w:val="004A748E"/>
    <w:rsid w:val="004A7504"/>
    <w:rsid w:val="004B05C2"/>
    <w:rsid w:val="004C54BA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5D3B"/>
    <w:rsid w:val="00537819"/>
    <w:rsid w:val="005403D1"/>
    <w:rsid w:val="00540A78"/>
    <w:rsid w:val="005522A9"/>
    <w:rsid w:val="00556707"/>
    <w:rsid w:val="005711E4"/>
    <w:rsid w:val="00572995"/>
    <w:rsid w:val="00573325"/>
    <w:rsid w:val="005862B3"/>
    <w:rsid w:val="00594095"/>
    <w:rsid w:val="005947E5"/>
    <w:rsid w:val="005A20F8"/>
    <w:rsid w:val="005C3503"/>
    <w:rsid w:val="005D6E72"/>
    <w:rsid w:val="005D6F2F"/>
    <w:rsid w:val="005F38F4"/>
    <w:rsid w:val="006047A9"/>
    <w:rsid w:val="006104C9"/>
    <w:rsid w:val="00613E80"/>
    <w:rsid w:val="00620D24"/>
    <w:rsid w:val="006258E8"/>
    <w:rsid w:val="00634A5B"/>
    <w:rsid w:val="00655A54"/>
    <w:rsid w:val="0065613A"/>
    <w:rsid w:val="006643D8"/>
    <w:rsid w:val="00671DD2"/>
    <w:rsid w:val="00672A13"/>
    <w:rsid w:val="00685D3B"/>
    <w:rsid w:val="00697286"/>
    <w:rsid w:val="006B1F80"/>
    <w:rsid w:val="006C100C"/>
    <w:rsid w:val="006E2CA1"/>
    <w:rsid w:val="006E5D94"/>
    <w:rsid w:val="006F1B28"/>
    <w:rsid w:val="006F2858"/>
    <w:rsid w:val="006F5E8D"/>
    <w:rsid w:val="00700734"/>
    <w:rsid w:val="0071121E"/>
    <w:rsid w:val="00717827"/>
    <w:rsid w:val="0072088F"/>
    <w:rsid w:val="007230AF"/>
    <w:rsid w:val="00730354"/>
    <w:rsid w:val="00730BF1"/>
    <w:rsid w:val="00732694"/>
    <w:rsid w:val="00736482"/>
    <w:rsid w:val="00742B6C"/>
    <w:rsid w:val="00754AB5"/>
    <w:rsid w:val="0076449B"/>
    <w:rsid w:val="0077666B"/>
    <w:rsid w:val="00784DC3"/>
    <w:rsid w:val="00785F26"/>
    <w:rsid w:val="00795823"/>
    <w:rsid w:val="00797880"/>
    <w:rsid w:val="007A0F86"/>
    <w:rsid w:val="007B615A"/>
    <w:rsid w:val="007F63B3"/>
    <w:rsid w:val="007F7072"/>
    <w:rsid w:val="00806ED0"/>
    <w:rsid w:val="00832D17"/>
    <w:rsid w:val="008346FA"/>
    <w:rsid w:val="00834A04"/>
    <w:rsid w:val="0087163F"/>
    <w:rsid w:val="0088140C"/>
    <w:rsid w:val="00884958"/>
    <w:rsid w:val="008974C5"/>
    <w:rsid w:val="008A1628"/>
    <w:rsid w:val="008C6CFF"/>
    <w:rsid w:val="008C7324"/>
    <w:rsid w:val="008D09FA"/>
    <w:rsid w:val="009062AF"/>
    <w:rsid w:val="009065C2"/>
    <w:rsid w:val="00911D0B"/>
    <w:rsid w:val="00912AB9"/>
    <w:rsid w:val="009157EC"/>
    <w:rsid w:val="00926E49"/>
    <w:rsid w:val="00927660"/>
    <w:rsid w:val="0094263B"/>
    <w:rsid w:val="00946B80"/>
    <w:rsid w:val="0095216D"/>
    <w:rsid w:val="009565D3"/>
    <w:rsid w:val="00970363"/>
    <w:rsid w:val="00976AFC"/>
    <w:rsid w:val="0098689A"/>
    <w:rsid w:val="009B4BA3"/>
    <w:rsid w:val="009B6C70"/>
    <w:rsid w:val="009B7616"/>
    <w:rsid w:val="009D01FC"/>
    <w:rsid w:val="009D1AD5"/>
    <w:rsid w:val="009D6D44"/>
    <w:rsid w:val="009E0837"/>
    <w:rsid w:val="00A031B3"/>
    <w:rsid w:val="00A21793"/>
    <w:rsid w:val="00A346A3"/>
    <w:rsid w:val="00A70620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21819"/>
    <w:rsid w:val="00B42DE7"/>
    <w:rsid w:val="00B442ED"/>
    <w:rsid w:val="00B62C15"/>
    <w:rsid w:val="00B645DF"/>
    <w:rsid w:val="00B71514"/>
    <w:rsid w:val="00B73740"/>
    <w:rsid w:val="00B844C0"/>
    <w:rsid w:val="00B93C50"/>
    <w:rsid w:val="00BA3775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34CA3"/>
    <w:rsid w:val="00C5199B"/>
    <w:rsid w:val="00C65F0C"/>
    <w:rsid w:val="00C662BD"/>
    <w:rsid w:val="00C765BE"/>
    <w:rsid w:val="00C76E7A"/>
    <w:rsid w:val="00C86558"/>
    <w:rsid w:val="00C92288"/>
    <w:rsid w:val="00CA7B69"/>
    <w:rsid w:val="00CC470D"/>
    <w:rsid w:val="00CD0216"/>
    <w:rsid w:val="00CD1388"/>
    <w:rsid w:val="00CE1F79"/>
    <w:rsid w:val="00D12845"/>
    <w:rsid w:val="00D130D4"/>
    <w:rsid w:val="00D3100B"/>
    <w:rsid w:val="00D40276"/>
    <w:rsid w:val="00D43DE5"/>
    <w:rsid w:val="00D60C80"/>
    <w:rsid w:val="00D65A66"/>
    <w:rsid w:val="00D90064"/>
    <w:rsid w:val="00D91217"/>
    <w:rsid w:val="00D92286"/>
    <w:rsid w:val="00DA2DC8"/>
    <w:rsid w:val="00DA60DB"/>
    <w:rsid w:val="00DC0ADE"/>
    <w:rsid w:val="00DC566C"/>
    <w:rsid w:val="00DD2FCE"/>
    <w:rsid w:val="00DE3CE8"/>
    <w:rsid w:val="00DE5AF0"/>
    <w:rsid w:val="00DE71F8"/>
    <w:rsid w:val="00DF11D2"/>
    <w:rsid w:val="00DF3EC8"/>
    <w:rsid w:val="00DF788D"/>
    <w:rsid w:val="00E008EF"/>
    <w:rsid w:val="00E07B5C"/>
    <w:rsid w:val="00E2016C"/>
    <w:rsid w:val="00E207E2"/>
    <w:rsid w:val="00E27F3A"/>
    <w:rsid w:val="00E3032E"/>
    <w:rsid w:val="00E35B39"/>
    <w:rsid w:val="00E362DB"/>
    <w:rsid w:val="00E43218"/>
    <w:rsid w:val="00E677FE"/>
    <w:rsid w:val="00E7428E"/>
    <w:rsid w:val="00E74658"/>
    <w:rsid w:val="00E87602"/>
    <w:rsid w:val="00E93074"/>
    <w:rsid w:val="00E96AAA"/>
    <w:rsid w:val="00EA1203"/>
    <w:rsid w:val="00EB00F5"/>
    <w:rsid w:val="00EB29ED"/>
    <w:rsid w:val="00EC40A5"/>
    <w:rsid w:val="00EC66EB"/>
    <w:rsid w:val="00ED68EF"/>
    <w:rsid w:val="00EE6148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747201-7DAA-48A4-8D22-026BBC1EF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4FA76D2-E491-4D37-9596-61C29766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6</Pages>
  <Words>612</Words>
  <Characters>3862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Cases Release 4.0</vt:lpstr>
    </vt:vector>
  </TitlesOfParts>
  <Manager>Mario Haller</Manager>
  <Company>GARAIO AG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UC_108.002_Status_verwalten</dc:title>
  <dc:subject>105.001</dc:subject>
  <dc:creator>Tim Bänziger</dc:creator>
  <cp:keywords>ROOMS, Ressourcen</cp:keywords>
  <cp:lastModifiedBy>Tim Bänziger</cp:lastModifiedBy>
  <cp:revision>3</cp:revision>
  <cp:lastPrinted>2009-02-09T07:28:00Z</cp:lastPrinted>
  <dcterms:created xsi:type="dcterms:W3CDTF">2009-09-16T10:25:00Z</dcterms:created>
  <dcterms:modified xsi:type="dcterms:W3CDTF">2009-09-18T14:28:00Z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
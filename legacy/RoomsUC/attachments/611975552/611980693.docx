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DE21BF" w:rsidRPr="0046355D" w:rsidTr="00287ABD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DE21BF" w:rsidRPr="0046355D" w:rsidRDefault="00DE21BF" w:rsidP="00287ABD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DE21BF" w:rsidRPr="00217EF9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lang w:val="de-DE"/>
              </w:rPr>
            </w:pPr>
            <w:r w:rsidRPr="00FE502B">
              <w:rPr>
                <w:lang w:val="de-DE"/>
              </w:rPr>
              <w:t>Vorkonfiguriertes Mail versenden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DE21BF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107.003</w:t>
            </w:r>
          </w:p>
        </w:tc>
      </w:tr>
      <w:tr w:rsidR="00DE21BF" w:rsidRPr="003A1F8D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Pr="00B21819" w:rsidRDefault="00DE21BF" w:rsidP="00287ABD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DE21BF" w:rsidRPr="00DE21BF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Pr="009F48FA" w:rsidRDefault="00DE21BF" w:rsidP="00287AB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Nach Änderung wichtiger Stammdaten einer Ressource sollen die betroffenen (Ersteller und Organisatoren </w:t>
            </w:r>
            <w:r w:rsidR="00D13F43">
              <w:rPr>
                <w:lang w:val="de-DE"/>
              </w:rPr>
              <w:t>von künftigen Re</w:t>
            </w:r>
            <w:r>
              <w:rPr>
                <w:lang w:val="de-DE"/>
              </w:rPr>
              <w:t>servationen) benachrichtigt werden.</w:t>
            </w:r>
          </w:p>
        </w:tc>
      </w:tr>
      <w:tr w:rsidR="00DE21BF" w:rsidRPr="00B03EB5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43" w:rsidRDefault="00D13F43" w:rsidP="00D13F43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Ressource erfasst (UC 105.001)</w:t>
            </w:r>
          </w:p>
          <w:p w:rsidR="00DE21BF" w:rsidRPr="009F48FA" w:rsidRDefault="00D13F43" w:rsidP="00D13F43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Notifikationen erfasst (UC 107.001)</w:t>
            </w:r>
          </w:p>
        </w:tc>
      </w:tr>
      <w:tr w:rsidR="00DE21BF" w:rsidRPr="003C3934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Pr="009F48FA" w:rsidRDefault="00DE21BF" w:rsidP="00287AB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DE21BF" w:rsidRPr="003C3934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Pr="009F48FA" w:rsidRDefault="00DE21BF" w:rsidP="00287AB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DE21BF" w:rsidRPr="009F48FA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Pr="00DE21BF" w:rsidRDefault="00DE21BF" w:rsidP="00DE21BF">
            <w:pPr>
              <w:pStyle w:val="ListParagraph"/>
              <w:numPr>
                <w:ilvl w:val="0"/>
                <w:numId w:val="38"/>
              </w:numPr>
              <w:jc w:val="both"/>
              <w:rPr>
                <w:lang w:val="de-CH"/>
              </w:rPr>
            </w:pPr>
            <w:r w:rsidRPr="00DE21BF">
              <w:rPr>
                <w:lang w:val="de-CH"/>
              </w:rPr>
              <w:t>Klick Checkbox „beim Speichern Notifikation an Betroffene senden“</w:t>
            </w:r>
          </w:p>
          <w:p w:rsidR="00DE21BF" w:rsidRPr="00DE21BF" w:rsidRDefault="00DE21BF" w:rsidP="00DE21BF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DE21BF">
              <w:rPr>
                <w:lang w:val="de-CH"/>
              </w:rPr>
              <w:t>Ressourcen Speicherung abschliessen</w:t>
            </w:r>
          </w:p>
        </w:tc>
      </w:tr>
      <w:tr w:rsidR="00DE21BF" w:rsidRPr="00395D64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Default="00DE21BF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BF" w:rsidRPr="00A1286A" w:rsidRDefault="00D13F43" w:rsidP="00287ABD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de-DE"/>
              </w:rPr>
              <w:t>Bildet Abschluss von 105.001</w:t>
            </w:r>
          </w:p>
          <w:p w:rsidR="00DE21BF" w:rsidRPr="00A1286A" w:rsidRDefault="00D13F43" w:rsidP="00287ABD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107.001</w:t>
            </w:r>
          </w:p>
        </w:tc>
      </w:tr>
    </w:tbl>
    <w:p w:rsidR="00DE21BF" w:rsidRDefault="00DE21BF" w:rsidP="00DE21BF"/>
    <w:p w:rsidR="00DE21BF" w:rsidRPr="0046355D" w:rsidRDefault="00DE21BF" w:rsidP="00DE21BF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DE21BF" w:rsidRPr="0046355D" w:rsidRDefault="00DE21BF" w:rsidP="00DE21BF">
      <w:pPr>
        <w:pStyle w:val="ListParagraph"/>
        <w:numPr>
          <w:ilvl w:val="0"/>
          <w:numId w:val="36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DE21BF" w:rsidRDefault="00DE21BF" w:rsidP="00DE21BF">
      <w:pPr>
        <w:pStyle w:val="ListParagraph"/>
        <w:numPr>
          <w:ilvl w:val="0"/>
          <w:numId w:val="36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DE21BF" w:rsidRPr="00D66AB7" w:rsidRDefault="00DE21BF" w:rsidP="00DE21BF">
      <w:pPr>
        <w:pStyle w:val="ListParagraph"/>
        <w:numPr>
          <w:ilvl w:val="0"/>
          <w:numId w:val="36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5862B3" w:rsidRPr="00DE21BF" w:rsidRDefault="005862B3" w:rsidP="00DC0ADE">
      <w:pPr>
        <w:pStyle w:val="Heading1"/>
        <w:rPr>
          <w:lang w:val="de-CH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D55C08" w:rsidRDefault="00D55C08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DE21BF" w:rsidTr="00DE21BF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47614E" w:rsidRPr="0047614E">
              <w:rPr>
                <w:b w:val="0"/>
                <w:sz w:val="20"/>
                <w:lang w:val="de-CH"/>
              </w:rPr>
              <w:t>Klick Checkbox „</w:t>
            </w:r>
            <w:r w:rsidR="00D55C08" w:rsidRPr="00D55C08">
              <w:rPr>
                <w:b w:val="0"/>
                <w:sz w:val="20"/>
                <w:lang w:val="de-CH"/>
              </w:rPr>
              <w:t>beim Speichern Notifikation an Betroffene senden</w:t>
            </w:r>
            <w:r w:rsidR="0047614E" w:rsidRPr="0047614E">
              <w:rPr>
                <w:b w:val="0"/>
                <w:sz w:val="20"/>
                <w:lang w:val="de-CH"/>
              </w:rPr>
              <w:t>“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DE21BF" w:rsidTr="00DC0ADE">
        <w:tc>
          <w:tcPr>
            <w:tcW w:w="4928" w:type="dxa"/>
          </w:tcPr>
          <w:p w:rsidR="00D55C08" w:rsidRDefault="00D55C08" w:rsidP="00DC0ADE">
            <w:pPr>
              <w:rPr>
                <w:b/>
                <w:lang w:val="de-DE"/>
              </w:rPr>
            </w:pPr>
          </w:p>
          <w:p w:rsidR="00DC0ADE" w:rsidRPr="005D6E72" w:rsidRDefault="00D55C08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–</w:t>
            </w:r>
            <w:r w:rsidR="00DE21BF">
              <w:rPr>
                <w:b/>
                <w:lang w:val="de-DE"/>
              </w:rPr>
              <w:t>Button Bereich</w:t>
            </w:r>
          </w:p>
          <w:p w:rsidR="00DC0ADE" w:rsidRPr="00D55C08" w:rsidRDefault="00D55C08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D55C08">
              <w:rPr>
                <w:lang w:val="de-CH"/>
              </w:rPr>
              <w:t>Checkbox „beim Speichern Notifikation an Betroffene senden“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D55C08" w:rsidRDefault="00D55C08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Checkbox ist </w:t>
            </w:r>
            <w:proofErr w:type="spellStart"/>
            <w:r>
              <w:rPr>
                <w:lang w:val="de-DE"/>
              </w:rPr>
              <w:t>standardmässig</w:t>
            </w:r>
            <w:proofErr w:type="spellEnd"/>
            <w:r>
              <w:rPr>
                <w:lang w:val="de-DE"/>
              </w:rPr>
              <w:t xml:space="preserve"> „</w:t>
            </w:r>
            <w:proofErr w:type="spellStart"/>
            <w:r>
              <w:rPr>
                <w:lang w:val="de-DE"/>
              </w:rPr>
              <w:t>unklicked</w:t>
            </w:r>
            <w:proofErr w:type="spellEnd"/>
            <w:r>
              <w:rPr>
                <w:lang w:val="de-DE"/>
              </w:rPr>
              <w:t>“</w:t>
            </w:r>
          </w:p>
          <w:p w:rsidR="00D55C08" w:rsidRDefault="00D55C08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DE21BF" w:rsidRPr="005D6E72" w:rsidRDefault="00DE21BF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55C08" w:rsidP="00D55C08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450647" cy="970499"/>
                  <wp:effectExtent l="19050" t="0" r="6803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581" cy="970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660E51" w:rsidRPr="00DC0ADE" w:rsidRDefault="00660E51" w:rsidP="00660E51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660E51" w:rsidRPr="00C765BE" w:rsidTr="00D13F43">
        <w:tc>
          <w:tcPr>
            <w:tcW w:w="9606" w:type="dxa"/>
            <w:gridSpan w:val="2"/>
            <w:shd w:val="clear" w:color="auto" w:fill="C2D69B" w:themeFill="accent3" w:themeFillTint="99"/>
          </w:tcPr>
          <w:p w:rsidR="00660E51" w:rsidRPr="005D6E72" w:rsidRDefault="00660E51" w:rsidP="00660E51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D6E72">
              <w:rPr>
                <w:b/>
                <w:bCs/>
                <w:sz w:val="32"/>
                <w:lang w:val="de-DE"/>
              </w:rPr>
              <w:t xml:space="preserve">Schritt </w:t>
            </w:r>
            <w:r w:rsidR="00D13F43">
              <w:rPr>
                <w:b/>
                <w:bCs/>
                <w:sz w:val="32"/>
                <w:lang w:val="de-DE"/>
              </w:rPr>
              <w:t>2</w:t>
            </w:r>
            <w:r w:rsidRPr="005D6E72">
              <w:rPr>
                <w:b/>
                <w:bCs/>
                <w:sz w:val="32"/>
                <w:lang w:val="de-DE"/>
              </w:rPr>
              <w:t xml:space="preserve"> - </w:t>
            </w:r>
            <w:r>
              <w:rPr>
                <w:lang w:val="de-CH"/>
              </w:rPr>
              <w:t>Ressourcen Speicherung abschliessen</w:t>
            </w:r>
          </w:p>
        </w:tc>
      </w:tr>
      <w:tr w:rsidR="00660E51" w:rsidRPr="00264081" w:rsidTr="00FF413D">
        <w:tc>
          <w:tcPr>
            <w:tcW w:w="4928" w:type="dxa"/>
          </w:tcPr>
          <w:p w:rsidR="00660E51" w:rsidRPr="005D6E72" w:rsidRDefault="00660E51" w:rsidP="00FF413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660E51" w:rsidRPr="00264081" w:rsidRDefault="00660E51" w:rsidP="00FF413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660E51" w:rsidRPr="00DE21BF" w:rsidTr="00FF413D">
        <w:tc>
          <w:tcPr>
            <w:tcW w:w="4928" w:type="dxa"/>
          </w:tcPr>
          <w:p w:rsidR="00660E51" w:rsidRDefault="00660E51" w:rsidP="00660E51">
            <w:pPr>
              <w:rPr>
                <w:lang w:val="de-DE"/>
              </w:rPr>
            </w:pPr>
          </w:p>
          <w:p w:rsidR="00660E51" w:rsidRDefault="00660E51" w:rsidP="00660E51">
            <w:pPr>
              <w:rPr>
                <w:lang w:val="de-DE"/>
              </w:rPr>
            </w:pPr>
            <w:r>
              <w:rPr>
                <w:lang w:val="de-DE"/>
              </w:rPr>
              <w:t>Keine weiteren Controls</w:t>
            </w:r>
          </w:p>
          <w:p w:rsidR="00660E51" w:rsidRPr="00660E51" w:rsidRDefault="00660E51" w:rsidP="00660E51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660E51" w:rsidRDefault="00660E51" w:rsidP="00660E51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660E51" w:rsidRDefault="00660E51" w:rsidP="00660E51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Notifikationsregeln</w:t>
            </w:r>
          </w:p>
          <w:p w:rsidR="00D13F43" w:rsidRDefault="00D13F43" w:rsidP="00660E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Notifikationstemplate ist konfiguriert </w:t>
            </w:r>
            <w:r w:rsidRPr="00D13F43">
              <w:rPr>
                <w:smallCaps/>
                <w:lang w:val="de-DE"/>
              </w:rPr>
              <w:t>(siehe UC 107.001)</w:t>
            </w:r>
          </w:p>
          <w:p w:rsidR="00660E51" w:rsidRDefault="00660E51" w:rsidP="00660E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Für jeden Ersteller und Organisator einer Res</w:t>
            </w:r>
            <w:r w:rsidR="00D13F43">
              <w:rPr>
                <w:lang w:val="de-DE"/>
              </w:rPr>
              <w:t>ervation wird ein E-Mail bereit</w:t>
            </w:r>
            <w:r>
              <w:rPr>
                <w:lang w:val="de-DE"/>
              </w:rPr>
              <w:t>gestellt (Eintrag in Notifikationstabelle)</w:t>
            </w:r>
          </w:p>
          <w:p w:rsidR="00660E51" w:rsidRDefault="00660E51" w:rsidP="00660E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Profile der Ersteller und Organisator bezüglich Notifikation werden berücksichtigt (also es erhalten nur diejenigen eine E-Mail, welche dies auch im Profil aktiviert haben)</w:t>
            </w:r>
          </w:p>
          <w:p w:rsidR="00660E51" w:rsidRDefault="00660E51" w:rsidP="00660E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Organisatoren/Ersteller von Reservationen innerhalb einer Serie erhalten nur eine E-Mail</w:t>
            </w:r>
          </w:p>
          <w:p w:rsidR="00660E51" w:rsidRDefault="00660E51" w:rsidP="00660E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Das Mail wird erst bei klick auf „Speichern“ ausgelöst.</w:t>
            </w:r>
          </w:p>
          <w:p w:rsidR="00DE21BF" w:rsidRDefault="00DE21BF" w:rsidP="00660E51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Das E-Mail wird nur ausgelöst</w:t>
            </w:r>
            <w:r w:rsidR="00D13F43">
              <w:rPr>
                <w:lang w:val="de-DE"/>
              </w:rPr>
              <w:t>, wenn</w:t>
            </w:r>
          </w:p>
          <w:p w:rsidR="00D13F43" w:rsidRDefault="00D13F43" w:rsidP="00D13F43">
            <w:pPr>
              <w:pStyle w:val="ListParagraph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Der Body im Notifikationstemplate nicht leer ist</w:t>
            </w:r>
          </w:p>
          <w:p w:rsidR="00D13F43" w:rsidRDefault="00D13F43" w:rsidP="00D13F43">
            <w:pPr>
              <w:pStyle w:val="ListParagraph"/>
              <w:numPr>
                <w:ilvl w:val="1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Eines der folgenden Feldern geändert wird:</w:t>
            </w:r>
          </w:p>
          <w:p w:rsidR="00D13F43" w:rsidRDefault="00D13F43" w:rsidP="00D13F43">
            <w:pPr>
              <w:pStyle w:val="ListParagraph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D13F43" w:rsidRDefault="00D13F43" w:rsidP="00D13F43">
            <w:pPr>
              <w:pStyle w:val="ListParagraph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Bestuhlung</w:t>
            </w:r>
          </w:p>
          <w:p w:rsidR="00D13F43" w:rsidRDefault="00D13F43" w:rsidP="00D13F43">
            <w:pPr>
              <w:pStyle w:val="ListParagraph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Fixes Equipment</w:t>
            </w:r>
          </w:p>
          <w:p w:rsidR="00D13F43" w:rsidRPr="00660E51" w:rsidRDefault="00D13F43" w:rsidP="00D13F43">
            <w:pPr>
              <w:pStyle w:val="ListParagraph"/>
              <w:numPr>
                <w:ilvl w:val="2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Tarife</w:t>
            </w:r>
          </w:p>
        </w:tc>
      </w:tr>
      <w:tr w:rsidR="00660E51" w:rsidRPr="00660E51" w:rsidTr="00FF413D">
        <w:tc>
          <w:tcPr>
            <w:tcW w:w="9606" w:type="dxa"/>
            <w:gridSpan w:val="2"/>
          </w:tcPr>
          <w:p w:rsidR="00660E51" w:rsidRPr="00660E51" w:rsidRDefault="00660E51" w:rsidP="00FF413D">
            <w:pPr>
              <w:rPr>
                <w:lang w:val="de-DE"/>
              </w:rPr>
            </w:pPr>
          </w:p>
          <w:p w:rsidR="00660E51" w:rsidRPr="00660E51" w:rsidRDefault="00660E51" w:rsidP="00FF413D">
            <w:pPr>
              <w:rPr>
                <w:lang w:val="de-DE"/>
              </w:rPr>
            </w:pPr>
            <w:r w:rsidRPr="00660E51">
              <w:rPr>
                <w:lang w:val="de-DE"/>
              </w:rPr>
              <w:t>Kein Bild vorhanden</w:t>
            </w:r>
          </w:p>
          <w:p w:rsidR="00660E51" w:rsidRPr="00660E51" w:rsidRDefault="00660E51" w:rsidP="00FF413D">
            <w:pPr>
              <w:rPr>
                <w:lang w:val="de-DE"/>
              </w:rPr>
            </w:pPr>
          </w:p>
        </w:tc>
      </w:tr>
    </w:tbl>
    <w:p w:rsidR="00660E51" w:rsidRDefault="00660E51" w:rsidP="00660E51">
      <w:pPr>
        <w:rPr>
          <w:lang w:val="de-DE"/>
        </w:rPr>
      </w:pP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47614E" w:rsidTr="00DC0ADE">
        <w:tc>
          <w:tcPr>
            <w:tcW w:w="898" w:type="dxa"/>
          </w:tcPr>
          <w:p w:rsidR="00DC0ADE" w:rsidRPr="0047614E" w:rsidRDefault="00DC0ADE" w:rsidP="00DC0ADE">
            <w:pPr>
              <w:rPr>
                <w:sz w:val="18"/>
              </w:rPr>
            </w:pPr>
            <w:r w:rsidRPr="0047614E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47614E" w:rsidRDefault="0047614E" w:rsidP="00DC0ADE">
            <w:pPr>
              <w:rPr>
                <w:sz w:val="18"/>
              </w:rPr>
            </w:pPr>
            <w:r>
              <w:rPr>
                <w:sz w:val="18"/>
              </w:rPr>
              <w:t>08.05</w:t>
            </w:r>
            <w:r w:rsidR="00DC0ADE" w:rsidRPr="0047614E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47614E" w:rsidRDefault="00DC0ADE" w:rsidP="00DC0ADE">
            <w:pPr>
              <w:rPr>
                <w:sz w:val="18"/>
              </w:rPr>
            </w:pPr>
            <w:r w:rsidRPr="0047614E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47614E" w:rsidRDefault="0047614E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Fassung</w:t>
            </w:r>
            <w:proofErr w:type="spellEnd"/>
          </w:p>
        </w:tc>
      </w:tr>
      <w:tr w:rsidR="00DC0ADE" w:rsidRPr="00D13F43" w:rsidTr="00DC0ADE">
        <w:tc>
          <w:tcPr>
            <w:tcW w:w="898" w:type="dxa"/>
          </w:tcPr>
          <w:p w:rsidR="00DC0ADE" w:rsidRPr="0005559C" w:rsidRDefault="00D13F43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D13F43" w:rsidP="00DC0ADE">
            <w:pPr>
              <w:rPr>
                <w:sz w:val="18"/>
              </w:rPr>
            </w:pPr>
            <w:r>
              <w:rPr>
                <w:sz w:val="18"/>
              </w:rPr>
              <w:t>05.11.2009</w:t>
            </w:r>
          </w:p>
        </w:tc>
        <w:tc>
          <w:tcPr>
            <w:tcW w:w="2018" w:type="dxa"/>
          </w:tcPr>
          <w:p w:rsidR="00DC0ADE" w:rsidRPr="0005559C" w:rsidRDefault="00D13F43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D13F43" w:rsidRDefault="00D13F43" w:rsidP="00DC0ADE">
            <w:pPr>
              <w:rPr>
                <w:sz w:val="18"/>
                <w:lang w:val="de-CH"/>
              </w:rPr>
            </w:pPr>
            <w:r w:rsidRPr="00D13F43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D13F43" w:rsidTr="00DC0ADE">
        <w:tc>
          <w:tcPr>
            <w:tcW w:w="89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13F43" w:rsidTr="00DC0ADE">
        <w:tc>
          <w:tcPr>
            <w:tcW w:w="89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13F43" w:rsidTr="00DC0ADE">
        <w:tc>
          <w:tcPr>
            <w:tcW w:w="89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13F43" w:rsidTr="00DC0ADE">
        <w:tc>
          <w:tcPr>
            <w:tcW w:w="89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13F43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D13F43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3"/>
      <w:footerReference w:type="default" r:id="rId14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597" w:rsidRDefault="00115597">
      <w:r>
        <w:separator/>
      </w:r>
    </w:p>
  </w:endnote>
  <w:endnote w:type="continuationSeparator" w:id="0">
    <w:p w:rsidR="00115597" w:rsidRDefault="00115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2B5B2E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2B5B2E">
      <w:rPr>
        <w:sz w:val="12"/>
        <w:lang w:val="en-US"/>
      </w:rPr>
      <w:fldChar w:fldCharType="separate"/>
    </w:r>
    <w:r w:rsidR="00FE502B">
      <w:rPr>
        <w:noProof/>
        <w:sz w:val="12"/>
        <w:lang w:val="de-CH"/>
      </w:rPr>
      <w:t>Tim Bänziger</w:t>
    </w:r>
    <w:r w:rsidR="002B5B2E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2B5B2E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2B5B2E">
      <w:rPr>
        <w:sz w:val="12"/>
        <w:lang w:val="en-US"/>
      </w:rPr>
      <w:fldChar w:fldCharType="separate"/>
    </w:r>
    <w:r w:rsidR="00D13F43">
      <w:rPr>
        <w:noProof/>
        <w:sz w:val="12"/>
        <w:lang w:val="de-CH"/>
      </w:rPr>
      <w:t>3</w:t>
    </w:r>
    <w:r w:rsidR="002B5B2E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2B5B2E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2B5B2E">
      <w:rPr>
        <w:sz w:val="12"/>
        <w:lang w:val="en-US"/>
      </w:rPr>
      <w:fldChar w:fldCharType="separate"/>
    </w:r>
    <w:r w:rsidR="000F0181">
      <w:rPr>
        <w:noProof/>
        <w:sz w:val="12"/>
        <w:lang w:val="en-US"/>
      </w:rPr>
      <w:t>11/5/2009</w:t>
    </w:r>
    <w:r w:rsidR="002B5B2E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597" w:rsidRDefault="00115597">
      <w:r>
        <w:separator/>
      </w:r>
    </w:p>
  </w:footnote>
  <w:footnote w:type="continuationSeparator" w:id="0">
    <w:p w:rsidR="00115597" w:rsidRDefault="00115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B63FE"/>
    <w:multiLevelType w:val="hybridMultilevel"/>
    <w:tmpl w:val="D32E0A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8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1D1495"/>
    <w:multiLevelType w:val="hybridMultilevel"/>
    <w:tmpl w:val="867CE62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504AD"/>
    <w:multiLevelType w:val="hybridMultilevel"/>
    <w:tmpl w:val="D32E0A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EA0C4A"/>
    <w:multiLevelType w:val="hybridMultilevel"/>
    <w:tmpl w:val="4ED818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630511"/>
    <w:multiLevelType w:val="hybridMultilevel"/>
    <w:tmpl w:val="4F1C7E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B805D7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7"/>
  </w:num>
  <w:num w:numId="4">
    <w:abstractNumId w:val="21"/>
  </w:num>
  <w:num w:numId="5">
    <w:abstractNumId w:val="12"/>
  </w:num>
  <w:num w:numId="6">
    <w:abstractNumId w:val="35"/>
  </w:num>
  <w:num w:numId="7">
    <w:abstractNumId w:val="14"/>
  </w:num>
  <w:num w:numId="8">
    <w:abstractNumId w:val="24"/>
  </w:num>
  <w:num w:numId="9">
    <w:abstractNumId w:val="2"/>
  </w:num>
  <w:num w:numId="10">
    <w:abstractNumId w:val="32"/>
  </w:num>
  <w:num w:numId="11">
    <w:abstractNumId w:val="13"/>
  </w:num>
  <w:num w:numId="12">
    <w:abstractNumId w:val="27"/>
  </w:num>
  <w:num w:numId="13">
    <w:abstractNumId w:val="8"/>
  </w:num>
  <w:num w:numId="14">
    <w:abstractNumId w:val="9"/>
  </w:num>
  <w:num w:numId="15">
    <w:abstractNumId w:val="15"/>
  </w:num>
  <w:num w:numId="16">
    <w:abstractNumId w:val="10"/>
  </w:num>
  <w:num w:numId="17">
    <w:abstractNumId w:val="37"/>
  </w:num>
  <w:num w:numId="18">
    <w:abstractNumId w:val="4"/>
  </w:num>
  <w:num w:numId="19">
    <w:abstractNumId w:val="29"/>
  </w:num>
  <w:num w:numId="20">
    <w:abstractNumId w:val="38"/>
  </w:num>
  <w:num w:numId="21">
    <w:abstractNumId w:val="19"/>
  </w:num>
  <w:num w:numId="22">
    <w:abstractNumId w:val="6"/>
  </w:num>
  <w:num w:numId="23">
    <w:abstractNumId w:val="23"/>
  </w:num>
  <w:num w:numId="24">
    <w:abstractNumId w:val="31"/>
  </w:num>
  <w:num w:numId="25">
    <w:abstractNumId w:val="20"/>
  </w:num>
  <w:num w:numId="26">
    <w:abstractNumId w:val="0"/>
  </w:num>
  <w:num w:numId="27">
    <w:abstractNumId w:val="1"/>
  </w:num>
  <w:num w:numId="28">
    <w:abstractNumId w:val="3"/>
  </w:num>
  <w:num w:numId="29">
    <w:abstractNumId w:val="22"/>
  </w:num>
  <w:num w:numId="30">
    <w:abstractNumId w:val="30"/>
  </w:num>
  <w:num w:numId="31">
    <w:abstractNumId w:val="18"/>
  </w:num>
  <w:num w:numId="32">
    <w:abstractNumId w:val="34"/>
  </w:num>
  <w:num w:numId="33">
    <w:abstractNumId w:val="11"/>
  </w:num>
  <w:num w:numId="34">
    <w:abstractNumId w:val="16"/>
  </w:num>
  <w:num w:numId="35">
    <w:abstractNumId w:val="33"/>
  </w:num>
  <w:num w:numId="36">
    <w:abstractNumId w:val="17"/>
  </w:num>
  <w:num w:numId="37">
    <w:abstractNumId w:val="36"/>
  </w:num>
  <w:num w:numId="38">
    <w:abstractNumId w:val="28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/>
  <w:rsids>
    <w:rsidRoot w:val="0047614E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E64FA"/>
    <w:rsid w:val="000F0181"/>
    <w:rsid w:val="000F6BE6"/>
    <w:rsid w:val="00115597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B5B2E"/>
    <w:rsid w:val="002C1B8C"/>
    <w:rsid w:val="002E487F"/>
    <w:rsid w:val="002F638D"/>
    <w:rsid w:val="0031440A"/>
    <w:rsid w:val="0035327D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7614E"/>
    <w:rsid w:val="004A73C6"/>
    <w:rsid w:val="004A748E"/>
    <w:rsid w:val="004A7504"/>
    <w:rsid w:val="004B05C2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0E51"/>
    <w:rsid w:val="006643D8"/>
    <w:rsid w:val="00671DD2"/>
    <w:rsid w:val="00672A1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32D17"/>
    <w:rsid w:val="008346FA"/>
    <w:rsid w:val="00834A04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A031B3"/>
    <w:rsid w:val="00A21793"/>
    <w:rsid w:val="00A346A3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21819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23C19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13F43"/>
    <w:rsid w:val="00D3100B"/>
    <w:rsid w:val="00D40276"/>
    <w:rsid w:val="00D43DE5"/>
    <w:rsid w:val="00D55C08"/>
    <w:rsid w:val="00D60C80"/>
    <w:rsid w:val="00D65A66"/>
    <w:rsid w:val="00D90064"/>
    <w:rsid w:val="00D92286"/>
    <w:rsid w:val="00DA2DC8"/>
    <w:rsid w:val="00DA60DB"/>
    <w:rsid w:val="00DC0ADE"/>
    <w:rsid w:val="00DC566C"/>
    <w:rsid w:val="00DE21BF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A1203"/>
    <w:rsid w:val="00EB29ED"/>
    <w:rsid w:val="00ED68EF"/>
    <w:rsid w:val="00EE6148"/>
    <w:rsid w:val="00EF033C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E502B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A41B6-E304-4878-AD79-6241BC8C7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479708A-9C45-45E9-8503-0A574B52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3</Pages>
  <Words>278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UC_107.003_Vorkonfiguriertes Mail versenden</vt:lpstr>
      <vt:lpstr>Use Cases Release 4.0</vt:lpstr>
    </vt:vector>
  </TitlesOfParts>
  <Manager>Mario Haller</Manager>
  <Company>GARAIO AG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UC_107.003_Vorkonfiguriertes Mail versenden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2009-11-05T08:08:00Z</dcterms:created>
  <dcterms:modified xsi:type="dcterms:W3CDTF">2009-11-05T08:08:00Z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
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2D69B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959"/>
        <w:gridCol w:w="1228"/>
        <w:gridCol w:w="2883"/>
        <w:gridCol w:w="2410"/>
        <w:gridCol w:w="2126"/>
      </w:tblGrid>
      <w:tr w:rsidR="006C2812" w:rsidRPr="0046355D" w:rsidTr="00DF41CB">
        <w:trPr>
          <w:cantSplit/>
        </w:trPr>
        <w:tc>
          <w:tcPr>
            <w:tcW w:w="9606" w:type="dxa"/>
            <w:gridSpan w:val="5"/>
            <w:tcBorders>
              <w:bottom w:val="single" w:sz="4" w:space="0" w:color="auto"/>
            </w:tcBorders>
            <w:shd w:val="clear" w:color="auto" w:fill="C2D69B"/>
          </w:tcPr>
          <w:p w:rsidR="006C2812" w:rsidRPr="0046355D" w:rsidRDefault="006C2812" w:rsidP="00DF41CB">
            <w:pPr>
              <w:pStyle w:val="berschrift3"/>
              <w:jc w:val="both"/>
              <w:rPr>
                <w:sz w:val="32"/>
                <w:lang w:val="de-CH"/>
              </w:rPr>
            </w:pPr>
            <w:r w:rsidRPr="0046355D">
              <w:rPr>
                <w:sz w:val="32"/>
                <w:lang w:val="de-CH"/>
              </w:rPr>
              <w:t>Use Case Überblick</w:t>
            </w:r>
          </w:p>
        </w:tc>
      </w:tr>
      <w:tr w:rsidR="006C2812" w:rsidRPr="00217EF9" w:rsidTr="00DF41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812" w:rsidRDefault="006C2812" w:rsidP="00DF41CB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Name</w:t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812" w:rsidRDefault="00DE1888" w:rsidP="00DF41CB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Notifikationen</w:t>
            </w:r>
            <w:bookmarkStart w:id="0" w:name="_GoBack"/>
            <w:bookmarkEnd w:id="0"/>
            <w:r w:rsidR="006C2812">
              <w:rPr>
                <w:lang w:val="de-DE"/>
              </w:rPr>
              <w:t xml:space="preserve"> verwalten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812" w:rsidRDefault="006C2812" w:rsidP="00DF41CB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812" w:rsidRDefault="006C2812" w:rsidP="00DF41CB">
            <w:p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107.001</w:t>
            </w:r>
          </w:p>
        </w:tc>
      </w:tr>
      <w:tr w:rsidR="006C2812" w:rsidRPr="003A1F8D" w:rsidTr="00DF41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812" w:rsidRDefault="006C2812" w:rsidP="00DF41CB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Owner</w:t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812" w:rsidRDefault="006C2812" w:rsidP="00DF41CB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Tim Bänziger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812" w:rsidRPr="00B21819" w:rsidRDefault="006C2812" w:rsidP="00DF41CB">
            <w:pPr>
              <w:tabs>
                <w:tab w:val="left" w:pos="5220"/>
              </w:tabs>
              <w:rPr>
                <w:b/>
                <w:bCs/>
                <w:sz w:val="16"/>
                <w:szCs w:val="16"/>
                <w:lang w:val="en-US"/>
              </w:rPr>
            </w:pPr>
            <w:r w:rsidRPr="00B21819">
              <w:rPr>
                <w:b/>
                <w:bCs/>
                <w:sz w:val="16"/>
                <w:szCs w:val="16"/>
                <w:lang w:val="en-US"/>
              </w:rPr>
              <w:t>Rev-Number / Saved Date / Last Saved by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812" w:rsidRDefault="006C2812" w:rsidP="00DF41CB">
            <w:pPr>
              <w:tabs>
                <w:tab w:val="left" w:pos="5220"/>
              </w:tabs>
              <w:rPr>
                <w:lang w:val="de-DE"/>
              </w:rPr>
            </w:pPr>
            <w:r w:rsidRPr="003A1F8D">
              <w:rPr>
                <w:lang w:val="de-CH"/>
              </w:rPr>
              <w:t>2.</w:t>
            </w:r>
            <w:r>
              <w:rPr>
                <w:lang w:val="de-CH"/>
              </w:rPr>
              <w:t>0</w:t>
            </w:r>
            <w:r>
              <w:rPr>
                <w:lang w:val="de-DE"/>
              </w:rPr>
              <w:t xml:space="preserve"> / </w:t>
            </w:r>
            <w:r w:rsidR="00DE1888">
              <w:fldChar w:fldCharType="begin"/>
            </w:r>
            <w:r w:rsidR="00DE1888">
              <w:instrText xml:space="preserve"> DOCPROPERTY  LastSavedTime  \* MERGEFORMAT "dd. MM. yyyy"</w:instrText>
            </w:r>
            <w:r w:rsidR="00DE1888">
              <w:fldChar w:fldCharType="separate"/>
            </w:r>
            <w:r>
              <w:t>19.08.2009 14:19</w:t>
            </w:r>
            <w:r w:rsidR="00DE1888">
              <w:fldChar w:fldCharType="end"/>
            </w:r>
            <w:r>
              <w:rPr>
                <w:lang w:val="de-DE"/>
              </w:rPr>
              <w:t xml:space="preserve"> / </w:t>
            </w:r>
            <w:r w:rsidR="00DE1888">
              <w:fldChar w:fldCharType="begin"/>
            </w:r>
            <w:r w:rsidR="00DE1888">
              <w:instrText xml:space="preserve"> DOCPROPERTY  LastSavedBy  \* MERGEFORMAT </w:instrText>
            </w:r>
            <w:r w:rsidR="00DE1888">
              <w:fldChar w:fldCharType="separate"/>
            </w:r>
            <w:r w:rsidRPr="009565D3">
              <w:rPr>
                <w:lang w:val="de-DE"/>
              </w:rPr>
              <w:t>Tim</w:t>
            </w:r>
            <w:r w:rsidRPr="003A1F8D">
              <w:rPr>
                <w:lang w:val="de-CH"/>
              </w:rPr>
              <w:t xml:space="preserve"> Bänziger</w:t>
            </w:r>
            <w:r w:rsidR="00DE1888">
              <w:rPr>
                <w:lang w:val="de-CH"/>
              </w:rPr>
              <w:fldChar w:fldCharType="end"/>
            </w:r>
          </w:p>
        </w:tc>
      </w:tr>
      <w:tr w:rsidR="006C2812" w:rsidRPr="00DE1888" w:rsidTr="00DF41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812" w:rsidRDefault="006C2812" w:rsidP="00DF41CB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Ziel &amp; Beschreibung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812" w:rsidRPr="009F48FA" w:rsidRDefault="006C2812" w:rsidP="006C2812">
            <w:pPr>
              <w:tabs>
                <w:tab w:val="left" w:pos="5220"/>
              </w:tabs>
              <w:rPr>
                <w:lang w:val="de-DE"/>
              </w:rPr>
            </w:pPr>
            <w:r w:rsidRPr="006C2812">
              <w:rPr>
                <w:lang w:val="de-DE"/>
              </w:rPr>
              <w:t xml:space="preserve">Die Erfassung </w:t>
            </w:r>
            <w:r>
              <w:rPr>
                <w:lang w:val="de-DE"/>
              </w:rPr>
              <w:t xml:space="preserve">und Verwaltung </w:t>
            </w:r>
            <w:r w:rsidRPr="006C2812">
              <w:rPr>
                <w:lang w:val="de-DE"/>
              </w:rPr>
              <w:t>von Notifikationsvorlagen für die verschiedenen Anwendungszwecken</w:t>
            </w:r>
            <w:r>
              <w:rPr>
                <w:lang w:val="de-DE"/>
              </w:rPr>
              <w:t>. Die Aktivierung der Notifikationsvorlagen an den richtigen Stellen (global, Benutzergruppe, Dienstleister), das Versenden der Notifikation</w:t>
            </w:r>
          </w:p>
        </w:tc>
      </w:tr>
      <w:tr w:rsidR="006C2812" w:rsidRPr="00DE1888" w:rsidTr="00DF41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812" w:rsidRDefault="006C2812" w:rsidP="00DF41CB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Bedingungen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812" w:rsidRPr="0024683D" w:rsidRDefault="006C2812" w:rsidP="006C2812">
            <w:pPr>
              <w:rPr>
                <w:lang w:val="de-CH"/>
              </w:rPr>
            </w:pPr>
            <w:r>
              <w:rPr>
                <w:lang w:val="de-CH"/>
              </w:rPr>
              <w:t>Folgende Punkte werden in anderen Use Cases beschrieben</w:t>
            </w:r>
          </w:p>
          <w:p w:rsidR="006C2812" w:rsidRPr="006C2812" w:rsidRDefault="006C2812" w:rsidP="006C2812">
            <w:pPr>
              <w:pStyle w:val="Listenabsatz"/>
              <w:numPr>
                <w:ilvl w:val="0"/>
                <w:numId w:val="35"/>
              </w:numPr>
              <w:rPr>
                <w:smallCaps/>
                <w:lang w:val="de-CH"/>
              </w:rPr>
            </w:pPr>
            <w:r w:rsidRPr="006C2812">
              <w:rPr>
                <w:smallCaps/>
                <w:lang w:val="de-CH"/>
              </w:rPr>
              <w:t>Benutzer kann Reservationsnotifikation unterdrücken (SUC 201.001)</w:t>
            </w:r>
          </w:p>
          <w:p w:rsidR="006C2812" w:rsidRPr="006C2812" w:rsidRDefault="006C2812" w:rsidP="006C2812">
            <w:pPr>
              <w:pStyle w:val="Listenabsatz"/>
              <w:numPr>
                <w:ilvl w:val="0"/>
                <w:numId w:val="35"/>
              </w:numPr>
              <w:rPr>
                <w:smallCaps/>
                <w:lang w:val="de-CH"/>
              </w:rPr>
            </w:pPr>
            <w:r w:rsidRPr="006C2812">
              <w:rPr>
                <w:smallCaps/>
                <w:lang w:val="de-CH"/>
              </w:rPr>
              <w:t xml:space="preserve">Benutzer reserviert Dienstleistung (SUC 201.001 und UC 211.001) </w:t>
            </w:r>
          </w:p>
          <w:p w:rsidR="006C2812" w:rsidRPr="006C2812" w:rsidRDefault="006C2812" w:rsidP="006C2812">
            <w:pPr>
              <w:pStyle w:val="Listenabsatz"/>
              <w:numPr>
                <w:ilvl w:val="0"/>
                <w:numId w:val="35"/>
              </w:numPr>
              <w:rPr>
                <w:smallCaps/>
                <w:highlight w:val="yellow"/>
                <w:lang w:val="de-CH"/>
              </w:rPr>
            </w:pPr>
            <w:r w:rsidRPr="006C2812">
              <w:rPr>
                <w:smallCaps/>
                <w:highlight w:val="yellow"/>
                <w:lang w:val="de-CH"/>
              </w:rPr>
              <w:t>Notifikation verschicken bei Synchronisationsfehler (UC 212.001 – R 4.1.1)</w:t>
            </w:r>
          </w:p>
          <w:p w:rsidR="006C2812" w:rsidRPr="006C2812" w:rsidRDefault="006C2812" w:rsidP="006C2812">
            <w:pPr>
              <w:pStyle w:val="Listenabsatz"/>
              <w:numPr>
                <w:ilvl w:val="0"/>
                <w:numId w:val="35"/>
              </w:numPr>
              <w:rPr>
                <w:smallCaps/>
                <w:lang w:val="de-CH"/>
              </w:rPr>
            </w:pPr>
            <w:r w:rsidRPr="006C2812">
              <w:rPr>
                <w:smallCaps/>
                <w:lang w:val="de-CH"/>
              </w:rPr>
              <w:t>Aktivierung der Notifikation im Dienstleisterprofil (UC 106.001)</w:t>
            </w:r>
          </w:p>
          <w:p w:rsidR="006C2812" w:rsidRPr="006C2812" w:rsidRDefault="006C2812" w:rsidP="006C2812">
            <w:pPr>
              <w:pStyle w:val="Listenabsatz"/>
              <w:numPr>
                <w:ilvl w:val="0"/>
                <w:numId w:val="35"/>
              </w:numPr>
              <w:rPr>
                <w:smallCaps/>
                <w:lang w:val="de-CH"/>
              </w:rPr>
            </w:pPr>
            <w:r w:rsidRPr="006C2812">
              <w:rPr>
                <w:smallCaps/>
                <w:lang w:val="de-CH"/>
              </w:rPr>
              <w:t>Änderung einer Ressource (UC 107.003)</w:t>
            </w:r>
          </w:p>
          <w:p w:rsidR="006C2812" w:rsidRPr="006C2812" w:rsidRDefault="006C2812" w:rsidP="006C2812">
            <w:pPr>
              <w:pStyle w:val="Listenabsatz"/>
              <w:numPr>
                <w:ilvl w:val="0"/>
                <w:numId w:val="35"/>
              </w:numPr>
              <w:rPr>
                <w:smallCaps/>
                <w:highlight w:val="yellow"/>
                <w:lang w:val="de-CH"/>
              </w:rPr>
            </w:pPr>
            <w:r w:rsidRPr="006C2812">
              <w:rPr>
                <w:smallCaps/>
                <w:highlight w:val="yellow"/>
                <w:lang w:val="de-CH"/>
              </w:rPr>
              <w:t>Fehlgeschlagene Reservationsverlängerung (UC 201.007)</w:t>
            </w:r>
          </w:p>
          <w:p w:rsidR="006C2812" w:rsidRPr="008660F0" w:rsidRDefault="006C2812" w:rsidP="006C2812">
            <w:pPr>
              <w:ind w:left="720" w:hanging="720"/>
              <w:rPr>
                <w:lang w:val="de-CH"/>
              </w:rPr>
            </w:pPr>
          </w:p>
          <w:p w:rsidR="006C2812" w:rsidRDefault="006C2812" w:rsidP="006C2812">
            <w:pPr>
              <w:rPr>
                <w:lang w:val="de-CH"/>
              </w:rPr>
            </w:pPr>
            <w:r>
              <w:rPr>
                <w:lang w:val="de-CH"/>
              </w:rPr>
              <w:t>Der Matrix im Anhang zeigt, wann welches Notifikationsvorlage zur Anwendung kommt und wie die Notifikation ausgelöst wird.</w:t>
            </w:r>
          </w:p>
          <w:p w:rsidR="006C2812" w:rsidRPr="006C2812" w:rsidRDefault="006C2812" w:rsidP="00DF41CB">
            <w:pPr>
              <w:tabs>
                <w:tab w:val="left" w:pos="5220"/>
              </w:tabs>
              <w:jc w:val="both"/>
              <w:rPr>
                <w:lang w:val="de-CH"/>
              </w:rPr>
            </w:pPr>
          </w:p>
        </w:tc>
      </w:tr>
      <w:tr w:rsidR="006C2812" w:rsidRPr="006C2812" w:rsidTr="00DF41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812" w:rsidRDefault="006C2812" w:rsidP="00DF41CB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Datenrechte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812" w:rsidRPr="009F48FA" w:rsidRDefault="006C2812" w:rsidP="00DF41CB">
            <w:pPr>
              <w:tabs>
                <w:tab w:val="left" w:pos="5220"/>
              </w:tabs>
              <w:jc w:val="both"/>
              <w:rPr>
                <w:lang w:val="de-CH"/>
              </w:rPr>
            </w:pPr>
          </w:p>
        </w:tc>
      </w:tr>
      <w:tr w:rsidR="006C2812" w:rsidRPr="003C3934" w:rsidTr="00DF41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812" w:rsidRDefault="006C2812" w:rsidP="00DF41CB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Funktionsrechte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812" w:rsidRPr="006C2812" w:rsidRDefault="006C2812" w:rsidP="006C2812">
            <w:pPr>
              <w:pStyle w:val="Listenabsatz"/>
              <w:numPr>
                <w:ilvl w:val="0"/>
                <w:numId w:val="46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r w:rsidRPr="006C2812">
              <w:rPr>
                <w:lang w:val="de-CH"/>
              </w:rPr>
              <w:t>Darf Notifikationen verwalten</w:t>
            </w:r>
          </w:p>
          <w:p w:rsidR="006C2812" w:rsidRPr="006C2812" w:rsidRDefault="006C2812" w:rsidP="006C2812">
            <w:pPr>
              <w:pStyle w:val="Listenabsatz"/>
              <w:numPr>
                <w:ilvl w:val="0"/>
                <w:numId w:val="46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r w:rsidRPr="006C2812">
              <w:rPr>
                <w:lang w:val="de-CH"/>
              </w:rPr>
              <w:t>Darf E-Mail Notifikationen versenden</w:t>
            </w:r>
          </w:p>
          <w:p w:rsidR="006C2812" w:rsidRPr="006C2812" w:rsidRDefault="006C2812" w:rsidP="006C2812">
            <w:pPr>
              <w:pStyle w:val="Listenabsatz"/>
              <w:numPr>
                <w:ilvl w:val="0"/>
                <w:numId w:val="46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r w:rsidRPr="006C2812">
              <w:rPr>
                <w:lang w:val="de-CH"/>
              </w:rPr>
              <w:t>Darf SMS Notifikationen versenden</w:t>
            </w:r>
          </w:p>
          <w:p w:rsidR="006C2812" w:rsidRPr="006C2812" w:rsidRDefault="006C2812" w:rsidP="006C2812">
            <w:pPr>
              <w:pStyle w:val="Listenabsatz"/>
              <w:numPr>
                <w:ilvl w:val="0"/>
                <w:numId w:val="46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r w:rsidRPr="006C2812">
              <w:rPr>
                <w:lang w:val="de-CH"/>
              </w:rPr>
              <w:t>Darf Reservationsnotifikation unterdrücken</w:t>
            </w:r>
          </w:p>
          <w:p w:rsidR="006C2812" w:rsidRPr="006C2812" w:rsidRDefault="006C2812" w:rsidP="006C2812">
            <w:pPr>
              <w:pStyle w:val="Listenabsatz"/>
              <w:numPr>
                <w:ilvl w:val="0"/>
                <w:numId w:val="46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r w:rsidRPr="006C2812">
              <w:rPr>
                <w:lang w:val="de-CH"/>
              </w:rPr>
              <w:t>Mailto aktiviert</w:t>
            </w:r>
          </w:p>
          <w:p w:rsidR="006C2812" w:rsidRPr="009F48FA" w:rsidRDefault="006C2812" w:rsidP="00DF41CB">
            <w:pPr>
              <w:tabs>
                <w:tab w:val="left" w:pos="5220"/>
              </w:tabs>
              <w:jc w:val="both"/>
              <w:rPr>
                <w:lang w:val="de-CH"/>
              </w:rPr>
            </w:pPr>
          </w:p>
        </w:tc>
      </w:tr>
      <w:tr w:rsidR="006C2812" w:rsidRPr="00DE1888" w:rsidTr="00DF41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812" w:rsidRDefault="006C2812" w:rsidP="00DF41CB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Hauptszenario in Schritten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812" w:rsidRDefault="006C2812" w:rsidP="006C2812">
            <w:pPr>
              <w:pStyle w:val="Listenabsatz"/>
              <w:numPr>
                <w:ilvl w:val="0"/>
                <w:numId w:val="48"/>
              </w:numPr>
              <w:rPr>
                <w:lang w:val="de-CH"/>
              </w:rPr>
            </w:pPr>
            <w:r>
              <w:rPr>
                <w:lang w:val="de-CH"/>
              </w:rPr>
              <w:t xml:space="preserve">Administrator navigiert auf </w:t>
            </w:r>
            <w:r w:rsidRPr="00044A86">
              <w:rPr>
                <w:smallCaps/>
                <w:lang w:val="de-CH"/>
              </w:rPr>
              <w:t>Stammdaten\Notifikationen verwalten</w:t>
            </w:r>
            <w:r>
              <w:rPr>
                <w:lang w:val="de-CH"/>
              </w:rPr>
              <w:t xml:space="preserve">; Dienstleister navigiert auf </w:t>
            </w:r>
            <w:r w:rsidRPr="00044A86">
              <w:rPr>
                <w:smallCaps/>
                <w:lang w:val="de-CH"/>
              </w:rPr>
              <w:t>Dienstleistungen\Dienstleister</w:t>
            </w:r>
            <w:r>
              <w:rPr>
                <w:lang w:val="de-CH"/>
              </w:rPr>
              <w:t xml:space="preserve"> verwalten; Member einer Benutzergruppe navigiert auf </w:t>
            </w:r>
            <w:r w:rsidRPr="0072772A">
              <w:rPr>
                <w:smallCaps/>
                <w:lang w:val="de-CH"/>
              </w:rPr>
              <w:t>Sicherheit\Benutzergruppen</w:t>
            </w:r>
            <w:r>
              <w:rPr>
                <w:lang w:val="de-CH"/>
              </w:rPr>
              <w:t xml:space="preserve"> verwalten</w:t>
            </w:r>
          </w:p>
          <w:p w:rsidR="006C2812" w:rsidRDefault="006C2812" w:rsidP="006C2812">
            <w:pPr>
              <w:pStyle w:val="Listenabsatz"/>
              <w:numPr>
                <w:ilvl w:val="0"/>
                <w:numId w:val="48"/>
              </w:numPr>
              <w:rPr>
                <w:lang w:val="de-CH"/>
              </w:rPr>
            </w:pPr>
            <w:r>
              <w:rPr>
                <w:lang w:val="de-CH"/>
              </w:rPr>
              <w:t xml:space="preserve">Liste aller verfügbaren Notifikationen wird angezeigt. </w:t>
            </w:r>
          </w:p>
          <w:p w:rsidR="006C2812" w:rsidRDefault="006C2812" w:rsidP="006C2812">
            <w:pPr>
              <w:pStyle w:val="Listenabsatz"/>
              <w:numPr>
                <w:ilvl w:val="0"/>
                <w:numId w:val="48"/>
              </w:numPr>
              <w:rPr>
                <w:lang w:val="de-CH"/>
              </w:rPr>
            </w:pPr>
            <w:r>
              <w:rPr>
                <w:lang w:val="de-CH"/>
              </w:rPr>
              <w:t>Klick auf View-Link zeigt Notifikation in der Übersicht (nur Stammdaten)</w:t>
            </w:r>
          </w:p>
          <w:p w:rsidR="006C2812" w:rsidRDefault="006C2812" w:rsidP="006C2812">
            <w:pPr>
              <w:pStyle w:val="Listenabsatz"/>
              <w:numPr>
                <w:ilvl w:val="0"/>
                <w:numId w:val="48"/>
              </w:numPr>
              <w:rPr>
                <w:lang w:val="de-CH"/>
              </w:rPr>
            </w:pPr>
            <w:r>
              <w:rPr>
                <w:lang w:val="de-CH"/>
              </w:rPr>
              <w:t>Klick auf Edit (oder New) kann eine Notifikation bearbeitet werden</w:t>
            </w:r>
          </w:p>
          <w:p w:rsidR="006C2812" w:rsidRPr="0072772A" w:rsidRDefault="006C2812" w:rsidP="006C2812">
            <w:pPr>
              <w:pStyle w:val="Listenabsatz"/>
              <w:numPr>
                <w:ilvl w:val="0"/>
                <w:numId w:val="48"/>
              </w:numPr>
              <w:rPr>
                <w:lang w:val="de-CH"/>
              </w:rPr>
            </w:pPr>
            <w:r>
              <w:rPr>
                <w:lang w:val="de-CH"/>
              </w:rPr>
              <w:t xml:space="preserve">Benutzer navigiert </w:t>
            </w:r>
            <w:r w:rsidRPr="0095568D">
              <w:rPr>
                <w:lang w:val="de-CH"/>
              </w:rPr>
              <w:t xml:space="preserve">unter </w:t>
            </w:r>
            <w:r w:rsidRPr="0095568D">
              <w:rPr>
                <w:smallCaps/>
                <w:lang w:val="de-CH"/>
              </w:rPr>
              <w:t>Einstellungen</w:t>
            </w:r>
            <w:r w:rsidRPr="0095568D">
              <w:rPr>
                <w:lang w:val="de-CH"/>
              </w:rPr>
              <w:t xml:space="preserve"> auf </w:t>
            </w:r>
            <w:r w:rsidRPr="000561B7">
              <w:rPr>
                <w:smallCaps/>
                <w:lang w:val="de-CH"/>
              </w:rPr>
              <w:t>Persönliche Einstellungen</w:t>
            </w:r>
            <w:r w:rsidRPr="00ED3459">
              <w:rPr>
                <w:lang w:val="de-CH"/>
              </w:rPr>
              <w:t>\</w:t>
            </w:r>
            <w:r w:rsidRPr="000561B7">
              <w:rPr>
                <w:lang w:val="de-CH"/>
              </w:rPr>
              <w:t>E-Mail</w:t>
            </w:r>
            <w:r w:rsidRPr="00ED3459">
              <w:rPr>
                <w:lang w:val="de-CH"/>
              </w:rPr>
              <w:t xml:space="preserve"> </w:t>
            </w:r>
            <w:r w:rsidRPr="00ED3459">
              <w:rPr>
                <w:smallCaps/>
                <w:lang w:val="de-CH"/>
              </w:rPr>
              <w:t>Notifikation</w:t>
            </w:r>
            <w:r w:rsidRPr="000561B7">
              <w:rPr>
                <w:smallCaps/>
                <w:lang w:val="de-CH"/>
              </w:rPr>
              <w:t xml:space="preserve"> oder SMS Notifikation</w:t>
            </w:r>
          </w:p>
          <w:p w:rsidR="006C2812" w:rsidRDefault="006C2812" w:rsidP="006C2812">
            <w:pPr>
              <w:pStyle w:val="Listenabsatz"/>
              <w:numPr>
                <w:ilvl w:val="0"/>
                <w:numId w:val="48"/>
              </w:numPr>
              <w:rPr>
                <w:lang w:val="de-CH"/>
              </w:rPr>
            </w:pPr>
            <w:r w:rsidRPr="0072772A">
              <w:rPr>
                <w:lang w:val="de-CH"/>
              </w:rPr>
              <w:t>Benutzer</w:t>
            </w:r>
            <w:r>
              <w:rPr>
                <w:smallCaps/>
                <w:lang w:val="de-CH"/>
              </w:rPr>
              <w:t xml:space="preserve"> aktiviert/deaktiviert Notifikationseinstellungen </w:t>
            </w:r>
            <w:r w:rsidRPr="00A62218">
              <w:rPr>
                <w:lang w:val="de-CH"/>
              </w:rPr>
              <w:t>(in seinem Profil)</w:t>
            </w:r>
          </w:p>
          <w:p w:rsidR="006C2812" w:rsidRPr="009F48FA" w:rsidRDefault="006C2812" w:rsidP="00DF41CB">
            <w:pPr>
              <w:tabs>
                <w:tab w:val="left" w:pos="5220"/>
              </w:tabs>
              <w:jc w:val="both"/>
              <w:rPr>
                <w:lang w:val="de-CH"/>
              </w:rPr>
            </w:pPr>
          </w:p>
        </w:tc>
      </w:tr>
      <w:tr w:rsidR="006C2812" w:rsidRPr="00395D64" w:rsidTr="00DF41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  <w:trHeight w:val="770"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812" w:rsidRDefault="006C2812" w:rsidP="00DF41CB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Beziehungen zu UC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812" w:rsidRPr="00A1286A" w:rsidRDefault="006C2812" w:rsidP="00DF41CB">
            <w:pPr>
              <w:tabs>
                <w:tab w:val="left" w:pos="5220"/>
              </w:tabs>
              <w:jc w:val="both"/>
              <w:rPr>
                <w:lang w:val="en-US"/>
              </w:rPr>
            </w:pPr>
            <w:r w:rsidRPr="00A1286A">
              <w:rPr>
                <w:lang w:val="en-US"/>
              </w:rPr>
              <w:t>105.001</w:t>
            </w:r>
          </w:p>
          <w:p w:rsidR="006C2812" w:rsidRPr="00A1286A" w:rsidRDefault="006C2812" w:rsidP="00DF41CB">
            <w:pPr>
              <w:tabs>
                <w:tab w:val="left" w:pos="5220"/>
              </w:tabs>
              <w:jc w:val="both"/>
              <w:rPr>
                <w:lang w:val="en-US"/>
              </w:rPr>
            </w:pPr>
          </w:p>
        </w:tc>
      </w:tr>
    </w:tbl>
    <w:p w:rsidR="006C2812" w:rsidRDefault="006C2812" w:rsidP="006C2812"/>
    <w:p w:rsidR="006C2812" w:rsidRPr="0046355D" w:rsidRDefault="006C2812" w:rsidP="006C2812">
      <w:pPr>
        <w:rPr>
          <w:b/>
        </w:rPr>
      </w:pPr>
      <w:r w:rsidRPr="0046355D">
        <w:rPr>
          <w:b/>
        </w:rPr>
        <w:t>Legende</w:t>
      </w:r>
    </w:p>
    <w:p w:rsidR="006C2812" w:rsidRPr="0046355D" w:rsidRDefault="006C2812" w:rsidP="006C2812">
      <w:pPr>
        <w:pStyle w:val="Listenabsatz"/>
        <w:numPr>
          <w:ilvl w:val="0"/>
          <w:numId w:val="43"/>
        </w:numPr>
      </w:pPr>
      <w:r>
        <w:rPr>
          <w:color w:val="FF0000"/>
        </w:rPr>
        <w:t>Rote Schrift = MUSS Felder</w:t>
      </w:r>
    </w:p>
    <w:p w:rsidR="006C2812" w:rsidRDefault="006C2812" w:rsidP="006C2812">
      <w:pPr>
        <w:pStyle w:val="Listenabsatz"/>
        <w:numPr>
          <w:ilvl w:val="0"/>
          <w:numId w:val="43"/>
        </w:numPr>
        <w:rPr>
          <w:highlight w:val="yellow"/>
          <w:lang w:val="de-CH"/>
        </w:rPr>
      </w:pPr>
      <w:r w:rsidRPr="0046355D">
        <w:rPr>
          <w:highlight w:val="yellow"/>
          <w:lang w:val="de-CH"/>
        </w:rPr>
        <w:t>Gelb markiert = wird in einem Folge</w:t>
      </w:r>
      <w:r>
        <w:rPr>
          <w:highlight w:val="yellow"/>
          <w:lang w:val="de-CH"/>
        </w:rPr>
        <w:t xml:space="preserve">release umgesetzt </w:t>
      </w:r>
    </w:p>
    <w:p w:rsidR="006C2812" w:rsidRPr="00D66AB7" w:rsidRDefault="006C2812" w:rsidP="006C2812">
      <w:pPr>
        <w:pStyle w:val="Listenabsatz"/>
        <w:numPr>
          <w:ilvl w:val="0"/>
          <w:numId w:val="43"/>
        </w:numPr>
        <w:rPr>
          <w:smallCaps/>
          <w:lang w:val="de-CH"/>
        </w:rPr>
      </w:pPr>
      <w:r w:rsidRPr="00D66AB7">
        <w:rPr>
          <w:smallCaps/>
          <w:lang w:val="de-CH"/>
        </w:rPr>
        <w:t>Small Caps = Abhängig von der Ressourcenart</w:t>
      </w:r>
    </w:p>
    <w:p w:rsidR="006C2812" w:rsidRPr="006C2812" w:rsidRDefault="006C2812" w:rsidP="006C2812">
      <w:pPr>
        <w:rPr>
          <w:lang w:val="de-CH"/>
        </w:rPr>
      </w:pPr>
    </w:p>
    <w:p w:rsidR="005862B3" w:rsidRDefault="005862B3" w:rsidP="00DC0ADE">
      <w:pPr>
        <w:pStyle w:val="berschrift1"/>
        <w:rPr>
          <w:lang w:val="de-DE"/>
        </w:rPr>
      </w:pPr>
    </w:p>
    <w:p w:rsidR="00DC0ADE" w:rsidRDefault="00DC0ADE" w:rsidP="00DC0ADE">
      <w:pPr>
        <w:pStyle w:val="berschrift1"/>
        <w:rPr>
          <w:lang w:val="de-DE"/>
        </w:rPr>
      </w:pPr>
      <w:r>
        <w:rPr>
          <w:lang w:val="de-DE"/>
        </w:rPr>
        <w:t>Use Case Details</w:t>
      </w:r>
    </w:p>
    <w:p w:rsidR="00DC0ADE" w:rsidRPr="00DC0ADE" w:rsidRDefault="00DC0ADE" w:rsidP="00DC0ADE">
      <w:pPr>
        <w:rPr>
          <w:lang w:val="de-DE"/>
        </w:rPr>
      </w:pP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928"/>
        <w:gridCol w:w="4678"/>
      </w:tblGrid>
      <w:tr w:rsidR="00DC0ADE" w:rsidRPr="00DE1888" w:rsidTr="006C2812">
        <w:tc>
          <w:tcPr>
            <w:tcW w:w="9606" w:type="dxa"/>
            <w:gridSpan w:val="2"/>
            <w:shd w:val="clear" w:color="auto" w:fill="C2D69B" w:themeFill="accent3" w:themeFillTint="99"/>
          </w:tcPr>
          <w:p w:rsidR="00DC0ADE" w:rsidRDefault="00DC0ADE" w:rsidP="005C4DF8">
            <w:pPr>
              <w:pStyle w:val="berschrift2"/>
              <w:ind w:left="1559" w:hanging="1559"/>
              <w:rPr>
                <w:lang w:val="de-DE"/>
              </w:rPr>
            </w:pPr>
            <w:r w:rsidRPr="00264081">
              <w:rPr>
                <w:lang w:val="de-DE"/>
              </w:rPr>
              <w:t xml:space="preserve">Schritt </w:t>
            </w:r>
            <w:r>
              <w:rPr>
                <w:lang w:val="de-DE"/>
              </w:rPr>
              <w:t>1 -</w:t>
            </w:r>
            <w:r w:rsidR="005275B9">
              <w:rPr>
                <w:lang w:val="de-DE"/>
              </w:rPr>
              <w:t xml:space="preserve"> </w:t>
            </w:r>
            <w:r w:rsidR="0024683D" w:rsidRPr="0024683D">
              <w:rPr>
                <w:b w:val="0"/>
                <w:sz w:val="20"/>
                <w:lang w:val="de-CH"/>
              </w:rPr>
              <w:t xml:space="preserve">Administrator navigiert auf </w:t>
            </w:r>
            <w:r w:rsidR="0024683D" w:rsidRPr="0024683D">
              <w:rPr>
                <w:b w:val="0"/>
                <w:smallCaps/>
                <w:sz w:val="20"/>
                <w:lang w:val="de-CH"/>
              </w:rPr>
              <w:t>Stammdaten\Notifikationen verwalten</w:t>
            </w:r>
            <w:r w:rsidR="0024683D" w:rsidRPr="0024683D">
              <w:rPr>
                <w:b w:val="0"/>
                <w:sz w:val="20"/>
                <w:lang w:val="de-CH"/>
              </w:rPr>
              <w:t xml:space="preserve">; Dienstleister navigiert auf </w:t>
            </w:r>
            <w:r w:rsidR="0024683D" w:rsidRPr="0024683D">
              <w:rPr>
                <w:b w:val="0"/>
                <w:smallCaps/>
                <w:sz w:val="20"/>
                <w:lang w:val="de-CH"/>
              </w:rPr>
              <w:t>Dienstleistungen\Dienstleister</w:t>
            </w:r>
            <w:r w:rsidR="0024683D" w:rsidRPr="0024683D">
              <w:rPr>
                <w:b w:val="0"/>
                <w:sz w:val="20"/>
                <w:lang w:val="de-CH"/>
              </w:rPr>
              <w:t xml:space="preserve"> verwalten</w:t>
            </w:r>
            <w:r w:rsidR="0024683D">
              <w:rPr>
                <w:b w:val="0"/>
                <w:sz w:val="20"/>
                <w:lang w:val="de-CH"/>
              </w:rPr>
              <w:t xml:space="preserve"> und Klickt auf Panel </w:t>
            </w:r>
            <w:r w:rsidR="0024683D" w:rsidRPr="0024683D">
              <w:rPr>
                <w:b w:val="0"/>
                <w:smallCaps/>
                <w:sz w:val="20"/>
                <w:lang w:val="de-CH"/>
              </w:rPr>
              <w:t>Notifikationen</w:t>
            </w:r>
            <w:r w:rsidR="0024683D" w:rsidRPr="0024683D">
              <w:rPr>
                <w:b w:val="0"/>
                <w:sz w:val="20"/>
                <w:lang w:val="de-CH"/>
              </w:rPr>
              <w:t xml:space="preserve">; Member einer Benutzergruppe navigiert auf </w:t>
            </w:r>
            <w:r w:rsidR="0024683D" w:rsidRPr="0024683D">
              <w:rPr>
                <w:b w:val="0"/>
                <w:smallCaps/>
                <w:sz w:val="20"/>
                <w:lang w:val="de-CH"/>
              </w:rPr>
              <w:t>Sicherheit\Benutzergruppen</w:t>
            </w:r>
            <w:r w:rsidR="0024683D" w:rsidRPr="0024683D">
              <w:rPr>
                <w:b w:val="0"/>
                <w:sz w:val="20"/>
                <w:lang w:val="de-CH"/>
              </w:rPr>
              <w:t xml:space="preserve"> verwalten</w:t>
            </w:r>
            <w:r w:rsidR="0024683D">
              <w:rPr>
                <w:b w:val="0"/>
                <w:sz w:val="20"/>
                <w:lang w:val="de-CH"/>
              </w:rPr>
              <w:t xml:space="preserve"> und Klickt auf Panel </w:t>
            </w:r>
            <w:r w:rsidR="0024683D" w:rsidRPr="0024683D">
              <w:rPr>
                <w:b w:val="0"/>
                <w:smallCaps/>
                <w:sz w:val="20"/>
                <w:lang w:val="de-CH"/>
              </w:rPr>
              <w:t>Notifikationen</w:t>
            </w:r>
          </w:p>
        </w:tc>
      </w:tr>
      <w:tr w:rsidR="00DC0ADE" w:rsidRPr="00264081" w:rsidTr="00DC0ADE">
        <w:tc>
          <w:tcPr>
            <w:tcW w:w="4928" w:type="dxa"/>
          </w:tcPr>
          <w:p w:rsidR="00DC0ADE" w:rsidRPr="00264081" w:rsidRDefault="00DC0ADE" w:rsidP="00DC0AD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Controls</w:t>
            </w:r>
          </w:p>
        </w:tc>
        <w:tc>
          <w:tcPr>
            <w:tcW w:w="4678" w:type="dxa"/>
          </w:tcPr>
          <w:p w:rsidR="00DC0ADE" w:rsidRPr="00264081" w:rsidRDefault="00DC0ADE" w:rsidP="00DC0AD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DC0ADE" w:rsidRPr="005D6E72" w:rsidTr="00DC0ADE">
        <w:tc>
          <w:tcPr>
            <w:tcW w:w="4928" w:type="dxa"/>
          </w:tcPr>
          <w:p w:rsidR="00DC0ADE" w:rsidRPr="005D6E72" w:rsidRDefault="00DC0ADE" w:rsidP="00DC0ADE">
            <w:pPr>
              <w:rPr>
                <w:b/>
                <w:lang w:val="de-DE"/>
              </w:rPr>
            </w:pPr>
            <w:r w:rsidRPr="005D6E72">
              <w:rPr>
                <w:b/>
                <w:lang w:val="de-DE"/>
              </w:rPr>
              <w:t>Sidepanel</w:t>
            </w:r>
          </w:p>
          <w:p w:rsidR="00DC0ADE" w:rsidRPr="005D6E72" w:rsidRDefault="0024683D" w:rsidP="00DC0ADE">
            <w:pPr>
              <w:pStyle w:val="Listenabsatz"/>
              <w:numPr>
                <w:ilvl w:val="0"/>
                <w:numId w:val="18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Keine Controls</w:t>
            </w:r>
          </w:p>
          <w:p w:rsidR="00DC0ADE" w:rsidRPr="005D6E72" w:rsidRDefault="00DC0ADE" w:rsidP="00DC0ADE">
            <w:pPr>
              <w:rPr>
                <w:b/>
                <w:lang w:val="de-DE"/>
              </w:rPr>
            </w:pPr>
          </w:p>
          <w:p w:rsidR="00DC0ADE" w:rsidRPr="005D6E72" w:rsidRDefault="00DC0ADE" w:rsidP="00DC0ADE">
            <w:pPr>
              <w:rPr>
                <w:b/>
                <w:lang w:val="de-DE"/>
              </w:rPr>
            </w:pPr>
          </w:p>
        </w:tc>
        <w:tc>
          <w:tcPr>
            <w:tcW w:w="4678" w:type="dxa"/>
          </w:tcPr>
          <w:p w:rsidR="00DC0ADE" w:rsidRDefault="00DC0ADE" w:rsidP="005D6E72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  <w:p w:rsidR="0024683D" w:rsidRDefault="0024683D" w:rsidP="005D6E72">
            <w:p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 xml:space="preserve">Funktionsrecht </w:t>
            </w:r>
            <w:r w:rsidR="006C2812">
              <w:rPr>
                <w:lang w:val="de-DE"/>
              </w:rPr>
              <w:t>muss</w:t>
            </w:r>
            <w:r>
              <w:rPr>
                <w:lang w:val="de-DE"/>
              </w:rPr>
              <w:t xml:space="preserve"> </w:t>
            </w:r>
            <w:r w:rsidR="006C2812">
              <w:rPr>
                <w:lang w:val="de-DE"/>
              </w:rPr>
              <w:t>vorhanden sein</w:t>
            </w:r>
            <w:r>
              <w:rPr>
                <w:lang w:val="de-DE"/>
              </w:rPr>
              <w:t xml:space="preserve">: </w:t>
            </w:r>
          </w:p>
          <w:p w:rsidR="0024683D" w:rsidRDefault="0024683D" w:rsidP="0024683D">
            <w:pPr>
              <w:pStyle w:val="Listenabsatz"/>
              <w:numPr>
                <w:ilvl w:val="0"/>
                <w:numId w:val="36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r>
              <w:rPr>
                <w:lang w:val="de-CH"/>
              </w:rPr>
              <w:t>Darf Notifikationen verwalten</w:t>
            </w:r>
          </w:p>
          <w:p w:rsidR="0024683D" w:rsidRPr="005D6E72" w:rsidRDefault="0024683D" w:rsidP="005D6E72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</w:tc>
      </w:tr>
      <w:tr w:rsidR="00DC0ADE" w:rsidTr="00DC0ADE">
        <w:tc>
          <w:tcPr>
            <w:tcW w:w="9606" w:type="dxa"/>
            <w:gridSpan w:val="2"/>
          </w:tcPr>
          <w:p w:rsidR="00DC0ADE" w:rsidRDefault="006C2812" w:rsidP="006C2812">
            <w:pPr>
              <w:rPr>
                <w:lang w:val="de-DE"/>
              </w:rPr>
            </w:pPr>
            <w:r>
              <w:rPr>
                <w:noProof/>
                <w:lang w:val="de-CH" w:eastAsia="de-CH"/>
              </w:rPr>
              <w:drawing>
                <wp:inline distT="0" distB="0" distL="0" distR="0">
                  <wp:extent cx="2334792" cy="1026596"/>
                  <wp:effectExtent l="19050" t="0" r="8358" b="0"/>
                  <wp:docPr id="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631" cy="10274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de-DE"/>
              </w:rPr>
              <w:t xml:space="preserve"> </w:t>
            </w:r>
            <w:r>
              <w:rPr>
                <w:noProof/>
                <w:lang w:val="de-CH" w:eastAsia="de-CH"/>
              </w:rPr>
              <w:drawing>
                <wp:inline distT="0" distB="0" distL="0" distR="0">
                  <wp:extent cx="3519199" cy="790984"/>
                  <wp:effectExtent l="19050" t="0" r="5051" b="0"/>
                  <wp:docPr id="9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1436" cy="7914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C0ADE" w:rsidRDefault="00DC0ADE" w:rsidP="00DC0ADE">
      <w:pPr>
        <w:rPr>
          <w:lang w:val="de-CH"/>
        </w:rPr>
      </w:pPr>
    </w:p>
    <w:p w:rsidR="00DC0ADE" w:rsidRPr="00DC0ADE" w:rsidRDefault="00DC0ADE" w:rsidP="00DC0ADE">
      <w:pPr>
        <w:rPr>
          <w:lang w:val="de-CH"/>
        </w:rPr>
      </w:pP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928"/>
        <w:gridCol w:w="4678"/>
      </w:tblGrid>
      <w:tr w:rsidR="00DC0ADE" w:rsidRPr="00DE1888" w:rsidTr="005C4DF8">
        <w:tc>
          <w:tcPr>
            <w:tcW w:w="9606" w:type="dxa"/>
            <w:gridSpan w:val="2"/>
            <w:shd w:val="clear" w:color="auto" w:fill="C2D69B" w:themeFill="accent3" w:themeFillTint="99"/>
          </w:tcPr>
          <w:p w:rsidR="00DC0ADE" w:rsidRPr="005D6E72" w:rsidRDefault="00DC0ADE" w:rsidP="005C4DF8">
            <w:pPr>
              <w:rPr>
                <w:lang w:val="de-CH"/>
              </w:rPr>
            </w:pPr>
            <w:bookmarkStart w:id="1" w:name="_Ref220409354"/>
            <w:r w:rsidRPr="0024683D">
              <w:rPr>
                <w:b/>
                <w:bCs/>
                <w:sz w:val="32"/>
                <w:lang w:val="de-DE"/>
              </w:rPr>
              <w:t>Schritt 2 -</w:t>
            </w:r>
            <w:bookmarkEnd w:id="1"/>
            <w:r w:rsidR="005D6E72" w:rsidRPr="0024683D">
              <w:rPr>
                <w:b/>
                <w:bCs/>
                <w:sz w:val="32"/>
                <w:lang w:val="de-DE"/>
              </w:rPr>
              <w:t xml:space="preserve"> </w:t>
            </w:r>
            <w:r w:rsidR="0024683D" w:rsidRPr="0024683D">
              <w:rPr>
                <w:lang w:val="de-CH"/>
              </w:rPr>
              <w:t>Liste aller verfügbaren</w:t>
            </w:r>
            <w:r w:rsidR="005C4DF8">
              <w:rPr>
                <w:lang w:val="de-CH"/>
              </w:rPr>
              <w:t xml:space="preserve"> oder hinzugefügten</w:t>
            </w:r>
            <w:r w:rsidR="0024683D" w:rsidRPr="0024683D">
              <w:rPr>
                <w:lang w:val="de-CH"/>
              </w:rPr>
              <w:t xml:space="preserve"> Notifikation</w:t>
            </w:r>
            <w:r w:rsidR="005C4DF8">
              <w:rPr>
                <w:lang w:val="de-CH"/>
              </w:rPr>
              <w:t>stypen</w:t>
            </w:r>
            <w:r w:rsidR="0024683D" w:rsidRPr="0024683D">
              <w:rPr>
                <w:lang w:val="de-CH"/>
              </w:rPr>
              <w:t xml:space="preserve"> wird angezeigt. </w:t>
            </w:r>
          </w:p>
        </w:tc>
      </w:tr>
      <w:tr w:rsidR="00DC0ADE" w:rsidRPr="00264081" w:rsidTr="00DC0ADE">
        <w:tc>
          <w:tcPr>
            <w:tcW w:w="4928" w:type="dxa"/>
          </w:tcPr>
          <w:p w:rsidR="00DC0ADE" w:rsidRPr="005D6E72" w:rsidRDefault="00DC0ADE" w:rsidP="005D6E72">
            <w:pPr>
              <w:tabs>
                <w:tab w:val="left" w:pos="5220"/>
              </w:tabs>
              <w:jc w:val="both"/>
              <w:rPr>
                <w:b/>
                <w:lang w:val="de-DE"/>
              </w:rPr>
            </w:pPr>
            <w:r w:rsidRPr="005D6E72">
              <w:rPr>
                <w:b/>
                <w:lang w:val="de-DE"/>
              </w:rPr>
              <w:t>Controls</w:t>
            </w:r>
            <w:r w:rsidR="005D6E72">
              <w:t xml:space="preserve"> </w:t>
            </w:r>
          </w:p>
        </w:tc>
        <w:tc>
          <w:tcPr>
            <w:tcW w:w="4678" w:type="dxa"/>
          </w:tcPr>
          <w:p w:rsidR="00DC0ADE" w:rsidRPr="00264081" w:rsidRDefault="00DC0ADE" w:rsidP="00DC0AD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DC0ADE" w:rsidRPr="00DE1888" w:rsidTr="00DC0ADE">
        <w:tc>
          <w:tcPr>
            <w:tcW w:w="4928" w:type="dxa"/>
          </w:tcPr>
          <w:p w:rsidR="00DC0ADE" w:rsidRDefault="00DC0ADE" w:rsidP="005D6E72">
            <w:pPr>
              <w:rPr>
                <w:b/>
                <w:i/>
                <w:lang w:val="de-DE"/>
              </w:rPr>
            </w:pPr>
          </w:p>
          <w:p w:rsidR="0024683D" w:rsidRPr="0024683D" w:rsidRDefault="005C4DF8" w:rsidP="005D6E72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 xml:space="preserve">Liste </w:t>
            </w:r>
          </w:p>
          <w:p w:rsidR="0024683D" w:rsidRPr="004D26A4" w:rsidRDefault="0024683D" w:rsidP="0024683D">
            <w:pPr>
              <w:pStyle w:val="Listenabsatz"/>
              <w:numPr>
                <w:ilvl w:val="0"/>
                <w:numId w:val="18"/>
              </w:numPr>
              <w:rPr>
                <w:i/>
                <w:lang w:val="de-DE"/>
              </w:rPr>
            </w:pPr>
            <w:r>
              <w:rPr>
                <w:lang w:val="de-DE"/>
              </w:rPr>
              <w:t>Notifikations</w:t>
            </w:r>
            <w:r w:rsidR="00752909">
              <w:rPr>
                <w:lang w:val="de-DE"/>
              </w:rPr>
              <w:t>typ</w:t>
            </w:r>
            <w:r w:rsidR="004D26A4">
              <w:rPr>
                <w:lang w:val="de-DE"/>
              </w:rPr>
              <w:t xml:space="preserve"> (mit View Link)</w:t>
            </w:r>
          </w:p>
          <w:p w:rsidR="004D26A4" w:rsidRPr="0024683D" w:rsidRDefault="004D26A4" w:rsidP="0024683D">
            <w:pPr>
              <w:pStyle w:val="Listenabsatz"/>
              <w:numPr>
                <w:ilvl w:val="0"/>
                <w:numId w:val="18"/>
              </w:numPr>
              <w:rPr>
                <w:i/>
                <w:lang w:val="de-DE"/>
              </w:rPr>
            </w:pPr>
            <w:r>
              <w:rPr>
                <w:lang w:val="de-DE"/>
              </w:rPr>
              <w:t>Edit Button</w:t>
            </w:r>
          </w:p>
          <w:p w:rsidR="0024683D" w:rsidRPr="0024683D" w:rsidRDefault="0024683D" w:rsidP="0024683D">
            <w:pPr>
              <w:pStyle w:val="Listenabsatz"/>
              <w:numPr>
                <w:ilvl w:val="0"/>
                <w:numId w:val="18"/>
              </w:numPr>
              <w:rPr>
                <w:i/>
                <w:lang w:val="de-DE"/>
              </w:rPr>
            </w:pPr>
            <w:r>
              <w:rPr>
                <w:lang w:val="de-DE"/>
              </w:rPr>
              <w:t>Titel</w:t>
            </w:r>
            <w:r w:rsidR="003052D9">
              <w:rPr>
                <w:lang w:val="de-DE"/>
              </w:rPr>
              <w:t xml:space="preserve"> (in der Sprache des angemeldeten Benutzers)</w:t>
            </w:r>
          </w:p>
          <w:p w:rsidR="0024683D" w:rsidRDefault="0024683D" w:rsidP="0024683D">
            <w:pPr>
              <w:rPr>
                <w:i/>
                <w:lang w:val="de-DE"/>
              </w:rPr>
            </w:pPr>
          </w:p>
          <w:p w:rsidR="005C4DF8" w:rsidRPr="005C4DF8" w:rsidRDefault="005C4DF8" w:rsidP="0024683D">
            <w:pPr>
              <w:rPr>
                <w:b/>
                <w:lang w:val="de-DE"/>
              </w:rPr>
            </w:pPr>
            <w:r w:rsidRPr="005C4DF8">
              <w:rPr>
                <w:b/>
                <w:lang w:val="de-DE"/>
              </w:rPr>
              <w:t>Button Bereich</w:t>
            </w:r>
            <w:r>
              <w:rPr>
                <w:b/>
                <w:lang w:val="de-DE"/>
              </w:rPr>
              <w:t xml:space="preserve"> (nur bei Dienstleister und Benutzergruppen)</w:t>
            </w:r>
          </w:p>
          <w:p w:rsidR="004D26A4" w:rsidRPr="00924D90" w:rsidRDefault="004D26A4" w:rsidP="00924D90">
            <w:pPr>
              <w:pStyle w:val="Listenabsatz"/>
              <w:numPr>
                <w:ilvl w:val="0"/>
                <w:numId w:val="18"/>
              </w:numPr>
              <w:rPr>
                <w:lang w:val="de-DE"/>
              </w:rPr>
            </w:pPr>
            <w:r>
              <w:rPr>
                <w:lang w:val="de-DE"/>
              </w:rPr>
              <w:t>Button „</w:t>
            </w:r>
            <w:r w:rsidR="00F37ACB">
              <w:rPr>
                <w:lang w:val="de-DE"/>
              </w:rPr>
              <w:t>Hinzufügen</w:t>
            </w:r>
            <w:r>
              <w:rPr>
                <w:lang w:val="de-DE"/>
              </w:rPr>
              <w:t>“</w:t>
            </w:r>
            <w:r w:rsidR="00F37ACB">
              <w:rPr>
                <w:lang w:val="de-DE"/>
              </w:rPr>
              <w:t xml:space="preserve"> *</w:t>
            </w:r>
          </w:p>
          <w:p w:rsidR="004D26A4" w:rsidRPr="00924D90" w:rsidRDefault="004D26A4" w:rsidP="00924D90">
            <w:pPr>
              <w:pStyle w:val="Listenabsatz"/>
              <w:numPr>
                <w:ilvl w:val="0"/>
                <w:numId w:val="18"/>
              </w:numPr>
              <w:rPr>
                <w:lang w:val="de-DE"/>
              </w:rPr>
            </w:pPr>
            <w:r>
              <w:rPr>
                <w:lang w:val="de-DE"/>
              </w:rPr>
              <w:t>Button „Entfernen“</w:t>
            </w:r>
            <w:r w:rsidR="00F37ACB">
              <w:rPr>
                <w:lang w:val="de-DE"/>
              </w:rPr>
              <w:t xml:space="preserve"> *</w:t>
            </w:r>
          </w:p>
          <w:p w:rsidR="004D26A4" w:rsidRPr="004D26A4" w:rsidRDefault="004D26A4" w:rsidP="004D26A4">
            <w:pPr>
              <w:rPr>
                <w:lang w:val="de-DE"/>
              </w:rPr>
            </w:pPr>
          </w:p>
          <w:p w:rsidR="0024683D" w:rsidRPr="0024683D" w:rsidRDefault="0024683D" w:rsidP="005C4DF8">
            <w:pPr>
              <w:rPr>
                <w:i/>
                <w:lang w:val="de-DE"/>
              </w:rPr>
            </w:pPr>
          </w:p>
        </w:tc>
        <w:tc>
          <w:tcPr>
            <w:tcW w:w="4678" w:type="dxa"/>
          </w:tcPr>
          <w:p w:rsidR="00DC0ADE" w:rsidRDefault="00DC0ADE" w:rsidP="004D26A4">
            <w:pPr>
              <w:tabs>
                <w:tab w:val="left" w:pos="5220"/>
              </w:tabs>
              <w:rPr>
                <w:b/>
                <w:lang w:val="de-DE"/>
              </w:rPr>
            </w:pPr>
          </w:p>
          <w:p w:rsidR="00E427DD" w:rsidRPr="00E427DD" w:rsidRDefault="00E427DD" w:rsidP="004D26A4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E427DD">
              <w:rPr>
                <w:b/>
                <w:lang w:val="de-DE"/>
              </w:rPr>
              <w:t>Hinzufügen</w:t>
            </w:r>
            <w:r>
              <w:rPr>
                <w:b/>
                <w:lang w:val="de-DE"/>
              </w:rPr>
              <w:t xml:space="preserve"> *</w:t>
            </w:r>
          </w:p>
          <w:p w:rsidR="00E427DD" w:rsidRDefault="00E427DD" w:rsidP="004D26A4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Der Hinzufügen-Button gibt es nur unter Benutzergruppe und Dienstleister, unter Stammdaten nicht (System-Notifikationen).</w:t>
            </w:r>
          </w:p>
          <w:p w:rsidR="00E427DD" w:rsidRDefault="00E427DD" w:rsidP="004D26A4">
            <w:pPr>
              <w:tabs>
                <w:tab w:val="left" w:pos="5220"/>
              </w:tabs>
              <w:rPr>
                <w:lang w:val="de-DE"/>
              </w:rPr>
            </w:pPr>
          </w:p>
          <w:p w:rsidR="004D26A4" w:rsidRDefault="00F37ACB" w:rsidP="004D26A4">
            <w:pPr>
              <w:tabs>
                <w:tab w:val="left" w:pos="5220"/>
              </w:tabs>
              <w:rPr>
                <w:lang w:val="de-DE"/>
              </w:rPr>
            </w:pPr>
            <w:r w:rsidRPr="00F37ACB">
              <w:rPr>
                <w:lang w:val="de-DE"/>
              </w:rPr>
              <w:t>Mittels K</w:t>
            </w:r>
            <w:r w:rsidR="004D26A4" w:rsidRPr="00F37ACB">
              <w:rPr>
                <w:lang w:val="de-DE"/>
              </w:rPr>
              <w:t xml:space="preserve">lick auf </w:t>
            </w:r>
            <w:r w:rsidRPr="00F37ACB">
              <w:rPr>
                <w:lang w:val="de-DE"/>
              </w:rPr>
              <w:t>„Hin</w:t>
            </w:r>
            <w:r w:rsidR="00E427DD">
              <w:rPr>
                <w:lang w:val="de-DE"/>
              </w:rPr>
              <w:t>zufügen“</w:t>
            </w:r>
            <w:r w:rsidR="004D26A4" w:rsidRPr="00F37ACB">
              <w:rPr>
                <w:lang w:val="de-DE"/>
              </w:rPr>
              <w:t xml:space="preserve"> </w:t>
            </w:r>
            <w:r w:rsidR="00E427DD">
              <w:rPr>
                <w:lang w:val="de-DE"/>
              </w:rPr>
              <w:t>öffnet sich ein modales PopUp.</w:t>
            </w:r>
          </w:p>
          <w:p w:rsidR="00E427DD" w:rsidRDefault="00E427DD" w:rsidP="004D26A4">
            <w:pPr>
              <w:tabs>
                <w:tab w:val="left" w:pos="5220"/>
              </w:tabs>
              <w:rPr>
                <w:lang w:val="de-DE"/>
              </w:rPr>
            </w:pPr>
          </w:p>
          <w:p w:rsidR="00604108" w:rsidRPr="00D2057F" w:rsidRDefault="00604108" w:rsidP="00604108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D2057F">
              <w:rPr>
                <w:b/>
                <w:lang w:val="de-DE"/>
              </w:rPr>
              <w:t>Entfernen</w:t>
            </w:r>
          </w:p>
          <w:p w:rsidR="00604108" w:rsidRDefault="00604108" w:rsidP="00604108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Der Entfernen-Button gibt es nur unter Benutzergruppe und Dienstleister, unter Stammdaten nicht (System-Notifikationen).</w:t>
            </w:r>
          </w:p>
          <w:p w:rsidR="00604108" w:rsidRDefault="00604108" w:rsidP="00604108">
            <w:pPr>
              <w:tabs>
                <w:tab w:val="left" w:pos="5220"/>
              </w:tabs>
              <w:rPr>
                <w:lang w:val="de-DE"/>
              </w:rPr>
            </w:pPr>
          </w:p>
          <w:p w:rsidR="00604108" w:rsidRPr="00D2057F" w:rsidRDefault="00604108" w:rsidP="00604108">
            <w:pPr>
              <w:tabs>
                <w:tab w:val="left" w:pos="5220"/>
              </w:tabs>
              <w:rPr>
                <w:lang w:val="de-DE"/>
              </w:rPr>
            </w:pPr>
            <w:r w:rsidRPr="00D2057F">
              <w:rPr>
                <w:lang w:val="de-DE"/>
              </w:rPr>
              <w:t xml:space="preserve">Es kann/können ein oder mehrere </w:t>
            </w:r>
            <w:r>
              <w:rPr>
                <w:lang w:val="de-DE"/>
              </w:rPr>
              <w:t>Notifikationen</w:t>
            </w:r>
            <w:r w:rsidRPr="00D2057F">
              <w:rPr>
                <w:lang w:val="de-DE"/>
              </w:rPr>
              <w:t xml:space="preserve"> selektiert werden. Klick auf „Entfernen“ bewirkt folgendes: </w:t>
            </w:r>
          </w:p>
          <w:p w:rsidR="00604108" w:rsidRDefault="00604108" w:rsidP="00604108">
            <w:pPr>
              <w:pStyle w:val="Listenabsatz"/>
              <w:numPr>
                <w:ilvl w:val="0"/>
                <w:numId w:val="42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 xml:space="preserve">Sicherheitsabfrage </w:t>
            </w:r>
          </w:p>
          <w:p w:rsidR="00604108" w:rsidRDefault="00C85293" w:rsidP="00604108">
            <w:pPr>
              <w:pStyle w:val="Listenabsatz"/>
              <w:numPr>
                <w:ilvl w:val="0"/>
                <w:numId w:val="42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Löscht</w:t>
            </w:r>
            <w:r w:rsidR="00604108">
              <w:rPr>
                <w:lang w:val="de-DE"/>
              </w:rPr>
              <w:t xml:space="preserve"> </w:t>
            </w:r>
            <w:r>
              <w:rPr>
                <w:lang w:val="de-DE"/>
              </w:rPr>
              <w:t>die entsprechende(n) Notifikation(en)</w:t>
            </w:r>
          </w:p>
          <w:p w:rsidR="00604108" w:rsidRDefault="00C85293" w:rsidP="00604108">
            <w:pPr>
              <w:pStyle w:val="Listenabsatz"/>
              <w:numPr>
                <w:ilvl w:val="0"/>
                <w:numId w:val="42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Bestät</w:t>
            </w:r>
            <w:r w:rsidR="00604108">
              <w:rPr>
                <w:lang w:val="de-DE"/>
              </w:rPr>
              <w:t>igungsmeldung inkl. Der Anzahl der Entfernungen im Actionpanel</w:t>
            </w:r>
          </w:p>
          <w:p w:rsidR="00924D90" w:rsidRDefault="00924D90" w:rsidP="004D26A4">
            <w:pPr>
              <w:tabs>
                <w:tab w:val="left" w:pos="5220"/>
              </w:tabs>
              <w:rPr>
                <w:b/>
                <w:lang w:val="de-DE"/>
              </w:rPr>
            </w:pPr>
          </w:p>
          <w:p w:rsidR="00924D90" w:rsidRDefault="00924D90" w:rsidP="004D26A4">
            <w:pPr>
              <w:tabs>
                <w:tab w:val="left" w:pos="5220"/>
              </w:tabs>
              <w:rPr>
                <w:b/>
                <w:lang w:val="de-DE"/>
              </w:rPr>
            </w:pPr>
            <w:r>
              <w:rPr>
                <w:b/>
                <w:lang w:val="de-DE"/>
              </w:rPr>
              <w:t>Edit</w:t>
            </w:r>
          </w:p>
          <w:p w:rsidR="00924D90" w:rsidRDefault="00924D90" w:rsidP="004D26A4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Diesen Button gibt es</w:t>
            </w:r>
            <w:r w:rsidR="00C0003B">
              <w:rPr>
                <w:lang w:val="de-DE"/>
              </w:rPr>
              <w:t xml:space="preserve"> in allen </w:t>
            </w:r>
            <w:r>
              <w:rPr>
                <w:lang w:val="de-DE"/>
              </w:rPr>
              <w:t>Varianten</w:t>
            </w:r>
            <w:r w:rsidR="00C0003B">
              <w:rPr>
                <w:lang w:val="de-DE"/>
              </w:rPr>
              <w:t>, d.h. bei Benutzergruppe, Dienstleister und Stammdaten</w:t>
            </w:r>
            <w:r>
              <w:rPr>
                <w:lang w:val="de-DE"/>
              </w:rPr>
              <w:t>.</w:t>
            </w:r>
          </w:p>
          <w:p w:rsidR="00C0003B" w:rsidRDefault="00C0003B" w:rsidP="004D26A4">
            <w:pPr>
              <w:tabs>
                <w:tab w:val="left" w:pos="5220"/>
              </w:tabs>
              <w:rPr>
                <w:lang w:val="de-DE"/>
              </w:rPr>
            </w:pPr>
          </w:p>
          <w:p w:rsidR="00C0003B" w:rsidRDefault="00C0003B" w:rsidP="004D26A4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Bei Benutzergruppe und Dienstleister öffnet sich mittels klick ein modaler Dialog.</w:t>
            </w:r>
          </w:p>
          <w:p w:rsidR="00C0003B" w:rsidRDefault="00C0003B" w:rsidP="004D26A4">
            <w:pPr>
              <w:tabs>
                <w:tab w:val="left" w:pos="5220"/>
              </w:tabs>
              <w:rPr>
                <w:lang w:val="de-DE"/>
              </w:rPr>
            </w:pPr>
          </w:p>
          <w:p w:rsidR="00C0003B" w:rsidRPr="00924D90" w:rsidRDefault="00C0003B" w:rsidP="004D26A4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Bei Stammdaten wird mittels klick auf Edit das Tab/Register gewechselt.</w:t>
            </w:r>
          </w:p>
          <w:p w:rsidR="00924D90" w:rsidRPr="00604108" w:rsidRDefault="00924D90" w:rsidP="004D26A4">
            <w:pPr>
              <w:tabs>
                <w:tab w:val="left" w:pos="5220"/>
              </w:tabs>
              <w:rPr>
                <w:b/>
                <w:lang w:val="de-DE"/>
              </w:rPr>
            </w:pPr>
          </w:p>
          <w:p w:rsidR="004D26A4" w:rsidRPr="004D26A4" w:rsidRDefault="004D26A4" w:rsidP="004D26A4">
            <w:pPr>
              <w:tabs>
                <w:tab w:val="left" w:pos="5220"/>
              </w:tabs>
              <w:rPr>
                <w:b/>
                <w:lang w:val="de-DE"/>
              </w:rPr>
            </w:pPr>
          </w:p>
        </w:tc>
      </w:tr>
      <w:tr w:rsidR="00DC0ADE" w:rsidTr="00DC0ADE">
        <w:tc>
          <w:tcPr>
            <w:tcW w:w="9606" w:type="dxa"/>
            <w:gridSpan w:val="2"/>
          </w:tcPr>
          <w:p w:rsidR="00685AB6" w:rsidRPr="00685AB6" w:rsidRDefault="000561B7" w:rsidP="00DC0ADE">
            <w:pPr>
              <w:rPr>
                <w:lang w:val="de-DE"/>
              </w:rPr>
            </w:pPr>
            <w:r w:rsidRPr="000561B7">
              <w:rPr>
                <w:lang w:val="de-DE"/>
              </w:rPr>
              <w:lastRenderedPageBreak/>
              <w:t>Stammdaten</w:t>
            </w:r>
            <w:r w:rsidR="00685AB6">
              <w:rPr>
                <w:lang w:val="de-DE"/>
              </w:rPr>
              <w:t xml:space="preserve"> Notifikationen</w:t>
            </w:r>
          </w:p>
          <w:p w:rsidR="00685AB6" w:rsidRDefault="00DE1888" w:rsidP="00DC0ADE">
            <w:pPr>
              <w:rPr>
                <w:color w:val="FF0000"/>
                <w:lang w:val="de-DE"/>
              </w:rPr>
            </w:pPr>
            <w:r>
              <w:rPr>
                <w:noProof/>
                <w:color w:val="FF0000"/>
                <w:lang w:val="de-CH" w:eastAsia="de-CH"/>
              </w:rPr>
              <w:drawing>
                <wp:inline distT="0" distB="0" distL="0" distR="0">
                  <wp:extent cx="5957570" cy="2473960"/>
                  <wp:effectExtent l="19050" t="0" r="5080" b="0"/>
                  <wp:docPr id="5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57570" cy="2473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85AB6" w:rsidRPr="00685AB6" w:rsidRDefault="00685AB6" w:rsidP="00DC0ADE">
            <w:pPr>
              <w:rPr>
                <w:lang w:val="de-DE"/>
              </w:rPr>
            </w:pPr>
          </w:p>
          <w:p w:rsidR="00685AB6" w:rsidRPr="00685AB6" w:rsidRDefault="000561B7" w:rsidP="00DC0ADE">
            <w:pPr>
              <w:rPr>
                <w:lang w:val="de-DE"/>
              </w:rPr>
            </w:pPr>
            <w:r w:rsidRPr="000561B7">
              <w:rPr>
                <w:lang w:val="de-DE"/>
              </w:rPr>
              <w:t>Dienstleister Notifikationen</w:t>
            </w:r>
          </w:p>
          <w:p w:rsidR="00685AB6" w:rsidRPr="00685AB6" w:rsidRDefault="00DE1888" w:rsidP="00DC0ADE">
            <w:pPr>
              <w:rPr>
                <w:lang w:val="de-DE"/>
              </w:rPr>
            </w:pPr>
            <w:r>
              <w:rPr>
                <w:noProof/>
                <w:lang w:val="de-CH" w:eastAsia="de-CH"/>
              </w:rPr>
              <w:drawing>
                <wp:inline distT="0" distB="0" distL="0" distR="0">
                  <wp:extent cx="3999865" cy="1268095"/>
                  <wp:effectExtent l="19050" t="0" r="635" b="0"/>
                  <wp:docPr id="7" name="Bild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9865" cy="1268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D26A4" w:rsidRPr="00DC0ADE" w:rsidRDefault="004D26A4" w:rsidP="00DC0ADE">
            <w:pPr>
              <w:rPr>
                <w:color w:val="FF0000"/>
                <w:lang w:val="de-DE"/>
              </w:rPr>
            </w:pPr>
          </w:p>
        </w:tc>
      </w:tr>
    </w:tbl>
    <w:p w:rsidR="00DC0ADE" w:rsidRDefault="00DC0ADE" w:rsidP="00DC0ADE">
      <w:pPr>
        <w:rPr>
          <w:lang w:val="de-DE"/>
        </w:rPr>
      </w:pPr>
    </w:p>
    <w:p w:rsidR="00DC0ADE" w:rsidRDefault="00DC0ADE" w:rsidP="00DC0ADE">
      <w:pPr>
        <w:rPr>
          <w:lang w:val="de-DE"/>
        </w:rPr>
      </w:pP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928"/>
        <w:gridCol w:w="4678"/>
      </w:tblGrid>
      <w:tr w:rsidR="00DC0ADE" w:rsidRPr="00DE1888" w:rsidTr="005C4DF8">
        <w:tc>
          <w:tcPr>
            <w:tcW w:w="9606" w:type="dxa"/>
            <w:gridSpan w:val="2"/>
            <w:shd w:val="clear" w:color="auto" w:fill="C2D69B" w:themeFill="accent3" w:themeFillTint="99"/>
          </w:tcPr>
          <w:p w:rsidR="00DC0ADE" w:rsidRPr="005C3503" w:rsidRDefault="00D50C8C" w:rsidP="005C4DF8">
            <w:pPr>
              <w:rPr>
                <w:lang w:val="de-CH"/>
              </w:rPr>
            </w:pPr>
            <w:r w:rsidRPr="00D50C8C">
              <w:rPr>
                <w:b/>
                <w:bCs/>
                <w:sz w:val="32"/>
                <w:lang w:val="de-DE"/>
              </w:rPr>
              <w:t>Schritt 3 -</w:t>
            </w:r>
            <w:r w:rsidRPr="00D50C8C">
              <w:rPr>
                <w:lang w:val="de-DE"/>
              </w:rPr>
              <w:t xml:space="preserve"> </w:t>
            </w:r>
            <w:r w:rsidRPr="00D50C8C">
              <w:rPr>
                <w:lang w:val="de-CH"/>
              </w:rPr>
              <w:t>Klick auf View</w:t>
            </w:r>
            <w:r w:rsidR="006157B7">
              <w:rPr>
                <w:lang w:val="de-CH"/>
              </w:rPr>
              <w:t>-Link</w:t>
            </w:r>
            <w:r w:rsidRPr="00D50C8C">
              <w:rPr>
                <w:lang w:val="de-CH"/>
              </w:rPr>
              <w:t xml:space="preserve"> zeigt Notifikation in der Übersicht</w:t>
            </w:r>
            <w:r w:rsidR="006157B7">
              <w:rPr>
                <w:lang w:val="de-CH"/>
              </w:rPr>
              <w:t xml:space="preserve"> (nur unter Stammdaten)</w:t>
            </w:r>
          </w:p>
        </w:tc>
      </w:tr>
      <w:tr w:rsidR="00DC0ADE" w:rsidRPr="00264081" w:rsidTr="00DC0ADE">
        <w:tc>
          <w:tcPr>
            <w:tcW w:w="4928" w:type="dxa"/>
          </w:tcPr>
          <w:p w:rsidR="00DC0ADE" w:rsidRPr="00264081" w:rsidRDefault="00DC0ADE" w:rsidP="00DC0AD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Controls</w:t>
            </w:r>
          </w:p>
        </w:tc>
        <w:tc>
          <w:tcPr>
            <w:tcW w:w="4678" w:type="dxa"/>
          </w:tcPr>
          <w:p w:rsidR="00DC0ADE" w:rsidRPr="00264081" w:rsidRDefault="00DC0ADE" w:rsidP="00DC0AD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DC0ADE" w:rsidRPr="00DE1888" w:rsidTr="00DC0ADE">
        <w:tc>
          <w:tcPr>
            <w:tcW w:w="4928" w:type="dxa"/>
          </w:tcPr>
          <w:p w:rsidR="006F5E8D" w:rsidRPr="006C2812" w:rsidRDefault="006F5E8D" w:rsidP="004D26A4">
            <w:pPr>
              <w:tabs>
                <w:tab w:val="left" w:pos="5220"/>
              </w:tabs>
              <w:jc w:val="both"/>
              <w:rPr>
                <w:b/>
                <w:lang w:val="de-CH"/>
              </w:rPr>
            </w:pPr>
          </w:p>
          <w:p w:rsidR="004D26A4" w:rsidRPr="006C2812" w:rsidRDefault="004A3E53" w:rsidP="004D26A4">
            <w:pPr>
              <w:tabs>
                <w:tab w:val="left" w:pos="5220"/>
              </w:tabs>
              <w:jc w:val="both"/>
              <w:rPr>
                <w:lang w:val="de-CH"/>
              </w:rPr>
            </w:pPr>
            <w:r w:rsidRPr="006C2812">
              <w:rPr>
                <w:lang w:val="de-CH"/>
              </w:rPr>
              <w:t>Notifikationstyp</w:t>
            </w:r>
          </w:p>
          <w:p w:rsidR="004D26A4" w:rsidRPr="006C2812" w:rsidRDefault="004A3E53" w:rsidP="004D26A4">
            <w:pPr>
              <w:tabs>
                <w:tab w:val="left" w:pos="5220"/>
              </w:tabs>
              <w:jc w:val="both"/>
              <w:rPr>
                <w:lang w:val="de-CH"/>
              </w:rPr>
            </w:pPr>
            <w:r w:rsidRPr="006C2812">
              <w:rPr>
                <w:lang w:val="de-CH"/>
              </w:rPr>
              <w:t>Benachrichtigung im CC an</w:t>
            </w:r>
          </w:p>
          <w:p w:rsidR="004A3E53" w:rsidRPr="006C2812" w:rsidRDefault="004A3E53" w:rsidP="004D26A4">
            <w:pPr>
              <w:tabs>
                <w:tab w:val="left" w:pos="5220"/>
              </w:tabs>
              <w:jc w:val="both"/>
              <w:rPr>
                <w:lang w:val="de-CH"/>
              </w:rPr>
            </w:pPr>
            <w:r w:rsidRPr="006C2812">
              <w:rPr>
                <w:lang w:val="de-CH"/>
              </w:rPr>
              <w:t>Titel (Subject)</w:t>
            </w:r>
          </w:p>
          <w:p w:rsidR="004D26A4" w:rsidRPr="006377A9" w:rsidRDefault="004A3E53" w:rsidP="004D26A4">
            <w:pPr>
              <w:tabs>
                <w:tab w:val="left" w:pos="5220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E-Mail Body</w:t>
            </w:r>
          </w:p>
          <w:p w:rsidR="004D26A4" w:rsidRPr="006377A9" w:rsidRDefault="004D26A4" w:rsidP="004D26A4">
            <w:pPr>
              <w:tabs>
                <w:tab w:val="left" w:pos="5220"/>
              </w:tabs>
              <w:jc w:val="both"/>
              <w:rPr>
                <w:lang w:val="en-US"/>
              </w:rPr>
            </w:pPr>
          </w:p>
          <w:p w:rsidR="004D26A4" w:rsidRPr="006377A9" w:rsidRDefault="00D50C8C" w:rsidP="004D26A4">
            <w:pPr>
              <w:tabs>
                <w:tab w:val="left" w:pos="5220"/>
              </w:tabs>
              <w:jc w:val="both"/>
              <w:rPr>
                <w:lang w:val="en-US"/>
              </w:rPr>
            </w:pPr>
            <w:r w:rsidRPr="00D50C8C">
              <w:rPr>
                <w:lang w:val="en-US"/>
              </w:rPr>
              <w:t xml:space="preserve">SMS </w:t>
            </w:r>
            <w:r w:rsidR="006157B7">
              <w:rPr>
                <w:lang w:val="en-US"/>
              </w:rPr>
              <w:t>Text</w:t>
            </w:r>
          </w:p>
          <w:p w:rsidR="004D26A4" w:rsidRPr="006377A9" w:rsidRDefault="004D26A4" w:rsidP="004D26A4">
            <w:pPr>
              <w:tabs>
                <w:tab w:val="left" w:pos="5220"/>
              </w:tabs>
              <w:jc w:val="both"/>
              <w:rPr>
                <w:lang w:val="en-US"/>
              </w:rPr>
            </w:pPr>
          </w:p>
        </w:tc>
        <w:tc>
          <w:tcPr>
            <w:tcW w:w="4678" w:type="dxa"/>
          </w:tcPr>
          <w:p w:rsidR="006F5E8D" w:rsidRPr="00DE1888" w:rsidRDefault="006F5E8D" w:rsidP="00DC0ADE">
            <w:pPr>
              <w:tabs>
                <w:tab w:val="left" w:pos="5220"/>
              </w:tabs>
              <w:rPr>
                <w:lang w:val="de-CH"/>
              </w:rPr>
            </w:pPr>
          </w:p>
          <w:p w:rsidR="005C4DF8" w:rsidRPr="005C4DF8" w:rsidRDefault="005C4DF8" w:rsidP="00DC0ADE">
            <w:pPr>
              <w:tabs>
                <w:tab w:val="left" w:pos="5220"/>
              </w:tabs>
              <w:rPr>
                <w:b/>
                <w:lang w:val="de-CH"/>
              </w:rPr>
            </w:pPr>
            <w:r w:rsidRPr="005C4DF8">
              <w:rPr>
                <w:b/>
                <w:lang w:val="de-CH"/>
              </w:rPr>
              <w:t>E-Mail Body</w:t>
            </w:r>
          </w:p>
          <w:p w:rsidR="005C4DF8" w:rsidRDefault="005C4DF8" w:rsidP="00DC0ADE">
            <w:pPr>
              <w:tabs>
                <w:tab w:val="left" w:pos="5220"/>
              </w:tabs>
              <w:rPr>
                <w:lang w:val="de-CH"/>
              </w:rPr>
            </w:pPr>
            <w:r w:rsidRPr="005C4DF8">
              <w:rPr>
                <w:lang w:val="de-CH"/>
              </w:rPr>
              <w:t>wird nur angezeigt sofern aktiviert</w:t>
            </w:r>
          </w:p>
          <w:p w:rsidR="005C4DF8" w:rsidRDefault="005C4DF8" w:rsidP="00DC0ADE">
            <w:pPr>
              <w:tabs>
                <w:tab w:val="left" w:pos="5220"/>
              </w:tabs>
              <w:rPr>
                <w:lang w:val="de-CH"/>
              </w:rPr>
            </w:pPr>
          </w:p>
          <w:p w:rsidR="005C4DF8" w:rsidRPr="005C4DF8" w:rsidRDefault="005C4DF8" w:rsidP="005C4DF8">
            <w:pPr>
              <w:tabs>
                <w:tab w:val="left" w:pos="5220"/>
              </w:tabs>
              <w:rPr>
                <w:b/>
                <w:lang w:val="de-CH"/>
              </w:rPr>
            </w:pPr>
            <w:r>
              <w:rPr>
                <w:b/>
                <w:lang w:val="de-CH"/>
              </w:rPr>
              <w:t>SMS</w:t>
            </w:r>
            <w:r w:rsidRPr="005C4DF8">
              <w:rPr>
                <w:b/>
                <w:lang w:val="de-CH"/>
              </w:rPr>
              <w:t xml:space="preserve"> Body</w:t>
            </w:r>
          </w:p>
          <w:p w:rsidR="005C4DF8" w:rsidRDefault="005C4DF8" w:rsidP="005C4DF8">
            <w:pPr>
              <w:tabs>
                <w:tab w:val="left" w:pos="5220"/>
              </w:tabs>
              <w:rPr>
                <w:lang w:val="de-CH"/>
              </w:rPr>
            </w:pPr>
            <w:r w:rsidRPr="005C4DF8">
              <w:rPr>
                <w:lang w:val="de-CH"/>
              </w:rPr>
              <w:t>wird nur angezeigt sofern aktiviert</w:t>
            </w:r>
          </w:p>
          <w:p w:rsidR="005C4DF8" w:rsidRPr="005C4DF8" w:rsidRDefault="005C4DF8" w:rsidP="00DC0ADE">
            <w:pPr>
              <w:tabs>
                <w:tab w:val="left" w:pos="5220"/>
              </w:tabs>
              <w:rPr>
                <w:lang w:val="de-CH"/>
              </w:rPr>
            </w:pPr>
          </w:p>
        </w:tc>
      </w:tr>
      <w:tr w:rsidR="00DC0ADE" w:rsidTr="00DC0ADE">
        <w:tc>
          <w:tcPr>
            <w:tcW w:w="9606" w:type="dxa"/>
            <w:gridSpan w:val="2"/>
          </w:tcPr>
          <w:p w:rsidR="00DC0ADE" w:rsidRPr="006377A9" w:rsidRDefault="00DE1888" w:rsidP="00DC0ADE">
            <w:pPr>
              <w:rPr>
                <w:lang w:val="en-US"/>
              </w:rPr>
            </w:pPr>
            <w:r>
              <w:rPr>
                <w:noProof/>
                <w:lang w:val="de-CH" w:eastAsia="de-CH"/>
              </w:rPr>
              <w:lastRenderedPageBreak/>
              <w:drawing>
                <wp:inline distT="0" distB="0" distL="0" distR="0">
                  <wp:extent cx="3963919" cy="4036736"/>
                  <wp:effectExtent l="19050" t="0" r="0" b="0"/>
                  <wp:docPr id="13" name="Bild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7585" cy="4040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C0ADE" w:rsidRDefault="00DC0ADE" w:rsidP="00685AB6">
            <w:pPr>
              <w:rPr>
                <w:lang w:val="de-DE"/>
              </w:rPr>
            </w:pPr>
          </w:p>
        </w:tc>
      </w:tr>
    </w:tbl>
    <w:p w:rsidR="00DC0ADE" w:rsidRDefault="00DC0ADE" w:rsidP="00DC0ADE">
      <w:pPr>
        <w:rPr>
          <w:lang w:val="de-DE"/>
        </w:rPr>
      </w:pPr>
    </w:p>
    <w:p w:rsidR="00DC0ADE" w:rsidRDefault="00DC0ADE" w:rsidP="00DC0ADE">
      <w:pPr>
        <w:rPr>
          <w:lang w:val="de-DE"/>
        </w:rPr>
      </w:pP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928"/>
        <w:gridCol w:w="4678"/>
      </w:tblGrid>
      <w:tr w:rsidR="00DC0ADE" w:rsidRPr="00DE1888" w:rsidTr="005C4DF8">
        <w:tc>
          <w:tcPr>
            <w:tcW w:w="9606" w:type="dxa"/>
            <w:gridSpan w:val="2"/>
            <w:shd w:val="clear" w:color="auto" w:fill="C2D69B" w:themeFill="accent3" w:themeFillTint="99"/>
          </w:tcPr>
          <w:p w:rsidR="00DC0ADE" w:rsidRDefault="00DC0ADE" w:rsidP="00690878">
            <w:pPr>
              <w:pStyle w:val="berschrift2"/>
              <w:rPr>
                <w:lang w:val="de-DE"/>
              </w:rPr>
            </w:pPr>
            <w:r w:rsidRPr="00264081">
              <w:rPr>
                <w:lang w:val="de-DE"/>
              </w:rPr>
              <w:t xml:space="preserve">Schritt </w:t>
            </w:r>
            <w:r>
              <w:rPr>
                <w:lang w:val="de-DE"/>
              </w:rPr>
              <w:t xml:space="preserve">4 - </w:t>
            </w:r>
            <w:r w:rsidR="004D26A4" w:rsidRPr="004D26A4">
              <w:rPr>
                <w:b w:val="0"/>
                <w:sz w:val="20"/>
                <w:lang w:val="de-CH"/>
              </w:rPr>
              <w:t xml:space="preserve">Klick auf Edit (oder </w:t>
            </w:r>
            <w:r w:rsidR="00690878">
              <w:rPr>
                <w:b w:val="0"/>
                <w:sz w:val="20"/>
                <w:lang w:val="de-CH"/>
              </w:rPr>
              <w:t>Hinzufügen</w:t>
            </w:r>
            <w:r w:rsidR="004D26A4" w:rsidRPr="004D26A4">
              <w:rPr>
                <w:b w:val="0"/>
                <w:sz w:val="20"/>
                <w:lang w:val="de-CH"/>
              </w:rPr>
              <w:t>) kann eine Notifikation bearbeitet werden</w:t>
            </w:r>
          </w:p>
        </w:tc>
      </w:tr>
      <w:tr w:rsidR="00DC0ADE" w:rsidRPr="00264081" w:rsidTr="00DC0ADE">
        <w:tc>
          <w:tcPr>
            <w:tcW w:w="4928" w:type="dxa"/>
          </w:tcPr>
          <w:p w:rsidR="00DC0ADE" w:rsidRPr="00264081" w:rsidRDefault="00DC0ADE" w:rsidP="00DC0AD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Controls</w:t>
            </w:r>
          </w:p>
        </w:tc>
        <w:tc>
          <w:tcPr>
            <w:tcW w:w="4678" w:type="dxa"/>
          </w:tcPr>
          <w:p w:rsidR="00DC0ADE" w:rsidRPr="00264081" w:rsidRDefault="00DC0ADE" w:rsidP="00DC0AD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DC0ADE" w:rsidRPr="00DE1888" w:rsidTr="00DC0ADE">
        <w:tc>
          <w:tcPr>
            <w:tcW w:w="4928" w:type="dxa"/>
          </w:tcPr>
          <w:p w:rsidR="00DC0ADE" w:rsidRDefault="00DC0ADE" w:rsidP="00DC0ADE">
            <w:pPr>
              <w:rPr>
                <w:b/>
                <w:lang w:val="de-DE"/>
              </w:rPr>
            </w:pPr>
          </w:p>
          <w:p w:rsidR="004D26A4" w:rsidRDefault="004D26A4" w:rsidP="00DC0AD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Modales Popup</w:t>
            </w:r>
            <w:r w:rsidR="00C5209B">
              <w:rPr>
                <w:b/>
                <w:lang w:val="de-DE"/>
              </w:rPr>
              <w:t xml:space="preserve"> (D, B)</w:t>
            </w:r>
            <w:r w:rsidR="005C4DF8">
              <w:rPr>
                <w:b/>
                <w:lang w:val="de-DE"/>
              </w:rPr>
              <w:t>, bzw. Inhaltsbereich</w:t>
            </w:r>
            <w:r w:rsidR="00C5209B">
              <w:rPr>
                <w:b/>
                <w:lang w:val="de-DE"/>
              </w:rPr>
              <w:t xml:space="preserve"> (S)</w:t>
            </w:r>
          </w:p>
          <w:p w:rsidR="004D26A4" w:rsidRPr="00C5209B" w:rsidRDefault="00801E7B" w:rsidP="004D26A4">
            <w:pPr>
              <w:pStyle w:val="Listenabsatz"/>
              <w:numPr>
                <w:ilvl w:val="0"/>
                <w:numId w:val="18"/>
              </w:numPr>
              <w:rPr>
                <w:color w:val="FF0000"/>
                <w:lang w:val="de-DE"/>
              </w:rPr>
            </w:pPr>
            <w:r w:rsidRPr="00C5209B">
              <w:rPr>
                <w:color w:val="FF0000"/>
                <w:lang w:val="de-DE"/>
              </w:rPr>
              <w:t xml:space="preserve">Dropdown: </w:t>
            </w:r>
            <w:r w:rsidR="004D26A4" w:rsidRPr="00C5209B">
              <w:rPr>
                <w:color w:val="FF0000"/>
                <w:lang w:val="de-DE"/>
              </w:rPr>
              <w:t>Notifkations</w:t>
            </w:r>
            <w:r w:rsidR="00E06129" w:rsidRPr="00C5209B">
              <w:rPr>
                <w:color w:val="FF0000"/>
                <w:lang w:val="de-DE"/>
              </w:rPr>
              <w:t>typ</w:t>
            </w:r>
            <w:r w:rsidR="00C5209B" w:rsidRPr="00C5209B">
              <w:rPr>
                <w:color w:val="FF0000"/>
                <w:lang w:val="de-DE"/>
              </w:rPr>
              <w:t xml:space="preserve"> (D, B)</w:t>
            </w:r>
          </w:p>
          <w:p w:rsidR="004D26A4" w:rsidRDefault="00801E7B" w:rsidP="004D26A4">
            <w:pPr>
              <w:pStyle w:val="Listenabsatz"/>
              <w:numPr>
                <w:ilvl w:val="0"/>
                <w:numId w:val="18"/>
              </w:numPr>
              <w:rPr>
                <w:lang w:val="de-DE"/>
              </w:rPr>
            </w:pPr>
            <w:r>
              <w:rPr>
                <w:lang w:val="de-DE"/>
              </w:rPr>
              <w:t xml:space="preserve">Feld: </w:t>
            </w:r>
            <w:r w:rsidR="00BB7889">
              <w:rPr>
                <w:lang w:val="de-DE"/>
              </w:rPr>
              <w:t xml:space="preserve">Benachrichtigung im </w:t>
            </w:r>
            <w:r w:rsidR="004D26A4">
              <w:rPr>
                <w:lang w:val="de-DE"/>
              </w:rPr>
              <w:t>CC</w:t>
            </w:r>
            <w:r w:rsidR="00BB7889">
              <w:rPr>
                <w:lang w:val="de-DE"/>
              </w:rPr>
              <w:t xml:space="preserve"> an</w:t>
            </w:r>
          </w:p>
          <w:p w:rsidR="00E06129" w:rsidRDefault="00E06129" w:rsidP="004D26A4">
            <w:pPr>
              <w:pStyle w:val="Listenabsatz"/>
              <w:numPr>
                <w:ilvl w:val="0"/>
                <w:numId w:val="18"/>
              </w:numPr>
              <w:rPr>
                <w:lang w:val="de-DE"/>
              </w:rPr>
            </w:pPr>
            <w:r>
              <w:rPr>
                <w:lang w:val="de-DE"/>
              </w:rPr>
              <w:t>Dropdown: Sprache</w:t>
            </w:r>
          </w:p>
          <w:p w:rsidR="004D26A4" w:rsidRPr="00C5209B" w:rsidRDefault="00801E7B" w:rsidP="004D26A4">
            <w:pPr>
              <w:pStyle w:val="Listenabsatz"/>
              <w:numPr>
                <w:ilvl w:val="0"/>
                <w:numId w:val="18"/>
              </w:numPr>
              <w:rPr>
                <w:color w:val="FF0000"/>
                <w:lang w:val="de-DE"/>
              </w:rPr>
            </w:pPr>
            <w:r w:rsidRPr="00C5209B">
              <w:rPr>
                <w:color w:val="FF0000"/>
                <w:lang w:val="de-DE"/>
              </w:rPr>
              <w:t xml:space="preserve">Feld: </w:t>
            </w:r>
            <w:r w:rsidR="004D26A4" w:rsidRPr="00C5209B">
              <w:rPr>
                <w:color w:val="FF0000"/>
                <w:lang w:val="de-DE"/>
              </w:rPr>
              <w:t>Titel (Subject)</w:t>
            </w:r>
          </w:p>
          <w:p w:rsidR="004D26A4" w:rsidRDefault="00801E7B" w:rsidP="004D26A4">
            <w:pPr>
              <w:pStyle w:val="Listenabsatz"/>
              <w:numPr>
                <w:ilvl w:val="0"/>
                <w:numId w:val="18"/>
              </w:numPr>
              <w:rPr>
                <w:lang w:val="de-DE"/>
              </w:rPr>
            </w:pPr>
            <w:r>
              <w:rPr>
                <w:lang w:val="de-DE"/>
              </w:rPr>
              <w:t>Editor/Textarea</w:t>
            </w:r>
            <w:r w:rsidR="00E06129">
              <w:rPr>
                <w:lang w:val="de-DE"/>
              </w:rPr>
              <w:t>:</w:t>
            </w:r>
            <w:r>
              <w:rPr>
                <w:lang w:val="de-DE"/>
              </w:rPr>
              <w:t xml:space="preserve"> </w:t>
            </w:r>
            <w:r w:rsidR="004D26A4">
              <w:rPr>
                <w:lang w:val="de-DE"/>
              </w:rPr>
              <w:t>E-Mail Body</w:t>
            </w:r>
          </w:p>
          <w:p w:rsidR="004D26A4" w:rsidRPr="00C5209B" w:rsidRDefault="0010191E" w:rsidP="00C5209B">
            <w:pPr>
              <w:pStyle w:val="Listenabsatz"/>
              <w:numPr>
                <w:ilvl w:val="0"/>
                <w:numId w:val="18"/>
              </w:numPr>
              <w:rPr>
                <w:highlight w:val="yellow"/>
                <w:lang w:val="en-US"/>
              </w:rPr>
            </w:pPr>
            <w:r w:rsidRPr="00C5209B">
              <w:rPr>
                <w:highlight w:val="yellow"/>
                <w:lang w:val="en-US"/>
              </w:rPr>
              <w:t>Textarea: SMS Body (Text)</w:t>
            </w:r>
          </w:p>
          <w:p w:rsidR="00801E7B" w:rsidRDefault="00C5209B" w:rsidP="004D26A4">
            <w:pPr>
              <w:pStyle w:val="Listenabsatz"/>
              <w:numPr>
                <w:ilvl w:val="0"/>
                <w:numId w:val="18"/>
              </w:numPr>
              <w:rPr>
                <w:lang w:val="de-DE"/>
              </w:rPr>
            </w:pPr>
            <w:r>
              <w:rPr>
                <w:lang w:val="de-DE"/>
              </w:rPr>
              <w:t>Labelliste</w:t>
            </w:r>
          </w:p>
          <w:p w:rsidR="004D26A4" w:rsidRDefault="004D26A4" w:rsidP="004D26A4">
            <w:pPr>
              <w:rPr>
                <w:lang w:val="de-DE"/>
              </w:rPr>
            </w:pPr>
          </w:p>
          <w:p w:rsidR="00685AB6" w:rsidRDefault="004D26A4">
            <w:pPr>
              <w:pStyle w:val="Listenabsatz"/>
              <w:numPr>
                <w:ilvl w:val="0"/>
                <w:numId w:val="18"/>
              </w:numPr>
              <w:rPr>
                <w:lang w:val="de-DE"/>
              </w:rPr>
            </w:pPr>
            <w:r>
              <w:rPr>
                <w:lang w:val="de-DE"/>
              </w:rPr>
              <w:t>Speichern Button</w:t>
            </w:r>
          </w:p>
          <w:p w:rsidR="004D26A4" w:rsidRPr="004D26A4" w:rsidRDefault="004D26A4" w:rsidP="004D26A4">
            <w:pPr>
              <w:pStyle w:val="Listenabsatz"/>
              <w:numPr>
                <w:ilvl w:val="0"/>
                <w:numId w:val="18"/>
              </w:numPr>
              <w:rPr>
                <w:lang w:val="de-DE"/>
              </w:rPr>
            </w:pPr>
            <w:r>
              <w:rPr>
                <w:lang w:val="de-DE"/>
              </w:rPr>
              <w:t>Abbrechen Button</w:t>
            </w:r>
          </w:p>
        </w:tc>
        <w:tc>
          <w:tcPr>
            <w:tcW w:w="4678" w:type="dxa"/>
          </w:tcPr>
          <w:p w:rsidR="005C4DF8" w:rsidRDefault="005C4DF8" w:rsidP="00A21793">
            <w:pPr>
              <w:tabs>
                <w:tab w:val="left" w:pos="5220"/>
              </w:tabs>
              <w:rPr>
                <w:highlight w:val="cyan"/>
                <w:lang w:val="de-DE"/>
              </w:rPr>
            </w:pPr>
          </w:p>
          <w:p w:rsidR="005C4DF8" w:rsidRPr="005C4DF8" w:rsidRDefault="00C5209B" w:rsidP="00A21793">
            <w:pPr>
              <w:tabs>
                <w:tab w:val="left" w:pos="5220"/>
              </w:tabs>
              <w:rPr>
                <w:b/>
                <w:lang w:val="de-DE"/>
              </w:rPr>
            </w:pPr>
            <w:r>
              <w:rPr>
                <w:b/>
                <w:lang w:val="de-DE"/>
              </w:rPr>
              <w:t>Abkürzungen</w:t>
            </w:r>
          </w:p>
          <w:p w:rsidR="005C4DF8" w:rsidRPr="005C4DF8" w:rsidRDefault="00C5209B" w:rsidP="005C4DF8">
            <w:pPr>
              <w:pStyle w:val="Listenabsatz"/>
              <w:numPr>
                <w:ilvl w:val="0"/>
                <w:numId w:val="18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b/>
                <w:lang w:val="de-DE"/>
              </w:rPr>
              <w:t xml:space="preserve">D = </w:t>
            </w:r>
            <w:r w:rsidR="005C4DF8" w:rsidRPr="005C4DF8">
              <w:rPr>
                <w:lang w:val="de-DE"/>
              </w:rPr>
              <w:t>Dienstleister</w:t>
            </w:r>
          </w:p>
          <w:p w:rsidR="005C4DF8" w:rsidRPr="005C4DF8" w:rsidRDefault="00C5209B" w:rsidP="005C4DF8">
            <w:pPr>
              <w:pStyle w:val="Listenabsatz"/>
              <w:numPr>
                <w:ilvl w:val="0"/>
                <w:numId w:val="18"/>
              </w:numPr>
              <w:tabs>
                <w:tab w:val="left" w:pos="5220"/>
              </w:tabs>
              <w:rPr>
                <w:lang w:val="de-DE"/>
              </w:rPr>
            </w:pPr>
            <w:r w:rsidRPr="00C5209B">
              <w:rPr>
                <w:b/>
                <w:lang w:val="de-DE"/>
              </w:rPr>
              <w:t xml:space="preserve">B = </w:t>
            </w:r>
            <w:r w:rsidR="005C4DF8" w:rsidRPr="005C4DF8">
              <w:rPr>
                <w:lang w:val="de-DE"/>
              </w:rPr>
              <w:t>Benutzergruppen</w:t>
            </w:r>
          </w:p>
          <w:p w:rsidR="005C4DF8" w:rsidRPr="005C4DF8" w:rsidRDefault="00C5209B" w:rsidP="005C4DF8">
            <w:pPr>
              <w:pStyle w:val="Listenabsatz"/>
              <w:numPr>
                <w:ilvl w:val="0"/>
                <w:numId w:val="18"/>
              </w:numPr>
              <w:tabs>
                <w:tab w:val="left" w:pos="5220"/>
              </w:tabs>
              <w:rPr>
                <w:lang w:val="de-DE"/>
              </w:rPr>
            </w:pPr>
            <w:r w:rsidRPr="00C5209B">
              <w:rPr>
                <w:b/>
                <w:lang w:val="de-DE"/>
              </w:rPr>
              <w:t xml:space="preserve">S = </w:t>
            </w:r>
            <w:r w:rsidR="005C4DF8" w:rsidRPr="005C4DF8">
              <w:rPr>
                <w:lang w:val="de-DE"/>
              </w:rPr>
              <w:t>Stammdaten</w:t>
            </w:r>
          </w:p>
          <w:p w:rsidR="005C4DF8" w:rsidRPr="005C4DF8" w:rsidRDefault="005C4DF8" w:rsidP="005C4DF8">
            <w:pPr>
              <w:tabs>
                <w:tab w:val="left" w:pos="5220"/>
              </w:tabs>
              <w:rPr>
                <w:highlight w:val="cyan"/>
                <w:lang w:val="de-DE"/>
              </w:rPr>
            </w:pPr>
          </w:p>
          <w:p w:rsidR="00540305" w:rsidRDefault="00C5209B" w:rsidP="00A21793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Labelliste</w:t>
            </w:r>
          </w:p>
          <w:p w:rsidR="0026200A" w:rsidRDefault="00C5209B" w:rsidP="00A21793">
            <w:pPr>
              <w:tabs>
                <w:tab w:val="left" w:pos="5220"/>
              </w:tabs>
              <w:rPr>
                <w:lang w:val="de-CH"/>
              </w:rPr>
            </w:pPr>
            <w:r w:rsidRPr="006377A9">
              <w:rPr>
                <w:lang w:val="de-CH"/>
              </w:rPr>
              <w:t>Im Fall eines + darf sich die Liste nach Klick auf einen Platzhalter nicht schliessen</w:t>
            </w:r>
          </w:p>
          <w:p w:rsidR="00C5209B" w:rsidRDefault="00C5209B" w:rsidP="00A21793">
            <w:pPr>
              <w:tabs>
                <w:tab w:val="left" w:pos="5220"/>
              </w:tabs>
              <w:rPr>
                <w:lang w:val="de-DE"/>
              </w:rPr>
            </w:pPr>
          </w:p>
          <w:p w:rsidR="004D26A4" w:rsidRPr="004D26A4" w:rsidRDefault="004D26A4" w:rsidP="00A21793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4D26A4">
              <w:rPr>
                <w:b/>
                <w:lang w:val="de-DE"/>
              </w:rPr>
              <w:t xml:space="preserve">Notifikationsart </w:t>
            </w:r>
          </w:p>
          <w:p w:rsidR="004D26A4" w:rsidRDefault="004D26A4" w:rsidP="00A21793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Jede Notifikationsart darf nur einmal erfasst werden.</w:t>
            </w:r>
          </w:p>
          <w:p w:rsidR="004D26A4" w:rsidRDefault="004D26A4" w:rsidP="00A21793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Folgende Notifikationsarten stehen zur Verfügung:</w:t>
            </w:r>
          </w:p>
          <w:p w:rsidR="004D26A4" w:rsidRDefault="00C5209B" w:rsidP="004D26A4">
            <w:pPr>
              <w:pStyle w:val="Listenabsatz"/>
              <w:numPr>
                <w:ilvl w:val="0"/>
                <w:numId w:val="18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Stammdaten</w:t>
            </w:r>
          </w:p>
          <w:p w:rsidR="004D26A4" w:rsidRDefault="004D26A4" w:rsidP="004D26A4">
            <w:pPr>
              <w:pStyle w:val="Listenabsatz"/>
              <w:numPr>
                <w:ilvl w:val="1"/>
                <w:numId w:val="18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Reservationsbestätigung</w:t>
            </w:r>
          </w:p>
          <w:p w:rsidR="004D26A4" w:rsidRDefault="004D26A4" w:rsidP="004D26A4">
            <w:pPr>
              <w:pStyle w:val="Listenabsatz"/>
              <w:numPr>
                <w:ilvl w:val="1"/>
                <w:numId w:val="18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Reservationsaktualisierung</w:t>
            </w:r>
          </w:p>
          <w:p w:rsidR="00540305" w:rsidRDefault="00540305" w:rsidP="004D26A4">
            <w:pPr>
              <w:pStyle w:val="Listenabsatz"/>
              <w:numPr>
                <w:ilvl w:val="1"/>
                <w:numId w:val="18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Reservationsannullierung</w:t>
            </w:r>
          </w:p>
          <w:p w:rsidR="00C5209B" w:rsidRDefault="00C5209B" w:rsidP="004D26A4">
            <w:pPr>
              <w:pStyle w:val="Listenabsatz"/>
              <w:numPr>
                <w:ilvl w:val="1"/>
                <w:numId w:val="18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Reservationlöschung</w:t>
            </w:r>
          </w:p>
          <w:p w:rsidR="004D26A4" w:rsidRPr="00C5209B" w:rsidRDefault="0010191E" w:rsidP="004D26A4">
            <w:pPr>
              <w:pStyle w:val="Listenabsatz"/>
              <w:numPr>
                <w:ilvl w:val="1"/>
                <w:numId w:val="18"/>
              </w:numPr>
              <w:tabs>
                <w:tab w:val="left" w:pos="5220"/>
              </w:tabs>
              <w:rPr>
                <w:highlight w:val="yellow"/>
                <w:lang w:val="de-DE"/>
              </w:rPr>
            </w:pPr>
            <w:r w:rsidRPr="00C5209B">
              <w:rPr>
                <w:highlight w:val="yellow"/>
                <w:lang w:val="de-DE"/>
              </w:rPr>
              <w:t>Reservationslöschung</w:t>
            </w:r>
          </w:p>
          <w:p w:rsidR="004D26A4" w:rsidRDefault="004D26A4" w:rsidP="004D26A4">
            <w:pPr>
              <w:pStyle w:val="Listenabsatz"/>
              <w:numPr>
                <w:ilvl w:val="1"/>
                <w:numId w:val="18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Reminder</w:t>
            </w:r>
          </w:p>
          <w:p w:rsidR="004D26A4" w:rsidRPr="00C5209B" w:rsidRDefault="0010191E" w:rsidP="004D26A4">
            <w:pPr>
              <w:pStyle w:val="Listenabsatz"/>
              <w:numPr>
                <w:ilvl w:val="1"/>
                <w:numId w:val="18"/>
              </w:numPr>
              <w:tabs>
                <w:tab w:val="left" w:pos="5220"/>
              </w:tabs>
              <w:rPr>
                <w:lang w:val="de-DE"/>
              </w:rPr>
            </w:pPr>
            <w:r w:rsidRPr="00C5209B">
              <w:rPr>
                <w:lang w:val="de-DE"/>
              </w:rPr>
              <w:t>Ressourcen Änderung</w:t>
            </w:r>
          </w:p>
          <w:p w:rsidR="004D26A4" w:rsidRDefault="004D26A4" w:rsidP="004D26A4">
            <w:pPr>
              <w:pStyle w:val="Listenabsatz"/>
              <w:numPr>
                <w:ilvl w:val="0"/>
                <w:numId w:val="18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Dienstleister</w:t>
            </w:r>
          </w:p>
          <w:p w:rsidR="004D26A4" w:rsidRDefault="004D26A4" w:rsidP="004D26A4">
            <w:pPr>
              <w:pStyle w:val="Listenabsatz"/>
              <w:numPr>
                <w:ilvl w:val="1"/>
                <w:numId w:val="18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Bestellung neu</w:t>
            </w:r>
          </w:p>
          <w:p w:rsidR="004D26A4" w:rsidRDefault="004D26A4" w:rsidP="004D26A4">
            <w:pPr>
              <w:pStyle w:val="Listenabsatz"/>
              <w:numPr>
                <w:ilvl w:val="1"/>
                <w:numId w:val="18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lastRenderedPageBreak/>
              <w:t>Bestellung ändern</w:t>
            </w:r>
          </w:p>
          <w:p w:rsidR="004D26A4" w:rsidRDefault="004D26A4" w:rsidP="004D26A4">
            <w:pPr>
              <w:pStyle w:val="Listenabsatz"/>
              <w:numPr>
                <w:ilvl w:val="1"/>
                <w:numId w:val="18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Bestellung löschen</w:t>
            </w:r>
          </w:p>
          <w:p w:rsidR="00540305" w:rsidRDefault="00540305" w:rsidP="004D26A4">
            <w:pPr>
              <w:pStyle w:val="Listenabsatz"/>
              <w:numPr>
                <w:ilvl w:val="1"/>
                <w:numId w:val="18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Equipment ändern</w:t>
            </w:r>
          </w:p>
          <w:p w:rsidR="004D26A4" w:rsidRDefault="004D26A4" w:rsidP="004D26A4">
            <w:pPr>
              <w:pStyle w:val="Listenabsatz"/>
              <w:numPr>
                <w:ilvl w:val="1"/>
                <w:numId w:val="18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Bestuhlung ändern (nur wenn Dienstleister intern)</w:t>
            </w:r>
          </w:p>
          <w:p w:rsidR="004D26A4" w:rsidRDefault="004D26A4" w:rsidP="004D26A4">
            <w:pPr>
              <w:pStyle w:val="Listenabsatz"/>
              <w:numPr>
                <w:ilvl w:val="0"/>
                <w:numId w:val="18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Benutzergruppen</w:t>
            </w:r>
          </w:p>
          <w:p w:rsidR="004D26A4" w:rsidRDefault="004D26A4" w:rsidP="004D26A4">
            <w:pPr>
              <w:pStyle w:val="Listenabsatz"/>
              <w:numPr>
                <w:ilvl w:val="1"/>
                <w:numId w:val="18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Wor</w:t>
            </w:r>
            <w:r w:rsidR="00C226B6">
              <w:rPr>
                <w:lang w:val="de-DE"/>
              </w:rPr>
              <w:t>k</w:t>
            </w:r>
            <w:r>
              <w:rPr>
                <w:lang w:val="de-DE"/>
              </w:rPr>
              <w:t>flow ändern</w:t>
            </w:r>
          </w:p>
          <w:p w:rsidR="004D26A4" w:rsidRDefault="004D26A4" w:rsidP="004D26A4">
            <w:pPr>
              <w:pStyle w:val="Listenabsatz"/>
              <w:numPr>
                <w:ilvl w:val="1"/>
                <w:numId w:val="18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Globaler Reminder</w:t>
            </w:r>
          </w:p>
          <w:p w:rsidR="00C5209B" w:rsidRDefault="00C5209B" w:rsidP="004D26A4">
            <w:pPr>
              <w:pStyle w:val="Listenabsatz"/>
              <w:numPr>
                <w:ilvl w:val="1"/>
                <w:numId w:val="18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Reservationsanfrage</w:t>
            </w:r>
          </w:p>
          <w:p w:rsidR="004D26A4" w:rsidRPr="00C5209B" w:rsidRDefault="0010191E" w:rsidP="004D26A4">
            <w:pPr>
              <w:pStyle w:val="Listenabsatz"/>
              <w:numPr>
                <w:ilvl w:val="1"/>
                <w:numId w:val="18"/>
              </w:numPr>
              <w:tabs>
                <w:tab w:val="left" w:pos="5220"/>
              </w:tabs>
              <w:rPr>
                <w:highlight w:val="yellow"/>
                <w:lang w:val="de-DE"/>
              </w:rPr>
            </w:pPr>
            <w:r w:rsidRPr="00C5209B">
              <w:rPr>
                <w:highlight w:val="yellow"/>
                <w:lang w:val="de-DE"/>
              </w:rPr>
              <w:t>Fehlgeschlagene Reservation</w:t>
            </w:r>
          </w:p>
          <w:p w:rsidR="004D26A4" w:rsidRPr="00C5209B" w:rsidRDefault="0010191E" w:rsidP="004D26A4">
            <w:pPr>
              <w:pStyle w:val="Listenabsatz"/>
              <w:numPr>
                <w:ilvl w:val="1"/>
                <w:numId w:val="18"/>
              </w:numPr>
              <w:tabs>
                <w:tab w:val="left" w:pos="5220"/>
              </w:tabs>
              <w:rPr>
                <w:highlight w:val="yellow"/>
                <w:lang w:val="de-DE"/>
              </w:rPr>
            </w:pPr>
            <w:r w:rsidRPr="00C5209B">
              <w:rPr>
                <w:highlight w:val="yellow"/>
                <w:lang w:val="de-DE"/>
              </w:rPr>
              <w:t>Fehler bei Outlooksynk</w:t>
            </w:r>
          </w:p>
          <w:p w:rsidR="00540305" w:rsidRPr="00C5209B" w:rsidRDefault="0010191E" w:rsidP="00C5209B">
            <w:pPr>
              <w:pStyle w:val="Listenabsatz"/>
              <w:numPr>
                <w:ilvl w:val="1"/>
                <w:numId w:val="18"/>
              </w:numPr>
              <w:tabs>
                <w:tab w:val="left" w:pos="5220"/>
              </w:tabs>
              <w:rPr>
                <w:highlight w:val="yellow"/>
                <w:lang w:val="de-DE"/>
              </w:rPr>
            </w:pPr>
            <w:r w:rsidRPr="00C5209B">
              <w:rPr>
                <w:highlight w:val="yellow"/>
                <w:lang w:val="de-DE"/>
              </w:rPr>
              <w:t>Mailto</w:t>
            </w:r>
          </w:p>
          <w:p w:rsidR="00685AB6" w:rsidRDefault="00685AB6">
            <w:pPr>
              <w:pStyle w:val="Listenabsatz"/>
              <w:tabs>
                <w:tab w:val="left" w:pos="5220"/>
              </w:tabs>
              <w:ind w:left="1440"/>
              <w:rPr>
                <w:lang w:val="de-DE"/>
              </w:rPr>
            </w:pPr>
          </w:p>
          <w:p w:rsidR="004D26A4" w:rsidRDefault="004D26A4" w:rsidP="004D26A4">
            <w:pPr>
              <w:tabs>
                <w:tab w:val="left" w:pos="5220"/>
              </w:tabs>
              <w:rPr>
                <w:lang w:val="de-DE"/>
              </w:rPr>
            </w:pPr>
          </w:p>
          <w:p w:rsidR="00801E7B" w:rsidRPr="00801E7B" w:rsidRDefault="00801E7B" w:rsidP="004D26A4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801E7B">
              <w:rPr>
                <w:b/>
                <w:lang w:val="de-DE"/>
              </w:rPr>
              <w:t>CC</w:t>
            </w:r>
          </w:p>
          <w:p w:rsidR="00801E7B" w:rsidRDefault="00801E7B" w:rsidP="004D26A4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 xml:space="preserve">E-Mail Adressen semikolon separiert (;) </w:t>
            </w:r>
          </w:p>
          <w:p w:rsidR="00801E7B" w:rsidRDefault="00801E7B" w:rsidP="004D26A4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(Notifikation wird im CC an erfassten Adressen geschickt)</w:t>
            </w:r>
          </w:p>
          <w:p w:rsidR="00801E7B" w:rsidRDefault="00801E7B" w:rsidP="004D26A4">
            <w:pPr>
              <w:tabs>
                <w:tab w:val="left" w:pos="5220"/>
              </w:tabs>
              <w:rPr>
                <w:lang w:val="de-DE"/>
              </w:rPr>
            </w:pPr>
          </w:p>
          <w:p w:rsidR="002212C1" w:rsidRPr="003052D9" w:rsidRDefault="002212C1" w:rsidP="004D26A4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3052D9">
              <w:rPr>
                <w:b/>
                <w:lang w:val="de-DE"/>
              </w:rPr>
              <w:t>Titel</w:t>
            </w:r>
            <w:r w:rsidR="003052D9">
              <w:rPr>
                <w:b/>
                <w:lang w:val="de-DE"/>
              </w:rPr>
              <w:t xml:space="preserve"> (Subject)</w:t>
            </w:r>
          </w:p>
          <w:p w:rsidR="002212C1" w:rsidRDefault="003052D9" w:rsidP="004D26A4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 xml:space="preserve">Der Titel </w:t>
            </w:r>
            <w:r w:rsidR="00C5209B">
              <w:rPr>
                <w:lang w:val="de-DE"/>
              </w:rPr>
              <w:t>muss</w:t>
            </w:r>
            <w:r>
              <w:rPr>
                <w:lang w:val="de-DE"/>
              </w:rPr>
              <w:t xml:space="preserve"> mehrsprachig erfasst werden</w:t>
            </w:r>
          </w:p>
          <w:p w:rsidR="003052D9" w:rsidRDefault="003052D9" w:rsidP="004D26A4">
            <w:pPr>
              <w:tabs>
                <w:tab w:val="left" w:pos="5220"/>
              </w:tabs>
              <w:rPr>
                <w:lang w:val="de-DE"/>
              </w:rPr>
            </w:pPr>
          </w:p>
          <w:p w:rsidR="00801E7B" w:rsidRPr="00801E7B" w:rsidRDefault="00801E7B" w:rsidP="004D26A4">
            <w:pPr>
              <w:tabs>
                <w:tab w:val="left" w:pos="5220"/>
              </w:tabs>
              <w:rPr>
                <w:b/>
                <w:lang w:val="de-DE"/>
              </w:rPr>
            </w:pPr>
            <w:r>
              <w:rPr>
                <w:b/>
                <w:lang w:val="de-DE"/>
              </w:rPr>
              <w:t>E-Mail Body</w:t>
            </w:r>
          </w:p>
          <w:p w:rsidR="00A21195" w:rsidRDefault="00A21195" w:rsidP="00801E7B">
            <w:pPr>
              <w:pStyle w:val="Listenabsatz"/>
              <w:numPr>
                <w:ilvl w:val="0"/>
                <w:numId w:val="18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Wurde kein E-Mail-Server eingetragen, erscheint dieses Feld nicht.</w:t>
            </w:r>
          </w:p>
          <w:p w:rsidR="00801E7B" w:rsidRDefault="00C5209B" w:rsidP="00801E7B">
            <w:pPr>
              <w:pStyle w:val="Listenabsatz"/>
              <w:numPr>
                <w:ilvl w:val="0"/>
                <w:numId w:val="18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Es steht ein</w:t>
            </w:r>
            <w:r w:rsidR="00801E7B">
              <w:rPr>
                <w:lang w:val="de-DE"/>
              </w:rPr>
              <w:t xml:space="preserve"> Texteditor inkl.</w:t>
            </w:r>
            <w:r>
              <w:rPr>
                <w:lang w:val="de-DE"/>
              </w:rPr>
              <w:t xml:space="preserve"> Formatierungen zur Verfügung</w:t>
            </w:r>
          </w:p>
          <w:p w:rsidR="002212C1" w:rsidRDefault="002212C1" w:rsidP="00801E7B">
            <w:pPr>
              <w:pStyle w:val="Listenabsatz"/>
              <w:numPr>
                <w:ilvl w:val="0"/>
                <w:numId w:val="18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E-Mail Body kann mehrsprachig abgefüllt werden</w:t>
            </w:r>
          </w:p>
          <w:p w:rsidR="00A601CA" w:rsidRDefault="00A601CA" w:rsidP="00801E7B">
            <w:pPr>
              <w:pStyle w:val="Listenabsatz"/>
              <w:numPr>
                <w:ilvl w:val="0"/>
                <w:numId w:val="18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Ist der E-Mail Body leer wird keine Notifikation verschickt</w:t>
            </w:r>
          </w:p>
          <w:p w:rsidR="00801E7B" w:rsidRDefault="00801E7B" w:rsidP="00801E7B">
            <w:pPr>
              <w:tabs>
                <w:tab w:val="left" w:pos="5220"/>
              </w:tabs>
              <w:rPr>
                <w:lang w:val="de-DE"/>
              </w:rPr>
            </w:pPr>
          </w:p>
          <w:p w:rsidR="00801E7B" w:rsidRPr="00801E7B" w:rsidRDefault="00801E7B" w:rsidP="00801E7B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801E7B">
              <w:rPr>
                <w:b/>
                <w:lang w:val="de-DE"/>
              </w:rPr>
              <w:t>SMS Body</w:t>
            </w:r>
          </w:p>
          <w:p w:rsidR="00A21195" w:rsidRDefault="00A21195" w:rsidP="00801E7B">
            <w:pPr>
              <w:pStyle w:val="Listenabsatz"/>
              <w:numPr>
                <w:ilvl w:val="0"/>
                <w:numId w:val="18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Wurde kein SMS-Gateway eingetragen, erscheint dieses Feld nicht.</w:t>
            </w:r>
          </w:p>
          <w:p w:rsidR="00801E7B" w:rsidRDefault="00801E7B" w:rsidP="00801E7B">
            <w:pPr>
              <w:pStyle w:val="Listenabsatz"/>
              <w:numPr>
                <w:ilvl w:val="0"/>
                <w:numId w:val="18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Normale Textarea</w:t>
            </w:r>
          </w:p>
          <w:p w:rsidR="002212C1" w:rsidRDefault="002212C1" w:rsidP="00801E7B">
            <w:pPr>
              <w:pStyle w:val="Listenabsatz"/>
              <w:numPr>
                <w:ilvl w:val="0"/>
                <w:numId w:val="18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Kann Mehrsprachig erfasst werden</w:t>
            </w:r>
          </w:p>
          <w:p w:rsidR="00A601CA" w:rsidRDefault="00A601CA" w:rsidP="00801E7B">
            <w:pPr>
              <w:pStyle w:val="Listenabsatz"/>
              <w:numPr>
                <w:ilvl w:val="0"/>
                <w:numId w:val="18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Ist die Textarea leer wird keine SMS verschickt</w:t>
            </w:r>
          </w:p>
          <w:p w:rsidR="002212C1" w:rsidRDefault="002212C1" w:rsidP="002212C1">
            <w:pPr>
              <w:tabs>
                <w:tab w:val="left" w:pos="5220"/>
              </w:tabs>
              <w:rPr>
                <w:lang w:val="de-DE"/>
              </w:rPr>
            </w:pPr>
          </w:p>
          <w:p w:rsidR="00801E7B" w:rsidRDefault="00801E7B" w:rsidP="00801E7B">
            <w:pPr>
              <w:tabs>
                <w:tab w:val="left" w:pos="5220"/>
              </w:tabs>
              <w:rPr>
                <w:lang w:val="de-DE"/>
              </w:rPr>
            </w:pPr>
          </w:p>
          <w:p w:rsidR="00801E7B" w:rsidRPr="00801E7B" w:rsidRDefault="00801E7B" w:rsidP="00801E7B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801E7B">
              <w:rPr>
                <w:b/>
                <w:lang w:val="de-DE"/>
              </w:rPr>
              <w:t>Platzhalter Label</w:t>
            </w:r>
          </w:p>
          <w:p w:rsidR="00801E7B" w:rsidRDefault="00801E7B" w:rsidP="00A601CA">
            <w:pPr>
              <w:pStyle w:val="Listenabsatz"/>
              <w:numPr>
                <w:ilvl w:val="0"/>
                <w:numId w:val="18"/>
              </w:numPr>
              <w:tabs>
                <w:tab w:val="left" w:pos="5220"/>
              </w:tabs>
              <w:rPr>
                <w:lang w:val="de-DE"/>
              </w:rPr>
            </w:pPr>
            <w:r w:rsidRPr="002212C1">
              <w:rPr>
                <w:lang w:val="de-DE"/>
              </w:rPr>
              <w:t>Es steht eine Reihe von Platzhaltern zur Verfügung, welche zur Laufzeit mit dem entsprechenden Text abgefüllt werden.</w:t>
            </w:r>
            <w:r w:rsidR="002212C1" w:rsidRPr="002212C1">
              <w:rPr>
                <w:lang w:val="de-DE"/>
              </w:rPr>
              <w:t xml:space="preserve"> </w:t>
            </w:r>
          </w:p>
          <w:p w:rsidR="002212C1" w:rsidRPr="002212C1" w:rsidRDefault="002212C1" w:rsidP="00A601CA">
            <w:pPr>
              <w:pStyle w:val="Listenabsatz"/>
              <w:numPr>
                <w:ilvl w:val="0"/>
                <w:numId w:val="18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Die Werte werden immer in der aktuellen Benutzersprache abgefüllt</w:t>
            </w:r>
          </w:p>
          <w:p w:rsidR="002212C1" w:rsidRPr="002212C1" w:rsidRDefault="002212C1" w:rsidP="00A601CA">
            <w:pPr>
              <w:pStyle w:val="Listenabsatz"/>
              <w:numPr>
                <w:ilvl w:val="0"/>
                <w:numId w:val="18"/>
              </w:numPr>
              <w:tabs>
                <w:tab w:val="left" w:pos="5220"/>
              </w:tabs>
              <w:rPr>
                <w:lang w:val="de-DE"/>
              </w:rPr>
            </w:pPr>
            <w:r w:rsidRPr="002212C1">
              <w:rPr>
                <w:lang w:val="de-DE"/>
              </w:rPr>
              <w:t>Auf Klick eines Platzhalter wird dieser an der aktuellen Stelle im Editor platziert</w:t>
            </w:r>
          </w:p>
          <w:p w:rsidR="002212C1" w:rsidRDefault="002212C1" w:rsidP="00A601CA">
            <w:pPr>
              <w:pStyle w:val="Listenabsatz"/>
              <w:numPr>
                <w:ilvl w:val="0"/>
                <w:numId w:val="18"/>
              </w:numPr>
              <w:tabs>
                <w:tab w:val="left" w:pos="5220"/>
              </w:tabs>
              <w:rPr>
                <w:lang w:val="de-DE"/>
              </w:rPr>
            </w:pPr>
            <w:r w:rsidRPr="002212C1">
              <w:rPr>
                <w:lang w:val="de-DE"/>
              </w:rPr>
              <w:t>Folgende Platzhalter müssen erstellt werden</w:t>
            </w:r>
          </w:p>
          <w:p w:rsidR="00D52BB0" w:rsidRDefault="00D52BB0" w:rsidP="00A601CA">
            <w:pPr>
              <w:pStyle w:val="Listenabsatz"/>
              <w:numPr>
                <w:ilvl w:val="1"/>
                <w:numId w:val="18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Ressourcen Informationen</w:t>
            </w:r>
          </w:p>
          <w:p w:rsidR="003052D9" w:rsidRDefault="003052D9" w:rsidP="00D52BB0">
            <w:pPr>
              <w:pStyle w:val="Listenabsatz"/>
              <w:numPr>
                <w:ilvl w:val="2"/>
                <w:numId w:val="18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Ressourcenbezeichnung</w:t>
            </w:r>
          </w:p>
          <w:p w:rsidR="00C62BEB" w:rsidRDefault="00C62BEB" w:rsidP="00D52BB0">
            <w:pPr>
              <w:pStyle w:val="Listenabsatz"/>
              <w:numPr>
                <w:ilvl w:val="2"/>
                <w:numId w:val="18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Ressourcenart</w:t>
            </w:r>
          </w:p>
          <w:p w:rsidR="003052D9" w:rsidRDefault="0026200A" w:rsidP="00D52BB0">
            <w:pPr>
              <w:pStyle w:val="Listenabsatz"/>
              <w:numPr>
                <w:ilvl w:val="2"/>
                <w:numId w:val="18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 xml:space="preserve">Ressource </w:t>
            </w:r>
            <w:r w:rsidR="003052D9">
              <w:rPr>
                <w:lang w:val="de-DE"/>
              </w:rPr>
              <w:t>Standort</w:t>
            </w:r>
          </w:p>
          <w:p w:rsidR="00A601CA" w:rsidRDefault="00A601CA" w:rsidP="00D52BB0">
            <w:pPr>
              <w:pStyle w:val="Listenabsatz"/>
              <w:numPr>
                <w:ilvl w:val="2"/>
                <w:numId w:val="18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Ressourcenänderungsinfo</w:t>
            </w:r>
          </w:p>
          <w:p w:rsidR="00D52BB0" w:rsidRDefault="00D52BB0" w:rsidP="002212C1">
            <w:pPr>
              <w:pStyle w:val="Listenabsatz"/>
              <w:numPr>
                <w:ilvl w:val="1"/>
                <w:numId w:val="18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lastRenderedPageBreak/>
              <w:t>Reservationsinformationen</w:t>
            </w:r>
          </w:p>
          <w:p w:rsidR="002212C1" w:rsidRDefault="003052D9" w:rsidP="00D52BB0">
            <w:pPr>
              <w:pStyle w:val="Listenabsatz"/>
              <w:numPr>
                <w:ilvl w:val="2"/>
                <w:numId w:val="18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Reservationstitel</w:t>
            </w:r>
          </w:p>
          <w:p w:rsidR="003052D9" w:rsidRDefault="00C62BEB" w:rsidP="00D52BB0">
            <w:pPr>
              <w:pStyle w:val="Listenabsatz"/>
              <w:numPr>
                <w:ilvl w:val="2"/>
                <w:numId w:val="18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Reservations</w:t>
            </w:r>
            <w:r w:rsidR="003052D9">
              <w:rPr>
                <w:lang w:val="de-DE"/>
              </w:rPr>
              <w:t>nummer</w:t>
            </w:r>
          </w:p>
          <w:p w:rsidR="003052D9" w:rsidRDefault="00D52BB0" w:rsidP="00D52BB0">
            <w:pPr>
              <w:pStyle w:val="Listenabsatz"/>
              <w:numPr>
                <w:ilvl w:val="2"/>
                <w:numId w:val="18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Reservation</w:t>
            </w:r>
            <w:r w:rsidR="0026200A">
              <w:rPr>
                <w:lang w:val="de-DE"/>
              </w:rPr>
              <w:t>sb</w:t>
            </w:r>
            <w:r w:rsidR="003052D9">
              <w:rPr>
                <w:lang w:val="de-DE"/>
              </w:rPr>
              <w:t>emerkungen</w:t>
            </w:r>
          </w:p>
          <w:p w:rsidR="003052D9" w:rsidRDefault="0026200A" w:rsidP="00D52BB0">
            <w:pPr>
              <w:pStyle w:val="Listenabsatz"/>
              <w:numPr>
                <w:ilvl w:val="2"/>
                <w:numId w:val="18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 xml:space="preserve">Reservation </w:t>
            </w:r>
            <w:r w:rsidR="003052D9">
              <w:rPr>
                <w:lang w:val="de-DE"/>
              </w:rPr>
              <w:t>Datum/Zeit von</w:t>
            </w:r>
          </w:p>
          <w:p w:rsidR="003052D9" w:rsidRDefault="0026200A" w:rsidP="00D52BB0">
            <w:pPr>
              <w:pStyle w:val="Listenabsatz"/>
              <w:numPr>
                <w:ilvl w:val="2"/>
                <w:numId w:val="18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 xml:space="preserve">Reservation </w:t>
            </w:r>
            <w:r w:rsidR="003052D9">
              <w:rPr>
                <w:lang w:val="de-DE"/>
              </w:rPr>
              <w:t>Datum/Zeit bis</w:t>
            </w:r>
          </w:p>
          <w:p w:rsidR="00C62BEB" w:rsidRDefault="00C62BEB" w:rsidP="00D52BB0">
            <w:pPr>
              <w:pStyle w:val="Listenabsatz"/>
              <w:numPr>
                <w:ilvl w:val="2"/>
                <w:numId w:val="18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Anzahl Personen</w:t>
            </w:r>
          </w:p>
          <w:p w:rsidR="00A601CA" w:rsidRDefault="00A601CA" w:rsidP="00D52BB0">
            <w:pPr>
              <w:pStyle w:val="Listenabsatz"/>
              <w:numPr>
                <w:ilvl w:val="2"/>
                <w:numId w:val="18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 xml:space="preserve">Vorlaufbegin </w:t>
            </w:r>
          </w:p>
          <w:p w:rsidR="00A601CA" w:rsidRDefault="00A601CA" w:rsidP="00D52BB0">
            <w:pPr>
              <w:pStyle w:val="Listenabsatz"/>
              <w:numPr>
                <w:ilvl w:val="2"/>
                <w:numId w:val="18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Nachlaufende</w:t>
            </w:r>
          </w:p>
          <w:p w:rsidR="00A601CA" w:rsidRDefault="00A601CA" w:rsidP="00D52BB0">
            <w:pPr>
              <w:pStyle w:val="Listenabsatz"/>
              <w:numPr>
                <w:ilvl w:val="2"/>
                <w:numId w:val="18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Workflowstatus</w:t>
            </w:r>
          </w:p>
          <w:p w:rsidR="00A601CA" w:rsidRDefault="00A601CA" w:rsidP="00D52BB0">
            <w:pPr>
              <w:pStyle w:val="Listenabsatz"/>
              <w:numPr>
                <w:ilvl w:val="2"/>
                <w:numId w:val="18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Kostenstelle</w:t>
            </w:r>
          </w:p>
          <w:p w:rsidR="00A601CA" w:rsidRDefault="00A601CA" w:rsidP="00D52BB0">
            <w:pPr>
              <w:pStyle w:val="Listenabsatz"/>
              <w:numPr>
                <w:ilvl w:val="2"/>
                <w:numId w:val="18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Gewählte Bestuhlung</w:t>
            </w:r>
          </w:p>
          <w:p w:rsidR="00A601CA" w:rsidRDefault="00A601CA" w:rsidP="00D52BB0">
            <w:pPr>
              <w:pStyle w:val="Listenabsatz"/>
              <w:numPr>
                <w:ilvl w:val="2"/>
                <w:numId w:val="18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Zugeordnete Ressourcen (Beschreibung, Art, Standort)</w:t>
            </w:r>
          </w:p>
          <w:p w:rsidR="00A601CA" w:rsidRDefault="00A601CA" w:rsidP="00D52BB0">
            <w:pPr>
              <w:pStyle w:val="Listenabsatz"/>
              <w:numPr>
                <w:ilvl w:val="2"/>
                <w:numId w:val="18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Gewählte Teilnehmer (Vorname, Name, E-Mail)</w:t>
            </w:r>
          </w:p>
          <w:p w:rsidR="00A601CA" w:rsidRDefault="00A601CA" w:rsidP="00D52BB0">
            <w:pPr>
              <w:pStyle w:val="Listenabsatz"/>
              <w:numPr>
                <w:ilvl w:val="2"/>
                <w:numId w:val="18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Dienstleistung (Menge, Stückpreis, Bezeichnung, Gesamtpreis)</w:t>
            </w:r>
          </w:p>
          <w:p w:rsidR="00D52BB0" w:rsidRPr="00F23380" w:rsidRDefault="0010191E" w:rsidP="00D52BB0">
            <w:pPr>
              <w:pStyle w:val="Listenabsatz"/>
              <w:numPr>
                <w:ilvl w:val="2"/>
                <w:numId w:val="18"/>
              </w:numPr>
              <w:tabs>
                <w:tab w:val="left" w:pos="5220"/>
              </w:tabs>
              <w:rPr>
                <w:lang w:val="de-DE"/>
              </w:rPr>
            </w:pPr>
            <w:r w:rsidRPr="00F23380">
              <w:rPr>
                <w:lang w:val="de-DE"/>
              </w:rPr>
              <w:t>Link zum Detail</w:t>
            </w:r>
          </w:p>
          <w:p w:rsidR="003052D9" w:rsidRDefault="003052D9" w:rsidP="002212C1">
            <w:pPr>
              <w:pStyle w:val="Listenabsatz"/>
              <w:numPr>
                <w:ilvl w:val="1"/>
                <w:numId w:val="18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Ersteller (Hauptadresse)</w:t>
            </w:r>
          </w:p>
          <w:p w:rsidR="003052D9" w:rsidRDefault="009E41BB" w:rsidP="003052D9">
            <w:pPr>
              <w:pStyle w:val="Listenabsatz"/>
              <w:numPr>
                <w:ilvl w:val="2"/>
                <w:numId w:val="18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 xml:space="preserve">Ersteller </w:t>
            </w:r>
            <w:r w:rsidR="003052D9">
              <w:rPr>
                <w:lang w:val="de-DE"/>
              </w:rPr>
              <w:t>Name</w:t>
            </w:r>
          </w:p>
          <w:p w:rsidR="003052D9" w:rsidRDefault="009E41BB" w:rsidP="003052D9">
            <w:pPr>
              <w:pStyle w:val="Listenabsatz"/>
              <w:numPr>
                <w:ilvl w:val="2"/>
                <w:numId w:val="18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 xml:space="preserve">Ersteller </w:t>
            </w:r>
            <w:r w:rsidR="003052D9">
              <w:rPr>
                <w:lang w:val="de-DE"/>
              </w:rPr>
              <w:t>Vorname</w:t>
            </w:r>
          </w:p>
          <w:p w:rsidR="003052D9" w:rsidRDefault="009E41BB" w:rsidP="003052D9">
            <w:pPr>
              <w:pStyle w:val="Listenabsatz"/>
              <w:numPr>
                <w:ilvl w:val="2"/>
                <w:numId w:val="18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 xml:space="preserve">Ersteller </w:t>
            </w:r>
            <w:r w:rsidR="003052D9">
              <w:rPr>
                <w:lang w:val="de-DE"/>
              </w:rPr>
              <w:t>E-Mail</w:t>
            </w:r>
          </w:p>
          <w:p w:rsidR="003052D9" w:rsidRDefault="009E41BB" w:rsidP="003052D9">
            <w:pPr>
              <w:pStyle w:val="Listenabsatz"/>
              <w:numPr>
                <w:ilvl w:val="2"/>
                <w:numId w:val="18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 xml:space="preserve">Ersteller </w:t>
            </w:r>
            <w:r w:rsidR="003052D9">
              <w:rPr>
                <w:lang w:val="de-DE"/>
              </w:rPr>
              <w:t>Telefon</w:t>
            </w:r>
          </w:p>
          <w:p w:rsidR="003052D9" w:rsidRDefault="009E41BB" w:rsidP="003052D9">
            <w:pPr>
              <w:pStyle w:val="Listenabsatz"/>
              <w:numPr>
                <w:ilvl w:val="2"/>
                <w:numId w:val="18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 xml:space="preserve">Ersteller </w:t>
            </w:r>
            <w:r w:rsidR="003052D9">
              <w:rPr>
                <w:lang w:val="de-DE"/>
              </w:rPr>
              <w:t>Telefon intern</w:t>
            </w:r>
          </w:p>
          <w:p w:rsidR="003052D9" w:rsidRDefault="009E41BB" w:rsidP="003052D9">
            <w:pPr>
              <w:pStyle w:val="Listenabsatz"/>
              <w:numPr>
                <w:ilvl w:val="2"/>
                <w:numId w:val="18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 xml:space="preserve">Ersteller </w:t>
            </w:r>
            <w:r w:rsidR="003052D9">
              <w:rPr>
                <w:lang w:val="de-DE"/>
              </w:rPr>
              <w:t>Mobile</w:t>
            </w:r>
          </w:p>
          <w:p w:rsidR="003052D9" w:rsidRDefault="003052D9" w:rsidP="003052D9">
            <w:pPr>
              <w:pStyle w:val="Listenabsatz"/>
              <w:numPr>
                <w:ilvl w:val="1"/>
                <w:numId w:val="18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Organisator (Hauptadresse)</w:t>
            </w:r>
          </w:p>
          <w:p w:rsidR="003052D9" w:rsidRDefault="009E41BB" w:rsidP="003052D9">
            <w:pPr>
              <w:pStyle w:val="Listenabsatz"/>
              <w:numPr>
                <w:ilvl w:val="2"/>
                <w:numId w:val="18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 xml:space="preserve">Organisator </w:t>
            </w:r>
            <w:r w:rsidR="003052D9">
              <w:rPr>
                <w:lang w:val="de-DE"/>
              </w:rPr>
              <w:t>Name</w:t>
            </w:r>
          </w:p>
          <w:p w:rsidR="003052D9" w:rsidRDefault="009E41BB" w:rsidP="003052D9">
            <w:pPr>
              <w:pStyle w:val="Listenabsatz"/>
              <w:numPr>
                <w:ilvl w:val="2"/>
                <w:numId w:val="18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 xml:space="preserve">Organisator </w:t>
            </w:r>
            <w:r w:rsidR="003052D9">
              <w:rPr>
                <w:lang w:val="de-DE"/>
              </w:rPr>
              <w:t>Vorname</w:t>
            </w:r>
          </w:p>
          <w:p w:rsidR="003052D9" w:rsidRDefault="009E41BB" w:rsidP="003052D9">
            <w:pPr>
              <w:pStyle w:val="Listenabsatz"/>
              <w:numPr>
                <w:ilvl w:val="2"/>
                <w:numId w:val="18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 xml:space="preserve">Organisator </w:t>
            </w:r>
            <w:r w:rsidR="003052D9">
              <w:rPr>
                <w:lang w:val="de-DE"/>
              </w:rPr>
              <w:t>Strasse</w:t>
            </w:r>
          </w:p>
          <w:p w:rsidR="003052D9" w:rsidRDefault="009E41BB" w:rsidP="003052D9">
            <w:pPr>
              <w:pStyle w:val="Listenabsatz"/>
              <w:numPr>
                <w:ilvl w:val="2"/>
                <w:numId w:val="18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 xml:space="preserve">Organisator </w:t>
            </w:r>
            <w:r w:rsidR="003052D9">
              <w:rPr>
                <w:lang w:val="de-DE"/>
              </w:rPr>
              <w:t>PLZ</w:t>
            </w:r>
          </w:p>
          <w:p w:rsidR="003052D9" w:rsidRDefault="009E41BB" w:rsidP="003052D9">
            <w:pPr>
              <w:pStyle w:val="Listenabsatz"/>
              <w:numPr>
                <w:ilvl w:val="2"/>
                <w:numId w:val="18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 xml:space="preserve">Organisator </w:t>
            </w:r>
            <w:r w:rsidR="003052D9">
              <w:rPr>
                <w:lang w:val="de-DE"/>
              </w:rPr>
              <w:t>Ort</w:t>
            </w:r>
          </w:p>
          <w:p w:rsidR="003052D9" w:rsidRDefault="009E41BB" w:rsidP="003052D9">
            <w:pPr>
              <w:pStyle w:val="Listenabsatz"/>
              <w:numPr>
                <w:ilvl w:val="2"/>
                <w:numId w:val="18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 xml:space="preserve">Organisator </w:t>
            </w:r>
            <w:r w:rsidR="003052D9">
              <w:rPr>
                <w:lang w:val="de-DE"/>
              </w:rPr>
              <w:t>Land</w:t>
            </w:r>
          </w:p>
          <w:p w:rsidR="003052D9" w:rsidRDefault="009E41BB" w:rsidP="003052D9">
            <w:pPr>
              <w:pStyle w:val="Listenabsatz"/>
              <w:numPr>
                <w:ilvl w:val="2"/>
                <w:numId w:val="18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 xml:space="preserve">Organisator </w:t>
            </w:r>
            <w:r w:rsidR="003052D9">
              <w:rPr>
                <w:lang w:val="de-DE"/>
              </w:rPr>
              <w:t>E-Mail</w:t>
            </w:r>
          </w:p>
          <w:p w:rsidR="003052D9" w:rsidRDefault="009E41BB" w:rsidP="003052D9">
            <w:pPr>
              <w:pStyle w:val="Listenabsatz"/>
              <w:numPr>
                <w:ilvl w:val="2"/>
                <w:numId w:val="18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 xml:space="preserve">Organisator </w:t>
            </w:r>
            <w:r w:rsidR="003052D9">
              <w:rPr>
                <w:lang w:val="de-DE"/>
              </w:rPr>
              <w:t>Telefon intern</w:t>
            </w:r>
          </w:p>
          <w:p w:rsidR="003052D9" w:rsidRDefault="009E41BB" w:rsidP="003052D9">
            <w:pPr>
              <w:pStyle w:val="Listenabsatz"/>
              <w:numPr>
                <w:ilvl w:val="2"/>
                <w:numId w:val="18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 xml:space="preserve">Organisator </w:t>
            </w:r>
            <w:r w:rsidR="003052D9">
              <w:rPr>
                <w:lang w:val="de-DE"/>
              </w:rPr>
              <w:t>Mobile</w:t>
            </w:r>
          </w:p>
          <w:p w:rsidR="003052D9" w:rsidRDefault="009E41BB" w:rsidP="003052D9">
            <w:pPr>
              <w:pStyle w:val="Listenabsatz"/>
              <w:numPr>
                <w:ilvl w:val="2"/>
                <w:numId w:val="18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 xml:space="preserve">Organisator </w:t>
            </w:r>
            <w:r w:rsidR="003052D9">
              <w:rPr>
                <w:lang w:val="de-DE"/>
              </w:rPr>
              <w:t>Kostenstelle</w:t>
            </w:r>
          </w:p>
          <w:p w:rsidR="003052D9" w:rsidRPr="00D52BB0" w:rsidRDefault="009E41BB" w:rsidP="00D52BB0">
            <w:pPr>
              <w:pStyle w:val="Listenabsatz"/>
              <w:numPr>
                <w:ilvl w:val="2"/>
                <w:numId w:val="18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 xml:space="preserve">Organisator </w:t>
            </w:r>
            <w:r w:rsidR="003052D9">
              <w:rPr>
                <w:lang w:val="de-DE"/>
              </w:rPr>
              <w:t>Firma/OE</w:t>
            </w:r>
          </w:p>
          <w:p w:rsidR="003052D9" w:rsidRDefault="003052D9" w:rsidP="003052D9">
            <w:pPr>
              <w:pStyle w:val="Listenabsatz"/>
              <w:numPr>
                <w:ilvl w:val="1"/>
                <w:numId w:val="18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Serieninformationen</w:t>
            </w:r>
          </w:p>
          <w:p w:rsidR="003052D9" w:rsidRDefault="00F23380" w:rsidP="003052D9">
            <w:pPr>
              <w:pStyle w:val="Listenabsatz"/>
              <w:numPr>
                <w:ilvl w:val="2"/>
                <w:numId w:val="18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 xml:space="preserve">Serie </w:t>
            </w:r>
            <w:r w:rsidR="003052D9">
              <w:rPr>
                <w:lang w:val="de-DE"/>
              </w:rPr>
              <w:t>Datum/Zeit von</w:t>
            </w:r>
          </w:p>
          <w:p w:rsidR="003052D9" w:rsidRDefault="00F23380" w:rsidP="003052D9">
            <w:pPr>
              <w:pStyle w:val="Listenabsatz"/>
              <w:numPr>
                <w:ilvl w:val="2"/>
                <w:numId w:val="18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Serie</w:t>
            </w:r>
            <w:r w:rsidR="009E41BB">
              <w:rPr>
                <w:lang w:val="de-DE"/>
              </w:rPr>
              <w:t xml:space="preserve"> </w:t>
            </w:r>
            <w:r w:rsidR="003052D9">
              <w:rPr>
                <w:lang w:val="de-DE"/>
              </w:rPr>
              <w:t>Datum/Zeit bis</w:t>
            </w:r>
          </w:p>
          <w:p w:rsidR="00F23380" w:rsidRDefault="00F23380" w:rsidP="003052D9">
            <w:pPr>
              <w:pStyle w:val="Listenabsatz"/>
              <w:numPr>
                <w:ilvl w:val="2"/>
                <w:numId w:val="18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Serieinfo (Datum/Zeit von, Datum/Zeit bis, Bezeichnung)</w:t>
            </w:r>
          </w:p>
          <w:p w:rsidR="00F23380" w:rsidRDefault="00F23380" w:rsidP="00F23380">
            <w:pPr>
              <w:pStyle w:val="Listenabsatz"/>
              <w:numPr>
                <w:ilvl w:val="1"/>
                <w:numId w:val="18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Dienstleistungen</w:t>
            </w:r>
          </w:p>
          <w:p w:rsidR="00F23380" w:rsidRDefault="00F23380" w:rsidP="00F23380">
            <w:pPr>
              <w:pStyle w:val="Listenabsatz"/>
              <w:numPr>
                <w:ilvl w:val="2"/>
                <w:numId w:val="18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Gesamtkosten Dienstleistungen</w:t>
            </w:r>
          </w:p>
          <w:p w:rsidR="00D52BB0" w:rsidRDefault="00D52BB0" w:rsidP="003052D9">
            <w:pPr>
              <w:pStyle w:val="Listenabsatz"/>
              <w:numPr>
                <w:ilvl w:val="1"/>
                <w:numId w:val="18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Kosten</w:t>
            </w:r>
          </w:p>
          <w:p w:rsidR="00D52BB0" w:rsidRPr="00D52BB0" w:rsidRDefault="00D52BB0" w:rsidP="00D52BB0">
            <w:pPr>
              <w:pStyle w:val="Listenabsatz"/>
              <w:numPr>
                <w:ilvl w:val="2"/>
                <w:numId w:val="18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Gesamtkosten</w:t>
            </w:r>
          </w:p>
          <w:p w:rsidR="00C62BEB" w:rsidRPr="00A601CA" w:rsidRDefault="00A601CA" w:rsidP="00C62BEB">
            <w:pPr>
              <w:pStyle w:val="Listenabsatz"/>
              <w:numPr>
                <w:ilvl w:val="1"/>
                <w:numId w:val="18"/>
              </w:numPr>
              <w:tabs>
                <w:tab w:val="left" w:pos="5220"/>
              </w:tabs>
              <w:rPr>
                <w:lang w:val="de-DE"/>
              </w:rPr>
            </w:pPr>
            <w:r w:rsidRPr="00A601CA">
              <w:rPr>
                <w:lang w:val="de-DE"/>
              </w:rPr>
              <w:t>Reservationsanfrage Informationen</w:t>
            </w:r>
          </w:p>
          <w:p w:rsidR="00D52BB0" w:rsidRPr="00A601CA" w:rsidRDefault="00A601CA" w:rsidP="00D52BB0">
            <w:pPr>
              <w:pStyle w:val="Listenabsatz"/>
              <w:numPr>
                <w:ilvl w:val="2"/>
                <w:numId w:val="18"/>
              </w:numPr>
              <w:tabs>
                <w:tab w:val="left" w:pos="5220"/>
              </w:tabs>
              <w:rPr>
                <w:lang w:val="de-DE"/>
              </w:rPr>
            </w:pPr>
            <w:r w:rsidRPr="00A601CA">
              <w:rPr>
                <w:lang w:val="de-DE"/>
              </w:rPr>
              <w:lastRenderedPageBreak/>
              <w:t>Titel</w:t>
            </w:r>
          </w:p>
          <w:p w:rsidR="00A601CA" w:rsidRPr="00A601CA" w:rsidRDefault="00A601CA" w:rsidP="00D52BB0">
            <w:pPr>
              <w:pStyle w:val="Listenabsatz"/>
              <w:numPr>
                <w:ilvl w:val="2"/>
                <w:numId w:val="18"/>
              </w:numPr>
              <w:tabs>
                <w:tab w:val="left" w:pos="5220"/>
              </w:tabs>
              <w:rPr>
                <w:lang w:val="de-DE"/>
              </w:rPr>
            </w:pPr>
            <w:r w:rsidRPr="00A601CA">
              <w:rPr>
                <w:lang w:val="de-DE"/>
              </w:rPr>
              <w:t>Bemerkungen</w:t>
            </w:r>
          </w:p>
          <w:p w:rsidR="00A601CA" w:rsidRPr="00A601CA" w:rsidRDefault="00A601CA" w:rsidP="00D52BB0">
            <w:pPr>
              <w:pStyle w:val="Listenabsatz"/>
              <w:numPr>
                <w:ilvl w:val="2"/>
                <w:numId w:val="18"/>
              </w:numPr>
              <w:tabs>
                <w:tab w:val="left" w:pos="5220"/>
              </w:tabs>
              <w:rPr>
                <w:lang w:val="de-DE"/>
              </w:rPr>
            </w:pPr>
            <w:r w:rsidRPr="00A601CA">
              <w:rPr>
                <w:lang w:val="de-DE"/>
              </w:rPr>
              <w:t>Datum von</w:t>
            </w:r>
          </w:p>
          <w:p w:rsidR="00A601CA" w:rsidRPr="00A601CA" w:rsidRDefault="00A601CA" w:rsidP="00D52BB0">
            <w:pPr>
              <w:pStyle w:val="Listenabsatz"/>
              <w:numPr>
                <w:ilvl w:val="2"/>
                <w:numId w:val="18"/>
              </w:numPr>
              <w:tabs>
                <w:tab w:val="left" w:pos="5220"/>
              </w:tabs>
              <w:rPr>
                <w:lang w:val="de-DE"/>
              </w:rPr>
            </w:pPr>
            <w:r w:rsidRPr="00A601CA">
              <w:rPr>
                <w:lang w:val="de-DE"/>
              </w:rPr>
              <w:t>Datum bis</w:t>
            </w:r>
          </w:p>
          <w:p w:rsidR="00A601CA" w:rsidRPr="00A601CA" w:rsidRDefault="00A601CA" w:rsidP="00D52BB0">
            <w:pPr>
              <w:pStyle w:val="Listenabsatz"/>
              <w:numPr>
                <w:ilvl w:val="2"/>
                <w:numId w:val="18"/>
              </w:numPr>
              <w:tabs>
                <w:tab w:val="left" w:pos="5220"/>
              </w:tabs>
              <w:rPr>
                <w:lang w:val="de-DE"/>
              </w:rPr>
            </w:pPr>
            <w:r w:rsidRPr="00A601CA">
              <w:rPr>
                <w:lang w:val="de-DE"/>
              </w:rPr>
              <w:t>Link zu Reservationsanfrage</w:t>
            </w:r>
          </w:p>
          <w:p w:rsidR="002212C1" w:rsidRDefault="002212C1" w:rsidP="002212C1">
            <w:pPr>
              <w:tabs>
                <w:tab w:val="left" w:pos="5220"/>
              </w:tabs>
              <w:rPr>
                <w:lang w:val="de-DE"/>
              </w:rPr>
            </w:pPr>
          </w:p>
          <w:p w:rsidR="00D52BB0" w:rsidRPr="00D52BB0" w:rsidRDefault="00F23380" w:rsidP="002212C1">
            <w:pPr>
              <w:tabs>
                <w:tab w:val="left" w:pos="5220"/>
              </w:tabs>
              <w:rPr>
                <w:b/>
                <w:lang w:val="de-DE"/>
              </w:rPr>
            </w:pPr>
            <w:r>
              <w:rPr>
                <w:b/>
                <w:lang w:val="de-DE"/>
              </w:rPr>
              <w:t>Felder in Klammern sollen tabellarisch dargestellt werden</w:t>
            </w:r>
          </w:p>
          <w:p w:rsidR="00D52BB0" w:rsidRDefault="00D52BB0" w:rsidP="002212C1">
            <w:pPr>
              <w:tabs>
                <w:tab w:val="left" w:pos="5220"/>
              </w:tabs>
              <w:rPr>
                <w:lang w:val="de-DE"/>
              </w:rPr>
            </w:pPr>
          </w:p>
          <w:p w:rsidR="00DE02DE" w:rsidRPr="00DE02DE" w:rsidRDefault="00DE02DE" w:rsidP="002212C1">
            <w:pPr>
              <w:tabs>
                <w:tab w:val="left" w:pos="5220"/>
              </w:tabs>
              <w:rPr>
                <w:i/>
                <w:lang w:val="de-DE"/>
              </w:rPr>
            </w:pPr>
            <w:r w:rsidRPr="00DE02DE">
              <w:rPr>
                <w:i/>
                <w:lang w:val="de-DE"/>
              </w:rPr>
              <w:t xml:space="preserve">Wichtig: sämtliche Platzhalter müssen die Formatierung (des HTML Editors) übernehmen können, auch wenn diese tabellarisch dargestellt werden </w:t>
            </w:r>
          </w:p>
          <w:p w:rsidR="00D52BB0" w:rsidRPr="00801E7B" w:rsidRDefault="00D52BB0" w:rsidP="00F23380">
            <w:pPr>
              <w:tabs>
                <w:tab w:val="left" w:pos="5220"/>
              </w:tabs>
              <w:rPr>
                <w:lang w:val="de-DE"/>
              </w:rPr>
            </w:pPr>
          </w:p>
        </w:tc>
      </w:tr>
      <w:tr w:rsidR="00DC0ADE" w:rsidRPr="00A21793" w:rsidTr="00DC0ADE">
        <w:tc>
          <w:tcPr>
            <w:tcW w:w="9606" w:type="dxa"/>
            <w:gridSpan w:val="2"/>
          </w:tcPr>
          <w:p w:rsidR="00DC0ADE" w:rsidRPr="00A21793" w:rsidRDefault="00DC0ADE" w:rsidP="00DC0ADE">
            <w:pPr>
              <w:rPr>
                <w:lang w:val="de-DE"/>
              </w:rPr>
            </w:pPr>
          </w:p>
          <w:p w:rsidR="00685AB6" w:rsidRDefault="00685AB6" w:rsidP="00DC0ADE">
            <w:pPr>
              <w:rPr>
                <w:lang w:val="de-DE"/>
              </w:rPr>
            </w:pPr>
            <w:r>
              <w:rPr>
                <w:lang w:val="de-DE"/>
              </w:rPr>
              <w:t>Stammdaten</w:t>
            </w:r>
          </w:p>
          <w:p w:rsidR="00685AB6" w:rsidRDefault="00DE1888" w:rsidP="00DC0ADE">
            <w:pPr>
              <w:rPr>
                <w:lang w:val="de-DE"/>
              </w:rPr>
            </w:pPr>
            <w:r>
              <w:rPr>
                <w:noProof/>
                <w:lang w:val="de-CH" w:eastAsia="de-CH"/>
              </w:rPr>
              <w:drawing>
                <wp:inline distT="0" distB="0" distL="0" distR="0">
                  <wp:extent cx="5957570" cy="3001010"/>
                  <wp:effectExtent l="19050" t="0" r="5080" b="0"/>
                  <wp:docPr id="6" name="Bild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57570" cy="3001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85AB6" w:rsidRDefault="00685AB6" w:rsidP="00F23380">
            <w:pPr>
              <w:keepNext/>
              <w:keepLines/>
              <w:rPr>
                <w:lang w:val="de-DE"/>
              </w:rPr>
            </w:pPr>
          </w:p>
          <w:p w:rsidR="00F23380" w:rsidRDefault="00F23380" w:rsidP="00F23380">
            <w:pPr>
              <w:keepNext/>
              <w:keepLines/>
              <w:rPr>
                <w:lang w:val="de-DE"/>
              </w:rPr>
            </w:pPr>
            <w:r>
              <w:rPr>
                <w:lang w:val="de-DE"/>
              </w:rPr>
              <w:t>Dienstleister</w:t>
            </w:r>
          </w:p>
          <w:p w:rsidR="00685AB6" w:rsidRDefault="00DE1888" w:rsidP="00F23380">
            <w:pPr>
              <w:keepNext/>
              <w:keepLines/>
              <w:rPr>
                <w:lang w:val="de-DE"/>
              </w:rPr>
            </w:pPr>
            <w:r>
              <w:rPr>
                <w:noProof/>
                <w:lang w:val="de-CH" w:eastAsia="de-CH"/>
              </w:rPr>
              <w:lastRenderedPageBreak/>
              <w:drawing>
                <wp:inline distT="0" distB="0" distL="0" distR="0">
                  <wp:extent cx="5957570" cy="3281680"/>
                  <wp:effectExtent l="19050" t="0" r="5080" b="0"/>
                  <wp:docPr id="10" name="Bild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57570" cy="3281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C0ADE" w:rsidRPr="00A21793" w:rsidRDefault="00DC0ADE" w:rsidP="00DC0ADE">
            <w:pPr>
              <w:rPr>
                <w:lang w:val="de-DE"/>
              </w:rPr>
            </w:pPr>
          </w:p>
        </w:tc>
      </w:tr>
    </w:tbl>
    <w:p w:rsidR="00DC0ADE" w:rsidRDefault="00DC0ADE" w:rsidP="00DC0ADE">
      <w:pPr>
        <w:rPr>
          <w:lang w:val="de-DE"/>
        </w:rPr>
      </w:pPr>
    </w:p>
    <w:p w:rsidR="00DC0ADE" w:rsidRDefault="00DC0ADE" w:rsidP="00DC0ADE">
      <w:pPr>
        <w:rPr>
          <w:lang w:val="de-DE"/>
        </w:rPr>
      </w:pP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928"/>
        <w:gridCol w:w="4678"/>
      </w:tblGrid>
      <w:tr w:rsidR="00DC0ADE" w:rsidRPr="00DE1888" w:rsidTr="00F23380">
        <w:tc>
          <w:tcPr>
            <w:tcW w:w="9606" w:type="dxa"/>
            <w:gridSpan w:val="2"/>
            <w:shd w:val="clear" w:color="auto" w:fill="C2D69B" w:themeFill="accent3" w:themeFillTint="99"/>
          </w:tcPr>
          <w:p w:rsidR="00DC0ADE" w:rsidRDefault="00DC0ADE" w:rsidP="00F23380">
            <w:pPr>
              <w:pStyle w:val="berschrift2"/>
              <w:tabs>
                <w:tab w:val="left" w:pos="1701"/>
              </w:tabs>
              <w:ind w:left="1560" w:hanging="1560"/>
              <w:rPr>
                <w:lang w:val="de-DE"/>
              </w:rPr>
            </w:pPr>
            <w:r w:rsidRPr="0095568D">
              <w:rPr>
                <w:lang w:val="de-DE"/>
              </w:rPr>
              <w:t xml:space="preserve">Schritt </w:t>
            </w:r>
            <w:r w:rsidR="005C3503" w:rsidRPr="0095568D">
              <w:rPr>
                <w:lang w:val="de-DE"/>
              </w:rPr>
              <w:t>5</w:t>
            </w:r>
            <w:r w:rsidRPr="0095568D">
              <w:rPr>
                <w:lang w:val="de-DE"/>
              </w:rPr>
              <w:t xml:space="preserve"> </w:t>
            </w:r>
            <w:r w:rsidR="004D26A4" w:rsidRPr="0095568D">
              <w:rPr>
                <w:lang w:val="de-DE"/>
              </w:rPr>
              <w:t>–</w:t>
            </w:r>
            <w:r w:rsidRPr="0095568D">
              <w:rPr>
                <w:lang w:val="de-DE"/>
              </w:rPr>
              <w:t xml:space="preserve"> </w:t>
            </w:r>
            <w:r w:rsidR="0095568D" w:rsidRPr="0095568D">
              <w:rPr>
                <w:b w:val="0"/>
                <w:sz w:val="20"/>
                <w:lang w:val="de-CH"/>
              </w:rPr>
              <w:t xml:space="preserve">Benutzer navigiert unter </w:t>
            </w:r>
            <w:r w:rsidR="0095568D" w:rsidRPr="0095568D">
              <w:rPr>
                <w:b w:val="0"/>
                <w:smallCaps/>
                <w:sz w:val="20"/>
                <w:lang w:val="de-CH"/>
              </w:rPr>
              <w:t>Einstellungen</w:t>
            </w:r>
            <w:r w:rsidR="0095568D" w:rsidRPr="0095568D">
              <w:rPr>
                <w:b w:val="0"/>
                <w:sz w:val="20"/>
                <w:lang w:val="de-CH"/>
              </w:rPr>
              <w:t xml:space="preserve"> auf </w:t>
            </w:r>
            <w:r w:rsidR="00ED3459">
              <w:rPr>
                <w:b w:val="0"/>
                <w:smallCaps/>
                <w:sz w:val="20"/>
                <w:lang w:val="de-CH"/>
              </w:rPr>
              <w:t>Persönliche Einstellungen</w:t>
            </w:r>
            <w:r w:rsidR="0095568D" w:rsidRPr="0095568D">
              <w:rPr>
                <w:b w:val="0"/>
                <w:sz w:val="20"/>
                <w:lang w:val="de-CH"/>
              </w:rPr>
              <w:t>\</w:t>
            </w:r>
            <w:r w:rsidR="00ED3459">
              <w:rPr>
                <w:b w:val="0"/>
                <w:sz w:val="20"/>
                <w:lang w:val="de-CH"/>
              </w:rPr>
              <w:t>E-Mail</w:t>
            </w:r>
            <w:r w:rsidR="0095568D" w:rsidRPr="0095568D">
              <w:rPr>
                <w:b w:val="0"/>
                <w:sz w:val="20"/>
                <w:lang w:val="de-CH"/>
              </w:rPr>
              <w:t xml:space="preserve"> </w:t>
            </w:r>
            <w:r w:rsidR="0095568D" w:rsidRPr="0095568D">
              <w:rPr>
                <w:b w:val="0"/>
                <w:smallCaps/>
                <w:sz w:val="20"/>
                <w:lang w:val="de-CH"/>
              </w:rPr>
              <w:t>Notifikation</w:t>
            </w:r>
            <w:r w:rsidR="00ED3459">
              <w:rPr>
                <w:b w:val="0"/>
                <w:smallCaps/>
                <w:sz w:val="20"/>
                <w:lang w:val="de-CH"/>
              </w:rPr>
              <w:t xml:space="preserve"> oder SMS Notifikation</w:t>
            </w:r>
          </w:p>
        </w:tc>
      </w:tr>
      <w:tr w:rsidR="00DC0ADE" w:rsidRPr="00264081" w:rsidTr="00DC0ADE">
        <w:tc>
          <w:tcPr>
            <w:tcW w:w="4928" w:type="dxa"/>
          </w:tcPr>
          <w:p w:rsidR="00DC0ADE" w:rsidRPr="00264081" w:rsidRDefault="00DC0ADE" w:rsidP="00DC0AD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Controls</w:t>
            </w:r>
          </w:p>
        </w:tc>
        <w:tc>
          <w:tcPr>
            <w:tcW w:w="4678" w:type="dxa"/>
          </w:tcPr>
          <w:p w:rsidR="00DC0ADE" w:rsidRPr="00264081" w:rsidRDefault="00DC0ADE" w:rsidP="00DC0AD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DC0ADE" w:rsidRPr="00DE1888" w:rsidTr="00DC0ADE">
        <w:tc>
          <w:tcPr>
            <w:tcW w:w="4928" w:type="dxa"/>
          </w:tcPr>
          <w:p w:rsidR="00672A13" w:rsidRDefault="00672A13" w:rsidP="0095568D">
            <w:pPr>
              <w:rPr>
                <w:lang w:val="de-DE"/>
              </w:rPr>
            </w:pPr>
          </w:p>
          <w:p w:rsidR="0095568D" w:rsidRPr="00672A13" w:rsidRDefault="001C1251" w:rsidP="0095568D">
            <w:pPr>
              <w:rPr>
                <w:lang w:val="de-DE"/>
              </w:rPr>
            </w:pPr>
            <w:r>
              <w:rPr>
                <w:lang w:val="de-DE"/>
              </w:rPr>
              <w:t>Keine Controls</w:t>
            </w:r>
          </w:p>
        </w:tc>
        <w:tc>
          <w:tcPr>
            <w:tcW w:w="4678" w:type="dxa"/>
          </w:tcPr>
          <w:p w:rsidR="00946B80" w:rsidRDefault="00946B80" w:rsidP="009565D3">
            <w:pPr>
              <w:tabs>
                <w:tab w:val="left" w:pos="5220"/>
              </w:tabs>
              <w:rPr>
                <w:lang w:val="de-DE"/>
              </w:rPr>
            </w:pPr>
          </w:p>
          <w:p w:rsidR="0095568D" w:rsidRDefault="0095568D" w:rsidP="009565D3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 xml:space="preserve">Benutzer navigiert in sein Profil – Prüfung auf Funktionsrecht „Darf SMS Notifikationen versenden“ und „Darf E-Mail Notifikationen versenden“ </w:t>
            </w:r>
          </w:p>
          <w:p w:rsidR="0095568D" w:rsidRPr="009565D3" w:rsidRDefault="0095568D" w:rsidP="009565D3">
            <w:pPr>
              <w:tabs>
                <w:tab w:val="left" w:pos="5220"/>
              </w:tabs>
              <w:rPr>
                <w:lang w:val="de-DE"/>
              </w:rPr>
            </w:pPr>
          </w:p>
        </w:tc>
      </w:tr>
      <w:tr w:rsidR="00DC0ADE" w:rsidTr="00DC0ADE">
        <w:tc>
          <w:tcPr>
            <w:tcW w:w="9606" w:type="dxa"/>
            <w:gridSpan w:val="2"/>
          </w:tcPr>
          <w:p w:rsidR="00DC0ADE" w:rsidRDefault="00DC0ADE" w:rsidP="00DC0ADE">
            <w:pPr>
              <w:rPr>
                <w:lang w:val="de-DE"/>
              </w:rPr>
            </w:pPr>
          </w:p>
          <w:p w:rsidR="0095568D" w:rsidRDefault="001C1251" w:rsidP="00DC0ADE">
            <w:pPr>
              <w:rPr>
                <w:lang w:val="de-DE"/>
              </w:rPr>
            </w:pPr>
            <w:r>
              <w:rPr>
                <w:lang w:val="de-DE"/>
              </w:rPr>
              <w:t>Kein Bild</w:t>
            </w:r>
          </w:p>
          <w:p w:rsidR="0095568D" w:rsidRDefault="0095568D" w:rsidP="00DC0ADE">
            <w:pPr>
              <w:rPr>
                <w:lang w:val="de-DE"/>
              </w:rPr>
            </w:pPr>
          </w:p>
        </w:tc>
      </w:tr>
    </w:tbl>
    <w:p w:rsidR="00DC0ADE" w:rsidRDefault="00DC0ADE" w:rsidP="00DC0ADE">
      <w:pPr>
        <w:rPr>
          <w:lang w:val="de-CH"/>
        </w:rPr>
      </w:pPr>
    </w:p>
    <w:p w:rsidR="0095568D" w:rsidRDefault="0095568D" w:rsidP="0095568D">
      <w:pPr>
        <w:rPr>
          <w:lang w:val="de-DE"/>
        </w:rPr>
      </w:pP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928"/>
        <w:gridCol w:w="4678"/>
      </w:tblGrid>
      <w:tr w:rsidR="0095568D" w:rsidRPr="00DE1888" w:rsidTr="00F23380">
        <w:tc>
          <w:tcPr>
            <w:tcW w:w="9606" w:type="dxa"/>
            <w:gridSpan w:val="2"/>
            <w:shd w:val="clear" w:color="auto" w:fill="C2D69B" w:themeFill="accent3" w:themeFillTint="99"/>
          </w:tcPr>
          <w:p w:rsidR="0095568D" w:rsidRDefault="0095568D" w:rsidP="00F23380">
            <w:pPr>
              <w:pStyle w:val="berschrift2"/>
              <w:rPr>
                <w:lang w:val="de-DE"/>
              </w:rPr>
            </w:pPr>
            <w:r w:rsidRPr="0095568D">
              <w:rPr>
                <w:lang w:val="de-DE"/>
              </w:rPr>
              <w:t xml:space="preserve">Schritt </w:t>
            </w:r>
            <w:r>
              <w:rPr>
                <w:lang w:val="de-DE"/>
              </w:rPr>
              <w:t>6</w:t>
            </w:r>
            <w:r w:rsidRPr="0095568D">
              <w:rPr>
                <w:lang w:val="de-DE"/>
              </w:rPr>
              <w:t xml:space="preserve"> – </w:t>
            </w:r>
            <w:r w:rsidRPr="0095568D">
              <w:rPr>
                <w:b w:val="0"/>
                <w:sz w:val="20"/>
                <w:lang w:val="de-CH"/>
              </w:rPr>
              <w:t xml:space="preserve">Benutzer </w:t>
            </w:r>
            <w:r w:rsidRPr="00F23380">
              <w:rPr>
                <w:b w:val="0"/>
                <w:sz w:val="20"/>
                <w:lang w:val="de-CH"/>
              </w:rPr>
              <w:t>aktiviert/deaktiviert Notifikationseinstellungen</w:t>
            </w:r>
            <w:r w:rsidRPr="0095568D">
              <w:rPr>
                <w:b w:val="0"/>
                <w:smallCaps/>
                <w:sz w:val="20"/>
                <w:lang w:val="de-CH"/>
              </w:rPr>
              <w:t xml:space="preserve"> </w:t>
            </w:r>
            <w:r w:rsidR="00F23380">
              <w:rPr>
                <w:b w:val="0"/>
                <w:sz w:val="20"/>
                <w:lang w:val="de-CH"/>
              </w:rPr>
              <w:t>i</w:t>
            </w:r>
            <w:r w:rsidRPr="0095568D">
              <w:rPr>
                <w:b w:val="0"/>
                <w:sz w:val="20"/>
                <w:lang w:val="de-CH"/>
              </w:rPr>
              <w:t>n seinem Profil</w:t>
            </w:r>
          </w:p>
        </w:tc>
      </w:tr>
      <w:tr w:rsidR="0095568D" w:rsidRPr="00264081" w:rsidTr="00E06129">
        <w:tc>
          <w:tcPr>
            <w:tcW w:w="4928" w:type="dxa"/>
          </w:tcPr>
          <w:p w:rsidR="0095568D" w:rsidRPr="00264081" w:rsidRDefault="0095568D" w:rsidP="00E06129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Controls</w:t>
            </w:r>
          </w:p>
        </w:tc>
        <w:tc>
          <w:tcPr>
            <w:tcW w:w="4678" w:type="dxa"/>
          </w:tcPr>
          <w:p w:rsidR="0095568D" w:rsidRPr="00264081" w:rsidRDefault="0095568D" w:rsidP="00E06129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95568D" w:rsidRPr="00DE1888" w:rsidTr="00E06129">
        <w:tc>
          <w:tcPr>
            <w:tcW w:w="4928" w:type="dxa"/>
          </w:tcPr>
          <w:p w:rsidR="0095568D" w:rsidRDefault="0095568D" w:rsidP="00E06129">
            <w:pPr>
              <w:rPr>
                <w:lang w:val="de-DE"/>
              </w:rPr>
            </w:pPr>
          </w:p>
          <w:p w:rsidR="0095568D" w:rsidRDefault="007A1A8B" w:rsidP="00E06129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Tab im Inhaltsbereich</w:t>
            </w:r>
          </w:p>
          <w:p w:rsidR="0095568D" w:rsidRPr="0095568D" w:rsidRDefault="0095568D" w:rsidP="00E06129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E-Mail</w:t>
            </w:r>
          </w:p>
          <w:p w:rsidR="007A1A8B" w:rsidRDefault="0095568D" w:rsidP="0095568D">
            <w:pPr>
              <w:pStyle w:val="Listenabsatz"/>
              <w:numPr>
                <w:ilvl w:val="0"/>
                <w:numId w:val="40"/>
              </w:numPr>
              <w:rPr>
                <w:lang w:val="de-DE"/>
              </w:rPr>
            </w:pPr>
            <w:r w:rsidRPr="007A1A8B">
              <w:rPr>
                <w:lang w:val="de-DE"/>
              </w:rPr>
              <w:t>Checkbox pro Ressourcenart (für welche er entsprechende Funktionsrechte hat)</w:t>
            </w:r>
          </w:p>
          <w:p w:rsidR="0095568D" w:rsidRPr="007A1A8B" w:rsidRDefault="0095568D" w:rsidP="0095568D">
            <w:pPr>
              <w:pStyle w:val="Listenabsatz"/>
              <w:numPr>
                <w:ilvl w:val="0"/>
                <w:numId w:val="40"/>
              </w:numPr>
              <w:rPr>
                <w:lang w:val="de-DE"/>
              </w:rPr>
            </w:pPr>
            <w:r w:rsidRPr="007A1A8B">
              <w:rPr>
                <w:lang w:val="de-DE"/>
              </w:rPr>
              <w:t>Checkbox und Eingabefeld für Erinnerungsfeld (mit up/down Pfeilen)</w:t>
            </w:r>
          </w:p>
          <w:p w:rsidR="0095568D" w:rsidRPr="0095568D" w:rsidRDefault="0095568D" w:rsidP="0095568D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SMS</w:t>
            </w:r>
          </w:p>
          <w:p w:rsidR="0095568D" w:rsidRDefault="0095568D" w:rsidP="0095568D">
            <w:pPr>
              <w:pStyle w:val="Listenabsatz"/>
              <w:numPr>
                <w:ilvl w:val="0"/>
                <w:numId w:val="40"/>
              </w:numPr>
              <w:rPr>
                <w:lang w:val="de-DE"/>
              </w:rPr>
            </w:pPr>
            <w:r w:rsidRPr="0095568D">
              <w:rPr>
                <w:lang w:val="de-DE"/>
              </w:rPr>
              <w:t xml:space="preserve">Checkbox pro Ressourcenart </w:t>
            </w:r>
            <w:r>
              <w:rPr>
                <w:lang w:val="de-DE"/>
              </w:rPr>
              <w:t>(für welche er entsprechende Funktionsrechte hat)</w:t>
            </w:r>
          </w:p>
          <w:p w:rsidR="0095568D" w:rsidRDefault="0095568D" w:rsidP="0095568D">
            <w:pPr>
              <w:pStyle w:val="Listenabsatz"/>
              <w:numPr>
                <w:ilvl w:val="0"/>
                <w:numId w:val="40"/>
              </w:numPr>
              <w:rPr>
                <w:lang w:val="de-DE"/>
              </w:rPr>
            </w:pPr>
            <w:r>
              <w:rPr>
                <w:lang w:val="de-DE"/>
              </w:rPr>
              <w:t>Checkbox und Eingabefeld für Erinnerungsfeld (mit up/down Pfeilen)</w:t>
            </w:r>
          </w:p>
          <w:p w:rsidR="0095568D" w:rsidRPr="0095568D" w:rsidRDefault="0095568D" w:rsidP="0095568D">
            <w:pPr>
              <w:rPr>
                <w:lang w:val="de-DE"/>
              </w:rPr>
            </w:pPr>
          </w:p>
        </w:tc>
        <w:tc>
          <w:tcPr>
            <w:tcW w:w="4678" w:type="dxa"/>
          </w:tcPr>
          <w:p w:rsidR="0095568D" w:rsidRDefault="0095568D" w:rsidP="00E06129">
            <w:pPr>
              <w:tabs>
                <w:tab w:val="left" w:pos="5220"/>
              </w:tabs>
              <w:rPr>
                <w:lang w:val="de-DE"/>
              </w:rPr>
            </w:pPr>
          </w:p>
          <w:p w:rsidR="0095568D" w:rsidRDefault="0095568D" w:rsidP="0095568D">
            <w:pPr>
              <w:tabs>
                <w:tab w:val="left" w:pos="5220"/>
              </w:tabs>
              <w:rPr>
                <w:lang w:val="de-DE"/>
              </w:rPr>
            </w:pPr>
          </w:p>
          <w:p w:rsidR="0095568D" w:rsidRDefault="0095568D" w:rsidP="0095568D">
            <w:pPr>
              <w:tabs>
                <w:tab w:val="left" w:pos="5220"/>
              </w:tabs>
              <w:rPr>
                <w:lang w:val="de-DE"/>
              </w:rPr>
            </w:pPr>
          </w:p>
          <w:p w:rsidR="0095568D" w:rsidRPr="0095568D" w:rsidRDefault="007A1A8B" w:rsidP="0095568D">
            <w:pPr>
              <w:tabs>
                <w:tab w:val="left" w:pos="5220"/>
              </w:tabs>
              <w:rPr>
                <w:b/>
                <w:lang w:val="de-DE"/>
              </w:rPr>
            </w:pPr>
            <w:r>
              <w:rPr>
                <w:b/>
                <w:lang w:val="de-DE"/>
              </w:rPr>
              <w:t>Notifikation</w:t>
            </w:r>
          </w:p>
          <w:p w:rsidR="0095568D" w:rsidRDefault="0095568D" w:rsidP="0095568D">
            <w:pPr>
              <w:pStyle w:val="Listenabsatz"/>
              <w:numPr>
                <w:ilvl w:val="0"/>
                <w:numId w:val="40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Durch Klick einer Checkbox wird die Notifikation für die entsprechende Ressourcenart aktiviert</w:t>
            </w:r>
          </w:p>
          <w:p w:rsidR="0095568D" w:rsidRDefault="0095568D" w:rsidP="0095568D">
            <w:pPr>
              <w:tabs>
                <w:tab w:val="left" w:pos="5220"/>
              </w:tabs>
              <w:rPr>
                <w:lang w:val="de-DE"/>
              </w:rPr>
            </w:pPr>
          </w:p>
          <w:p w:rsidR="0095568D" w:rsidRPr="007A1A8B" w:rsidRDefault="007A1A8B" w:rsidP="0095568D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7A1A8B">
              <w:rPr>
                <w:b/>
                <w:lang w:val="de-DE"/>
              </w:rPr>
              <w:t>Reminder</w:t>
            </w:r>
          </w:p>
          <w:p w:rsidR="0095568D" w:rsidRDefault="0095568D" w:rsidP="0095568D">
            <w:pPr>
              <w:pStyle w:val="Listenabsatz"/>
              <w:numPr>
                <w:ilvl w:val="0"/>
                <w:numId w:val="40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Durch Eingabe einer Zahl oder über Pfeiltasten kann die Minutenzahl verändert werden</w:t>
            </w:r>
          </w:p>
          <w:p w:rsidR="007A1A8B" w:rsidRPr="0095568D" w:rsidRDefault="007A1A8B" w:rsidP="0095568D">
            <w:pPr>
              <w:pStyle w:val="Listenabsatz"/>
              <w:numPr>
                <w:ilvl w:val="0"/>
                <w:numId w:val="40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0 bedeutet dass der Reminder ausgeschalten ist</w:t>
            </w:r>
          </w:p>
        </w:tc>
      </w:tr>
      <w:tr w:rsidR="0095568D" w:rsidTr="00E06129">
        <w:tc>
          <w:tcPr>
            <w:tcW w:w="9606" w:type="dxa"/>
            <w:gridSpan w:val="2"/>
          </w:tcPr>
          <w:p w:rsidR="0095568D" w:rsidRDefault="00B9550E" w:rsidP="00E06129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>View-Modus</w:t>
            </w:r>
          </w:p>
          <w:p w:rsidR="00B9550E" w:rsidRDefault="00DE1888" w:rsidP="00E06129">
            <w:pPr>
              <w:rPr>
                <w:lang w:val="de-DE"/>
              </w:rPr>
            </w:pPr>
            <w:r>
              <w:rPr>
                <w:noProof/>
                <w:lang w:val="de-CH" w:eastAsia="de-CH"/>
              </w:rPr>
              <w:drawing>
                <wp:inline distT="0" distB="0" distL="0" distR="0">
                  <wp:extent cx="2717584" cy="2349137"/>
                  <wp:effectExtent l="19050" t="0" r="6566" b="0"/>
                  <wp:docPr id="16" name="Bild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8331" cy="23497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550E" w:rsidRDefault="00B9550E" w:rsidP="00E06129">
            <w:pPr>
              <w:rPr>
                <w:lang w:val="de-DE"/>
              </w:rPr>
            </w:pPr>
          </w:p>
          <w:p w:rsidR="00B9550E" w:rsidRDefault="00B9550E" w:rsidP="00E06129">
            <w:pPr>
              <w:rPr>
                <w:lang w:val="de-DE"/>
              </w:rPr>
            </w:pPr>
            <w:r>
              <w:rPr>
                <w:lang w:val="de-DE"/>
              </w:rPr>
              <w:t>Edit-Modus</w:t>
            </w:r>
          </w:p>
          <w:p w:rsidR="0095568D" w:rsidRDefault="00DE1888" w:rsidP="00E06129">
            <w:pPr>
              <w:rPr>
                <w:lang w:val="de-DE"/>
              </w:rPr>
            </w:pPr>
            <w:r>
              <w:rPr>
                <w:noProof/>
                <w:lang w:val="de-CH" w:eastAsia="de-CH"/>
              </w:rPr>
              <w:drawing>
                <wp:inline distT="0" distB="0" distL="0" distR="0">
                  <wp:extent cx="3610500" cy="1562832"/>
                  <wp:effectExtent l="19050" t="0" r="9000" b="0"/>
                  <wp:docPr id="19" name="Bild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3014" cy="1563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9550E" w:rsidRPr="001C1251" w:rsidDel="00B9550E">
              <w:rPr>
                <w:noProof/>
                <w:lang w:val="de-CH" w:eastAsia="de-CH"/>
              </w:rPr>
              <w:t xml:space="preserve"> </w:t>
            </w:r>
          </w:p>
          <w:p w:rsidR="0095568D" w:rsidRDefault="0095568D" w:rsidP="00E06129">
            <w:pPr>
              <w:rPr>
                <w:lang w:val="de-DE"/>
              </w:rPr>
            </w:pPr>
          </w:p>
        </w:tc>
      </w:tr>
    </w:tbl>
    <w:p w:rsidR="001C1251" w:rsidRDefault="001C1251" w:rsidP="001C1251">
      <w:pPr>
        <w:rPr>
          <w:lang w:val="de-CH"/>
        </w:rPr>
      </w:pPr>
    </w:p>
    <w:p w:rsidR="0095568D" w:rsidRPr="00DC0ADE" w:rsidRDefault="0095568D" w:rsidP="0095568D">
      <w:pPr>
        <w:rPr>
          <w:lang w:val="de-CH"/>
        </w:rPr>
      </w:pPr>
    </w:p>
    <w:p w:rsidR="00672A13" w:rsidRPr="00DC0ADE" w:rsidRDefault="00672A13" w:rsidP="00DC0ADE">
      <w:pPr>
        <w:rPr>
          <w:lang w:val="de-CH"/>
        </w:rPr>
      </w:pPr>
    </w:p>
    <w:p w:rsidR="001F4734" w:rsidRDefault="00DC0ADE" w:rsidP="00DC0ADE">
      <w:pPr>
        <w:pStyle w:val="berschrift1"/>
        <w:rPr>
          <w:lang w:val="de-CH"/>
        </w:rPr>
      </w:pPr>
      <w:r>
        <w:rPr>
          <w:lang w:val="de-CH"/>
        </w:rPr>
        <w:t xml:space="preserve"> </w:t>
      </w:r>
    </w:p>
    <w:p w:rsidR="001F4734" w:rsidRDefault="001F4734" w:rsidP="001F4734">
      <w:pPr>
        <w:rPr>
          <w:sz w:val="28"/>
          <w:u w:val="single"/>
          <w:lang w:val="de-CH"/>
        </w:rPr>
      </w:pPr>
      <w:r>
        <w:rPr>
          <w:lang w:val="de-CH"/>
        </w:rPr>
        <w:br w:type="page"/>
      </w:r>
    </w:p>
    <w:p w:rsidR="00DC0ADE" w:rsidRDefault="00DC0ADE" w:rsidP="00DC0ADE">
      <w:pPr>
        <w:pStyle w:val="berschrift1"/>
        <w:rPr>
          <w:lang w:val="de-CH"/>
        </w:rPr>
      </w:pPr>
    </w:p>
    <w:p w:rsidR="00BA575F" w:rsidRDefault="00BA575F" w:rsidP="00BA575F">
      <w:pPr>
        <w:pStyle w:val="berschrift1"/>
        <w:rPr>
          <w:lang w:val="de-CH"/>
        </w:rPr>
      </w:pPr>
      <w:r>
        <w:rPr>
          <w:lang w:val="de-CH"/>
        </w:rPr>
        <w:t>Anhang:</w:t>
      </w:r>
    </w:p>
    <w:p w:rsidR="00F60BAD" w:rsidRDefault="00F60BAD" w:rsidP="00DC0ADE">
      <w:pPr>
        <w:tabs>
          <w:tab w:val="left" w:pos="567"/>
        </w:tabs>
        <w:jc w:val="both"/>
        <w:rPr>
          <w:lang w:val="de-CH"/>
        </w:rPr>
      </w:pPr>
    </w:p>
    <w:p w:rsidR="00F60BAD" w:rsidRDefault="00F60BAD" w:rsidP="00F60BAD">
      <w:pPr>
        <w:tabs>
          <w:tab w:val="left" w:pos="567"/>
        </w:tabs>
        <w:jc w:val="both"/>
        <w:rPr>
          <w:b/>
          <w:lang w:val="de-CH"/>
        </w:rPr>
      </w:pPr>
      <w:r>
        <w:rPr>
          <w:b/>
          <w:lang w:val="de-CH"/>
        </w:rPr>
        <w:t>Notifikationsmatrix</w:t>
      </w:r>
      <w:r w:rsidR="006377A9">
        <w:rPr>
          <w:b/>
          <w:lang w:val="de-CH"/>
        </w:rPr>
        <w:t xml:space="preserve"> (siehe separates Excel „Notifikation Matrix)</w:t>
      </w:r>
    </w:p>
    <w:p w:rsidR="00F60BAD" w:rsidRPr="00E1107A" w:rsidRDefault="007A1A8B" w:rsidP="00F60BAD">
      <w:pPr>
        <w:tabs>
          <w:tab w:val="left" w:pos="567"/>
        </w:tabs>
        <w:jc w:val="both"/>
        <w:rPr>
          <w:b/>
          <w:lang w:val="de-CH"/>
        </w:rPr>
      </w:pPr>
      <w:r>
        <w:rPr>
          <w:b/>
          <w:noProof/>
          <w:lang w:val="de-CH" w:eastAsia="de-CH"/>
        </w:rPr>
        <w:drawing>
          <wp:inline distT="0" distB="0" distL="0" distR="0">
            <wp:extent cx="6031230" cy="3507442"/>
            <wp:effectExtent l="19050" t="0" r="7620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3507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BAD" w:rsidRDefault="00F60BAD" w:rsidP="00DC0ADE">
      <w:pPr>
        <w:tabs>
          <w:tab w:val="left" w:pos="567"/>
        </w:tabs>
        <w:jc w:val="both"/>
        <w:rPr>
          <w:lang w:val="de-CH"/>
        </w:rPr>
      </w:pPr>
    </w:p>
    <w:p w:rsidR="00DC0ADE" w:rsidRDefault="00DC0ADE" w:rsidP="00DC0ADE">
      <w:pPr>
        <w:tabs>
          <w:tab w:val="left" w:pos="567"/>
        </w:tabs>
        <w:jc w:val="both"/>
        <w:rPr>
          <w:lang w:val="de-CH"/>
        </w:rPr>
      </w:pPr>
    </w:p>
    <w:p w:rsidR="00DC0ADE" w:rsidRPr="00E1107A" w:rsidRDefault="00DC0ADE" w:rsidP="00DC0ADE">
      <w:pPr>
        <w:tabs>
          <w:tab w:val="left" w:pos="567"/>
        </w:tabs>
        <w:jc w:val="both"/>
        <w:rPr>
          <w:b/>
          <w:lang w:val="de-CH"/>
        </w:rPr>
      </w:pPr>
      <w:r w:rsidRPr="00E1107A">
        <w:rPr>
          <w:b/>
          <w:lang w:val="de-CH"/>
        </w:rPr>
        <w:t>Änderungsverlauf</w:t>
      </w:r>
    </w:p>
    <w:p w:rsidR="00DC0ADE" w:rsidRPr="000B2AF1" w:rsidRDefault="00DC0ADE" w:rsidP="00DC0ADE">
      <w:pPr>
        <w:rPr>
          <w:b/>
        </w:rPr>
      </w:pPr>
    </w:p>
    <w:tbl>
      <w:tblPr>
        <w:tblW w:w="935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898"/>
        <w:gridCol w:w="1620"/>
        <w:gridCol w:w="2018"/>
        <w:gridCol w:w="4820"/>
      </w:tblGrid>
      <w:tr w:rsidR="00DC0ADE" w:rsidRPr="000B2AF1" w:rsidTr="00DC0ADE">
        <w:tc>
          <w:tcPr>
            <w:tcW w:w="898" w:type="dxa"/>
          </w:tcPr>
          <w:p w:rsidR="00DC0ADE" w:rsidRPr="000B2AF1" w:rsidRDefault="00DC0ADE" w:rsidP="00DC0ADE">
            <w:pPr>
              <w:pStyle w:val="Titelklein"/>
              <w:rPr>
                <w:rFonts w:cs="Arial"/>
              </w:rPr>
            </w:pPr>
            <w:r w:rsidRPr="000B2AF1">
              <w:rPr>
                <w:rFonts w:cs="Arial"/>
              </w:rPr>
              <w:t>Version</w:t>
            </w:r>
          </w:p>
        </w:tc>
        <w:tc>
          <w:tcPr>
            <w:tcW w:w="1620" w:type="dxa"/>
          </w:tcPr>
          <w:p w:rsidR="00DC0ADE" w:rsidRPr="000B2AF1" w:rsidRDefault="00DC0ADE" w:rsidP="00DC0ADE">
            <w:pPr>
              <w:pStyle w:val="Titelklein"/>
              <w:rPr>
                <w:rFonts w:cs="Arial"/>
                <w:lang w:eastAsia="en-US"/>
              </w:rPr>
            </w:pPr>
            <w:r w:rsidRPr="000B2AF1">
              <w:rPr>
                <w:rFonts w:cs="Arial"/>
                <w:lang w:eastAsia="en-US"/>
              </w:rPr>
              <w:t>Datum</w:t>
            </w:r>
          </w:p>
        </w:tc>
        <w:tc>
          <w:tcPr>
            <w:tcW w:w="2018" w:type="dxa"/>
          </w:tcPr>
          <w:p w:rsidR="00DC0ADE" w:rsidRPr="000B2AF1" w:rsidRDefault="00DC0ADE" w:rsidP="00DC0ADE">
            <w:pPr>
              <w:pStyle w:val="Titelklein"/>
              <w:rPr>
                <w:rFonts w:cs="Arial"/>
                <w:lang w:eastAsia="en-US"/>
              </w:rPr>
            </w:pPr>
            <w:r w:rsidRPr="000B2AF1">
              <w:rPr>
                <w:rFonts w:cs="Arial"/>
                <w:lang w:eastAsia="en-US"/>
              </w:rPr>
              <w:t>Ausführende Stelle</w:t>
            </w:r>
          </w:p>
        </w:tc>
        <w:tc>
          <w:tcPr>
            <w:tcW w:w="4820" w:type="dxa"/>
          </w:tcPr>
          <w:p w:rsidR="00DC0ADE" w:rsidRPr="000B2AF1" w:rsidRDefault="00DC0ADE" w:rsidP="00DC0ADE">
            <w:pPr>
              <w:pStyle w:val="Titelklein"/>
              <w:rPr>
                <w:rFonts w:cs="Arial"/>
                <w:lang w:eastAsia="en-US"/>
              </w:rPr>
            </w:pPr>
            <w:r w:rsidRPr="000B2AF1">
              <w:rPr>
                <w:rFonts w:cs="Arial"/>
                <w:lang w:eastAsia="en-US"/>
              </w:rPr>
              <w:t>Bemerkungen</w:t>
            </w:r>
          </w:p>
        </w:tc>
      </w:tr>
      <w:tr w:rsidR="00DC0ADE" w:rsidRPr="002C07A8" w:rsidTr="00DC0ADE">
        <w:tc>
          <w:tcPr>
            <w:tcW w:w="898" w:type="dxa"/>
          </w:tcPr>
          <w:p w:rsidR="00DC0ADE" w:rsidRPr="002C07A8" w:rsidRDefault="00DC0ADE" w:rsidP="00DC0ADE">
            <w:pPr>
              <w:rPr>
                <w:sz w:val="18"/>
              </w:rPr>
            </w:pPr>
            <w:r w:rsidRPr="002C07A8">
              <w:rPr>
                <w:sz w:val="18"/>
              </w:rPr>
              <w:t>1.0</w:t>
            </w:r>
          </w:p>
        </w:tc>
        <w:tc>
          <w:tcPr>
            <w:tcW w:w="1620" w:type="dxa"/>
          </w:tcPr>
          <w:p w:rsidR="00DC0ADE" w:rsidRPr="002C07A8" w:rsidRDefault="002C07A8" w:rsidP="002C07A8">
            <w:pPr>
              <w:rPr>
                <w:sz w:val="18"/>
              </w:rPr>
            </w:pPr>
            <w:r>
              <w:rPr>
                <w:sz w:val="18"/>
              </w:rPr>
              <w:t>30</w:t>
            </w:r>
            <w:r w:rsidR="00DF788D" w:rsidRPr="002C07A8">
              <w:rPr>
                <w:sz w:val="18"/>
              </w:rPr>
              <w:t>.</w:t>
            </w:r>
            <w:r>
              <w:rPr>
                <w:sz w:val="18"/>
              </w:rPr>
              <w:t>04</w:t>
            </w:r>
            <w:r w:rsidR="00DC0ADE" w:rsidRPr="002C07A8">
              <w:rPr>
                <w:sz w:val="18"/>
              </w:rPr>
              <w:t>.2009</w:t>
            </w:r>
          </w:p>
        </w:tc>
        <w:tc>
          <w:tcPr>
            <w:tcW w:w="2018" w:type="dxa"/>
          </w:tcPr>
          <w:p w:rsidR="00DC0ADE" w:rsidRPr="002C07A8" w:rsidRDefault="00DC0ADE" w:rsidP="00DC0ADE">
            <w:pPr>
              <w:rPr>
                <w:sz w:val="18"/>
              </w:rPr>
            </w:pPr>
            <w:r w:rsidRPr="002C07A8">
              <w:rPr>
                <w:sz w:val="18"/>
              </w:rPr>
              <w:t>Tim Bänziger</w:t>
            </w:r>
          </w:p>
        </w:tc>
        <w:tc>
          <w:tcPr>
            <w:tcW w:w="4820" w:type="dxa"/>
          </w:tcPr>
          <w:p w:rsidR="00DC0ADE" w:rsidRPr="002C07A8" w:rsidRDefault="002C07A8" w:rsidP="00DC0ADE">
            <w:pPr>
              <w:rPr>
                <w:sz w:val="18"/>
              </w:rPr>
            </w:pPr>
            <w:r>
              <w:rPr>
                <w:sz w:val="18"/>
              </w:rPr>
              <w:t>Dokument erstellt</w:t>
            </w:r>
          </w:p>
        </w:tc>
      </w:tr>
      <w:tr w:rsidR="00DC0ADE" w:rsidRPr="0005559C" w:rsidTr="00DC0ADE">
        <w:tc>
          <w:tcPr>
            <w:tcW w:w="898" w:type="dxa"/>
          </w:tcPr>
          <w:p w:rsidR="00DC0ADE" w:rsidRPr="0005559C" w:rsidRDefault="006377A9" w:rsidP="00DC0ADE">
            <w:pPr>
              <w:rPr>
                <w:sz w:val="18"/>
              </w:rPr>
            </w:pPr>
            <w:r>
              <w:rPr>
                <w:sz w:val="18"/>
              </w:rPr>
              <w:t>1.1</w:t>
            </w:r>
          </w:p>
        </w:tc>
        <w:tc>
          <w:tcPr>
            <w:tcW w:w="1620" w:type="dxa"/>
          </w:tcPr>
          <w:p w:rsidR="00DC0ADE" w:rsidRPr="0005559C" w:rsidRDefault="006377A9" w:rsidP="00DC0ADE">
            <w:pPr>
              <w:rPr>
                <w:sz w:val="18"/>
              </w:rPr>
            </w:pPr>
            <w:r>
              <w:rPr>
                <w:sz w:val="18"/>
              </w:rPr>
              <w:t>30.06.2009</w:t>
            </w:r>
          </w:p>
        </w:tc>
        <w:tc>
          <w:tcPr>
            <w:tcW w:w="2018" w:type="dxa"/>
          </w:tcPr>
          <w:p w:rsidR="00DC0ADE" w:rsidRPr="0005559C" w:rsidRDefault="006377A9" w:rsidP="00DC0ADE">
            <w:pPr>
              <w:rPr>
                <w:sz w:val="18"/>
              </w:rPr>
            </w:pPr>
            <w:r>
              <w:rPr>
                <w:sz w:val="18"/>
              </w:rPr>
              <w:t>Tim Bänziger</w:t>
            </w:r>
          </w:p>
        </w:tc>
        <w:tc>
          <w:tcPr>
            <w:tcW w:w="4820" w:type="dxa"/>
          </w:tcPr>
          <w:p w:rsidR="00DC0ADE" w:rsidRPr="0005559C" w:rsidRDefault="006377A9" w:rsidP="00DC0ADE">
            <w:pPr>
              <w:rPr>
                <w:sz w:val="18"/>
              </w:rPr>
            </w:pPr>
            <w:r>
              <w:rPr>
                <w:sz w:val="18"/>
              </w:rPr>
              <w:t>Anpassungen nach Interview</w:t>
            </w:r>
          </w:p>
        </w:tc>
      </w:tr>
      <w:tr w:rsidR="00DC0ADE" w:rsidRPr="0005559C" w:rsidTr="00DC0ADE">
        <w:tc>
          <w:tcPr>
            <w:tcW w:w="898" w:type="dxa"/>
          </w:tcPr>
          <w:p w:rsidR="00DC0ADE" w:rsidRPr="0005559C" w:rsidRDefault="00ED3459" w:rsidP="00DC0ADE">
            <w:pPr>
              <w:rPr>
                <w:sz w:val="18"/>
              </w:rPr>
            </w:pPr>
            <w:r>
              <w:rPr>
                <w:sz w:val="18"/>
              </w:rPr>
              <w:t>1.2</w:t>
            </w:r>
          </w:p>
        </w:tc>
        <w:tc>
          <w:tcPr>
            <w:tcW w:w="1620" w:type="dxa"/>
          </w:tcPr>
          <w:p w:rsidR="00DC0ADE" w:rsidRPr="0005559C" w:rsidRDefault="00ED3459" w:rsidP="00DC0ADE">
            <w:pPr>
              <w:rPr>
                <w:sz w:val="18"/>
              </w:rPr>
            </w:pPr>
            <w:r>
              <w:rPr>
                <w:sz w:val="18"/>
              </w:rPr>
              <w:t>07.09.2009</w:t>
            </w:r>
          </w:p>
        </w:tc>
        <w:tc>
          <w:tcPr>
            <w:tcW w:w="2018" w:type="dxa"/>
          </w:tcPr>
          <w:p w:rsidR="00DC0ADE" w:rsidRPr="0005559C" w:rsidRDefault="00ED3459" w:rsidP="00DC0ADE">
            <w:pPr>
              <w:rPr>
                <w:sz w:val="18"/>
              </w:rPr>
            </w:pPr>
            <w:r>
              <w:rPr>
                <w:sz w:val="18"/>
              </w:rPr>
              <w:t>Remo Herren</w:t>
            </w:r>
          </w:p>
        </w:tc>
        <w:tc>
          <w:tcPr>
            <w:tcW w:w="4820" w:type="dxa"/>
          </w:tcPr>
          <w:p w:rsidR="00DC0ADE" w:rsidRPr="0005559C" w:rsidRDefault="00ED3459" w:rsidP="00DC0ADE">
            <w:pPr>
              <w:rPr>
                <w:sz w:val="18"/>
              </w:rPr>
            </w:pPr>
            <w:r>
              <w:rPr>
                <w:sz w:val="18"/>
              </w:rPr>
              <w:t>Anpassungen</w:t>
            </w:r>
          </w:p>
        </w:tc>
      </w:tr>
      <w:tr w:rsidR="00DC0ADE" w:rsidRPr="00DE1888" w:rsidTr="00DC0ADE">
        <w:tc>
          <w:tcPr>
            <w:tcW w:w="898" w:type="dxa"/>
          </w:tcPr>
          <w:p w:rsidR="00DC0ADE" w:rsidRPr="0005559C" w:rsidRDefault="007A1A8B" w:rsidP="00DC0ADE">
            <w:pPr>
              <w:rPr>
                <w:sz w:val="18"/>
              </w:rPr>
            </w:pPr>
            <w:r>
              <w:rPr>
                <w:sz w:val="18"/>
              </w:rPr>
              <w:t>2.0</w:t>
            </w:r>
          </w:p>
        </w:tc>
        <w:tc>
          <w:tcPr>
            <w:tcW w:w="1620" w:type="dxa"/>
          </w:tcPr>
          <w:p w:rsidR="00DC0ADE" w:rsidRPr="0005559C" w:rsidRDefault="007A1A8B" w:rsidP="00DC0ADE">
            <w:pPr>
              <w:rPr>
                <w:sz w:val="18"/>
              </w:rPr>
            </w:pPr>
            <w:r>
              <w:rPr>
                <w:sz w:val="18"/>
              </w:rPr>
              <w:t>05.11.2009</w:t>
            </w:r>
          </w:p>
        </w:tc>
        <w:tc>
          <w:tcPr>
            <w:tcW w:w="2018" w:type="dxa"/>
          </w:tcPr>
          <w:p w:rsidR="00DC0ADE" w:rsidRPr="0005559C" w:rsidRDefault="007A1A8B" w:rsidP="00DC0ADE">
            <w:pPr>
              <w:rPr>
                <w:sz w:val="18"/>
              </w:rPr>
            </w:pPr>
            <w:r>
              <w:rPr>
                <w:sz w:val="18"/>
              </w:rPr>
              <w:t>Tim Bänziger</w:t>
            </w:r>
          </w:p>
        </w:tc>
        <w:tc>
          <w:tcPr>
            <w:tcW w:w="4820" w:type="dxa"/>
          </w:tcPr>
          <w:p w:rsidR="00DC0ADE" w:rsidRPr="007A1A8B" w:rsidRDefault="007A1A8B" w:rsidP="00DC0ADE">
            <w:pPr>
              <w:rPr>
                <w:sz w:val="18"/>
                <w:lang w:val="de-CH"/>
              </w:rPr>
            </w:pPr>
            <w:r w:rsidRPr="007A1A8B">
              <w:rPr>
                <w:sz w:val="18"/>
                <w:lang w:val="de-CH"/>
              </w:rPr>
              <w:t>Abnahme und Freigabe für Integrationstests</w:t>
            </w:r>
          </w:p>
        </w:tc>
      </w:tr>
      <w:tr w:rsidR="00DC0ADE" w:rsidRPr="00DE1888" w:rsidTr="00DC0ADE">
        <w:tc>
          <w:tcPr>
            <w:tcW w:w="898" w:type="dxa"/>
          </w:tcPr>
          <w:p w:rsidR="00DC0ADE" w:rsidRPr="007A1A8B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1620" w:type="dxa"/>
          </w:tcPr>
          <w:p w:rsidR="00DC0ADE" w:rsidRPr="007A1A8B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2018" w:type="dxa"/>
          </w:tcPr>
          <w:p w:rsidR="00DC0ADE" w:rsidRPr="007A1A8B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4820" w:type="dxa"/>
          </w:tcPr>
          <w:p w:rsidR="00DC0ADE" w:rsidRPr="007A1A8B" w:rsidRDefault="00DC0ADE" w:rsidP="00DC0ADE">
            <w:pPr>
              <w:rPr>
                <w:sz w:val="18"/>
                <w:lang w:val="de-CH"/>
              </w:rPr>
            </w:pPr>
          </w:p>
        </w:tc>
      </w:tr>
      <w:tr w:rsidR="00DC0ADE" w:rsidRPr="00DE1888" w:rsidTr="00DC0ADE">
        <w:tc>
          <w:tcPr>
            <w:tcW w:w="898" w:type="dxa"/>
          </w:tcPr>
          <w:p w:rsidR="00DC0ADE" w:rsidRPr="007A1A8B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1620" w:type="dxa"/>
          </w:tcPr>
          <w:p w:rsidR="00DC0ADE" w:rsidRPr="007A1A8B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2018" w:type="dxa"/>
          </w:tcPr>
          <w:p w:rsidR="00DC0ADE" w:rsidRPr="007A1A8B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4820" w:type="dxa"/>
          </w:tcPr>
          <w:p w:rsidR="00DC0ADE" w:rsidRPr="007A1A8B" w:rsidRDefault="00DC0ADE" w:rsidP="00DC0ADE">
            <w:pPr>
              <w:rPr>
                <w:sz w:val="18"/>
                <w:lang w:val="de-CH"/>
              </w:rPr>
            </w:pPr>
          </w:p>
        </w:tc>
      </w:tr>
    </w:tbl>
    <w:p w:rsidR="00DC0ADE" w:rsidRPr="007A1A8B" w:rsidRDefault="00DC0ADE" w:rsidP="00DC0ADE">
      <w:pPr>
        <w:rPr>
          <w:lang w:val="de-CH"/>
        </w:rPr>
      </w:pPr>
    </w:p>
    <w:p w:rsidR="00DC0ADE" w:rsidRDefault="00DC0ADE" w:rsidP="00DC0ADE">
      <w:pPr>
        <w:tabs>
          <w:tab w:val="left" w:pos="567"/>
        </w:tabs>
        <w:jc w:val="both"/>
        <w:rPr>
          <w:lang w:val="de-CH"/>
        </w:rPr>
      </w:pPr>
    </w:p>
    <w:p w:rsidR="00DC0ADE" w:rsidRDefault="00DC0ADE" w:rsidP="00DC0ADE">
      <w:pPr>
        <w:tabs>
          <w:tab w:val="left" w:pos="567"/>
        </w:tabs>
        <w:jc w:val="both"/>
        <w:rPr>
          <w:lang w:val="de-CH"/>
        </w:rPr>
      </w:pPr>
    </w:p>
    <w:sectPr w:rsidR="00DC0ADE" w:rsidSect="00DF3EC8">
      <w:headerReference w:type="default" r:id="rId23"/>
      <w:footerReference w:type="default" r:id="rId24"/>
      <w:pgSz w:w="11906" w:h="16838"/>
      <w:pgMar w:top="2410" w:right="991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5AB6" w:rsidRDefault="00685AB6">
      <w:r>
        <w:separator/>
      </w:r>
    </w:p>
  </w:endnote>
  <w:endnote w:type="continuationSeparator" w:id="0">
    <w:p w:rsidR="00685AB6" w:rsidRDefault="00685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5AB6" w:rsidRDefault="00685AB6">
    <w:pPr>
      <w:pStyle w:val="Fuzeile"/>
      <w:rPr>
        <w:sz w:val="12"/>
        <w:lang w:val="de-CH"/>
      </w:rPr>
    </w:pPr>
    <w:r>
      <w:rPr>
        <w:sz w:val="12"/>
        <w:lang w:val="de-CH"/>
      </w:rPr>
      <w:t xml:space="preserve">Erstellt von: </w:t>
    </w:r>
    <w:r w:rsidR="000561B7">
      <w:rPr>
        <w:sz w:val="12"/>
        <w:lang w:val="en-US"/>
      </w:rPr>
      <w:fldChar w:fldCharType="begin"/>
    </w:r>
    <w:r>
      <w:rPr>
        <w:sz w:val="12"/>
        <w:lang w:val="de-CH"/>
      </w:rPr>
      <w:instrText xml:space="preserve"> AUTHOR </w:instrText>
    </w:r>
    <w:r w:rsidR="000561B7">
      <w:rPr>
        <w:sz w:val="12"/>
        <w:lang w:val="en-US"/>
      </w:rPr>
      <w:fldChar w:fldCharType="separate"/>
    </w:r>
    <w:r>
      <w:rPr>
        <w:noProof/>
        <w:sz w:val="12"/>
        <w:lang w:val="de-CH"/>
      </w:rPr>
      <w:t>Tim Bänziger</w:t>
    </w:r>
    <w:r w:rsidR="000561B7">
      <w:rPr>
        <w:sz w:val="12"/>
        <w:lang w:val="en-US"/>
      </w:rPr>
      <w:fldChar w:fldCharType="end"/>
    </w:r>
    <w:r>
      <w:rPr>
        <w:sz w:val="12"/>
        <w:lang w:val="de-CH"/>
      </w:rPr>
      <w:tab/>
      <w:t xml:space="preserve">Page </w:t>
    </w:r>
    <w:r w:rsidR="000561B7">
      <w:rPr>
        <w:sz w:val="12"/>
        <w:lang w:val="en-US"/>
      </w:rPr>
      <w:fldChar w:fldCharType="begin"/>
    </w:r>
    <w:r>
      <w:rPr>
        <w:sz w:val="12"/>
        <w:lang w:val="de-CH"/>
      </w:rPr>
      <w:instrText xml:space="preserve"> PAGE </w:instrText>
    </w:r>
    <w:r w:rsidR="000561B7">
      <w:rPr>
        <w:sz w:val="12"/>
        <w:lang w:val="en-US"/>
      </w:rPr>
      <w:fldChar w:fldCharType="separate"/>
    </w:r>
    <w:r w:rsidR="00DE1888">
      <w:rPr>
        <w:noProof/>
        <w:sz w:val="12"/>
        <w:lang w:val="de-CH"/>
      </w:rPr>
      <w:t>1</w:t>
    </w:r>
    <w:r w:rsidR="000561B7">
      <w:rPr>
        <w:sz w:val="12"/>
        <w:lang w:val="en-US"/>
      </w:rPr>
      <w:fldChar w:fldCharType="end"/>
    </w:r>
    <w:r>
      <w:rPr>
        <w:sz w:val="12"/>
        <w:lang w:val="de-CH"/>
      </w:rPr>
      <w:tab/>
    </w:r>
    <w:r w:rsidR="000561B7">
      <w:rPr>
        <w:sz w:val="12"/>
        <w:lang w:val="en-US"/>
      </w:rPr>
      <w:fldChar w:fldCharType="begin"/>
    </w:r>
    <w:r>
      <w:rPr>
        <w:sz w:val="12"/>
        <w:lang w:val="en-US"/>
      </w:rPr>
      <w:instrText xml:space="preserve"> DATE </w:instrText>
    </w:r>
    <w:r w:rsidR="000561B7">
      <w:rPr>
        <w:sz w:val="12"/>
        <w:lang w:val="en-US"/>
      </w:rPr>
      <w:fldChar w:fldCharType="separate"/>
    </w:r>
    <w:r w:rsidR="00DE1888">
      <w:rPr>
        <w:noProof/>
        <w:sz w:val="12"/>
        <w:lang w:val="en-US"/>
      </w:rPr>
      <w:t>6/14/2011</w:t>
    </w:r>
    <w:r w:rsidR="000561B7">
      <w:rPr>
        <w:sz w:val="12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5AB6" w:rsidRDefault="00685AB6">
      <w:r>
        <w:separator/>
      </w:r>
    </w:p>
  </w:footnote>
  <w:footnote w:type="continuationSeparator" w:id="0">
    <w:p w:rsidR="00685AB6" w:rsidRDefault="00685A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5AB6" w:rsidRPr="00D65A66" w:rsidRDefault="00685AB6">
    <w:pPr>
      <w:pStyle w:val="Kopfzeile"/>
      <w:rPr>
        <w:sz w:val="72"/>
      </w:rPr>
    </w:pPr>
    <w:r>
      <w:rPr>
        <w:noProof/>
        <w:lang w:val="de-CH" w:eastAsia="de-CH"/>
      </w:rPr>
      <w:drawing>
        <wp:inline distT="0" distB="0" distL="0" distR="0">
          <wp:extent cx="813435" cy="896620"/>
          <wp:effectExtent l="19050" t="0" r="5715" b="0"/>
          <wp:docPr id="1" name="Picture 1" descr="Logo_RoomsPro_1_lo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RoomsPro_1_low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3435" cy="8966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sz w:val="72"/>
      </w:rPr>
      <w:t xml:space="preserve">  Use Cases Release 4.0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73282"/>
    <w:multiLevelType w:val="hybridMultilevel"/>
    <w:tmpl w:val="A24CD734"/>
    <w:lvl w:ilvl="0" w:tplc="0B58A56A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86DE5"/>
    <w:multiLevelType w:val="hybridMultilevel"/>
    <w:tmpl w:val="8B105C3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FB49CF"/>
    <w:multiLevelType w:val="hybridMultilevel"/>
    <w:tmpl w:val="7B0841E4"/>
    <w:lvl w:ilvl="0" w:tplc="0807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">
    <w:nsid w:val="0BD8189B"/>
    <w:multiLevelType w:val="hybridMultilevel"/>
    <w:tmpl w:val="303CEB1A"/>
    <w:lvl w:ilvl="0" w:tplc="535C6DCE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9942B6"/>
    <w:multiLevelType w:val="hybridMultilevel"/>
    <w:tmpl w:val="845E9D34"/>
    <w:lvl w:ilvl="0" w:tplc="535C6DCE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7A2FE3"/>
    <w:multiLevelType w:val="hybridMultilevel"/>
    <w:tmpl w:val="A5CE476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6B5DE8"/>
    <w:multiLevelType w:val="hybridMultilevel"/>
    <w:tmpl w:val="90F6C88E"/>
    <w:lvl w:ilvl="0" w:tplc="08070019">
      <w:start w:val="1"/>
      <w:numFmt w:val="lowerLetter"/>
      <w:lvlText w:val="%1."/>
      <w:lvlJc w:val="left"/>
      <w:pPr>
        <w:ind w:left="2160" w:hanging="360"/>
      </w:pPr>
    </w:lvl>
    <w:lvl w:ilvl="1" w:tplc="08070019" w:tentative="1">
      <w:start w:val="1"/>
      <w:numFmt w:val="lowerLetter"/>
      <w:lvlText w:val="%2."/>
      <w:lvlJc w:val="left"/>
      <w:pPr>
        <w:ind w:left="2880" w:hanging="360"/>
      </w:pPr>
    </w:lvl>
    <w:lvl w:ilvl="2" w:tplc="0807001B" w:tentative="1">
      <w:start w:val="1"/>
      <w:numFmt w:val="lowerRoman"/>
      <w:lvlText w:val="%3."/>
      <w:lvlJc w:val="right"/>
      <w:pPr>
        <w:ind w:left="3600" w:hanging="180"/>
      </w:pPr>
    </w:lvl>
    <w:lvl w:ilvl="3" w:tplc="0807000F" w:tentative="1">
      <w:start w:val="1"/>
      <w:numFmt w:val="decimal"/>
      <w:lvlText w:val="%4."/>
      <w:lvlJc w:val="left"/>
      <w:pPr>
        <w:ind w:left="4320" w:hanging="360"/>
      </w:pPr>
    </w:lvl>
    <w:lvl w:ilvl="4" w:tplc="08070019" w:tentative="1">
      <w:start w:val="1"/>
      <w:numFmt w:val="lowerLetter"/>
      <w:lvlText w:val="%5."/>
      <w:lvlJc w:val="left"/>
      <w:pPr>
        <w:ind w:left="5040" w:hanging="360"/>
      </w:pPr>
    </w:lvl>
    <w:lvl w:ilvl="5" w:tplc="0807001B" w:tentative="1">
      <w:start w:val="1"/>
      <w:numFmt w:val="lowerRoman"/>
      <w:lvlText w:val="%6."/>
      <w:lvlJc w:val="right"/>
      <w:pPr>
        <w:ind w:left="5760" w:hanging="180"/>
      </w:pPr>
    </w:lvl>
    <w:lvl w:ilvl="6" w:tplc="0807000F" w:tentative="1">
      <w:start w:val="1"/>
      <w:numFmt w:val="decimal"/>
      <w:lvlText w:val="%7."/>
      <w:lvlJc w:val="left"/>
      <w:pPr>
        <w:ind w:left="6480" w:hanging="360"/>
      </w:pPr>
    </w:lvl>
    <w:lvl w:ilvl="7" w:tplc="08070019" w:tentative="1">
      <w:start w:val="1"/>
      <w:numFmt w:val="lowerLetter"/>
      <w:lvlText w:val="%8."/>
      <w:lvlJc w:val="left"/>
      <w:pPr>
        <w:ind w:left="7200" w:hanging="360"/>
      </w:pPr>
    </w:lvl>
    <w:lvl w:ilvl="8" w:tplc="0807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201E6396"/>
    <w:multiLevelType w:val="hybridMultilevel"/>
    <w:tmpl w:val="8C947D1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4A5E9E"/>
    <w:multiLevelType w:val="hybridMultilevel"/>
    <w:tmpl w:val="1FDEF17E"/>
    <w:lvl w:ilvl="0" w:tplc="535C6DCE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EF35B4"/>
    <w:multiLevelType w:val="hybridMultilevel"/>
    <w:tmpl w:val="02CCAF4C"/>
    <w:lvl w:ilvl="0" w:tplc="638E962E">
      <w:start w:val="1"/>
      <w:numFmt w:val="decimal"/>
      <w:lvlText w:val="Schritt %1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6C056AC"/>
    <w:multiLevelType w:val="multilevel"/>
    <w:tmpl w:val="7F4AC20C"/>
    <w:lvl w:ilvl="0">
      <w:start w:val="1"/>
      <w:numFmt w:val="decimal"/>
      <w:lvlText w:val="%1"/>
      <w:lvlJc w:val="left"/>
      <w:pPr>
        <w:tabs>
          <w:tab w:val="num" w:pos="-1836"/>
        </w:tabs>
        <w:ind w:left="-1836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1692"/>
        </w:tabs>
        <w:ind w:left="-1692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226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1404"/>
        </w:tabs>
        <w:ind w:left="-140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-1260"/>
        </w:tabs>
        <w:ind w:left="-1260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-1116"/>
        </w:tabs>
        <w:ind w:left="-1116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-972"/>
        </w:tabs>
        <w:ind w:left="-972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-828"/>
        </w:tabs>
        <w:ind w:left="-828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-684"/>
        </w:tabs>
        <w:ind w:left="-684" w:hanging="1584"/>
      </w:pPr>
      <w:rPr>
        <w:rFonts w:hint="default"/>
      </w:rPr>
    </w:lvl>
  </w:abstractNum>
  <w:abstractNum w:abstractNumId="11">
    <w:nsid w:val="28FB61F0"/>
    <w:multiLevelType w:val="hybridMultilevel"/>
    <w:tmpl w:val="221CDC00"/>
    <w:lvl w:ilvl="0" w:tplc="CE3424D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717B1D"/>
    <w:multiLevelType w:val="hybridMultilevel"/>
    <w:tmpl w:val="8C947D1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5B04F0"/>
    <w:multiLevelType w:val="hybridMultilevel"/>
    <w:tmpl w:val="35B60EB0"/>
    <w:lvl w:ilvl="0" w:tplc="0807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BB44F83"/>
    <w:multiLevelType w:val="hybridMultilevel"/>
    <w:tmpl w:val="1180DCD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D8265F"/>
    <w:multiLevelType w:val="hybridMultilevel"/>
    <w:tmpl w:val="80E440BA"/>
    <w:lvl w:ilvl="0" w:tplc="5EBA5880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3A52C0"/>
    <w:multiLevelType w:val="hybridMultilevel"/>
    <w:tmpl w:val="3A204168"/>
    <w:lvl w:ilvl="0" w:tplc="58F64E16">
      <w:start w:val="26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B1D1495"/>
    <w:multiLevelType w:val="hybridMultilevel"/>
    <w:tmpl w:val="8C9811FC"/>
    <w:lvl w:ilvl="0" w:tplc="638E962E">
      <w:start w:val="1"/>
      <w:numFmt w:val="decimal"/>
      <w:lvlText w:val="Schritt 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78214C"/>
    <w:multiLevelType w:val="hybridMultilevel"/>
    <w:tmpl w:val="871251B0"/>
    <w:lvl w:ilvl="0" w:tplc="9E362E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05676A2"/>
    <w:multiLevelType w:val="hybridMultilevel"/>
    <w:tmpl w:val="4910402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423EB4"/>
    <w:multiLevelType w:val="hybridMultilevel"/>
    <w:tmpl w:val="8626EB90"/>
    <w:lvl w:ilvl="0" w:tplc="9E362E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60D2FE5"/>
    <w:multiLevelType w:val="hybridMultilevel"/>
    <w:tmpl w:val="8B420210"/>
    <w:lvl w:ilvl="0" w:tplc="846478BE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4F3163"/>
    <w:multiLevelType w:val="hybridMultilevel"/>
    <w:tmpl w:val="D848F608"/>
    <w:lvl w:ilvl="0" w:tplc="931AC688">
      <w:start w:val="10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1E1BA3"/>
    <w:multiLevelType w:val="hybridMultilevel"/>
    <w:tmpl w:val="D6865C7E"/>
    <w:lvl w:ilvl="0" w:tplc="369A3878">
      <w:start w:val="10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7216C1"/>
    <w:multiLevelType w:val="hybridMultilevel"/>
    <w:tmpl w:val="8B105C3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FCF0766"/>
    <w:multiLevelType w:val="hybridMultilevel"/>
    <w:tmpl w:val="8B105C3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107405A"/>
    <w:multiLevelType w:val="hybridMultilevel"/>
    <w:tmpl w:val="FDAA1F7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5411682C"/>
    <w:multiLevelType w:val="hybridMultilevel"/>
    <w:tmpl w:val="55B68BD0"/>
    <w:lvl w:ilvl="0" w:tplc="08070019">
      <w:start w:val="1"/>
      <w:numFmt w:val="lowerLetter"/>
      <w:lvlText w:val="%1."/>
      <w:lvlJc w:val="left"/>
      <w:pPr>
        <w:ind w:left="1440" w:hanging="360"/>
      </w:p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</w:lvl>
    <w:lvl w:ilvl="3" w:tplc="0807000F" w:tentative="1">
      <w:start w:val="1"/>
      <w:numFmt w:val="decimal"/>
      <w:lvlText w:val="%4."/>
      <w:lvlJc w:val="left"/>
      <w:pPr>
        <w:ind w:left="3600" w:hanging="360"/>
      </w:p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</w:lvl>
    <w:lvl w:ilvl="6" w:tplc="0807000F" w:tentative="1">
      <w:start w:val="1"/>
      <w:numFmt w:val="decimal"/>
      <w:lvlText w:val="%7."/>
      <w:lvlJc w:val="left"/>
      <w:pPr>
        <w:ind w:left="5760" w:hanging="360"/>
      </w:p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5412061E"/>
    <w:multiLevelType w:val="hybridMultilevel"/>
    <w:tmpl w:val="B1581E9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87079BD"/>
    <w:multiLevelType w:val="hybridMultilevel"/>
    <w:tmpl w:val="6D968838"/>
    <w:lvl w:ilvl="0" w:tplc="0B58A56A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A6175FA"/>
    <w:multiLevelType w:val="hybridMultilevel"/>
    <w:tmpl w:val="B5FE3E8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C6E3DEF"/>
    <w:multiLevelType w:val="hybridMultilevel"/>
    <w:tmpl w:val="86ECAE82"/>
    <w:lvl w:ilvl="0" w:tplc="A3546A04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F8A0618"/>
    <w:multiLevelType w:val="hybridMultilevel"/>
    <w:tmpl w:val="F006DAB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60365063"/>
    <w:multiLevelType w:val="hybridMultilevel"/>
    <w:tmpl w:val="68E8EE4E"/>
    <w:lvl w:ilvl="0" w:tplc="08070019">
      <w:start w:val="1"/>
      <w:numFmt w:val="lowerLetter"/>
      <w:lvlText w:val="%1."/>
      <w:lvlJc w:val="left"/>
      <w:pPr>
        <w:ind w:left="1440" w:hanging="360"/>
      </w:p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</w:lvl>
    <w:lvl w:ilvl="3" w:tplc="0807000F" w:tentative="1">
      <w:start w:val="1"/>
      <w:numFmt w:val="decimal"/>
      <w:lvlText w:val="%4."/>
      <w:lvlJc w:val="left"/>
      <w:pPr>
        <w:ind w:left="3600" w:hanging="360"/>
      </w:p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</w:lvl>
    <w:lvl w:ilvl="6" w:tplc="0807000F" w:tentative="1">
      <w:start w:val="1"/>
      <w:numFmt w:val="decimal"/>
      <w:lvlText w:val="%7."/>
      <w:lvlJc w:val="left"/>
      <w:pPr>
        <w:ind w:left="5760" w:hanging="360"/>
      </w:p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61BF30EE"/>
    <w:multiLevelType w:val="hybridMultilevel"/>
    <w:tmpl w:val="8C9811FC"/>
    <w:lvl w:ilvl="0" w:tplc="638E962E">
      <w:start w:val="1"/>
      <w:numFmt w:val="decimal"/>
      <w:lvlText w:val="Schritt 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62D1E99"/>
    <w:multiLevelType w:val="hybridMultilevel"/>
    <w:tmpl w:val="136217E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D9F34BB"/>
    <w:multiLevelType w:val="hybridMultilevel"/>
    <w:tmpl w:val="8C9811FC"/>
    <w:lvl w:ilvl="0" w:tplc="638E962E">
      <w:start w:val="1"/>
      <w:numFmt w:val="decimal"/>
      <w:lvlText w:val="Schritt 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ECB1E9D"/>
    <w:multiLevelType w:val="hybridMultilevel"/>
    <w:tmpl w:val="4C502AB8"/>
    <w:lvl w:ilvl="0" w:tplc="08070019">
      <w:start w:val="1"/>
      <w:numFmt w:val="lowerLetter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1E646C2"/>
    <w:multiLevelType w:val="hybridMultilevel"/>
    <w:tmpl w:val="74CAF1D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24E5B8E"/>
    <w:multiLevelType w:val="hybridMultilevel"/>
    <w:tmpl w:val="C96A9296"/>
    <w:lvl w:ilvl="0" w:tplc="535C6DCE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3706EFB"/>
    <w:multiLevelType w:val="hybridMultilevel"/>
    <w:tmpl w:val="7D22E3A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59076D2"/>
    <w:multiLevelType w:val="hybridMultilevel"/>
    <w:tmpl w:val="4910402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66B3216"/>
    <w:multiLevelType w:val="hybridMultilevel"/>
    <w:tmpl w:val="9514932A"/>
    <w:lvl w:ilvl="0" w:tplc="638E962E">
      <w:start w:val="1"/>
      <w:numFmt w:val="decimal"/>
      <w:lvlText w:val="Schritt 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893778A"/>
    <w:multiLevelType w:val="hybridMultilevel"/>
    <w:tmpl w:val="6D223C52"/>
    <w:lvl w:ilvl="0" w:tplc="9E362E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90A557A"/>
    <w:multiLevelType w:val="hybridMultilevel"/>
    <w:tmpl w:val="EA96F9D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ADE57CF"/>
    <w:multiLevelType w:val="hybridMultilevel"/>
    <w:tmpl w:val="B21E98B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E1A718D"/>
    <w:multiLevelType w:val="hybridMultilevel"/>
    <w:tmpl w:val="8C9811FC"/>
    <w:lvl w:ilvl="0" w:tplc="638E962E">
      <w:start w:val="1"/>
      <w:numFmt w:val="decimal"/>
      <w:lvlText w:val="Schritt 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F593F3B"/>
    <w:multiLevelType w:val="hybridMultilevel"/>
    <w:tmpl w:val="39C6CD18"/>
    <w:lvl w:ilvl="0" w:tplc="535C6DCE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32"/>
  </w:num>
  <w:num w:numId="3">
    <w:abstractNumId w:val="10"/>
  </w:num>
  <w:num w:numId="4">
    <w:abstractNumId w:val="26"/>
  </w:num>
  <w:num w:numId="5">
    <w:abstractNumId w:val="18"/>
  </w:num>
  <w:num w:numId="6">
    <w:abstractNumId w:val="43"/>
  </w:num>
  <w:num w:numId="7">
    <w:abstractNumId w:val="20"/>
  </w:num>
  <w:num w:numId="8">
    <w:abstractNumId w:val="30"/>
  </w:num>
  <w:num w:numId="9">
    <w:abstractNumId w:val="2"/>
  </w:num>
  <w:num w:numId="10">
    <w:abstractNumId w:val="41"/>
  </w:num>
  <w:num w:numId="11">
    <w:abstractNumId w:val="19"/>
  </w:num>
  <w:num w:numId="12">
    <w:abstractNumId w:val="35"/>
  </w:num>
  <w:num w:numId="13">
    <w:abstractNumId w:val="11"/>
  </w:num>
  <w:num w:numId="14">
    <w:abstractNumId w:val="15"/>
  </w:num>
  <w:num w:numId="15">
    <w:abstractNumId w:val="21"/>
  </w:num>
  <w:num w:numId="16">
    <w:abstractNumId w:val="16"/>
  </w:num>
  <w:num w:numId="17">
    <w:abstractNumId w:val="45"/>
  </w:num>
  <w:num w:numId="18">
    <w:abstractNumId w:val="4"/>
  </w:num>
  <w:num w:numId="19">
    <w:abstractNumId w:val="38"/>
  </w:num>
  <w:num w:numId="20">
    <w:abstractNumId w:val="47"/>
  </w:num>
  <w:num w:numId="21">
    <w:abstractNumId w:val="24"/>
  </w:num>
  <w:num w:numId="22">
    <w:abstractNumId w:val="7"/>
  </w:num>
  <w:num w:numId="23">
    <w:abstractNumId w:val="29"/>
  </w:num>
  <w:num w:numId="24">
    <w:abstractNumId w:val="40"/>
  </w:num>
  <w:num w:numId="25">
    <w:abstractNumId w:val="25"/>
  </w:num>
  <w:num w:numId="26">
    <w:abstractNumId w:val="0"/>
  </w:num>
  <w:num w:numId="27">
    <w:abstractNumId w:val="1"/>
  </w:num>
  <w:num w:numId="28">
    <w:abstractNumId w:val="3"/>
  </w:num>
  <w:num w:numId="29">
    <w:abstractNumId w:val="28"/>
  </w:num>
  <w:num w:numId="30">
    <w:abstractNumId w:val="39"/>
  </w:num>
  <w:num w:numId="31">
    <w:abstractNumId w:val="23"/>
  </w:num>
  <w:num w:numId="32">
    <w:abstractNumId w:val="42"/>
  </w:num>
  <w:num w:numId="33">
    <w:abstractNumId w:val="17"/>
  </w:num>
  <w:num w:numId="34">
    <w:abstractNumId w:val="9"/>
  </w:num>
  <w:num w:numId="35">
    <w:abstractNumId w:val="13"/>
  </w:num>
  <w:num w:numId="36">
    <w:abstractNumId w:val="33"/>
  </w:num>
  <w:num w:numId="37">
    <w:abstractNumId w:val="34"/>
  </w:num>
  <w:num w:numId="38">
    <w:abstractNumId w:val="36"/>
  </w:num>
  <w:num w:numId="39">
    <w:abstractNumId w:val="6"/>
  </w:num>
  <w:num w:numId="40">
    <w:abstractNumId w:val="8"/>
  </w:num>
  <w:num w:numId="41">
    <w:abstractNumId w:val="46"/>
  </w:num>
  <w:num w:numId="42">
    <w:abstractNumId w:val="5"/>
  </w:num>
  <w:num w:numId="43">
    <w:abstractNumId w:val="22"/>
  </w:num>
  <w:num w:numId="44">
    <w:abstractNumId w:val="27"/>
  </w:num>
  <w:num w:numId="45">
    <w:abstractNumId w:val="37"/>
  </w:num>
  <w:num w:numId="46">
    <w:abstractNumId w:val="44"/>
  </w:num>
  <w:num w:numId="47">
    <w:abstractNumId w:val="12"/>
  </w:num>
  <w:num w:numId="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747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C09"/>
    <w:rsid w:val="0001095C"/>
    <w:rsid w:val="00021072"/>
    <w:rsid w:val="00023502"/>
    <w:rsid w:val="0003695F"/>
    <w:rsid w:val="000413CA"/>
    <w:rsid w:val="000424F7"/>
    <w:rsid w:val="00044A86"/>
    <w:rsid w:val="00045CE2"/>
    <w:rsid w:val="000464A4"/>
    <w:rsid w:val="000561B7"/>
    <w:rsid w:val="00060221"/>
    <w:rsid w:val="00070EBE"/>
    <w:rsid w:val="000743EA"/>
    <w:rsid w:val="00090F1D"/>
    <w:rsid w:val="00094819"/>
    <w:rsid w:val="000A170A"/>
    <w:rsid w:val="000A4C9B"/>
    <w:rsid w:val="000D2399"/>
    <w:rsid w:val="000E64FA"/>
    <w:rsid w:val="000F6BE6"/>
    <w:rsid w:val="0010191E"/>
    <w:rsid w:val="0012154D"/>
    <w:rsid w:val="00133018"/>
    <w:rsid w:val="00133EC4"/>
    <w:rsid w:val="00135BDA"/>
    <w:rsid w:val="00153091"/>
    <w:rsid w:val="0016230D"/>
    <w:rsid w:val="00177352"/>
    <w:rsid w:val="001A219E"/>
    <w:rsid w:val="001A3D67"/>
    <w:rsid w:val="001A40E8"/>
    <w:rsid w:val="001C0CC6"/>
    <w:rsid w:val="001C1251"/>
    <w:rsid w:val="001C34A3"/>
    <w:rsid w:val="001E21AE"/>
    <w:rsid w:val="001E2547"/>
    <w:rsid w:val="001E59D9"/>
    <w:rsid w:val="001F0F9B"/>
    <w:rsid w:val="001F4734"/>
    <w:rsid w:val="001F5607"/>
    <w:rsid w:val="00207C17"/>
    <w:rsid w:val="00212A4C"/>
    <w:rsid w:val="00214465"/>
    <w:rsid w:val="00217EF9"/>
    <w:rsid w:val="002212C1"/>
    <w:rsid w:val="00221B04"/>
    <w:rsid w:val="0022490F"/>
    <w:rsid w:val="002251EE"/>
    <w:rsid w:val="00230B20"/>
    <w:rsid w:val="00235431"/>
    <w:rsid w:val="00235B42"/>
    <w:rsid w:val="0024616A"/>
    <w:rsid w:val="0024683D"/>
    <w:rsid w:val="0026200A"/>
    <w:rsid w:val="002871DA"/>
    <w:rsid w:val="002A2EA1"/>
    <w:rsid w:val="002B5781"/>
    <w:rsid w:val="002C07A8"/>
    <w:rsid w:val="002C1B8C"/>
    <w:rsid w:val="002C5010"/>
    <w:rsid w:val="002E2EDD"/>
    <w:rsid w:val="002E487F"/>
    <w:rsid w:val="002F638D"/>
    <w:rsid w:val="003052D9"/>
    <w:rsid w:val="00305C09"/>
    <w:rsid w:val="0031440A"/>
    <w:rsid w:val="00351950"/>
    <w:rsid w:val="0035327D"/>
    <w:rsid w:val="00371C86"/>
    <w:rsid w:val="00372620"/>
    <w:rsid w:val="00394CE0"/>
    <w:rsid w:val="00395D64"/>
    <w:rsid w:val="003B7C70"/>
    <w:rsid w:val="003C5246"/>
    <w:rsid w:val="003F6654"/>
    <w:rsid w:val="00405D53"/>
    <w:rsid w:val="00432E33"/>
    <w:rsid w:val="0044166D"/>
    <w:rsid w:val="004544EA"/>
    <w:rsid w:val="0047014F"/>
    <w:rsid w:val="004724E4"/>
    <w:rsid w:val="00472AA3"/>
    <w:rsid w:val="004A3E53"/>
    <w:rsid w:val="004A73C6"/>
    <w:rsid w:val="004A748E"/>
    <w:rsid w:val="004A7504"/>
    <w:rsid w:val="004A7948"/>
    <w:rsid w:val="004B05C2"/>
    <w:rsid w:val="004D0AC8"/>
    <w:rsid w:val="004D26A4"/>
    <w:rsid w:val="004D54EB"/>
    <w:rsid w:val="004E2A5C"/>
    <w:rsid w:val="004E3B23"/>
    <w:rsid w:val="004F55B3"/>
    <w:rsid w:val="004F62C9"/>
    <w:rsid w:val="0050181E"/>
    <w:rsid w:val="00510535"/>
    <w:rsid w:val="0051790F"/>
    <w:rsid w:val="00517BB0"/>
    <w:rsid w:val="0052381C"/>
    <w:rsid w:val="00527488"/>
    <w:rsid w:val="005275B9"/>
    <w:rsid w:val="0053252A"/>
    <w:rsid w:val="00537819"/>
    <w:rsid w:val="00540305"/>
    <w:rsid w:val="00540A78"/>
    <w:rsid w:val="005522A9"/>
    <w:rsid w:val="00556707"/>
    <w:rsid w:val="00571070"/>
    <w:rsid w:val="005711E4"/>
    <w:rsid w:val="00573325"/>
    <w:rsid w:val="00584E45"/>
    <w:rsid w:val="005862B3"/>
    <w:rsid w:val="00594095"/>
    <w:rsid w:val="00596A95"/>
    <w:rsid w:val="005A20F8"/>
    <w:rsid w:val="005C3503"/>
    <w:rsid w:val="005C4DF8"/>
    <w:rsid w:val="005D6E72"/>
    <w:rsid w:val="005F38F4"/>
    <w:rsid w:val="00604108"/>
    <w:rsid w:val="006047A9"/>
    <w:rsid w:val="006104C9"/>
    <w:rsid w:val="00613E80"/>
    <w:rsid w:val="006157B7"/>
    <w:rsid w:val="00620D24"/>
    <w:rsid w:val="00634A5B"/>
    <w:rsid w:val="006377A9"/>
    <w:rsid w:val="00655A54"/>
    <w:rsid w:val="0065613A"/>
    <w:rsid w:val="006643D8"/>
    <w:rsid w:val="00671DD2"/>
    <w:rsid w:val="00672A13"/>
    <w:rsid w:val="00674879"/>
    <w:rsid w:val="00685AB6"/>
    <w:rsid w:val="00685D3B"/>
    <w:rsid w:val="00690878"/>
    <w:rsid w:val="00697286"/>
    <w:rsid w:val="006A28C4"/>
    <w:rsid w:val="006C2812"/>
    <w:rsid w:val="006E2CA1"/>
    <w:rsid w:val="006E5D94"/>
    <w:rsid w:val="006F1B28"/>
    <w:rsid w:val="006F2858"/>
    <w:rsid w:val="006F5E8D"/>
    <w:rsid w:val="00700734"/>
    <w:rsid w:val="0071121E"/>
    <w:rsid w:val="00717827"/>
    <w:rsid w:val="007230AF"/>
    <w:rsid w:val="0072772A"/>
    <w:rsid w:val="00730354"/>
    <w:rsid w:val="00730BF1"/>
    <w:rsid w:val="00732694"/>
    <w:rsid w:val="00736482"/>
    <w:rsid w:val="00742B6C"/>
    <w:rsid w:val="00752909"/>
    <w:rsid w:val="0076449B"/>
    <w:rsid w:val="0077666B"/>
    <w:rsid w:val="00785F26"/>
    <w:rsid w:val="00795823"/>
    <w:rsid w:val="00797880"/>
    <w:rsid w:val="007A0F86"/>
    <w:rsid w:val="007A1A8B"/>
    <w:rsid w:val="007B615A"/>
    <w:rsid w:val="007F63B3"/>
    <w:rsid w:val="00801E7B"/>
    <w:rsid w:val="00806ED0"/>
    <w:rsid w:val="00832D17"/>
    <w:rsid w:val="008346FA"/>
    <w:rsid w:val="00834A04"/>
    <w:rsid w:val="008660F0"/>
    <w:rsid w:val="0088140C"/>
    <w:rsid w:val="00884958"/>
    <w:rsid w:val="0088580C"/>
    <w:rsid w:val="008974C5"/>
    <w:rsid w:val="00897F29"/>
    <w:rsid w:val="008A1628"/>
    <w:rsid w:val="008C6CFF"/>
    <w:rsid w:val="008D09FA"/>
    <w:rsid w:val="009062AF"/>
    <w:rsid w:val="009065C2"/>
    <w:rsid w:val="009157EC"/>
    <w:rsid w:val="009173A7"/>
    <w:rsid w:val="00924D90"/>
    <w:rsid w:val="00926E49"/>
    <w:rsid w:val="00927660"/>
    <w:rsid w:val="0094263B"/>
    <w:rsid w:val="00946B80"/>
    <w:rsid w:val="0095216D"/>
    <w:rsid w:val="0095568D"/>
    <w:rsid w:val="009565D3"/>
    <w:rsid w:val="00976AFC"/>
    <w:rsid w:val="0098689A"/>
    <w:rsid w:val="009B4BA3"/>
    <w:rsid w:val="009B6C70"/>
    <w:rsid w:val="009B7616"/>
    <w:rsid w:val="009D1AD5"/>
    <w:rsid w:val="009D6D44"/>
    <w:rsid w:val="009E0837"/>
    <w:rsid w:val="009E41BB"/>
    <w:rsid w:val="00A031B3"/>
    <w:rsid w:val="00A21195"/>
    <w:rsid w:val="00A21793"/>
    <w:rsid w:val="00A346A3"/>
    <w:rsid w:val="00A444EE"/>
    <w:rsid w:val="00A601CA"/>
    <w:rsid w:val="00A6081D"/>
    <w:rsid w:val="00A62218"/>
    <w:rsid w:val="00A9066A"/>
    <w:rsid w:val="00A94B6D"/>
    <w:rsid w:val="00AA0A7F"/>
    <w:rsid w:val="00AB0B33"/>
    <w:rsid w:val="00AB121C"/>
    <w:rsid w:val="00AB21E6"/>
    <w:rsid w:val="00AD2704"/>
    <w:rsid w:val="00AD416F"/>
    <w:rsid w:val="00AD4626"/>
    <w:rsid w:val="00AF0228"/>
    <w:rsid w:val="00AF16EE"/>
    <w:rsid w:val="00AF50F4"/>
    <w:rsid w:val="00B1059C"/>
    <w:rsid w:val="00B21819"/>
    <w:rsid w:val="00B645DF"/>
    <w:rsid w:val="00B71514"/>
    <w:rsid w:val="00B844C0"/>
    <w:rsid w:val="00B93C50"/>
    <w:rsid w:val="00B9550E"/>
    <w:rsid w:val="00BA575F"/>
    <w:rsid w:val="00BB1275"/>
    <w:rsid w:val="00BB7889"/>
    <w:rsid w:val="00BC054B"/>
    <w:rsid w:val="00BC0B09"/>
    <w:rsid w:val="00BD2B40"/>
    <w:rsid w:val="00BE0B38"/>
    <w:rsid w:val="00C0003B"/>
    <w:rsid w:val="00C00362"/>
    <w:rsid w:val="00C056B2"/>
    <w:rsid w:val="00C06A84"/>
    <w:rsid w:val="00C118FC"/>
    <w:rsid w:val="00C11EDC"/>
    <w:rsid w:val="00C13F45"/>
    <w:rsid w:val="00C2127A"/>
    <w:rsid w:val="00C226B6"/>
    <w:rsid w:val="00C46E1B"/>
    <w:rsid w:val="00C5199B"/>
    <w:rsid w:val="00C5209B"/>
    <w:rsid w:val="00C62BEB"/>
    <w:rsid w:val="00C65F0C"/>
    <w:rsid w:val="00C765BE"/>
    <w:rsid w:val="00C76E7A"/>
    <w:rsid w:val="00C8243C"/>
    <w:rsid w:val="00C85293"/>
    <w:rsid w:val="00C86558"/>
    <w:rsid w:val="00C92288"/>
    <w:rsid w:val="00CA7B69"/>
    <w:rsid w:val="00CC470D"/>
    <w:rsid w:val="00CD0216"/>
    <w:rsid w:val="00D02E59"/>
    <w:rsid w:val="00D12845"/>
    <w:rsid w:val="00D130D4"/>
    <w:rsid w:val="00D3100B"/>
    <w:rsid w:val="00D40276"/>
    <w:rsid w:val="00D43DE5"/>
    <w:rsid w:val="00D50C8C"/>
    <w:rsid w:val="00D52BB0"/>
    <w:rsid w:val="00D60C80"/>
    <w:rsid w:val="00D619C8"/>
    <w:rsid w:val="00D638B9"/>
    <w:rsid w:val="00D65A66"/>
    <w:rsid w:val="00D90064"/>
    <w:rsid w:val="00D92286"/>
    <w:rsid w:val="00DA1E99"/>
    <w:rsid w:val="00DA2DC8"/>
    <w:rsid w:val="00DA60DB"/>
    <w:rsid w:val="00DC0ADE"/>
    <w:rsid w:val="00DC566C"/>
    <w:rsid w:val="00DE02DE"/>
    <w:rsid w:val="00DE1888"/>
    <w:rsid w:val="00DE3CE8"/>
    <w:rsid w:val="00DE5AF0"/>
    <w:rsid w:val="00DE71F8"/>
    <w:rsid w:val="00DF3EC8"/>
    <w:rsid w:val="00DF788D"/>
    <w:rsid w:val="00E008EF"/>
    <w:rsid w:val="00E06129"/>
    <w:rsid w:val="00E07B5C"/>
    <w:rsid w:val="00E17F6E"/>
    <w:rsid w:val="00E2016C"/>
    <w:rsid w:val="00E207E2"/>
    <w:rsid w:val="00E24922"/>
    <w:rsid w:val="00E27F3A"/>
    <w:rsid w:val="00E3032E"/>
    <w:rsid w:val="00E362DB"/>
    <w:rsid w:val="00E427DD"/>
    <w:rsid w:val="00E43218"/>
    <w:rsid w:val="00E677FE"/>
    <w:rsid w:val="00E7428E"/>
    <w:rsid w:val="00E87602"/>
    <w:rsid w:val="00E9125F"/>
    <w:rsid w:val="00EA1203"/>
    <w:rsid w:val="00EB29ED"/>
    <w:rsid w:val="00ED3459"/>
    <w:rsid w:val="00ED68EF"/>
    <w:rsid w:val="00EE6148"/>
    <w:rsid w:val="00EF082D"/>
    <w:rsid w:val="00EF30D3"/>
    <w:rsid w:val="00F023F2"/>
    <w:rsid w:val="00F05962"/>
    <w:rsid w:val="00F22AF5"/>
    <w:rsid w:val="00F23380"/>
    <w:rsid w:val="00F37ACB"/>
    <w:rsid w:val="00F54DE0"/>
    <w:rsid w:val="00F60BAD"/>
    <w:rsid w:val="00F612C6"/>
    <w:rsid w:val="00F71B4C"/>
    <w:rsid w:val="00F84F1B"/>
    <w:rsid w:val="00F874A9"/>
    <w:rsid w:val="00FB55C6"/>
    <w:rsid w:val="00FC4019"/>
    <w:rsid w:val="00FD0A8E"/>
    <w:rsid w:val="00FD2C81"/>
    <w:rsid w:val="00FF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4753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1E59D9"/>
    <w:rPr>
      <w:rFonts w:ascii="Arial" w:hAnsi="Arial"/>
      <w:szCs w:val="24"/>
      <w:lang w:val="en-GB" w:eastAsia="en-US"/>
    </w:rPr>
  </w:style>
  <w:style w:type="paragraph" w:styleId="berschrift1">
    <w:name w:val="heading 1"/>
    <w:basedOn w:val="Standard"/>
    <w:next w:val="Standard"/>
    <w:qFormat/>
    <w:rsid w:val="001E59D9"/>
    <w:pPr>
      <w:keepNext/>
      <w:tabs>
        <w:tab w:val="left" w:pos="5220"/>
      </w:tabs>
      <w:outlineLvl w:val="0"/>
    </w:pPr>
    <w:rPr>
      <w:b/>
      <w:bCs/>
      <w:sz w:val="28"/>
      <w:u w:val="single"/>
    </w:rPr>
  </w:style>
  <w:style w:type="paragraph" w:styleId="berschrift2">
    <w:name w:val="heading 2"/>
    <w:basedOn w:val="Standard"/>
    <w:next w:val="Standard"/>
    <w:qFormat/>
    <w:rsid w:val="001E59D9"/>
    <w:pPr>
      <w:keepNext/>
      <w:tabs>
        <w:tab w:val="left" w:pos="5220"/>
      </w:tabs>
      <w:outlineLvl w:val="1"/>
    </w:pPr>
    <w:rPr>
      <w:b/>
      <w:bCs/>
      <w:sz w:val="32"/>
    </w:rPr>
  </w:style>
  <w:style w:type="paragraph" w:styleId="berschrift3">
    <w:name w:val="heading 3"/>
    <w:basedOn w:val="Standard"/>
    <w:next w:val="Standard"/>
    <w:qFormat/>
    <w:rsid w:val="001E59D9"/>
    <w:pPr>
      <w:keepNext/>
      <w:tabs>
        <w:tab w:val="left" w:pos="5220"/>
      </w:tabs>
      <w:outlineLvl w:val="2"/>
    </w:pPr>
    <w:rPr>
      <w:b/>
      <w:bCs/>
    </w:rPr>
  </w:style>
  <w:style w:type="paragraph" w:styleId="berschrift4">
    <w:name w:val="heading 4"/>
    <w:basedOn w:val="Standard"/>
    <w:next w:val="Standard"/>
    <w:qFormat/>
    <w:rsid w:val="001E59D9"/>
    <w:pPr>
      <w:keepNext/>
      <w:jc w:val="center"/>
      <w:outlineLvl w:val="3"/>
    </w:pPr>
    <w:rPr>
      <w:b/>
      <w:bCs/>
    </w:rPr>
  </w:style>
  <w:style w:type="paragraph" w:styleId="berschrift5">
    <w:name w:val="heading 5"/>
    <w:basedOn w:val="Standard"/>
    <w:next w:val="Standard"/>
    <w:qFormat/>
    <w:rsid w:val="001E59D9"/>
    <w:pPr>
      <w:keepNext/>
      <w:numPr>
        <w:ilvl w:val="4"/>
        <w:numId w:val="3"/>
      </w:numPr>
      <w:outlineLvl w:val="4"/>
    </w:pPr>
    <w:rPr>
      <w:i/>
      <w:iCs/>
      <w:sz w:val="18"/>
      <w:szCs w:val="20"/>
      <w:lang w:val="de-DE"/>
    </w:rPr>
  </w:style>
  <w:style w:type="paragraph" w:styleId="berschrift6">
    <w:name w:val="heading 6"/>
    <w:basedOn w:val="Standard"/>
    <w:next w:val="Standard"/>
    <w:qFormat/>
    <w:rsid w:val="001E59D9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  <w:lang w:val="de-DE"/>
    </w:rPr>
  </w:style>
  <w:style w:type="paragraph" w:styleId="berschrift7">
    <w:name w:val="heading 7"/>
    <w:basedOn w:val="Standard"/>
    <w:next w:val="Standard"/>
    <w:qFormat/>
    <w:rsid w:val="001E59D9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  <w:lang w:val="de-DE"/>
    </w:rPr>
  </w:style>
  <w:style w:type="paragraph" w:styleId="berschrift8">
    <w:name w:val="heading 8"/>
    <w:basedOn w:val="Standard"/>
    <w:next w:val="Standard"/>
    <w:qFormat/>
    <w:rsid w:val="001E59D9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  <w:lang w:val="de-DE"/>
    </w:rPr>
  </w:style>
  <w:style w:type="paragraph" w:styleId="berschrift9">
    <w:name w:val="heading 9"/>
    <w:basedOn w:val="Standard"/>
    <w:next w:val="Standard"/>
    <w:qFormat/>
    <w:rsid w:val="001E59D9"/>
    <w:pPr>
      <w:numPr>
        <w:ilvl w:val="8"/>
        <w:numId w:val="3"/>
      </w:numPr>
      <w:spacing w:before="240" w:after="60"/>
      <w:outlineLvl w:val="8"/>
    </w:pPr>
    <w:rPr>
      <w:rFonts w:cs="Arial"/>
      <w:sz w:val="22"/>
      <w:szCs w:val="22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ableTitle">
    <w:name w:val="TableTitle"/>
    <w:basedOn w:val="Standard"/>
    <w:rsid w:val="001E59D9"/>
    <w:rPr>
      <w:b/>
      <w:bCs/>
      <w:lang w:val="de-CH"/>
    </w:rPr>
  </w:style>
  <w:style w:type="paragraph" w:styleId="Kopfzeile">
    <w:name w:val="header"/>
    <w:basedOn w:val="Standard"/>
    <w:rsid w:val="001E59D9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1E59D9"/>
    <w:pPr>
      <w:tabs>
        <w:tab w:val="center" w:pos="4536"/>
        <w:tab w:val="right" w:pos="9072"/>
      </w:tabs>
    </w:pPr>
  </w:style>
  <w:style w:type="paragraph" w:styleId="Dokumentstruktur">
    <w:name w:val="Document Map"/>
    <w:basedOn w:val="Standard"/>
    <w:semiHidden/>
    <w:rsid w:val="002F638D"/>
    <w:pPr>
      <w:shd w:val="clear" w:color="auto" w:fill="000080"/>
    </w:pPr>
    <w:rPr>
      <w:rFonts w:ascii="Tahoma" w:hAnsi="Tahoma" w:cs="Tahoma"/>
      <w:szCs w:val="20"/>
    </w:rPr>
  </w:style>
  <w:style w:type="paragraph" w:styleId="Sprechblasentext">
    <w:name w:val="Balloon Text"/>
    <w:basedOn w:val="Standard"/>
    <w:semiHidden/>
    <w:rsid w:val="00556707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nhideWhenUsed/>
    <w:qFormat/>
    <w:rsid w:val="009062AF"/>
    <w:rPr>
      <w:b/>
      <w:bCs/>
      <w:szCs w:val="20"/>
    </w:rPr>
  </w:style>
  <w:style w:type="paragraph" w:styleId="Funotentext">
    <w:name w:val="footnote text"/>
    <w:basedOn w:val="Standard"/>
    <w:link w:val="FunotentextZchn"/>
    <w:rsid w:val="009062AF"/>
    <w:rPr>
      <w:szCs w:val="20"/>
    </w:rPr>
  </w:style>
  <w:style w:type="character" w:customStyle="1" w:styleId="FunotentextZchn">
    <w:name w:val="Fußnotentext Zchn"/>
    <w:basedOn w:val="Absatz-Standardschriftart"/>
    <w:link w:val="Funotentext"/>
    <w:rsid w:val="009062AF"/>
    <w:rPr>
      <w:rFonts w:ascii="Arial" w:hAnsi="Arial"/>
      <w:lang w:val="en-GB" w:eastAsia="en-US"/>
    </w:rPr>
  </w:style>
  <w:style w:type="character" w:styleId="Funotenzeichen">
    <w:name w:val="footnote reference"/>
    <w:basedOn w:val="Absatz-Standardschriftart"/>
    <w:rsid w:val="009062AF"/>
    <w:rPr>
      <w:vertAlign w:val="superscript"/>
    </w:rPr>
  </w:style>
  <w:style w:type="paragraph" w:styleId="berarbeitung">
    <w:name w:val="Revision"/>
    <w:hidden/>
    <w:uiPriority w:val="99"/>
    <w:semiHidden/>
    <w:rsid w:val="004F62C9"/>
    <w:rPr>
      <w:rFonts w:ascii="Arial" w:hAnsi="Arial"/>
      <w:szCs w:val="24"/>
      <w:lang w:val="en-GB" w:eastAsia="en-US"/>
    </w:rPr>
  </w:style>
  <w:style w:type="character" w:styleId="Kommentarzeichen">
    <w:name w:val="annotation reference"/>
    <w:basedOn w:val="Absatz-Standardschriftart"/>
    <w:rsid w:val="00730BF1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730BF1"/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730BF1"/>
    <w:rPr>
      <w:rFonts w:ascii="Arial" w:hAnsi="Arial"/>
      <w:lang w:val="en-GB" w:eastAsia="en-US"/>
    </w:rPr>
  </w:style>
  <w:style w:type="paragraph" w:styleId="Kommentarthema">
    <w:name w:val="annotation subject"/>
    <w:basedOn w:val="Kommentartext"/>
    <w:next w:val="Kommentartext"/>
    <w:link w:val="KommentarthemaZchn"/>
    <w:rsid w:val="00730BF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730BF1"/>
    <w:rPr>
      <w:rFonts w:ascii="Arial" w:hAnsi="Arial"/>
      <w:b/>
      <w:bCs/>
      <w:lang w:val="en-GB" w:eastAsia="en-US"/>
    </w:rPr>
  </w:style>
  <w:style w:type="character" w:styleId="Platzhaltertext">
    <w:name w:val="Placeholder Text"/>
    <w:basedOn w:val="Absatz-Standardschriftart"/>
    <w:uiPriority w:val="99"/>
    <w:semiHidden/>
    <w:rsid w:val="00DC0ADE"/>
    <w:rPr>
      <w:color w:val="808080"/>
    </w:rPr>
  </w:style>
  <w:style w:type="paragraph" w:styleId="Listenabsatz">
    <w:name w:val="List Paragraph"/>
    <w:basedOn w:val="Standard"/>
    <w:uiPriority w:val="34"/>
    <w:qFormat/>
    <w:rsid w:val="00DC0ADE"/>
    <w:pPr>
      <w:ind w:left="720"/>
      <w:contextualSpacing/>
    </w:pPr>
  </w:style>
  <w:style w:type="table" w:styleId="Tabellenraster">
    <w:name w:val="Table Grid"/>
    <w:basedOn w:val="NormaleTabelle"/>
    <w:rsid w:val="00DC0AD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elklein">
    <w:name w:val="Titel_klein"/>
    <w:basedOn w:val="Standard"/>
    <w:autoRedefine/>
    <w:rsid w:val="00DC0ADE"/>
    <w:pPr>
      <w:pBdr>
        <w:bottom w:val="single" w:sz="4" w:space="1" w:color="C0C0C0"/>
      </w:pBdr>
      <w:jc w:val="both"/>
    </w:pPr>
    <w:rPr>
      <w:sz w:val="12"/>
      <w:szCs w:val="20"/>
      <w:lang w:val="de-CH" w:eastAsia="de-C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1E59D9"/>
    <w:rPr>
      <w:rFonts w:ascii="Arial" w:hAnsi="Arial"/>
      <w:szCs w:val="24"/>
      <w:lang w:val="en-GB" w:eastAsia="en-US"/>
    </w:rPr>
  </w:style>
  <w:style w:type="paragraph" w:styleId="berschrift1">
    <w:name w:val="heading 1"/>
    <w:basedOn w:val="Standard"/>
    <w:next w:val="Standard"/>
    <w:qFormat/>
    <w:rsid w:val="001E59D9"/>
    <w:pPr>
      <w:keepNext/>
      <w:tabs>
        <w:tab w:val="left" w:pos="5220"/>
      </w:tabs>
      <w:outlineLvl w:val="0"/>
    </w:pPr>
    <w:rPr>
      <w:b/>
      <w:bCs/>
      <w:sz w:val="28"/>
      <w:u w:val="single"/>
    </w:rPr>
  </w:style>
  <w:style w:type="paragraph" w:styleId="berschrift2">
    <w:name w:val="heading 2"/>
    <w:basedOn w:val="Standard"/>
    <w:next w:val="Standard"/>
    <w:qFormat/>
    <w:rsid w:val="001E59D9"/>
    <w:pPr>
      <w:keepNext/>
      <w:tabs>
        <w:tab w:val="left" w:pos="5220"/>
      </w:tabs>
      <w:outlineLvl w:val="1"/>
    </w:pPr>
    <w:rPr>
      <w:b/>
      <w:bCs/>
      <w:sz w:val="32"/>
    </w:rPr>
  </w:style>
  <w:style w:type="paragraph" w:styleId="berschrift3">
    <w:name w:val="heading 3"/>
    <w:basedOn w:val="Standard"/>
    <w:next w:val="Standard"/>
    <w:qFormat/>
    <w:rsid w:val="001E59D9"/>
    <w:pPr>
      <w:keepNext/>
      <w:tabs>
        <w:tab w:val="left" w:pos="5220"/>
      </w:tabs>
      <w:outlineLvl w:val="2"/>
    </w:pPr>
    <w:rPr>
      <w:b/>
      <w:bCs/>
    </w:rPr>
  </w:style>
  <w:style w:type="paragraph" w:styleId="berschrift4">
    <w:name w:val="heading 4"/>
    <w:basedOn w:val="Standard"/>
    <w:next w:val="Standard"/>
    <w:qFormat/>
    <w:rsid w:val="001E59D9"/>
    <w:pPr>
      <w:keepNext/>
      <w:jc w:val="center"/>
      <w:outlineLvl w:val="3"/>
    </w:pPr>
    <w:rPr>
      <w:b/>
      <w:bCs/>
    </w:rPr>
  </w:style>
  <w:style w:type="paragraph" w:styleId="berschrift5">
    <w:name w:val="heading 5"/>
    <w:basedOn w:val="Standard"/>
    <w:next w:val="Standard"/>
    <w:qFormat/>
    <w:rsid w:val="001E59D9"/>
    <w:pPr>
      <w:keepNext/>
      <w:numPr>
        <w:ilvl w:val="4"/>
        <w:numId w:val="3"/>
      </w:numPr>
      <w:outlineLvl w:val="4"/>
    </w:pPr>
    <w:rPr>
      <w:i/>
      <w:iCs/>
      <w:sz w:val="18"/>
      <w:szCs w:val="20"/>
      <w:lang w:val="de-DE"/>
    </w:rPr>
  </w:style>
  <w:style w:type="paragraph" w:styleId="berschrift6">
    <w:name w:val="heading 6"/>
    <w:basedOn w:val="Standard"/>
    <w:next w:val="Standard"/>
    <w:qFormat/>
    <w:rsid w:val="001E59D9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  <w:lang w:val="de-DE"/>
    </w:rPr>
  </w:style>
  <w:style w:type="paragraph" w:styleId="berschrift7">
    <w:name w:val="heading 7"/>
    <w:basedOn w:val="Standard"/>
    <w:next w:val="Standard"/>
    <w:qFormat/>
    <w:rsid w:val="001E59D9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  <w:lang w:val="de-DE"/>
    </w:rPr>
  </w:style>
  <w:style w:type="paragraph" w:styleId="berschrift8">
    <w:name w:val="heading 8"/>
    <w:basedOn w:val="Standard"/>
    <w:next w:val="Standard"/>
    <w:qFormat/>
    <w:rsid w:val="001E59D9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  <w:lang w:val="de-DE"/>
    </w:rPr>
  </w:style>
  <w:style w:type="paragraph" w:styleId="berschrift9">
    <w:name w:val="heading 9"/>
    <w:basedOn w:val="Standard"/>
    <w:next w:val="Standard"/>
    <w:qFormat/>
    <w:rsid w:val="001E59D9"/>
    <w:pPr>
      <w:numPr>
        <w:ilvl w:val="8"/>
        <w:numId w:val="3"/>
      </w:numPr>
      <w:spacing w:before="240" w:after="60"/>
      <w:outlineLvl w:val="8"/>
    </w:pPr>
    <w:rPr>
      <w:rFonts w:cs="Arial"/>
      <w:sz w:val="22"/>
      <w:szCs w:val="22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ableTitle">
    <w:name w:val="TableTitle"/>
    <w:basedOn w:val="Standard"/>
    <w:rsid w:val="001E59D9"/>
    <w:rPr>
      <w:b/>
      <w:bCs/>
      <w:lang w:val="de-CH"/>
    </w:rPr>
  </w:style>
  <w:style w:type="paragraph" w:styleId="Kopfzeile">
    <w:name w:val="header"/>
    <w:basedOn w:val="Standard"/>
    <w:rsid w:val="001E59D9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1E59D9"/>
    <w:pPr>
      <w:tabs>
        <w:tab w:val="center" w:pos="4536"/>
        <w:tab w:val="right" w:pos="9072"/>
      </w:tabs>
    </w:pPr>
  </w:style>
  <w:style w:type="paragraph" w:styleId="Dokumentstruktur">
    <w:name w:val="Document Map"/>
    <w:basedOn w:val="Standard"/>
    <w:semiHidden/>
    <w:rsid w:val="002F638D"/>
    <w:pPr>
      <w:shd w:val="clear" w:color="auto" w:fill="000080"/>
    </w:pPr>
    <w:rPr>
      <w:rFonts w:ascii="Tahoma" w:hAnsi="Tahoma" w:cs="Tahoma"/>
      <w:szCs w:val="20"/>
    </w:rPr>
  </w:style>
  <w:style w:type="paragraph" w:styleId="Sprechblasentext">
    <w:name w:val="Balloon Text"/>
    <w:basedOn w:val="Standard"/>
    <w:semiHidden/>
    <w:rsid w:val="00556707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nhideWhenUsed/>
    <w:qFormat/>
    <w:rsid w:val="009062AF"/>
    <w:rPr>
      <w:b/>
      <w:bCs/>
      <w:szCs w:val="20"/>
    </w:rPr>
  </w:style>
  <w:style w:type="paragraph" w:styleId="Funotentext">
    <w:name w:val="footnote text"/>
    <w:basedOn w:val="Standard"/>
    <w:link w:val="FunotentextZchn"/>
    <w:rsid w:val="009062AF"/>
    <w:rPr>
      <w:szCs w:val="20"/>
    </w:rPr>
  </w:style>
  <w:style w:type="character" w:customStyle="1" w:styleId="FunotentextZchn">
    <w:name w:val="Fußnotentext Zchn"/>
    <w:basedOn w:val="Absatz-Standardschriftart"/>
    <w:link w:val="Funotentext"/>
    <w:rsid w:val="009062AF"/>
    <w:rPr>
      <w:rFonts w:ascii="Arial" w:hAnsi="Arial"/>
      <w:lang w:val="en-GB" w:eastAsia="en-US"/>
    </w:rPr>
  </w:style>
  <w:style w:type="character" w:styleId="Funotenzeichen">
    <w:name w:val="footnote reference"/>
    <w:basedOn w:val="Absatz-Standardschriftart"/>
    <w:rsid w:val="009062AF"/>
    <w:rPr>
      <w:vertAlign w:val="superscript"/>
    </w:rPr>
  </w:style>
  <w:style w:type="paragraph" w:styleId="berarbeitung">
    <w:name w:val="Revision"/>
    <w:hidden/>
    <w:uiPriority w:val="99"/>
    <w:semiHidden/>
    <w:rsid w:val="004F62C9"/>
    <w:rPr>
      <w:rFonts w:ascii="Arial" w:hAnsi="Arial"/>
      <w:szCs w:val="24"/>
      <w:lang w:val="en-GB" w:eastAsia="en-US"/>
    </w:rPr>
  </w:style>
  <w:style w:type="character" w:styleId="Kommentarzeichen">
    <w:name w:val="annotation reference"/>
    <w:basedOn w:val="Absatz-Standardschriftart"/>
    <w:rsid w:val="00730BF1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730BF1"/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730BF1"/>
    <w:rPr>
      <w:rFonts w:ascii="Arial" w:hAnsi="Arial"/>
      <w:lang w:val="en-GB" w:eastAsia="en-US"/>
    </w:rPr>
  </w:style>
  <w:style w:type="paragraph" w:styleId="Kommentarthema">
    <w:name w:val="annotation subject"/>
    <w:basedOn w:val="Kommentartext"/>
    <w:next w:val="Kommentartext"/>
    <w:link w:val="KommentarthemaZchn"/>
    <w:rsid w:val="00730BF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730BF1"/>
    <w:rPr>
      <w:rFonts w:ascii="Arial" w:hAnsi="Arial"/>
      <w:b/>
      <w:bCs/>
      <w:lang w:val="en-GB" w:eastAsia="en-US"/>
    </w:rPr>
  </w:style>
  <w:style w:type="character" w:styleId="Platzhaltertext">
    <w:name w:val="Placeholder Text"/>
    <w:basedOn w:val="Absatz-Standardschriftart"/>
    <w:uiPriority w:val="99"/>
    <w:semiHidden/>
    <w:rsid w:val="00DC0ADE"/>
    <w:rPr>
      <w:color w:val="808080"/>
    </w:rPr>
  </w:style>
  <w:style w:type="paragraph" w:styleId="Listenabsatz">
    <w:name w:val="List Paragraph"/>
    <w:basedOn w:val="Standard"/>
    <w:uiPriority w:val="34"/>
    <w:qFormat/>
    <w:rsid w:val="00DC0ADE"/>
    <w:pPr>
      <w:ind w:left="720"/>
      <w:contextualSpacing/>
    </w:pPr>
  </w:style>
  <w:style w:type="table" w:styleId="Tabellenraster">
    <w:name w:val="Table Grid"/>
    <w:basedOn w:val="NormaleTabelle"/>
    <w:rsid w:val="00DC0AD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elklein">
    <w:name w:val="Titel_klein"/>
    <w:basedOn w:val="Standard"/>
    <w:autoRedefine/>
    <w:rsid w:val="00DC0ADE"/>
    <w:pPr>
      <w:pBdr>
        <w:bottom w:val="single" w:sz="4" w:space="1" w:color="C0C0C0"/>
      </w:pBdr>
      <w:jc w:val="both"/>
    </w:pPr>
    <w:rPr>
      <w:sz w:val="12"/>
      <w:szCs w:val="20"/>
      <w:lang w:val="de-CH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header" Target="header1.xml"/><Relationship Id="rId10" Type="http://schemas.openxmlformats.org/officeDocument/2006/relationships/webSettings" Target="webSetting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b0113\Desktop\UC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554F5680363B4AA4C29B5A100DE2DE" ma:contentTypeVersion="1" ma:contentTypeDescription="Create a new document." ma:contentTypeScope="" ma:versionID="422c2d35d20fdbd22fccc8daac55465f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66C94B-2552-4D56-9225-FBA7A96F1DC8}">
  <ds:schemaRefs>
    <ds:schemaRef ds:uri="http://schemas.microsoft.com/office/2006/documentManagement/types"/>
    <ds:schemaRef ds:uri="http://purl.org/dc/elements/1.1/"/>
    <ds:schemaRef ds:uri="http://purl.org/dc/terms/"/>
    <ds:schemaRef ds:uri="http://purl.org/dc/dcmitype/"/>
    <ds:schemaRef ds:uri="http://www.w3.org/XML/1998/namespace"/>
    <ds:schemaRef ds:uri="http://schemas.microsoft.com/office/2006/metadata/propertie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A3EDAA44-B0BF-4A8A-A5CF-E409EE6044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3F1700-5DA0-48F4-8028-D304584F348B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54586F8A-B694-4256-8A4A-849589807C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39D3D878-E554-4244-9C11-E7711815B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UC_Template.dotx</Template>
  <TotalTime>0</TotalTime>
  <Pages>10</Pages>
  <Words>1207</Words>
  <Characters>7607</Characters>
  <Application>Microsoft Office Word</Application>
  <DocSecurity>4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UC_107.001_Notifikationen_verwalten</vt:lpstr>
      <vt:lpstr>UC_107.001_Notifikationen_verwalten</vt:lpstr>
    </vt:vector>
  </TitlesOfParts>
  <Manager>Mario Haller</Manager>
  <Company>GARAIO AG</Company>
  <LinksUpToDate>false</LinksUpToDate>
  <CharactersWithSpaces>8797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UC_107.001_Notifikationen_verwalten</dc:title>
  <dc:subject>105.001</dc:subject>
  <dc:creator>Tim Bänziger</dc:creator>
  <cp:keywords>ROOMS, Ressourcen</cp:keywords>
  <cp:lastModifiedBy>Fabienne Nydegger</cp:lastModifiedBy>
  <cp:revision>2</cp:revision>
  <cp:lastPrinted>2009-02-09T07:28:00Z</cp:lastPrinted>
  <dcterms:created xsi:type="dcterms:W3CDTF">2011-06-14T14:11:00Z</dcterms:created>
  <dcterms:modified xsi:type="dcterms:W3CDTF">2011-06-14T14:11:00Z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ontentTypeId">
    <vt:lpwstr>0x0101005B554F5680363B4AA4C29B5A100DE2DE</vt:lpwstr>
  </property>
</Properties>
</file>
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AD6781" w:rsidRPr="0046355D" w:rsidTr="00287ABD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AD6781" w:rsidRPr="0046355D" w:rsidRDefault="00AD6781" w:rsidP="00287ABD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AD6781" w:rsidRPr="00217EF9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Funktionsrechte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109.002</w:t>
            </w:r>
          </w:p>
        </w:tc>
      </w:tr>
      <w:tr w:rsidR="00AD6781" w:rsidRPr="003A1F8D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Pr="00B21819" w:rsidRDefault="00AD6781" w:rsidP="00287ABD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AD6781" w:rsidRPr="00AD6781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AD6781">
            <w:pPr>
              <w:rPr>
                <w:lang w:val="de-DE"/>
              </w:rPr>
            </w:pPr>
            <w:r w:rsidRPr="00AD6781">
              <w:rPr>
                <w:lang w:val="de-DE"/>
              </w:rPr>
              <w:t>Die Verwaltung von verschiedenen Profilen Rollen, welche dem Nutzungsverhalten der verschiedenen Zielgruppen entspricht.</w:t>
            </w:r>
          </w:p>
          <w:p w:rsidR="00AD6781" w:rsidRPr="009F48FA" w:rsidRDefault="00AD6781" w:rsidP="00AD6781">
            <w:pPr>
              <w:rPr>
                <w:lang w:val="de-DE"/>
              </w:rPr>
            </w:pPr>
            <w:r>
              <w:rPr>
                <w:lang w:val="de-CH"/>
              </w:rPr>
              <w:t xml:space="preserve">Wo das jeweilige Funktionsrecht in welcher Form implementiert werden muss, steht im jeweiligen </w:t>
            </w:r>
            <w:proofErr w:type="spellStart"/>
            <w:r>
              <w:rPr>
                <w:lang w:val="de-CH"/>
              </w:rPr>
              <w:t>Use</w:t>
            </w:r>
            <w:proofErr w:type="spellEnd"/>
            <w:r>
              <w:rPr>
                <w:lang w:val="de-CH"/>
              </w:rPr>
              <w:t xml:space="preserve"> Case</w:t>
            </w:r>
          </w:p>
        </w:tc>
      </w:tr>
      <w:tr w:rsidR="00AD6781" w:rsidRPr="00B03EB5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Pr="009F48FA" w:rsidRDefault="00AD6781" w:rsidP="00287ABD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AD6781" w:rsidRPr="003C3934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Pr="009F48FA" w:rsidRDefault="00AD6781" w:rsidP="00287AB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AD6781" w:rsidRPr="00AD6781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Pr="00AD6781" w:rsidRDefault="00AD6781" w:rsidP="00AD6781">
            <w:pPr>
              <w:pStyle w:val="ListParagraph"/>
              <w:numPr>
                <w:ilvl w:val="0"/>
                <w:numId w:val="4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AD6781">
              <w:rPr>
                <w:lang w:val="de-DE"/>
              </w:rPr>
              <w:t>Darf Rollen und Funktionsrechte editieren</w:t>
            </w:r>
          </w:p>
        </w:tc>
      </w:tr>
      <w:tr w:rsidR="00AD6781" w:rsidRPr="00AD6781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Pr="00AD6781" w:rsidRDefault="00AD6781" w:rsidP="00AD6781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AD6781">
              <w:rPr>
                <w:lang w:val="de-CH"/>
              </w:rPr>
              <w:t>Funktionsrecht wird implementiert (DB Script – kein UI)</w:t>
            </w:r>
          </w:p>
          <w:p w:rsidR="00AD6781" w:rsidRPr="00AD6781" w:rsidRDefault="00AD6781" w:rsidP="00AD6781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AD6781">
              <w:rPr>
                <w:lang w:val="de-CH"/>
              </w:rPr>
              <w:t xml:space="preserve">Administrator navigiert unter </w:t>
            </w:r>
            <w:r w:rsidRPr="00AD6781">
              <w:rPr>
                <w:smallCaps/>
                <w:lang w:val="de-CH"/>
              </w:rPr>
              <w:t>Einstellungen</w:t>
            </w:r>
            <w:r w:rsidRPr="00AD6781">
              <w:rPr>
                <w:lang w:val="de-CH"/>
              </w:rPr>
              <w:t xml:space="preserve"> auf </w:t>
            </w:r>
            <w:r>
              <w:rPr>
                <w:smallCaps/>
                <w:lang w:val="de-CH"/>
              </w:rPr>
              <w:t>Sicherheit</w:t>
            </w:r>
            <w:r w:rsidRPr="00AD6781">
              <w:rPr>
                <w:smallCaps/>
                <w:lang w:val="de-CH"/>
              </w:rPr>
              <w:t>\Rollen</w:t>
            </w:r>
            <w:r>
              <w:rPr>
                <w:smallCaps/>
                <w:lang w:val="de-CH"/>
              </w:rPr>
              <w:t xml:space="preserve"> verwalten</w:t>
            </w:r>
          </w:p>
          <w:p w:rsidR="00AD6781" w:rsidRPr="00AD6781" w:rsidRDefault="00AD6781" w:rsidP="00AD6781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AD6781">
              <w:rPr>
                <w:lang w:val="de-CH"/>
              </w:rPr>
              <w:t xml:space="preserve">Administrator gibt Suchkriterien ein (optional) und klickt auf </w:t>
            </w:r>
            <w:r>
              <w:rPr>
                <w:lang w:val="de-CH"/>
              </w:rPr>
              <w:t>Finden</w:t>
            </w:r>
          </w:p>
          <w:p w:rsidR="00AD6781" w:rsidRPr="00AD6781" w:rsidRDefault="00AD6781" w:rsidP="00AD6781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AD6781">
              <w:rPr>
                <w:lang w:val="de-CH"/>
              </w:rPr>
              <w:t>Ein Suchresultat über alle verfügbaren Rollen gemäss Suchkriterien wird angezeigt</w:t>
            </w:r>
            <w:r w:rsidR="00563116">
              <w:rPr>
                <w:lang w:val="de-CH"/>
              </w:rPr>
              <w:t xml:space="preserve"> – eine oder mehrere Rollen können gelöscht werden.</w:t>
            </w:r>
          </w:p>
          <w:p w:rsidR="00AD6781" w:rsidRPr="00AD6781" w:rsidRDefault="00AD6781" w:rsidP="00AD6781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AD6781">
              <w:rPr>
                <w:lang w:val="de-CH"/>
              </w:rPr>
              <w:t>Eine Rolle kann angezeigt werden (View Modus)</w:t>
            </w:r>
          </w:p>
          <w:p w:rsidR="00AD6781" w:rsidRPr="00AD6781" w:rsidRDefault="00AD6781" w:rsidP="00AD6781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AD6781">
              <w:rPr>
                <w:lang w:val="de-CH"/>
              </w:rPr>
              <w:t>Eine Rolle kann editiert werden (Edit Modus)</w:t>
            </w:r>
          </w:p>
          <w:p w:rsidR="00AD6781" w:rsidRPr="000518CB" w:rsidRDefault="000518CB" w:rsidP="00AD6781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0518CB">
              <w:rPr>
                <w:bCs/>
                <w:lang w:val="de-CH"/>
              </w:rPr>
              <w:t>Liste mit allen zugefügten Funktionsrechte wird angezeigt – ein oder mehrere Funktionsrechte können gelöscht werden</w:t>
            </w:r>
          </w:p>
          <w:p w:rsidR="000518CB" w:rsidRPr="000518CB" w:rsidRDefault="000518CB" w:rsidP="00AD6781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>
              <w:rPr>
                <w:bCs/>
                <w:lang w:val="de-CH"/>
              </w:rPr>
              <w:t>Ein oder mehrere Funktionsrechte können der Rolle zugewiesen werden</w:t>
            </w:r>
          </w:p>
        </w:tc>
      </w:tr>
      <w:tr w:rsidR="00AD6781" w:rsidRPr="00395D64" w:rsidTr="00287A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Default="00AD6781" w:rsidP="00287AB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781" w:rsidRPr="00A1286A" w:rsidRDefault="00AD6781" w:rsidP="00287ABD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105.001</w:t>
            </w:r>
          </w:p>
          <w:p w:rsidR="00AD6781" w:rsidRPr="00A1286A" w:rsidRDefault="00AD6781" w:rsidP="00287ABD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AD6781" w:rsidRDefault="00AD6781" w:rsidP="00AD6781"/>
    <w:p w:rsidR="00AD6781" w:rsidRPr="0046355D" w:rsidRDefault="00AD6781" w:rsidP="00AD6781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AD6781" w:rsidRPr="0046355D" w:rsidRDefault="00AD6781" w:rsidP="00AD6781">
      <w:pPr>
        <w:pStyle w:val="ListParagraph"/>
        <w:numPr>
          <w:ilvl w:val="0"/>
          <w:numId w:val="40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AD6781" w:rsidRDefault="00AD6781" w:rsidP="00AD6781">
      <w:pPr>
        <w:pStyle w:val="ListParagraph"/>
        <w:numPr>
          <w:ilvl w:val="0"/>
          <w:numId w:val="40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AD6781" w:rsidRPr="00D66AB7" w:rsidRDefault="00AD6781" w:rsidP="00AD6781">
      <w:pPr>
        <w:pStyle w:val="ListParagraph"/>
        <w:numPr>
          <w:ilvl w:val="0"/>
          <w:numId w:val="40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AD6781" w:rsidRDefault="00AD6781" w:rsidP="00AD6781">
      <w:pPr>
        <w:rPr>
          <w:lang w:val="de-CH"/>
        </w:rPr>
      </w:pPr>
    </w:p>
    <w:p w:rsidR="005862B3" w:rsidRPr="00AD6781" w:rsidRDefault="005862B3" w:rsidP="00367F8E">
      <w:pPr>
        <w:pStyle w:val="Heading1"/>
        <w:keepNext w:val="0"/>
        <w:rPr>
          <w:lang w:val="de-CH"/>
        </w:rPr>
      </w:pPr>
    </w:p>
    <w:p w:rsidR="005862B3" w:rsidRDefault="005862B3" w:rsidP="00367F8E">
      <w:pPr>
        <w:pStyle w:val="Heading1"/>
        <w:keepNext w:val="0"/>
        <w:rPr>
          <w:lang w:val="de-DE"/>
        </w:rPr>
      </w:pPr>
    </w:p>
    <w:p w:rsidR="00367F8E" w:rsidRPr="00367F8E" w:rsidRDefault="00367F8E" w:rsidP="00367F8E">
      <w:pPr>
        <w:rPr>
          <w:lang w:val="de-DE"/>
        </w:rPr>
      </w:pPr>
    </w:p>
    <w:p w:rsidR="00AD6781" w:rsidRDefault="00AD6781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DC0ADE">
      <w:pPr>
        <w:pStyle w:val="Heading1"/>
        <w:rPr>
          <w:lang w:val="de-DE"/>
        </w:rPr>
      </w:pPr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AD6781" w:rsidTr="00AD6781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5862B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>
              <w:rPr>
                <w:lang w:val="de-DE"/>
              </w:rPr>
              <w:t xml:space="preserve"> </w:t>
            </w:r>
            <w:r w:rsidR="00474B71" w:rsidRPr="00474B71">
              <w:rPr>
                <w:b w:val="0"/>
                <w:bCs w:val="0"/>
                <w:sz w:val="20"/>
                <w:lang w:val="de-CH"/>
              </w:rPr>
              <w:t>Funktionsrecht wird implementiert (DB Script – kein UI)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AD6781" w:rsidTr="00DC0ADE">
        <w:tc>
          <w:tcPr>
            <w:tcW w:w="4928" w:type="dxa"/>
          </w:tcPr>
          <w:p w:rsidR="00DC0ADE" w:rsidRPr="005D6E72" w:rsidRDefault="00DC0ADE" w:rsidP="00DC0ADE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:rsidR="00DC0ADE" w:rsidRDefault="00DC0ADE" w:rsidP="00474B71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474B71" w:rsidRPr="00474B71" w:rsidRDefault="00474B71" w:rsidP="00474B7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Kein UI</w:t>
            </w:r>
          </w:p>
          <w:p w:rsidR="00DC0ADE" w:rsidRDefault="00DC0ADE" w:rsidP="00DC0ADE">
            <w:pPr>
              <w:rPr>
                <w:b/>
                <w:lang w:val="de-DE"/>
              </w:rPr>
            </w:pPr>
          </w:p>
          <w:p w:rsidR="00367F8E" w:rsidRDefault="00367F8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Felder in DB</w:t>
            </w:r>
          </w:p>
          <w:p w:rsidR="00367F8E" w:rsidRPr="00367F8E" w:rsidRDefault="00367F8E" w:rsidP="00DC0ADE">
            <w:pPr>
              <w:rPr>
                <w:lang w:val="de-DE"/>
              </w:rPr>
            </w:pPr>
            <w:r w:rsidRPr="00367F8E">
              <w:rPr>
                <w:lang w:val="de-DE"/>
              </w:rPr>
              <w:t>GUID</w:t>
            </w:r>
          </w:p>
          <w:p w:rsidR="00367F8E" w:rsidRPr="00367F8E" w:rsidRDefault="00367F8E" w:rsidP="00DC0ADE">
            <w:pPr>
              <w:rPr>
                <w:lang w:val="de-DE"/>
              </w:rPr>
            </w:pPr>
            <w:r w:rsidRPr="00367F8E">
              <w:rPr>
                <w:lang w:val="de-DE"/>
              </w:rPr>
              <w:t>ID</w:t>
            </w:r>
          </w:p>
          <w:p w:rsidR="00DC0ADE" w:rsidRPr="002C5E3E" w:rsidRDefault="002C5E3E" w:rsidP="002C5E3E">
            <w:pPr>
              <w:rPr>
                <w:lang w:val="de-DE"/>
              </w:rPr>
            </w:pPr>
            <w:r w:rsidRPr="002C5E3E">
              <w:rPr>
                <w:lang w:val="de-DE"/>
              </w:rPr>
              <w:t>Bezeichnung</w:t>
            </w:r>
          </w:p>
        </w:tc>
        <w:tc>
          <w:tcPr>
            <w:tcW w:w="4678" w:type="dxa"/>
          </w:tcPr>
          <w:p w:rsidR="00DC0ADE" w:rsidRDefault="00DC0ADE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474B71" w:rsidRDefault="00474B71" w:rsidP="00474B71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rPr>
                <w:lang w:val="de-DE"/>
              </w:rPr>
            </w:pPr>
            <w:r w:rsidRPr="00474B71">
              <w:rPr>
                <w:lang w:val="de-DE"/>
              </w:rPr>
              <w:t xml:space="preserve">Funktionsrechte werden </w:t>
            </w:r>
            <w:proofErr w:type="spellStart"/>
            <w:r w:rsidRPr="00474B71">
              <w:rPr>
                <w:lang w:val="de-DE"/>
              </w:rPr>
              <w:t>ausschliesslich</w:t>
            </w:r>
            <w:proofErr w:type="spellEnd"/>
            <w:r w:rsidRPr="00474B71">
              <w:rPr>
                <w:lang w:val="de-DE"/>
              </w:rPr>
              <w:t xml:space="preserve"> per DB Script durch GARAIO implementiert.</w:t>
            </w:r>
          </w:p>
          <w:p w:rsidR="00474B71" w:rsidRDefault="00474B71" w:rsidP="00474B71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Ein Funktionsrecht hat immer eine ID und eine sprechende Bezeichnung, welche dem Benutzer die Bedeutung des Rechts anzeigt. Zum Beispiel: </w:t>
            </w:r>
            <w:r w:rsidRPr="00367F8E">
              <w:rPr>
                <w:smallCaps/>
                <w:lang w:val="de-DE"/>
              </w:rPr>
              <w:t>Darf Stammdaten</w:t>
            </w:r>
            <w:r>
              <w:rPr>
                <w:lang w:val="de-DE"/>
              </w:rPr>
              <w:t xml:space="preserve"> erfassen oder </w:t>
            </w:r>
            <w:r w:rsidRPr="00367F8E">
              <w:rPr>
                <w:smallCaps/>
                <w:lang w:val="de-DE"/>
              </w:rPr>
              <w:t>Darf Stammdaten lesen</w:t>
            </w:r>
          </w:p>
          <w:p w:rsidR="00474B71" w:rsidRPr="00474B71" w:rsidRDefault="00367F8E" w:rsidP="00474B71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Das Funktionsrecht wird </w:t>
            </w:r>
            <w:r w:rsidR="002C5E3E">
              <w:rPr>
                <w:lang w:val="de-DE"/>
              </w:rPr>
              <w:t>in deutscher Sprache in die Datenbank eingelesen.</w:t>
            </w:r>
          </w:p>
          <w:p w:rsidR="00474B71" w:rsidRPr="005D6E72" w:rsidRDefault="00474B71" w:rsidP="00474B71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DC0ADE" w:rsidP="00DC0ADE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AD6781" w:rsidTr="00AD6781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AD6781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0" w:name="_Ref220409354"/>
            <w:r w:rsidRPr="005D6E72">
              <w:rPr>
                <w:b/>
                <w:bCs/>
                <w:sz w:val="32"/>
                <w:lang w:val="de-DE"/>
              </w:rPr>
              <w:t>Schritt 2 -</w:t>
            </w:r>
            <w:bookmarkEnd w:id="0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367F8E">
              <w:rPr>
                <w:lang w:val="de-CH"/>
              </w:rPr>
              <w:t xml:space="preserve">Administrator navigiert unter </w:t>
            </w:r>
            <w:r w:rsidR="00367F8E" w:rsidRPr="009A605A">
              <w:rPr>
                <w:smallCaps/>
                <w:lang w:val="de-CH"/>
              </w:rPr>
              <w:t>Einstellungen</w:t>
            </w:r>
            <w:r w:rsidR="00367F8E">
              <w:rPr>
                <w:lang w:val="de-CH"/>
              </w:rPr>
              <w:t xml:space="preserve"> auf </w:t>
            </w:r>
            <w:r w:rsidR="00AD6781">
              <w:rPr>
                <w:smallCaps/>
                <w:lang w:val="de-CH"/>
              </w:rPr>
              <w:t>Sicherheit</w:t>
            </w:r>
            <w:r w:rsidR="00367F8E" w:rsidRPr="009A605A">
              <w:rPr>
                <w:smallCaps/>
                <w:lang w:val="de-CH"/>
              </w:rPr>
              <w:t>\Rollen</w:t>
            </w:r>
            <w:r w:rsidR="00AD6781">
              <w:rPr>
                <w:smallCaps/>
                <w:lang w:val="de-CH"/>
              </w:rPr>
              <w:t xml:space="preserve"> verwalten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D6E72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lang w:val="de-DE"/>
              </w:rPr>
            </w:pPr>
          </w:p>
          <w:p w:rsidR="00367F8E" w:rsidRDefault="00367F8E" w:rsidP="005D6E7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367F8E" w:rsidRPr="00367F8E" w:rsidRDefault="00367F8E" w:rsidP="005D6E72">
            <w:pPr>
              <w:rPr>
                <w:lang w:val="de-DE"/>
              </w:rPr>
            </w:pPr>
            <w:r>
              <w:rPr>
                <w:lang w:val="de-DE"/>
              </w:rPr>
              <w:t>Navigation öffnet sich entsprechend</w:t>
            </w:r>
          </w:p>
        </w:tc>
        <w:tc>
          <w:tcPr>
            <w:tcW w:w="4678" w:type="dxa"/>
          </w:tcPr>
          <w:p w:rsidR="00DC0ADE" w:rsidRDefault="00DC0ADE" w:rsidP="00367F8E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367F8E" w:rsidRDefault="00367F8E" w:rsidP="00367F8E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Funktionsrecht muss implementiert werden:</w:t>
            </w:r>
          </w:p>
          <w:p w:rsidR="00367F8E" w:rsidRPr="00367F8E" w:rsidRDefault="00367F8E" w:rsidP="00367F8E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 w:rsidRPr="00367F8E">
              <w:rPr>
                <w:lang w:val="de-DE"/>
              </w:rPr>
              <w:t xml:space="preserve">Darf Rollen </w:t>
            </w:r>
            <w:r w:rsidR="002C5E3E">
              <w:rPr>
                <w:lang w:val="de-DE"/>
              </w:rPr>
              <w:t xml:space="preserve">und Funktionsrechte </w:t>
            </w:r>
            <w:r w:rsidRPr="00367F8E">
              <w:rPr>
                <w:lang w:val="de-DE"/>
              </w:rPr>
              <w:t>editieren</w:t>
            </w:r>
          </w:p>
          <w:p w:rsidR="00367F8E" w:rsidRPr="00367F8E" w:rsidRDefault="00367F8E" w:rsidP="00367F8E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367F8E" w:rsidTr="00DC0ADE">
        <w:tc>
          <w:tcPr>
            <w:tcW w:w="9606" w:type="dxa"/>
            <w:gridSpan w:val="2"/>
          </w:tcPr>
          <w:p w:rsidR="00367F8E" w:rsidRPr="003711BC" w:rsidRDefault="00AD6781" w:rsidP="00AD6781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187941" cy="1565139"/>
                  <wp:effectExtent l="19050" t="0" r="2809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20" cy="156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AD6781" w:rsidTr="00AD6781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C3503" w:rsidRDefault="00DC0ADE" w:rsidP="00AD6781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5C3503">
              <w:rPr>
                <w:b/>
                <w:bCs/>
                <w:sz w:val="32"/>
                <w:lang w:val="de-DE"/>
              </w:rPr>
              <w:t>Schritt 3 -</w:t>
            </w:r>
            <w:r w:rsidRPr="005C3503">
              <w:rPr>
                <w:lang w:val="de-DE"/>
              </w:rPr>
              <w:t xml:space="preserve"> </w:t>
            </w:r>
            <w:r w:rsidR="00367F8E" w:rsidRPr="009A605A">
              <w:rPr>
                <w:lang w:val="de-CH"/>
              </w:rPr>
              <w:t xml:space="preserve">Administrator </w:t>
            </w:r>
            <w:r w:rsidR="00367F8E">
              <w:rPr>
                <w:lang w:val="de-CH"/>
              </w:rPr>
              <w:t xml:space="preserve">gibt Suchkriterien ein (optional) und klickt auf </w:t>
            </w:r>
            <w:r w:rsidR="00AD6781">
              <w:rPr>
                <w:lang w:val="de-CH"/>
              </w:rPr>
              <w:t>Finden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C3503" w:rsidTr="00DC0ADE">
        <w:tc>
          <w:tcPr>
            <w:tcW w:w="4928" w:type="dxa"/>
          </w:tcPr>
          <w:p w:rsidR="006F5E8D" w:rsidRDefault="006F5E8D" w:rsidP="00367F8E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367F8E" w:rsidRDefault="00367F8E" w:rsidP="00367F8E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367F8E" w:rsidRDefault="00367F8E" w:rsidP="00367F8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2C5E3E" w:rsidRDefault="002C5E3E" w:rsidP="00AD6781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AD6781" w:rsidRPr="00AD6781" w:rsidRDefault="00AD6781" w:rsidP="00AD6781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AD6781">
              <w:rPr>
                <w:b/>
                <w:lang w:val="de-DE"/>
              </w:rPr>
              <w:t>Button Bereich</w:t>
            </w:r>
          </w:p>
          <w:p w:rsidR="002C5E3E" w:rsidRPr="002C5E3E" w:rsidRDefault="002C5E3E" w:rsidP="002C5E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AD6781">
              <w:rPr>
                <w:lang w:val="de-DE"/>
              </w:rPr>
              <w:t>Finden</w:t>
            </w:r>
            <w:r>
              <w:rPr>
                <w:lang w:val="de-DE"/>
              </w:rPr>
              <w:t>“</w:t>
            </w:r>
          </w:p>
          <w:p w:rsidR="002C5E3E" w:rsidRDefault="002C5E3E" w:rsidP="00367F8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AD6781">
              <w:rPr>
                <w:lang w:val="de-DE"/>
              </w:rPr>
              <w:t>Zurücksetzen</w:t>
            </w:r>
            <w:r>
              <w:rPr>
                <w:lang w:val="de-DE"/>
              </w:rPr>
              <w:t>“</w:t>
            </w:r>
          </w:p>
          <w:p w:rsidR="00367F8E" w:rsidRPr="000454EE" w:rsidRDefault="00367F8E" w:rsidP="000454EE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4678" w:type="dxa"/>
          </w:tcPr>
          <w:p w:rsidR="00AD6781" w:rsidRDefault="00AD6781" w:rsidP="00AD6781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AD6781" w:rsidRDefault="00AD6781" w:rsidP="00AD6781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Funktionsrecht muss implementiert werden:</w:t>
            </w:r>
          </w:p>
          <w:p w:rsidR="00AD6781" w:rsidRPr="00367F8E" w:rsidRDefault="00AD6781" w:rsidP="00AD6781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 w:rsidRPr="00367F8E">
              <w:rPr>
                <w:lang w:val="de-DE"/>
              </w:rPr>
              <w:t xml:space="preserve">Darf Rollen </w:t>
            </w:r>
            <w:r>
              <w:rPr>
                <w:lang w:val="de-DE"/>
              </w:rPr>
              <w:t xml:space="preserve">und Funktionsrechte </w:t>
            </w:r>
            <w:r w:rsidRPr="00367F8E">
              <w:rPr>
                <w:lang w:val="de-DE"/>
              </w:rPr>
              <w:t>editieren</w:t>
            </w:r>
          </w:p>
          <w:p w:rsidR="009A1573" w:rsidRPr="005C3503" w:rsidRDefault="009A1573" w:rsidP="00DC0ADE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AD6781" w:rsidP="00DC0ADE">
            <w:pPr>
              <w:rPr>
                <w:lang w:val="de-DE"/>
              </w:rPr>
            </w:pPr>
            <w:r w:rsidRPr="00AD6781">
              <w:rPr>
                <w:lang w:val="de-DE"/>
              </w:rPr>
              <w:lastRenderedPageBreak/>
              <w:drawing>
                <wp:inline distT="0" distB="0" distL="0" distR="0">
                  <wp:extent cx="2187941" cy="1565139"/>
                  <wp:effectExtent l="19050" t="0" r="2809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20" cy="156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AD6781" w:rsidTr="00AD6781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563116">
            <w:pPr>
              <w:pStyle w:val="Heading2"/>
              <w:ind w:left="1560" w:hanging="1560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 w:rsidR="000454EE" w:rsidRPr="000454EE">
              <w:rPr>
                <w:b w:val="0"/>
                <w:bCs w:val="0"/>
                <w:sz w:val="20"/>
                <w:lang w:val="de-CH"/>
              </w:rPr>
              <w:t>Ein Suchresultat über alle verfügbaren Rollen gemäss Suchkriterien wird angezeigt</w:t>
            </w:r>
            <w:r w:rsidR="00563116">
              <w:rPr>
                <w:b w:val="0"/>
                <w:bCs w:val="0"/>
                <w:sz w:val="20"/>
                <w:lang w:val="de-CH"/>
              </w:rPr>
              <w:t xml:space="preserve"> – eine oder mehrere Rollen können gelöscht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AD6781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</w:p>
          <w:p w:rsidR="000454EE" w:rsidRDefault="000454E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  <w:r w:rsidR="00563116">
              <w:rPr>
                <w:b/>
                <w:lang w:val="de-DE"/>
              </w:rPr>
              <w:t xml:space="preserve"> „Rollenliste“</w:t>
            </w:r>
          </w:p>
          <w:p w:rsidR="000454EE" w:rsidRDefault="002C5E3E" w:rsidP="000454EE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2C5E3E" w:rsidRDefault="002C5E3E" w:rsidP="00563116">
            <w:pPr>
              <w:rPr>
                <w:lang w:val="de-DE"/>
              </w:rPr>
            </w:pPr>
          </w:p>
          <w:p w:rsidR="00563116" w:rsidRPr="00563116" w:rsidRDefault="00563116" w:rsidP="00563116">
            <w:pPr>
              <w:rPr>
                <w:b/>
                <w:lang w:val="de-DE"/>
              </w:rPr>
            </w:pPr>
            <w:r w:rsidRPr="00563116">
              <w:rPr>
                <w:b/>
                <w:lang w:val="de-DE"/>
              </w:rPr>
              <w:t>Button Bereich</w:t>
            </w:r>
          </w:p>
          <w:p w:rsidR="000454EE" w:rsidRDefault="000454EE" w:rsidP="000454EE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Entfernen Button</w:t>
            </w:r>
          </w:p>
          <w:p w:rsidR="00563116" w:rsidRDefault="00563116" w:rsidP="000454EE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Neu Button</w:t>
            </w:r>
          </w:p>
          <w:p w:rsidR="00563116" w:rsidRPr="00563116" w:rsidRDefault="00563116" w:rsidP="00563116">
            <w:pPr>
              <w:rPr>
                <w:lang w:val="de-DE"/>
              </w:rPr>
            </w:pPr>
          </w:p>
          <w:p w:rsidR="000454EE" w:rsidRPr="002C5E3E" w:rsidRDefault="000454EE" w:rsidP="002C5E3E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6F5E8D" w:rsidRDefault="006F5E8D" w:rsidP="00A21793">
            <w:pPr>
              <w:tabs>
                <w:tab w:val="left" w:pos="5220"/>
              </w:tabs>
              <w:rPr>
                <w:lang w:val="de-DE"/>
              </w:rPr>
            </w:pPr>
          </w:p>
          <w:p w:rsidR="002C5E3E" w:rsidRPr="00563116" w:rsidRDefault="00563116" w:rsidP="00A2179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563116">
              <w:rPr>
                <w:b/>
                <w:lang w:val="de-DE"/>
              </w:rPr>
              <w:t>Bezeichnung</w:t>
            </w:r>
          </w:p>
          <w:p w:rsidR="002C5E3E" w:rsidRDefault="002C5E3E" w:rsidP="002C5E3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Rollenbezeichnung wird in der selektierten Sprache des Benutzers angezeigt</w:t>
            </w:r>
          </w:p>
          <w:p w:rsidR="00563116" w:rsidRDefault="00563116" w:rsidP="002C5E3E">
            <w:pPr>
              <w:tabs>
                <w:tab w:val="left" w:pos="5220"/>
              </w:tabs>
              <w:rPr>
                <w:lang w:val="de-DE"/>
              </w:rPr>
            </w:pPr>
          </w:p>
          <w:p w:rsidR="00563116" w:rsidRPr="00563116" w:rsidRDefault="00563116" w:rsidP="002C5E3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563116">
              <w:rPr>
                <w:b/>
                <w:lang w:val="de-DE"/>
              </w:rPr>
              <w:t>Entfernen</w:t>
            </w:r>
          </w:p>
          <w:p w:rsidR="00563116" w:rsidRDefault="00563116" w:rsidP="00563116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:rsidR="00563116" w:rsidRPr="004B421A" w:rsidRDefault="00563116" w:rsidP="00563116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Sicherheitsabfrage erscheint</w:t>
            </w:r>
          </w:p>
          <w:p w:rsidR="00563116" w:rsidRDefault="00563116" w:rsidP="00563116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 w:rsidRPr="004B421A">
              <w:rPr>
                <w:lang w:val="de-DE"/>
              </w:rPr>
              <w:t>Löschweitergabe zu Benutzergruppe (Mapping wird aufgelöst) und zu Funktionsrecht (Mapping wird aufgelöst)</w:t>
            </w:r>
          </w:p>
          <w:p w:rsidR="00563116" w:rsidRPr="004B421A" w:rsidRDefault="00563116" w:rsidP="00563116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 im Actionpanel, inkl. Angabe der Anzahl gelöschter Rollen</w:t>
            </w:r>
          </w:p>
          <w:p w:rsidR="00563116" w:rsidRDefault="00563116" w:rsidP="002C5E3E">
            <w:pPr>
              <w:tabs>
                <w:tab w:val="left" w:pos="5220"/>
              </w:tabs>
              <w:rPr>
                <w:lang w:val="de-DE"/>
              </w:rPr>
            </w:pPr>
          </w:p>
          <w:p w:rsidR="00563116" w:rsidRPr="00563116" w:rsidRDefault="00563116" w:rsidP="002C5E3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563116">
              <w:rPr>
                <w:b/>
                <w:lang w:val="de-DE"/>
              </w:rPr>
              <w:t>Neu</w:t>
            </w:r>
          </w:p>
          <w:p w:rsidR="00563116" w:rsidRPr="00A21793" w:rsidRDefault="00563116" w:rsidP="002C5E3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Siehe Schritt 6</w:t>
            </w:r>
          </w:p>
        </w:tc>
      </w:tr>
      <w:tr w:rsidR="00DC0ADE" w:rsidRPr="00A21793" w:rsidTr="00DC0ADE">
        <w:tc>
          <w:tcPr>
            <w:tcW w:w="9606" w:type="dxa"/>
            <w:gridSpan w:val="2"/>
          </w:tcPr>
          <w:p w:rsidR="00DC0ADE" w:rsidRPr="00A21793" w:rsidRDefault="00DC0ADE" w:rsidP="00DC0ADE">
            <w:pPr>
              <w:rPr>
                <w:lang w:val="de-DE"/>
              </w:rPr>
            </w:pPr>
          </w:p>
          <w:p w:rsidR="00DC0ADE" w:rsidRPr="00A21793" w:rsidRDefault="00AD6781" w:rsidP="002C5E3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951855" cy="2872105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855" cy="287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2C5E3E" w:rsidRDefault="002C5E3E" w:rsidP="002C5E3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C5E3E" w:rsidRPr="00AD6781" w:rsidTr="00563116">
        <w:tc>
          <w:tcPr>
            <w:tcW w:w="9606" w:type="dxa"/>
            <w:gridSpan w:val="2"/>
            <w:shd w:val="clear" w:color="auto" w:fill="C2D69B" w:themeFill="accent3" w:themeFillTint="99"/>
          </w:tcPr>
          <w:p w:rsidR="002C5E3E" w:rsidRDefault="002C5E3E" w:rsidP="00FF6230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lastRenderedPageBreak/>
              <w:t xml:space="preserve">Schritt </w:t>
            </w:r>
            <w:r w:rsidR="00563116">
              <w:rPr>
                <w:lang w:val="de-DE"/>
              </w:rPr>
              <w:t>5</w:t>
            </w:r>
            <w:r>
              <w:rPr>
                <w:lang w:val="de-DE"/>
              </w:rPr>
              <w:t xml:space="preserve"> - </w:t>
            </w:r>
            <w:r w:rsidRPr="002C5E3E">
              <w:rPr>
                <w:b w:val="0"/>
                <w:bCs w:val="0"/>
                <w:sz w:val="20"/>
                <w:lang w:val="de-CH"/>
              </w:rPr>
              <w:t>Eine Rolle kann angezeigt werden (View Modus)</w:t>
            </w:r>
          </w:p>
        </w:tc>
      </w:tr>
      <w:tr w:rsidR="002C5E3E" w:rsidRPr="00264081" w:rsidTr="00FF6230">
        <w:tc>
          <w:tcPr>
            <w:tcW w:w="492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C5E3E" w:rsidRPr="00AD6781" w:rsidTr="00FF6230">
        <w:tc>
          <w:tcPr>
            <w:tcW w:w="4928" w:type="dxa"/>
          </w:tcPr>
          <w:p w:rsidR="002C5E3E" w:rsidRDefault="002C5E3E" w:rsidP="00531177">
            <w:pPr>
              <w:rPr>
                <w:lang w:val="de-DE"/>
              </w:rPr>
            </w:pPr>
          </w:p>
          <w:p w:rsidR="00531177" w:rsidRPr="00531177" w:rsidRDefault="00563116" w:rsidP="0053117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:rsidR="00531177" w:rsidRDefault="004B421A" w:rsidP="004B421A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4B421A" w:rsidRDefault="00563116" w:rsidP="004B421A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Liste mit a</w:t>
            </w:r>
            <w:r w:rsidR="004B421A">
              <w:rPr>
                <w:lang w:val="de-DE"/>
              </w:rPr>
              <w:t>lle</w:t>
            </w:r>
            <w:r>
              <w:rPr>
                <w:lang w:val="de-DE"/>
              </w:rPr>
              <w:t>n der Rolle</w:t>
            </w:r>
            <w:r w:rsidR="004B421A">
              <w:rPr>
                <w:lang w:val="de-DE"/>
              </w:rPr>
              <w:t xml:space="preserve"> zugewiesenen Funktionsrechte</w:t>
            </w:r>
          </w:p>
          <w:p w:rsidR="004B421A" w:rsidRDefault="004B421A" w:rsidP="004B421A">
            <w:pPr>
              <w:rPr>
                <w:lang w:val="de-DE"/>
              </w:rPr>
            </w:pPr>
          </w:p>
          <w:p w:rsidR="00563116" w:rsidRPr="00563116" w:rsidRDefault="00563116" w:rsidP="004B421A">
            <w:pPr>
              <w:rPr>
                <w:b/>
                <w:lang w:val="de-DE"/>
              </w:rPr>
            </w:pPr>
            <w:r w:rsidRPr="00563116">
              <w:rPr>
                <w:b/>
                <w:lang w:val="de-DE"/>
              </w:rPr>
              <w:t>Button Bereich</w:t>
            </w:r>
          </w:p>
          <w:p w:rsidR="00563116" w:rsidRDefault="00563116" w:rsidP="00563116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Bearbeiten</w:t>
            </w:r>
          </w:p>
          <w:p w:rsidR="00563116" w:rsidRDefault="00563116" w:rsidP="00563116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Zurück</w:t>
            </w:r>
          </w:p>
          <w:p w:rsidR="00563116" w:rsidRDefault="00563116" w:rsidP="00563116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Drucken</w:t>
            </w:r>
          </w:p>
          <w:p w:rsidR="00563116" w:rsidRDefault="00563116" w:rsidP="00563116">
            <w:pPr>
              <w:rPr>
                <w:lang w:val="de-DE"/>
              </w:rPr>
            </w:pPr>
          </w:p>
          <w:p w:rsidR="00563116" w:rsidRPr="00563116" w:rsidRDefault="00563116" w:rsidP="00563116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2C5E3E" w:rsidRDefault="002C5E3E" w:rsidP="00FF6230">
            <w:pPr>
              <w:tabs>
                <w:tab w:val="left" w:pos="5220"/>
              </w:tabs>
              <w:rPr>
                <w:lang w:val="de-DE"/>
              </w:rPr>
            </w:pPr>
          </w:p>
          <w:p w:rsidR="004B421A" w:rsidRPr="009565D3" w:rsidRDefault="004B421A" w:rsidP="00FF623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View Ansicht wird </w:t>
            </w:r>
            <w:proofErr w:type="spellStart"/>
            <w:r>
              <w:rPr>
                <w:lang w:val="de-DE"/>
              </w:rPr>
              <w:t>gemäss</w:t>
            </w:r>
            <w:proofErr w:type="spellEnd"/>
            <w:r>
              <w:rPr>
                <w:lang w:val="de-DE"/>
              </w:rPr>
              <w:t xml:space="preserve"> der Benutzersprache des angemeldeten Benutzers geladen</w:t>
            </w:r>
          </w:p>
        </w:tc>
      </w:tr>
      <w:tr w:rsidR="002C5E3E" w:rsidTr="00FF6230">
        <w:tc>
          <w:tcPr>
            <w:tcW w:w="9606" w:type="dxa"/>
            <w:gridSpan w:val="2"/>
          </w:tcPr>
          <w:p w:rsidR="00531177" w:rsidRDefault="00563116" w:rsidP="00563116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725731" cy="4089555"/>
                  <wp:effectExtent l="19050" t="0" r="0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7030" cy="4090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E3E" w:rsidRDefault="002C5E3E" w:rsidP="002C5E3E">
      <w:pPr>
        <w:rPr>
          <w:lang w:val="de-CH"/>
        </w:rPr>
      </w:pPr>
    </w:p>
    <w:p w:rsidR="002C5E3E" w:rsidRDefault="002C5E3E" w:rsidP="002C5E3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C5E3E" w:rsidRPr="00AD6781" w:rsidTr="00563116">
        <w:tc>
          <w:tcPr>
            <w:tcW w:w="9606" w:type="dxa"/>
            <w:gridSpan w:val="2"/>
            <w:shd w:val="clear" w:color="auto" w:fill="C2D69B" w:themeFill="accent3" w:themeFillTint="99"/>
          </w:tcPr>
          <w:p w:rsidR="002C5E3E" w:rsidRDefault="002C5E3E" w:rsidP="00563116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563116">
              <w:rPr>
                <w:lang w:val="de-DE"/>
              </w:rPr>
              <w:t>6</w:t>
            </w:r>
            <w:r>
              <w:rPr>
                <w:lang w:val="de-DE"/>
              </w:rPr>
              <w:t xml:space="preserve"> - </w:t>
            </w:r>
            <w:r w:rsidRPr="002C5E3E">
              <w:rPr>
                <w:b w:val="0"/>
                <w:bCs w:val="0"/>
                <w:sz w:val="20"/>
                <w:lang w:val="de-CH"/>
              </w:rPr>
              <w:t>Eine Rolle kann editiert werden (Edit Modus)</w:t>
            </w:r>
          </w:p>
        </w:tc>
      </w:tr>
      <w:tr w:rsidR="002C5E3E" w:rsidRPr="00264081" w:rsidTr="00FF6230">
        <w:tc>
          <w:tcPr>
            <w:tcW w:w="492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C5E3E" w:rsidRPr="00AD6781" w:rsidTr="00FF6230">
        <w:tc>
          <w:tcPr>
            <w:tcW w:w="4928" w:type="dxa"/>
          </w:tcPr>
          <w:p w:rsidR="002C5E3E" w:rsidRDefault="002C5E3E" w:rsidP="00531177">
            <w:pPr>
              <w:rPr>
                <w:lang w:val="de-DE"/>
              </w:rPr>
            </w:pPr>
          </w:p>
          <w:p w:rsidR="00531177" w:rsidRPr="00531177" w:rsidRDefault="00531177" w:rsidP="00531177">
            <w:pPr>
              <w:rPr>
                <w:b/>
                <w:lang w:val="de-DE"/>
              </w:rPr>
            </w:pPr>
            <w:r w:rsidRPr="00531177">
              <w:rPr>
                <w:b/>
                <w:lang w:val="de-DE"/>
              </w:rPr>
              <w:t xml:space="preserve">Inhaltsbereich – </w:t>
            </w:r>
            <w:r w:rsidR="000518CB">
              <w:rPr>
                <w:b/>
                <w:lang w:val="de-DE"/>
              </w:rPr>
              <w:t>Tab</w:t>
            </w:r>
            <w:r w:rsidRPr="00531177">
              <w:rPr>
                <w:b/>
                <w:lang w:val="de-DE"/>
              </w:rPr>
              <w:t xml:space="preserve"> „Stammdaten“</w:t>
            </w:r>
          </w:p>
          <w:p w:rsidR="00531177" w:rsidRPr="004B421A" w:rsidRDefault="00531177" w:rsidP="00531177">
            <w:pPr>
              <w:pStyle w:val="ListParagraph"/>
              <w:numPr>
                <w:ilvl w:val="0"/>
                <w:numId w:val="37"/>
              </w:numPr>
              <w:rPr>
                <w:color w:val="FF0000"/>
                <w:lang w:val="de-DE"/>
              </w:rPr>
            </w:pPr>
            <w:r w:rsidRPr="004B421A">
              <w:rPr>
                <w:color w:val="FF0000"/>
                <w:lang w:val="de-DE"/>
              </w:rPr>
              <w:t>Bezeichnung</w:t>
            </w:r>
            <w:r w:rsidR="004B421A">
              <w:rPr>
                <w:color w:val="FF0000"/>
                <w:lang w:val="de-DE"/>
              </w:rPr>
              <w:t xml:space="preserve"> (MUSS Feld)</w:t>
            </w:r>
          </w:p>
          <w:p w:rsidR="00531177" w:rsidRDefault="00531177" w:rsidP="00531177">
            <w:pPr>
              <w:rPr>
                <w:lang w:val="de-DE"/>
              </w:rPr>
            </w:pPr>
          </w:p>
          <w:p w:rsidR="000518CB" w:rsidRDefault="000518CB" w:rsidP="00531177">
            <w:pPr>
              <w:rPr>
                <w:lang w:val="de-DE"/>
              </w:rPr>
            </w:pPr>
            <w:r>
              <w:rPr>
                <w:lang w:val="de-DE"/>
              </w:rPr>
              <w:t>Button Bereich</w:t>
            </w:r>
          </w:p>
          <w:p w:rsidR="00531177" w:rsidRPr="00531177" w:rsidRDefault="00531177" w:rsidP="00531177">
            <w:pPr>
              <w:pStyle w:val="ListParagraph"/>
              <w:numPr>
                <w:ilvl w:val="0"/>
                <w:numId w:val="37"/>
              </w:numPr>
              <w:rPr>
                <w:lang w:val="de-DE"/>
              </w:rPr>
            </w:pPr>
            <w:r>
              <w:rPr>
                <w:lang w:val="de-DE"/>
              </w:rPr>
              <w:t>Button „Speichern“</w:t>
            </w:r>
          </w:p>
          <w:p w:rsidR="00531177" w:rsidRDefault="00531177" w:rsidP="00531177">
            <w:pPr>
              <w:pStyle w:val="ListParagraph"/>
              <w:numPr>
                <w:ilvl w:val="0"/>
                <w:numId w:val="37"/>
              </w:numPr>
              <w:rPr>
                <w:lang w:val="de-DE"/>
              </w:rPr>
            </w:pPr>
            <w:r>
              <w:rPr>
                <w:lang w:val="de-DE"/>
              </w:rPr>
              <w:t>Button „Abbrechen“</w:t>
            </w:r>
          </w:p>
          <w:p w:rsidR="00531177" w:rsidRPr="00531177" w:rsidRDefault="00531177" w:rsidP="00531177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4B421A" w:rsidRDefault="004B421A" w:rsidP="00FF6230">
            <w:pPr>
              <w:tabs>
                <w:tab w:val="left" w:pos="5220"/>
              </w:tabs>
              <w:rPr>
                <w:lang w:val="de-DE"/>
              </w:rPr>
            </w:pPr>
          </w:p>
          <w:p w:rsidR="00531177" w:rsidRDefault="00531177" w:rsidP="00FF623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Bezeichnung wird in der Benutzersprache des angemeldeten Benutzers </w:t>
            </w:r>
            <w:r w:rsidR="000518CB">
              <w:rPr>
                <w:lang w:val="de-DE"/>
              </w:rPr>
              <w:t>und</w:t>
            </w:r>
            <w:r>
              <w:rPr>
                <w:lang w:val="de-DE"/>
              </w:rPr>
              <w:t xml:space="preserve"> kann übersetzt werden.</w:t>
            </w:r>
          </w:p>
          <w:p w:rsidR="00531177" w:rsidRDefault="00531177" w:rsidP="00FF6230">
            <w:pPr>
              <w:tabs>
                <w:tab w:val="left" w:pos="5220"/>
              </w:tabs>
              <w:rPr>
                <w:lang w:val="de-DE"/>
              </w:rPr>
            </w:pPr>
          </w:p>
          <w:p w:rsidR="00531177" w:rsidRDefault="00531177" w:rsidP="00FF623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Button „Abbrechen“ geht zurück aufs Suchresultat.</w:t>
            </w:r>
          </w:p>
          <w:p w:rsidR="00531177" w:rsidRPr="009565D3" w:rsidRDefault="00531177" w:rsidP="00FF6230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2C5E3E" w:rsidTr="00FF6230">
        <w:tc>
          <w:tcPr>
            <w:tcW w:w="9606" w:type="dxa"/>
            <w:gridSpan w:val="2"/>
          </w:tcPr>
          <w:p w:rsidR="002C5E3E" w:rsidRDefault="000518CB" w:rsidP="00FF6230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749606" cy="4145654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0911" cy="4146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E3E" w:rsidRDefault="002C5E3E" w:rsidP="002C5E3E">
      <w:pPr>
        <w:rPr>
          <w:lang w:val="de-CH"/>
        </w:rPr>
      </w:pPr>
    </w:p>
    <w:p w:rsidR="000518CB" w:rsidRDefault="000518CB" w:rsidP="002C5E3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0518CB" w:rsidRPr="00AD6781" w:rsidTr="000518CB">
        <w:tc>
          <w:tcPr>
            <w:tcW w:w="9606" w:type="dxa"/>
            <w:gridSpan w:val="2"/>
            <w:shd w:val="clear" w:color="auto" w:fill="C2D69B" w:themeFill="accent3" w:themeFillTint="99"/>
          </w:tcPr>
          <w:p w:rsidR="000518CB" w:rsidRDefault="000518CB" w:rsidP="000518CB">
            <w:pPr>
              <w:pStyle w:val="Heading2"/>
              <w:ind w:left="1560" w:hanging="1560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7</w:t>
            </w:r>
            <w:r>
              <w:rPr>
                <w:lang w:val="de-DE"/>
              </w:rPr>
              <w:t xml:space="preserve"> – </w:t>
            </w:r>
            <w:r>
              <w:rPr>
                <w:b w:val="0"/>
                <w:bCs w:val="0"/>
                <w:sz w:val="20"/>
                <w:lang w:val="de-CH"/>
              </w:rPr>
              <w:t>Liste mit allen zugefügten Funktionsrechte wird angezeigt – ein oder mehrere Funktionsrechte können gelöscht werden</w:t>
            </w:r>
          </w:p>
        </w:tc>
      </w:tr>
      <w:tr w:rsidR="000518CB" w:rsidRPr="00264081" w:rsidTr="00287ABD">
        <w:tc>
          <w:tcPr>
            <w:tcW w:w="4928" w:type="dxa"/>
          </w:tcPr>
          <w:p w:rsidR="000518CB" w:rsidRPr="00264081" w:rsidRDefault="000518CB" w:rsidP="00287AB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0518CB" w:rsidRPr="00264081" w:rsidRDefault="000518CB" w:rsidP="00287AB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0518CB" w:rsidRPr="00AD6781" w:rsidTr="00287ABD">
        <w:tc>
          <w:tcPr>
            <w:tcW w:w="4928" w:type="dxa"/>
          </w:tcPr>
          <w:p w:rsidR="000518CB" w:rsidRDefault="000518CB" w:rsidP="00287ABD">
            <w:pPr>
              <w:rPr>
                <w:lang w:val="de-DE"/>
              </w:rPr>
            </w:pPr>
          </w:p>
          <w:p w:rsidR="000518CB" w:rsidRPr="000518CB" w:rsidRDefault="000518CB" w:rsidP="00287ABD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:rsidR="000518CB" w:rsidRPr="00531177" w:rsidRDefault="000518CB" w:rsidP="00287ABD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 w:rsidRPr="00531177">
              <w:rPr>
                <w:lang w:val="de-DE"/>
              </w:rPr>
              <w:t xml:space="preserve">Checkbox </w:t>
            </w:r>
            <w:r>
              <w:rPr>
                <w:lang w:val="de-DE"/>
              </w:rPr>
              <w:t>zur Selektion</w:t>
            </w:r>
          </w:p>
          <w:p w:rsidR="000518CB" w:rsidRPr="00531177" w:rsidRDefault="000518CB" w:rsidP="00287ABD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 w:rsidRPr="00531177">
              <w:rPr>
                <w:lang w:val="de-DE"/>
              </w:rPr>
              <w:t>Bezeichnung</w:t>
            </w:r>
          </w:p>
          <w:p w:rsidR="000518CB" w:rsidRDefault="000518CB" w:rsidP="00287ABD">
            <w:pPr>
              <w:rPr>
                <w:lang w:val="de-DE"/>
              </w:rPr>
            </w:pPr>
          </w:p>
          <w:p w:rsidR="000518CB" w:rsidRPr="000518CB" w:rsidRDefault="000518CB" w:rsidP="00287ABD">
            <w:pPr>
              <w:rPr>
                <w:b/>
                <w:lang w:val="de-DE"/>
              </w:rPr>
            </w:pPr>
            <w:r w:rsidRPr="000518CB">
              <w:rPr>
                <w:b/>
                <w:lang w:val="de-DE"/>
              </w:rPr>
              <w:t>Button Bereich</w:t>
            </w:r>
          </w:p>
          <w:p w:rsidR="000518CB" w:rsidRPr="008233E7" w:rsidRDefault="000518CB" w:rsidP="00287ABD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„Hinzufügen“</w:t>
            </w:r>
          </w:p>
          <w:p w:rsidR="000518CB" w:rsidRDefault="000518CB" w:rsidP="00287ABD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„Entfernen“</w:t>
            </w:r>
          </w:p>
          <w:p w:rsidR="000518CB" w:rsidRDefault="000518CB" w:rsidP="00287ABD">
            <w:pPr>
              <w:rPr>
                <w:lang w:val="de-DE"/>
              </w:rPr>
            </w:pPr>
          </w:p>
          <w:p w:rsidR="000518CB" w:rsidRPr="00672A13" w:rsidRDefault="000518CB" w:rsidP="00287ABD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0518CB" w:rsidRDefault="000518CB" w:rsidP="00287ABD">
            <w:pPr>
              <w:tabs>
                <w:tab w:val="left" w:pos="5220"/>
              </w:tabs>
              <w:rPr>
                <w:lang w:val="de-DE"/>
              </w:rPr>
            </w:pPr>
          </w:p>
          <w:p w:rsidR="000518CB" w:rsidRPr="000518CB" w:rsidRDefault="000518CB" w:rsidP="00287AB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518CB">
              <w:rPr>
                <w:b/>
                <w:lang w:val="de-DE"/>
              </w:rPr>
              <w:t>Smartlist</w:t>
            </w:r>
          </w:p>
          <w:p w:rsidR="000518CB" w:rsidRDefault="000518CB" w:rsidP="00287AB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Für jede Spalte steht ein Suchfeld in der Smartlist zur Verfügung</w:t>
            </w:r>
          </w:p>
          <w:p w:rsidR="000518CB" w:rsidRDefault="000518CB" w:rsidP="00287ABD">
            <w:pPr>
              <w:tabs>
                <w:tab w:val="left" w:pos="5220"/>
              </w:tabs>
              <w:rPr>
                <w:lang w:val="de-DE"/>
              </w:rPr>
            </w:pPr>
          </w:p>
          <w:p w:rsidR="000518CB" w:rsidRPr="000518CB" w:rsidRDefault="000518CB" w:rsidP="00287AB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518CB">
              <w:rPr>
                <w:b/>
                <w:lang w:val="de-DE"/>
              </w:rPr>
              <w:t>Bezeichnung</w:t>
            </w:r>
          </w:p>
          <w:p w:rsidR="000518CB" w:rsidRDefault="000518CB" w:rsidP="000518C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Das Feld </w:t>
            </w:r>
            <w:r w:rsidRPr="008233E7">
              <w:rPr>
                <w:i/>
                <w:lang w:val="de-DE"/>
              </w:rPr>
              <w:t>Bezeichnung</w:t>
            </w:r>
            <w:r>
              <w:rPr>
                <w:lang w:val="de-DE"/>
              </w:rPr>
              <w:t xml:space="preserve"> wird in der angegebenen Benutzersprache ausgegeben. </w:t>
            </w:r>
          </w:p>
          <w:p w:rsidR="000518CB" w:rsidRDefault="000518CB" w:rsidP="00287ABD">
            <w:pPr>
              <w:tabs>
                <w:tab w:val="left" w:pos="5220"/>
              </w:tabs>
              <w:rPr>
                <w:lang w:val="de-DE"/>
              </w:rPr>
            </w:pPr>
          </w:p>
          <w:p w:rsidR="000518CB" w:rsidRPr="000518CB" w:rsidRDefault="000518CB" w:rsidP="00287AB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518CB">
              <w:rPr>
                <w:b/>
                <w:lang w:val="de-DE"/>
              </w:rPr>
              <w:t>Entfernen</w:t>
            </w:r>
          </w:p>
          <w:p w:rsidR="000518CB" w:rsidRDefault="000518CB" w:rsidP="000518CB">
            <w:pPr>
              <w:pStyle w:val="ListParagraph"/>
              <w:numPr>
                <w:ilvl w:val="0"/>
                <w:numId w:val="44"/>
              </w:numPr>
              <w:tabs>
                <w:tab w:val="left" w:pos="5220"/>
              </w:tabs>
              <w:rPr>
                <w:lang w:val="de-DE"/>
              </w:rPr>
            </w:pPr>
            <w:r w:rsidRPr="000518CB">
              <w:rPr>
                <w:lang w:val="de-DE"/>
              </w:rPr>
              <w:t>Mehrfachselektion erlaubt</w:t>
            </w:r>
          </w:p>
          <w:p w:rsidR="000518CB" w:rsidRDefault="000518CB" w:rsidP="000518CB">
            <w:pPr>
              <w:pStyle w:val="ListParagraph"/>
              <w:numPr>
                <w:ilvl w:val="0"/>
                <w:numId w:val="44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Warnhinweis erscheint</w:t>
            </w:r>
          </w:p>
          <w:p w:rsidR="000518CB" w:rsidRDefault="000518CB" w:rsidP="000518CB">
            <w:pPr>
              <w:pStyle w:val="ListParagraph"/>
              <w:numPr>
                <w:ilvl w:val="0"/>
                <w:numId w:val="44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Funktionsrechte werden von der Liste entfernt</w:t>
            </w:r>
          </w:p>
          <w:p w:rsidR="000518CB" w:rsidRPr="000518CB" w:rsidRDefault="000518CB" w:rsidP="000518CB">
            <w:pPr>
              <w:pStyle w:val="ListParagraph"/>
              <w:numPr>
                <w:ilvl w:val="0"/>
                <w:numId w:val="44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Actionpanel, inkl. Angabe der Menge der entfernten Funktionsrechte</w:t>
            </w:r>
          </w:p>
          <w:p w:rsidR="000518CB" w:rsidRDefault="000518CB" w:rsidP="00287ABD">
            <w:pPr>
              <w:tabs>
                <w:tab w:val="left" w:pos="5220"/>
              </w:tabs>
              <w:rPr>
                <w:lang w:val="de-DE"/>
              </w:rPr>
            </w:pPr>
          </w:p>
          <w:p w:rsidR="000518CB" w:rsidRDefault="000518CB" w:rsidP="00287ABD">
            <w:pPr>
              <w:tabs>
                <w:tab w:val="left" w:pos="5220"/>
              </w:tabs>
              <w:rPr>
                <w:lang w:val="de-DE"/>
              </w:rPr>
            </w:pPr>
          </w:p>
          <w:p w:rsidR="000518CB" w:rsidRPr="008233E7" w:rsidRDefault="000518CB" w:rsidP="00287ABD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Hinzufügen</w:t>
            </w:r>
          </w:p>
          <w:p w:rsidR="000518CB" w:rsidRDefault="000518CB" w:rsidP="00287AB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Modales Popup öffnet sich und zeigt alle noch verfügbare (nicht zugewiesenen Funktionsrechte)</w:t>
            </w:r>
            <w:r>
              <w:rPr>
                <w:lang w:val="de-DE"/>
              </w:rPr>
              <w:t xml:space="preserve"> siehe Schritt 8</w:t>
            </w:r>
          </w:p>
          <w:p w:rsidR="000518CB" w:rsidRPr="009565D3" w:rsidRDefault="000518CB" w:rsidP="000518CB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0518CB" w:rsidTr="00287ABD">
        <w:tc>
          <w:tcPr>
            <w:tcW w:w="9606" w:type="dxa"/>
            <w:gridSpan w:val="2"/>
          </w:tcPr>
          <w:p w:rsidR="000518CB" w:rsidRDefault="000518CB" w:rsidP="00287ABD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628494" cy="4005408"/>
                  <wp:effectExtent l="19050" t="0" r="656" b="0"/>
                  <wp:docPr id="1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766" cy="4006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18CB" w:rsidRDefault="000518CB" w:rsidP="002C5E3E">
      <w:pPr>
        <w:rPr>
          <w:lang w:val="de-CH"/>
        </w:rPr>
      </w:pPr>
    </w:p>
    <w:p w:rsidR="002C5E3E" w:rsidRDefault="002C5E3E" w:rsidP="002C5E3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C5E3E" w:rsidRPr="00AD6781" w:rsidTr="000518CB">
        <w:tc>
          <w:tcPr>
            <w:tcW w:w="9606" w:type="dxa"/>
            <w:gridSpan w:val="2"/>
            <w:shd w:val="clear" w:color="auto" w:fill="C2D69B" w:themeFill="accent3" w:themeFillTint="99"/>
          </w:tcPr>
          <w:p w:rsidR="002C5E3E" w:rsidRDefault="002C5E3E" w:rsidP="000518CB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8 </w:t>
            </w:r>
            <w:r w:rsidR="000518CB">
              <w:rPr>
                <w:lang w:val="de-DE"/>
              </w:rPr>
              <w:t>–</w:t>
            </w:r>
            <w:r>
              <w:rPr>
                <w:lang w:val="de-DE"/>
              </w:rPr>
              <w:t xml:space="preserve"> </w:t>
            </w:r>
            <w:r w:rsidR="000518CB" w:rsidRPr="000518CB">
              <w:rPr>
                <w:b w:val="0"/>
                <w:bCs w:val="0"/>
                <w:sz w:val="20"/>
                <w:lang w:val="de-CH"/>
              </w:rPr>
              <w:t>Ein oder mehrere Funktionsrechte können der Rolle zugewiesen werden</w:t>
            </w:r>
          </w:p>
        </w:tc>
      </w:tr>
      <w:tr w:rsidR="002C5E3E" w:rsidRPr="00264081" w:rsidTr="00FF6230">
        <w:tc>
          <w:tcPr>
            <w:tcW w:w="492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C5E3E" w:rsidRPr="00AD6781" w:rsidTr="00FF6230">
        <w:tc>
          <w:tcPr>
            <w:tcW w:w="4928" w:type="dxa"/>
          </w:tcPr>
          <w:p w:rsidR="002C5E3E" w:rsidRDefault="002C5E3E" w:rsidP="002C5E3E">
            <w:pPr>
              <w:rPr>
                <w:lang w:val="de-DE"/>
              </w:rPr>
            </w:pPr>
          </w:p>
          <w:p w:rsidR="002C5E3E" w:rsidRPr="00531177" w:rsidRDefault="000518CB" w:rsidP="002C5E3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:rsidR="00531177" w:rsidRPr="00531177" w:rsidRDefault="00531177" w:rsidP="00531177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 w:rsidRPr="00531177">
              <w:rPr>
                <w:lang w:val="de-DE"/>
              </w:rPr>
              <w:t xml:space="preserve">Checkbox </w:t>
            </w:r>
            <w:r>
              <w:rPr>
                <w:lang w:val="de-DE"/>
              </w:rPr>
              <w:t>zur Selektion</w:t>
            </w:r>
          </w:p>
          <w:p w:rsidR="00531177" w:rsidRPr="00531177" w:rsidRDefault="00531177" w:rsidP="00531177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 w:rsidRPr="00531177">
              <w:rPr>
                <w:lang w:val="de-DE"/>
              </w:rPr>
              <w:t>Bezeichnung</w:t>
            </w:r>
          </w:p>
          <w:p w:rsidR="00531177" w:rsidRDefault="00531177" w:rsidP="00531177">
            <w:pPr>
              <w:rPr>
                <w:lang w:val="de-DE"/>
              </w:rPr>
            </w:pPr>
          </w:p>
          <w:p w:rsidR="00531177" w:rsidRPr="008233E7" w:rsidRDefault="00531177" w:rsidP="00531177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E967A2">
              <w:rPr>
                <w:lang w:val="de-DE"/>
              </w:rPr>
              <w:t>Funktion h</w:t>
            </w:r>
            <w:r w:rsidR="00A07236">
              <w:rPr>
                <w:lang w:val="de-DE"/>
              </w:rPr>
              <w:t>inzufügen</w:t>
            </w:r>
            <w:r>
              <w:rPr>
                <w:lang w:val="de-DE"/>
              </w:rPr>
              <w:t>“</w:t>
            </w:r>
          </w:p>
          <w:p w:rsidR="00531177" w:rsidRDefault="00531177" w:rsidP="00531177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A07236">
              <w:rPr>
                <w:lang w:val="de-DE"/>
              </w:rPr>
              <w:t>Entfernen</w:t>
            </w:r>
            <w:r>
              <w:rPr>
                <w:lang w:val="de-DE"/>
              </w:rPr>
              <w:t>“</w:t>
            </w:r>
          </w:p>
          <w:p w:rsidR="00531177" w:rsidRDefault="00531177" w:rsidP="002C5E3E">
            <w:pPr>
              <w:rPr>
                <w:lang w:val="de-DE"/>
              </w:rPr>
            </w:pPr>
          </w:p>
          <w:p w:rsidR="00531177" w:rsidRPr="00672A13" w:rsidRDefault="00531177" w:rsidP="002C5E3E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0518CB" w:rsidRPr="000518CB" w:rsidRDefault="000518CB" w:rsidP="000518C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518CB">
              <w:rPr>
                <w:b/>
                <w:lang w:val="de-DE"/>
              </w:rPr>
              <w:t>Smartlist</w:t>
            </w:r>
          </w:p>
          <w:p w:rsidR="000518CB" w:rsidRPr="00E967A2" w:rsidRDefault="000518CB" w:rsidP="00E967A2">
            <w:pPr>
              <w:tabs>
                <w:tab w:val="left" w:pos="5220"/>
              </w:tabs>
              <w:rPr>
                <w:lang w:val="de-DE"/>
              </w:rPr>
            </w:pPr>
            <w:r w:rsidRPr="00E967A2">
              <w:rPr>
                <w:lang w:val="de-DE"/>
              </w:rPr>
              <w:t>Für jede Spalte steht ein Suchfeld in der Smartlist zur Verfügung</w:t>
            </w:r>
          </w:p>
          <w:p w:rsidR="00E967A2" w:rsidRPr="00E967A2" w:rsidRDefault="00E967A2" w:rsidP="00E967A2">
            <w:pPr>
              <w:tabs>
                <w:tab w:val="left" w:pos="5220"/>
              </w:tabs>
              <w:rPr>
                <w:lang w:val="de-DE"/>
              </w:rPr>
            </w:pPr>
          </w:p>
          <w:p w:rsidR="000518CB" w:rsidRPr="000518CB" w:rsidRDefault="000518CB" w:rsidP="000518C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518CB">
              <w:rPr>
                <w:b/>
                <w:lang w:val="de-DE"/>
              </w:rPr>
              <w:t>Bezeichnung</w:t>
            </w:r>
          </w:p>
          <w:p w:rsidR="000518CB" w:rsidRDefault="000518CB" w:rsidP="000518C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Das Feld </w:t>
            </w:r>
            <w:r w:rsidRPr="008233E7">
              <w:rPr>
                <w:i/>
                <w:lang w:val="de-DE"/>
              </w:rPr>
              <w:t>Bezeichnung</w:t>
            </w:r>
            <w:r>
              <w:rPr>
                <w:lang w:val="de-DE"/>
              </w:rPr>
              <w:t xml:space="preserve"> wird in der angegebenen Benutzersprache ausgegeben. </w:t>
            </w:r>
          </w:p>
          <w:p w:rsidR="00A07236" w:rsidRDefault="00A07236" w:rsidP="00A07236">
            <w:pPr>
              <w:tabs>
                <w:tab w:val="left" w:pos="5220"/>
              </w:tabs>
              <w:rPr>
                <w:lang w:val="de-DE"/>
              </w:rPr>
            </w:pPr>
          </w:p>
          <w:p w:rsidR="00A07236" w:rsidRPr="008233E7" w:rsidRDefault="00E967A2" w:rsidP="00A07236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Funktion </w:t>
            </w:r>
            <w:r w:rsidR="000518CB">
              <w:rPr>
                <w:b/>
                <w:lang w:val="de-DE"/>
              </w:rPr>
              <w:t>Hinzufügen</w:t>
            </w:r>
          </w:p>
          <w:p w:rsidR="00A07236" w:rsidRDefault="00E967A2" w:rsidP="00E967A2">
            <w:pPr>
              <w:pStyle w:val="ListParagraph"/>
              <w:numPr>
                <w:ilvl w:val="0"/>
                <w:numId w:val="4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:rsidR="00E967A2" w:rsidRDefault="00E967A2" w:rsidP="00E967A2">
            <w:pPr>
              <w:pStyle w:val="ListParagraph"/>
              <w:numPr>
                <w:ilvl w:val="0"/>
                <w:numId w:val="4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Popup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  <w:r>
              <w:rPr>
                <w:lang w:val="de-DE"/>
              </w:rPr>
              <w:t xml:space="preserve"> sich</w:t>
            </w:r>
          </w:p>
          <w:p w:rsidR="00E967A2" w:rsidRDefault="00E967A2" w:rsidP="00E967A2">
            <w:pPr>
              <w:pStyle w:val="ListParagraph"/>
              <w:numPr>
                <w:ilvl w:val="0"/>
                <w:numId w:val="4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wird aktualisiert</w:t>
            </w:r>
          </w:p>
          <w:p w:rsidR="00E967A2" w:rsidRPr="00E967A2" w:rsidRDefault="00E967A2" w:rsidP="00E967A2">
            <w:pPr>
              <w:pStyle w:val="ListParagraph"/>
              <w:numPr>
                <w:ilvl w:val="0"/>
                <w:numId w:val="4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Actionpanel bestätigt das erfolgreiche Hinzufügen, inkl. Angabe der Menge der hinzugefügten Funktionsrechte</w:t>
            </w:r>
          </w:p>
          <w:p w:rsidR="00531177" w:rsidRPr="009565D3" w:rsidRDefault="00531177" w:rsidP="00E967A2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2C5E3E" w:rsidTr="00FF6230">
        <w:tc>
          <w:tcPr>
            <w:tcW w:w="9606" w:type="dxa"/>
            <w:gridSpan w:val="2"/>
          </w:tcPr>
          <w:p w:rsidR="00A07236" w:rsidRDefault="000518CB" w:rsidP="00FF6230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541070" cy="379784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2801" cy="3799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DC0ADE" w:rsidRDefault="00DC0ADE" w:rsidP="00DC0ADE">
      <w:pPr>
        <w:pStyle w:val="Heading1"/>
        <w:rPr>
          <w:lang w:val="de-CH"/>
        </w:rPr>
      </w:pP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A07236" w:rsidTr="00DC0ADE">
        <w:tc>
          <w:tcPr>
            <w:tcW w:w="898" w:type="dxa"/>
          </w:tcPr>
          <w:p w:rsidR="00DC0ADE" w:rsidRPr="00A07236" w:rsidRDefault="00DC0ADE" w:rsidP="00DC0ADE">
            <w:pPr>
              <w:rPr>
                <w:sz w:val="18"/>
              </w:rPr>
            </w:pPr>
            <w:r w:rsidRPr="00A07236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A07236" w:rsidRDefault="00DF788D" w:rsidP="00DC0ADE">
            <w:pPr>
              <w:rPr>
                <w:sz w:val="18"/>
              </w:rPr>
            </w:pPr>
            <w:r w:rsidRPr="00A07236">
              <w:rPr>
                <w:sz w:val="18"/>
              </w:rPr>
              <w:t>10.02</w:t>
            </w:r>
            <w:r w:rsidR="00DC0ADE" w:rsidRPr="00A07236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A07236" w:rsidRDefault="00DC0ADE" w:rsidP="00DC0ADE">
            <w:pPr>
              <w:rPr>
                <w:sz w:val="18"/>
              </w:rPr>
            </w:pPr>
            <w:r w:rsidRPr="00A07236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A07236" w:rsidRDefault="00E967A2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Dokument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erstellt</w:t>
            </w:r>
            <w:proofErr w:type="spellEnd"/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A07236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:rsidR="00DC0ADE" w:rsidRPr="0005559C" w:rsidRDefault="00A07236" w:rsidP="00DC0ADE">
            <w:pPr>
              <w:rPr>
                <w:sz w:val="18"/>
              </w:rPr>
            </w:pPr>
            <w:r>
              <w:rPr>
                <w:sz w:val="18"/>
              </w:rPr>
              <w:t>26.02.2009</w:t>
            </w:r>
          </w:p>
        </w:tc>
        <w:tc>
          <w:tcPr>
            <w:tcW w:w="2018" w:type="dxa"/>
          </w:tcPr>
          <w:p w:rsidR="00DC0ADE" w:rsidRPr="0005559C" w:rsidRDefault="00A07236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05559C" w:rsidRDefault="00A07236" w:rsidP="00DC0ADE">
            <w:pPr>
              <w:rPr>
                <w:sz w:val="18"/>
              </w:rPr>
            </w:pPr>
            <w:r>
              <w:rPr>
                <w:sz w:val="18"/>
              </w:rPr>
              <w:t xml:space="preserve">Inputs </w:t>
            </w:r>
            <w:proofErr w:type="spellStart"/>
            <w:r>
              <w:rPr>
                <w:sz w:val="18"/>
              </w:rPr>
              <w:t>aus</w:t>
            </w:r>
            <w:proofErr w:type="spellEnd"/>
            <w:r>
              <w:rPr>
                <w:sz w:val="18"/>
              </w:rPr>
              <w:t xml:space="preserve"> Interviews</w:t>
            </w:r>
          </w:p>
        </w:tc>
      </w:tr>
      <w:tr w:rsidR="00DC0ADE" w:rsidRPr="00E967A2" w:rsidTr="00DC0ADE">
        <w:tc>
          <w:tcPr>
            <w:tcW w:w="898" w:type="dxa"/>
          </w:tcPr>
          <w:p w:rsidR="00DC0ADE" w:rsidRPr="0005559C" w:rsidRDefault="00E967A2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05559C" w:rsidRDefault="00E967A2" w:rsidP="00DC0ADE">
            <w:pPr>
              <w:rPr>
                <w:sz w:val="18"/>
              </w:rPr>
            </w:pPr>
            <w:r>
              <w:rPr>
                <w:sz w:val="18"/>
              </w:rPr>
              <w:t>05.11.2009</w:t>
            </w:r>
          </w:p>
        </w:tc>
        <w:tc>
          <w:tcPr>
            <w:tcW w:w="2018" w:type="dxa"/>
          </w:tcPr>
          <w:p w:rsidR="00DC0ADE" w:rsidRPr="0005559C" w:rsidRDefault="00E967A2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E967A2" w:rsidRDefault="00E967A2" w:rsidP="00DC0ADE">
            <w:pPr>
              <w:rPr>
                <w:sz w:val="18"/>
                <w:lang w:val="de-CH"/>
              </w:rPr>
            </w:pPr>
            <w:r w:rsidRPr="00E967A2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E967A2" w:rsidTr="00DC0ADE">
        <w:tc>
          <w:tcPr>
            <w:tcW w:w="898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E967A2" w:rsidTr="00DC0ADE">
        <w:tc>
          <w:tcPr>
            <w:tcW w:w="898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E967A2" w:rsidTr="00DC0ADE">
        <w:tc>
          <w:tcPr>
            <w:tcW w:w="898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E967A2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E967A2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8"/>
      <w:footerReference w:type="default" r:id="rId19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43F" w:rsidRDefault="009D643F">
      <w:r>
        <w:separator/>
      </w:r>
    </w:p>
  </w:endnote>
  <w:endnote w:type="continuationSeparator" w:id="0">
    <w:p w:rsidR="009D643F" w:rsidRDefault="009D6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F32D8D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F32D8D">
      <w:rPr>
        <w:sz w:val="12"/>
        <w:lang w:val="en-US"/>
      </w:rPr>
      <w:fldChar w:fldCharType="separate"/>
    </w:r>
    <w:r w:rsidR="009A605A">
      <w:rPr>
        <w:noProof/>
        <w:sz w:val="12"/>
        <w:lang w:val="de-CH"/>
      </w:rPr>
      <w:t>Tim Bänziger</w:t>
    </w:r>
    <w:r w:rsidR="00F32D8D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F32D8D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F32D8D">
      <w:rPr>
        <w:sz w:val="12"/>
        <w:lang w:val="en-US"/>
      </w:rPr>
      <w:fldChar w:fldCharType="separate"/>
    </w:r>
    <w:r w:rsidR="00E967A2">
      <w:rPr>
        <w:noProof/>
        <w:sz w:val="12"/>
        <w:lang w:val="de-CH"/>
      </w:rPr>
      <w:t>8</w:t>
    </w:r>
    <w:r w:rsidR="00F32D8D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F32D8D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F32D8D">
      <w:rPr>
        <w:sz w:val="12"/>
        <w:lang w:val="en-US"/>
      </w:rPr>
      <w:fldChar w:fldCharType="separate"/>
    </w:r>
    <w:r w:rsidR="00F168F7">
      <w:rPr>
        <w:noProof/>
        <w:sz w:val="12"/>
        <w:lang w:val="en-US"/>
      </w:rPr>
      <w:t>11/5/2009</w:t>
    </w:r>
    <w:r w:rsidR="00F32D8D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43F" w:rsidRDefault="009D643F">
      <w:r>
        <w:separator/>
      </w:r>
    </w:p>
  </w:footnote>
  <w:footnote w:type="continuationSeparator" w:id="0">
    <w:p w:rsidR="009D643F" w:rsidRDefault="009D64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035B"/>
    <w:multiLevelType w:val="hybridMultilevel"/>
    <w:tmpl w:val="DF263DDE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F1073"/>
    <w:multiLevelType w:val="hybridMultilevel"/>
    <w:tmpl w:val="787E10D6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D4272"/>
    <w:multiLevelType w:val="hybridMultilevel"/>
    <w:tmpl w:val="AAC838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C26A31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85D6F"/>
    <w:multiLevelType w:val="hybridMultilevel"/>
    <w:tmpl w:val="69067B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466FF"/>
    <w:multiLevelType w:val="hybridMultilevel"/>
    <w:tmpl w:val="41EA313C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3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94DEC"/>
    <w:multiLevelType w:val="hybridMultilevel"/>
    <w:tmpl w:val="1CD09F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E322C2"/>
    <w:multiLevelType w:val="hybridMultilevel"/>
    <w:tmpl w:val="40D4901A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26180"/>
    <w:multiLevelType w:val="hybridMultilevel"/>
    <w:tmpl w:val="8E0AB8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8E4704"/>
    <w:multiLevelType w:val="hybridMultilevel"/>
    <w:tmpl w:val="5332368E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637B2F"/>
    <w:multiLevelType w:val="hybridMultilevel"/>
    <w:tmpl w:val="A7E0C56A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12"/>
  </w:num>
  <w:num w:numId="4">
    <w:abstractNumId w:val="28"/>
  </w:num>
  <w:num w:numId="5">
    <w:abstractNumId w:val="18"/>
  </w:num>
  <w:num w:numId="6">
    <w:abstractNumId w:val="42"/>
  </w:num>
  <w:num w:numId="7">
    <w:abstractNumId w:val="21"/>
  </w:num>
  <w:num w:numId="8">
    <w:abstractNumId w:val="32"/>
  </w:num>
  <w:num w:numId="9">
    <w:abstractNumId w:val="6"/>
  </w:num>
  <w:num w:numId="10">
    <w:abstractNumId w:val="40"/>
  </w:num>
  <w:num w:numId="11">
    <w:abstractNumId w:val="20"/>
  </w:num>
  <w:num w:numId="12">
    <w:abstractNumId w:val="35"/>
  </w:num>
  <w:num w:numId="13">
    <w:abstractNumId w:val="13"/>
  </w:num>
  <w:num w:numId="14">
    <w:abstractNumId w:val="14"/>
  </w:num>
  <w:num w:numId="15">
    <w:abstractNumId w:val="22"/>
  </w:num>
  <w:num w:numId="16">
    <w:abstractNumId w:val="16"/>
  </w:num>
  <w:num w:numId="17">
    <w:abstractNumId w:val="43"/>
  </w:num>
  <w:num w:numId="18">
    <w:abstractNumId w:val="8"/>
  </w:num>
  <w:num w:numId="19">
    <w:abstractNumId w:val="37"/>
  </w:num>
  <w:num w:numId="20">
    <w:abstractNumId w:val="44"/>
  </w:num>
  <w:num w:numId="21">
    <w:abstractNumId w:val="26"/>
  </w:num>
  <w:num w:numId="22">
    <w:abstractNumId w:val="10"/>
  </w:num>
  <w:num w:numId="23">
    <w:abstractNumId w:val="31"/>
  </w:num>
  <w:num w:numId="24">
    <w:abstractNumId w:val="39"/>
  </w:num>
  <w:num w:numId="25">
    <w:abstractNumId w:val="27"/>
  </w:num>
  <w:num w:numId="26">
    <w:abstractNumId w:val="2"/>
  </w:num>
  <w:num w:numId="27">
    <w:abstractNumId w:val="4"/>
  </w:num>
  <w:num w:numId="28">
    <w:abstractNumId w:val="7"/>
  </w:num>
  <w:num w:numId="29">
    <w:abstractNumId w:val="29"/>
  </w:num>
  <w:num w:numId="30">
    <w:abstractNumId w:val="38"/>
  </w:num>
  <w:num w:numId="31">
    <w:abstractNumId w:val="24"/>
  </w:num>
  <w:num w:numId="32">
    <w:abstractNumId w:val="41"/>
  </w:num>
  <w:num w:numId="33">
    <w:abstractNumId w:val="17"/>
  </w:num>
  <w:num w:numId="34">
    <w:abstractNumId w:val="15"/>
  </w:num>
  <w:num w:numId="35">
    <w:abstractNumId w:val="3"/>
  </w:num>
  <w:num w:numId="36">
    <w:abstractNumId w:val="19"/>
  </w:num>
  <w:num w:numId="37">
    <w:abstractNumId w:val="36"/>
  </w:num>
  <w:num w:numId="38">
    <w:abstractNumId w:val="11"/>
  </w:num>
  <w:num w:numId="39">
    <w:abstractNumId w:val="0"/>
  </w:num>
  <w:num w:numId="40">
    <w:abstractNumId w:val="23"/>
  </w:num>
  <w:num w:numId="41">
    <w:abstractNumId w:val="5"/>
  </w:num>
  <w:num w:numId="42">
    <w:abstractNumId w:val="25"/>
  </w:num>
  <w:num w:numId="43">
    <w:abstractNumId w:val="9"/>
  </w:num>
  <w:num w:numId="44">
    <w:abstractNumId w:val="30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/>
  <w:rsids>
    <w:rsidRoot w:val="000E1878"/>
    <w:rsid w:val="0001095C"/>
    <w:rsid w:val="00023502"/>
    <w:rsid w:val="0003695F"/>
    <w:rsid w:val="000413CA"/>
    <w:rsid w:val="000454EE"/>
    <w:rsid w:val="00045CE2"/>
    <w:rsid w:val="000518CB"/>
    <w:rsid w:val="00060221"/>
    <w:rsid w:val="00070EBE"/>
    <w:rsid w:val="000743EA"/>
    <w:rsid w:val="00094819"/>
    <w:rsid w:val="000A170A"/>
    <w:rsid w:val="000E1878"/>
    <w:rsid w:val="000E64FA"/>
    <w:rsid w:val="000F6BE6"/>
    <w:rsid w:val="0012154D"/>
    <w:rsid w:val="00133018"/>
    <w:rsid w:val="00133EC4"/>
    <w:rsid w:val="00135BDA"/>
    <w:rsid w:val="00153091"/>
    <w:rsid w:val="0016230D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871DA"/>
    <w:rsid w:val="002A2EA1"/>
    <w:rsid w:val="002B5781"/>
    <w:rsid w:val="002C1B8C"/>
    <w:rsid w:val="002C5E3E"/>
    <w:rsid w:val="002E487F"/>
    <w:rsid w:val="002F638D"/>
    <w:rsid w:val="0031440A"/>
    <w:rsid w:val="0035327D"/>
    <w:rsid w:val="00367F8E"/>
    <w:rsid w:val="00372620"/>
    <w:rsid w:val="00394CE0"/>
    <w:rsid w:val="00395D64"/>
    <w:rsid w:val="003B7C70"/>
    <w:rsid w:val="003C5246"/>
    <w:rsid w:val="003F6654"/>
    <w:rsid w:val="00405D53"/>
    <w:rsid w:val="00432E33"/>
    <w:rsid w:val="0044166D"/>
    <w:rsid w:val="004544EA"/>
    <w:rsid w:val="0047014F"/>
    <w:rsid w:val="004724E4"/>
    <w:rsid w:val="00472AA3"/>
    <w:rsid w:val="00474B71"/>
    <w:rsid w:val="004A73C6"/>
    <w:rsid w:val="004A748E"/>
    <w:rsid w:val="004A7504"/>
    <w:rsid w:val="004B05C2"/>
    <w:rsid w:val="004B421A"/>
    <w:rsid w:val="004D0AC8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1177"/>
    <w:rsid w:val="0053252A"/>
    <w:rsid w:val="00537819"/>
    <w:rsid w:val="00540A78"/>
    <w:rsid w:val="005522A9"/>
    <w:rsid w:val="00556707"/>
    <w:rsid w:val="00563116"/>
    <w:rsid w:val="005711E4"/>
    <w:rsid w:val="00573325"/>
    <w:rsid w:val="00580DDE"/>
    <w:rsid w:val="005862B3"/>
    <w:rsid w:val="00594095"/>
    <w:rsid w:val="005A20F8"/>
    <w:rsid w:val="005C3503"/>
    <w:rsid w:val="005D6E72"/>
    <w:rsid w:val="005F38F4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85D3B"/>
    <w:rsid w:val="00697286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7880"/>
    <w:rsid w:val="007A0F86"/>
    <w:rsid w:val="007B615A"/>
    <w:rsid w:val="007F63B3"/>
    <w:rsid w:val="00806ED0"/>
    <w:rsid w:val="008233E7"/>
    <w:rsid w:val="00832D17"/>
    <w:rsid w:val="008346FA"/>
    <w:rsid w:val="00834A04"/>
    <w:rsid w:val="0088140C"/>
    <w:rsid w:val="00883232"/>
    <w:rsid w:val="00884958"/>
    <w:rsid w:val="008974C5"/>
    <w:rsid w:val="008A1628"/>
    <w:rsid w:val="008C6CFF"/>
    <w:rsid w:val="008D09FA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A1573"/>
    <w:rsid w:val="009A605A"/>
    <w:rsid w:val="009B4BA3"/>
    <w:rsid w:val="009B6C70"/>
    <w:rsid w:val="009B7616"/>
    <w:rsid w:val="009D1AD5"/>
    <w:rsid w:val="009D643F"/>
    <w:rsid w:val="009D6D44"/>
    <w:rsid w:val="009E0837"/>
    <w:rsid w:val="00A031B3"/>
    <w:rsid w:val="00A07236"/>
    <w:rsid w:val="00A21793"/>
    <w:rsid w:val="00A346A3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D6781"/>
    <w:rsid w:val="00AF0228"/>
    <w:rsid w:val="00AF16EE"/>
    <w:rsid w:val="00AF50F4"/>
    <w:rsid w:val="00B21819"/>
    <w:rsid w:val="00B645DF"/>
    <w:rsid w:val="00B71514"/>
    <w:rsid w:val="00B844C0"/>
    <w:rsid w:val="00B93C50"/>
    <w:rsid w:val="00BA575F"/>
    <w:rsid w:val="00BA6450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5F0C"/>
    <w:rsid w:val="00C765BE"/>
    <w:rsid w:val="00C76E7A"/>
    <w:rsid w:val="00C86558"/>
    <w:rsid w:val="00C92288"/>
    <w:rsid w:val="00CA7B69"/>
    <w:rsid w:val="00CC470D"/>
    <w:rsid w:val="00CD0216"/>
    <w:rsid w:val="00D12845"/>
    <w:rsid w:val="00D130D4"/>
    <w:rsid w:val="00D1418B"/>
    <w:rsid w:val="00D3100B"/>
    <w:rsid w:val="00D40276"/>
    <w:rsid w:val="00D43DE5"/>
    <w:rsid w:val="00D45F3D"/>
    <w:rsid w:val="00D60C80"/>
    <w:rsid w:val="00D65A66"/>
    <w:rsid w:val="00D90064"/>
    <w:rsid w:val="00D92286"/>
    <w:rsid w:val="00DA2DC8"/>
    <w:rsid w:val="00DA60DB"/>
    <w:rsid w:val="00DC0ADE"/>
    <w:rsid w:val="00DC566C"/>
    <w:rsid w:val="00DE3CE8"/>
    <w:rsid w:val="00DE5AF0"/>
    <w:rsid w:val="00DE71F8"/>
    <w:rsid w:val="00DF3EC8"/>
    <w:rsid w:val="00DF788D"/>
    <w:rsid w:val="00E008EF"/>
    <w:rsid w:val="00E07B5C"/>
    <w:rsid w:val="00E2016C"/>
    <w:rsid w:val="00E201E5"/>
    <w:rsid w:val="00E207E2"/>
    <w:rsid w:val="00E27F3A"/>
    <w:rsid w:val="00E3032E"/>
    <w:rsid w:val="00E362DB"/>
    <w:rsid w:val="00E43218"/>
    <w:rsid w:val="00E677FE"/>
    <w:rsid w:val="00E7428E"/>
    <w:rsid w:val="00E87602"/>
    <w:rsid w:val="00E9519F"/>
    <w:rsid w:val="00E967A2"/>
    <w:rsid w:val="00EA1203"/>
    <w:rsid w:val="00EB29ED"/>
    <w:rsid w:val="00EB555E"/>
    <w:rsid w:val="00ED68EF"/>
    <w:rsid w:val="00EE6148"/>
    <w:rsid w:val="00EF30D3"/>
    <w:rsid w:val="00F023F2"/>
    <w:rsid w:val="00F05962"/>
    <w:rsid w:val="00F168F7"/>
    <w:rsid w:val="00F22AF5"/>
    <w:rsid w:val="00F32D8D"/>
    <w:rsid w:val="00F54DE0"/>
    <w:rsid w:val="00F612C6"/>
    <w:rsid w:val="00F71B4C"/>
    <w:rsid w:val="00F84F1B"/>
    <w:rsid w:val="00F874A9"/>
    <w:rsid w:val="00FA4E37"/>
    <w:rsid w:val="00FB55C6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AD6781"/>
    <w:rPr>
      <w:rFonts w:ascii="Arial" w:hAnsi="Arial"/>
      <w:b/>
      <w:bCs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9F2F59-5709-4381-9C92-1352E5B71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88D0E47-7588-49C4-8B01-4177EF07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8</Pages>
  <Words>686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ROOMS PRO R.4.0</vt:lpstr>
      <vt:lpstr>Use Cases Release 4.0</vt:lpstr>
    </vt:vector>
  </TitlesOfParts>
  <Manager>Mario Haller</Manager>
  <Company>GARAIO AG</Company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ROOMS PRO R.4.0</dc:title>
  <dc:subject>105.001</dc:subject>
  <dc:creator>Tim Bänziger</dc:creator>
  <cp:keywords>ROOMS, Ressourcen</cp:keywords>
  <cp:lastModifiedBy>Tim Bänziger</cp:lastModifiedBy>
  <cp:revision>2</cp:revision>
  <cp:lastPrinted>2009-02-09T07:28:00Z</cp:lastPrinted>
  <dcterms:created xsi:type="dcterms:W3CDTF">2009-11-05T08:47:00Z</dcterms:created>
  <dcterms:modified xsi:type="dcterms:W3CDTF">2009-11-05T08:47:00Z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
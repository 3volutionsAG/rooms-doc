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2D69B"/>
        <w:tblLayout w:type="fixed"/>
        <w:tblCellMar>
          <w:top w:w="57" w:type="dxa"/>
          <w:bottom w:w="57" w:type="dxa"/>
        </w:tblCellMar>
        <w:tblLook w:val="0000"/>
      </w:tblPr>
      <w:tblGrid>
        <w:gridCol w:w="958"/>
        <w:gridCol w:w="1228"/>
        <w:gridCol w:w="2883"/>
        <w:gridCol w:w="2410"/>
        <w:gridCol w:w="2126"/>
      </w:tblGrid>
      <w:tr w:rsidR="002C6722" w:rsidRPr="0046355D" w:rsidTr="002C6722">
        <w:trPr>
          <w:cantSplit/>
        </w:trPr>
        <w:tc>
          <w:tcPr>
            <w:tcW w:w="9605" w:type="dxa"/>
            <w:gridSpan w:val="5"/>
            <w:tcBorders>
              <w:bottom w:val="single" w:sz="4" w:space="0" w:color="auto"/>
            </w:tcBorders>
            <w:shd w:val="clear" w:color="auto" w:fill="C2D69B"/>
          </w:tcPr>
          <w:p w:rsidR="002C6722" w:rsidRPr="0046355D" w:rsidRDefault="002C6722" w:rsidP="00A606BB">
            <w:pPr>
              <w:pStyle w:val="Heading3"/>
              <w:jc w:val="both"/>
              <w:rPr>
                <w:sz w:val="32"/>
                <w:lang w:val="de-CH"/>
              </w:rPr>
            </w:pPr>
            <w:proofErr w:type="spellStart"/>
            <w:r w:rsidRPr="0046355D">
              <w:rPr>
                <w:sz w:val="32"/>
                <w:lang w:val="de-CH"/>
              </w:rPr>
              <w:t>Use</w:t>
            </w:r>
            <w:proofErr w:type="spellEnd"/>
            <w:r w:rsidRPr="0046355D">
              <w:rPr>
                <w:sz w:val="32"/>
                <w:lang w:val="de-CH"/>
              </w:rPr>
              <w:t xml:space="preserve"> Case Überblick</w:t>
            </w:r>
          </w:p>
        </w:tc>
      </w:tr>
      <w:tr w:rsidR="002C6722" w:rsidRPr="00217EF9" w:rsidTr="002C67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722" w:rsidRDefault="002C6722" w:rsidP="00A606BB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Name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722" w:rsidRDefault="002C6722" w:rsidP="00A606BB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Medien verwalten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722" w:rsidRDefault="002C6722" w:rsidP="00A606BB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722" w:rsidRDefault="002C6722" w:rsidP="00A606BB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105.009</w:t>
            </w:r>
          </w:p>
        </w:tc>
      </w:tr>
      <w:tr w:rsidR="002C6722" w:rsidRPr="003A1F8D" w:rsidTr="002C67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722" w:rsidRDefault="002C6722" w:rsidP="00A606BB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proofErr w:type="spellStart"/>
            <w:r>
              <w:rPr>
                <w:b/>
                <w:bCs/>
                <w:lang w:val="de-DE"/>
              </w:rPr>
              <w:t>Owner</w:t>
            </w:r>
            <w:proofErr w:type="spellEnd"/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722" w:rsidRDefault="002C6722" w:rsidP="00A606BB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Tim Bänziger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722" w:rsidRPr="00B21819" w:rsidRDefault="002C6722" w:rsidP="00A606BB">
            <w:pPr>
              <w:tabs>
                <w:tab w:val="left" w:pos="5220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B21819">
              <w:rPr>
                <w:b/>
                <w:bCs/>
                <w:sz w:val="16"/>
                <w:szCs w:val="16"/>
                <w:lang w:val="en-US"/>
              </w:rPr>
              <w:t>Rev-Number / Saved Date / Last Saved by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722" w:rsidRDefault="002C6722" w:rsidP="00A606BB">
            <w:pPr>
              <w:tabs>
                <w:tab w:val="left" w:pos="5220"/>
              </w:tabs>
              <w:rPr>
                <w:lang w:val="de-DE"/>
              </w:rPr>
            </w:pPr>
            <w:r w:rsidRPr="003A1F8D">
              <w:rPr>
                <w:lang w:val="de-CH"/>
              </w:rPr>
              <w:t>2.</w:t>
            </w:r>
            <w:r>
              <w:rPr>
                <w:lang w:val="de-CH"/>
              </w:rPr>
              <w:t>0</w:t>
            </w:r>
            <w:r>
              <w:rPr>
                <w:lang w:val="de-DE"/>
              </w:rPr>
              <w:t xml:space="preserve"> / </w:t>
            </w:r>
            <w:fldSimple w:instr=" DOCPROPERTY  LastSavedTime  \* MERGEFORMAT &quot;dd. MM. yyyy&quot;">
              <w:r>
                <w:t>19.08.2009 14:19</w:t>
              </w:r>
            </w:fldSimple>
            <w:r>
              <w:rPr>
                <w:lang w:val="de-DE"/>
              </w:rPr>
              <w:t xml:space="preserve"> / </w:t>
            </w:r>
            <w:fldSimple w:instr=" DOCPROPERTY  LastSavedBy  \* MERGEFORMAT ">
              <w:r w:rsidRPr="009565D3">
                <w:rPr>
                  <w:lang w:val="de-DE"/>
                </w:rPr>
                <w:t>Tim</w:t>
              </w:r>
              <w:r w:rsidRPr="003A1F8D">
                <w:rPr>
                  <w:lang w:val="de-CH"/>
                </w:rPr>
                <w:t xml:space="preserve"> Bänziger</w:t>
              </w:r>
            </w:fldSimple>
          </w:p>
        </w:tc>
      </w:tr>
      <w:tr w:rsidR="002C6722" w:rsidRPr="002C6722" w:rsidTr="002C67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722" w:rsidRDefault="002C6722" w:rsidP="00A606BB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Ziel &amp; Beschreibung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722" w:rsidRPr="009F48FA" w:rsidRDefault="002C6722" w:rsidP="00A606BB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Zu einer Ressource sollen verschiedene Medien (PDF, JPG, DOC, etc.) hinterlegt werden können, die dem Benutzer während des Reservationsprozesses notwendige Zusatzinformationen geben.</w:t>
            </w:r>
          </w:p>
        </w:tc>
      </w:tr>
      <w:tr w:rsidR="002C6722" w:rsidRPr="002C6722" w:rsidTr="002C67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722" w:rsidRDefault="002C6722" w:rsidP="00A606BB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Bedingungen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722" w:rsidRPr="00A606BB" w:rsidRDefault="002C6722" w:rsidP="00A606BB">
            <w:pPr>
              <w:pStyle w:val="ListParagraph"/>
              <w:numPr>
                <w:ilvl w:val="0"/>
                <w:numId w:val="24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Medien Editieren ist nicht möglich – diese werden gelöscht und neu angefügt.</w:t>
            </w:r>
          </w:p>
        </w:tc>
      </w:tr>
      <w:tr w:rsidR="002C6722" w:rsidRPr="003C3934" w:rsidTr="002C67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722" w:rsidRDefault="002C6722" w:rsidP="00A606BB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Datenrechte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722" w:rsidRPr="009F48FA" w:rsidRDefault="002C6722" w:rsidP="00A606BB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2C6722" w:rsidRPr="003C3934" w:rsidTr="002C67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722" w:rsidRDefault="002C6722" w:rsidP="00A606BB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Funktionsrechte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722" w:rsidRPr="009F48FA" w:rsidRDefault="002C6722" w:rsidP="00A606BB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2C6722" w:rsidRPr="009F48FA" w:rsidTr="002C67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722" w:rsidRDefault="002C6722" w:rsidP="00A606BB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Hauptszenario in Schritten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722" w:rsidRPr="002C6722" w:rsidRDefault="002C6722" w:rsidP="002C6722">
            <w:pPr>
              <w:pStyle w:val="ListParagraph"/>
              <w:numPr>
                <w:ilvl w:val="0"/>
                <w:numId w:val="45"/>
              </w:numPr>
              <w:jc w:val="both"/>
              <w:rPr>
                <w:lang w:val="de-CH"/>
              </w:rPr>
            </w:pPr>
            <w:r w:rsidRPr="002C6722">
              <w:rPr>
                <w:lang w:val="de-CH"/>
              </w:rPr>
              <w:t>Benutzer navigiert auf Tab „Medien“</w:t>
            </w:r>
          </w:p>
          <w:p w:rsidR="002C6722" w:rsidRPr="002C6722" w:rsidRDefault="002C6722" w:rsidP="002C6722">
            <w:pPr>
              <w:pStyle w:val="ListParagraph"/>
              <w:numPr>
                <w:ilvl w:val="0"/>
                <w:numId w:val="45"/>
              </w:numPr>
              <w:jc w:val="both"/>
              <w:rPr>
                <w:lang w:val="de-CH"/>
              </w:rPr>
            </w:pPr>
            <w:r w:rsidRPr="002C6722">
              <w:rPr>
                <w:lang w:val="de-CH"/>
              </w:rPr>
              <w:t>System zeigt Liste mit erfassten Medien</w:t>
            </w:r>
            <w:r>
              <w:rPr>
                <w:lang w:val="de-CH"/>
              </w:rPr>
              <w:t xml:space="preserve"> – eine oder mehrere Medien können gelöscht werden</w:t>
            </w:r>
          </w:p>
          <w:p w:rsidR="002C6722" w:rsidRPr="002C6722" w:rsidRDefault="002C6722" w:rsidP="002C6722">
            <w:pPr>
              <w:pStyle w:val="ListParagraph"/>
              <w:numPr>
                <w:ilvl w:val="0"/>
                <w:numId w:val="45"/>
              </w:numPr>
              <w:jc w:val="both"/>
              <w:rPr>
                <w:lang w:val="de-CH"/>
              </w:rPr>
            </w:pPr>
            <w:r w:rsidRPr="002C6722">
              <w:rPr>
                <w:lang w:val="de-CH"/>
              </w:rPr>
              <w:t>Benutzer kann Medien löschen</w:t>
            </w:r>
          </w:p>
          <w:p w:rsidR="002C6722" w:rsidRPr="002C6722" w:rsidRDefault="002C6722" w:rsidP="002C6722">
            <w:pPr>
              <w:pStyle w:val="ListParagraph"/>
              <w:numPr>
                <w:ilvl w:val="0"/>
                <w:numId w:val="45"/>
              </w:numPr>
              <w:jc w:val="both"/>
              <w:rPr>
                <w:lang w:val="de-CH"/>
              </w:rPr>
            </w:pPr>
            <w:r w:rsidRPr="002C6722">
              <w:rPr>
                <w:lang w:val="de-CH"/>
              </w:rPr>
              <w:t>Benutzer kann Medien hinzufügen</w:t>
            </w:r>
          </w:p>
        </w:tc>
      </w:tr>
      <w:tr w:rsidR="002C6722" w:rsidRPr="00395D64" w:rsidTr="002C67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  <w:trHeight w:val="770"/>
        </w:trPr>
        <w:tc>
          <w:tcPr>
            <w:tcW w:w="2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722" w:rsidRDefault="002C6722" w:rsidP="00A606BB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Beziehungen zu UC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722" w:rsidRPr="00A1286A" w:rsidRDefault="002C6722" w:rsidP="00A606BB">
            <w:pPr>
              <w:tabs>
                <w:tab w:val="left" w:pos="5220"/>
              </w:tabs>
              <w:jc w:val="both"/>
              <w:rPr>
                <w:lang w:val="en-US"/>
              </w:rPr>
            </w:pPr>
            <w:r w:rsidRPr="00A1286A">
              <w:rPr>
                <w:lang w:val="en-US"/>
              </w:rPr>
              <w:t>105.001</w:t>
            </w:r>
          </w:p>
          <w:p w:rsidR="002C6722" w:rsidRPr="00A1286A" w:rsidRDefault="002C6722" w:rsidP="00A606BB">
            <w:pPr>
              <w:tabs>
                <w:tab w:val="left" w:pos="5220"/>
              </w:tabs>
              <w:jc w:val="both"/>
              <w:rPr>
                <w:lang w:val="en-US"/>
              </w:rPr>
            </w:pPr>
          </w:p>
        </w:tc>
      </w:tr>
    </w:tbl>
    <w:p w:rsidR="002C6722" w:rsidRDefault="002C6722" w:rsidP="002C6722"/>
    <w:p w:rsidR="002C6722" w:rsidRPr="0046355D" w:rsidRDefault="002C6722" w:rsidP="002C6722">
      <w:pPr>
        <w:rPr>
          <w:b/>
        </w:rPr>
      </w:pPr>
      <w:proofErr w:type="spellStart"/>
      <w:r w:rsidRPr="0046355D">
        <w:rPr>
          <w:b/>
        </w:rPr>
        <w:t>Legende</w:t>
      </w:r>
      <w:proofErr w:type="spellEnd"/>
    </w:p>
    <w:p w:rsidR="002C6722" w:rsidRPr="0046355D" w:rsidRDefault="002C6722" w:rsidP="002C6722">
      <w:pPr>
        <w:pStyle w:val="ListParagraph"/>
        <w:numPr>
          <w:ilvl w:val="0"/>
          <w:numId w:val="43"/>
        </w:numPr>
      </w:pPr>
      <w:r>
        <w:rPr>
          <w:color w:val="FF0000"/>
        </w:rPr>
        <w:t xml:space="preserve">Rote </w:t>
      </w:r>
      <w:proofErr w:type="spellStart"/>
      <w:r>
        <w:rPr>
          <w:color w:val="FF0000"/>
        </w:rPr>
        <w:t>Schrift</w:t>
      </w:r>
      <w:proofErr w:type="spellEnd"/>
      <w:r>
        <w:rPr>
          <w:color w:val="FF0000"/>
        </w:rPr>
        <w:t xml:space="preserve"> = MUSS Felder</w:t>
      </w:r>
    </w:p>
    <w:p w:rsidR="002C6722" w:rsidRDefault="002C6722" w:rsidP="002C6722">
      <w:pPr>
        <w:pStyle w:val="ListParagraph"/>
        <w:numPr>
          <w:ilvl w:val="0"/>
          <w:numId w:val="43"/>
        </w:numPr>
        <w:rPr>
          <w:highlight w:val="yellow"/>
          <w:lang w:val="de-CH"/>
        </w:rPr>
      </w:pPr>
      <w:r w:rsidRPr="0046355D">
        <w:rPr>
          <w:highlight w:val="yellow"/>
          <w:lang w:val="de-CH"/>
        </w:rPr>
        <w:t>Gelb markiert = wird in einem Folge</w:t>
      </w:r>
      <w:r>
        <w:rPr>
          <w:highlight w:val="yellow"/>
          <w:lang w:val="de-CH"/>
        </w:rPr>
        <w:t xml:space="preserve">release umgesetzt </w:t>
      </w:r>
    </w:p>
    <w:p w:rsidR="002C6722" w:rsidRPr="00C62556" w:rsidRDefault="002C6722" w:rsidP="002C6722">
      <w:pPr>
        <w:pStyle w:val="ListParagraph"/>
        <w:numPr>
          <w:ilvl w:val="0"/>
          <w:numId w:val="43"/>
        </w:numPr>
      </w:pPr>
      <w:proofErr w:type="spellStart"/>
      <w:r>
        <w:rPr>
          <w:color w:val="00B050"/>
        </w:rPr>
        <w:t>Grüne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Schrift</w:t>
      </w:r>
      <w:proofErr w:type="spellEnd"/>
      <w:r>
        <w:rPr>
          <w:color w:val="00B050"/>
        </w:rPr>
        <w:t xml:space="preserve"> = </w:t>
      </w:r>
      <w:proofErr w:type="spellStart"/>
      <w:r>
        <w:rPr>
          <w:color w:val="00B050"/>
        </w:rPr>
        <w:t>aus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anderem</w:t>
      </w:r>
      <w:proofErr w:type="spellEnd"/>
      <w:r>
        <w:rPr>
          <w:color w:val="00B050"/>
        </w:rPr>
        <w:t xml:space="preserve"> UC</w:t>
      </w:r>
    </w:p>
    <w:p w:rsidR="002C6722" w:rsidRPr="00D66AB7" w:rsidRDefault="002C6722" w:rsidP="002C6722">
      <w:pPr>
        <w:pStyle w:val="ListParagraph"/>
        <w:numPr>
          <w:ilvl w:val="0"/>
          <w:numId w:val="43"/>
        </w:numPr>
        <w:rPr>
          <w:smallCaps/>
          <w:lang w:val="de-CH"/>
        </w:rPr>
      </w:pPr>
      <w:r w:rsidRPr="00D66AB7">
        <w:rPr>
          <w:smallCaps/>
          <w:lang w:val="de-CH"/>
        </w:rPr>
        <w:t>Small Caps = Abhängig von der Ressourcenart</w:t>
      </w:r>
    </w:p>
    <w:p w:rsidR="005862B3" w:rsidRPr="002C6722" w:rsidRDefault="005862B3" w:rsidP="00DC0ADE">
      <w:pPr>
        <w:pStyle w:val="Heading1"/>
        <w:rPr>
          <w:lang w:val="de-CH"/>
        </w:rPr>
      </w:pPr>
    </w:p>
    <w:p w:rsidR="005862B3" w:rsidRDefault="005862B3" w:rsidP="00DC0ADE">
      <w:pPr>
        <w:pStyle w:val="Heading1"/>
        <w:rPr>
          <w:lang w:val="de-DE"/>
        </w:rPr>
      </w:pPr>
    </w:p>
    <w:p w:rsidR="002C6722" w:rsidRDefault="002C6722">
      <w:pPr>
        <w:rPr>
          <w:b/>
          <w:bCs/>
          <w:sz w:val="28"/>
          <w:u w:val="single"/>
          <w:lang w:val="de-DE"/>
        </w:rPr>
      </w:pPr>
      <w:r>
        <w:rPr>
          <w:b/>
          <w:bCs/>
          <w:sz w:val="28"/>
          <w:u w:val="single"/>
          <w:lang w:val="de-DE"/>
        </w:rPr>
        <w:br w:type="page"/>
      </w: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DC0ADE" w:rsidRPr="002C6722" w:rsidTr="002C6722">
        <w:tc>
          <w:tcPr>
            <w:tcW w:w="9606" w:type="dxa"/>
            <w:gridSpan w:val="2"/>
            <w:shd w:val="clear" w:color="auto" w:fill="C2D69B" w:themeFill="accent3" w:themeFillTint="99"/>
          </w:tcPr>
          <w:p w:rsidR="00DC0ADE" w:rsidRDefault="00DC0ADE" w:rsidP="005862B3">
            <w:pPr>
              <w:pStyle w:val="Heading2"/>
              <w:rPr>
                <w:lang w:val="de-DE"/>
              </w:rPr>
            </w:pPr>
            <w:r w:rsidRPr="00264081">
              <w:rPr>
                <w:lang w:val="de-DE"/>
              </w:rPr>
              <w:lastRenderedPageBreak/>
              <w:t xml:space="preserve">Schritt </w:t>
            </w:r>
            <w:r>
              <w:rPr>
                <w:lang w:val="de-DE"/>
              </w:rPr>
              <w:t xml:space="preserve">1 </w:t>
            </w:r>
            <w:r w:rsidR="00746887">
              <w:rPr>
                <w:lang w:val="de-DE"/>
              </w:rPr>
              <w:t>–</w:t>
            </w:r>
            <w:r w:rsidR="005275B9">
              <w:rPr>
                <w:lang w:val="de-DE"/>
              </w:rPr>
              <w:t xml:space="preserve"> </w:t>
            </w:r>
            <w:r w:rsidR="00FA625E" w:rsidRPr="00FA625E">
              <w:rPr>
                <w:b w:val="0"/>
                <w:bCs w:val="0"/>
                <w:sz w:val="20"/>
                <w:lang w:val="de-CH"/>
              </w:rPr>
              <w:t>Benutzer navigiert auf Tab „Medien“</w:t>
            </w:r>
            <w:r w:rsidR="002C6722">
              <w:rPr>
                <w:b w:val="0"/>
                <w:bCs w:val="0"/>
                <w:sz w:val="20"/>
                <w:lang w:val="de-CH"/>
              </w:rPr>
              <w:t xml:space="preserve"> in einer Ressource</w:t>
            </w:r>
          </w:p>
        </w:tc>
      </w:tr>
      <w:tr w:rsidR="00DC0ADE" w:rsidRPr="00264081" w:rsidTr="00DC0ADE">
        <w:tc>
          <w:tcPr>
            <w:tcW w:w="492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5D6E72" w:rsidTr="00DC0ADE">
        <w:tc>
          <w:tcPr>
            <w:tcW w:w="4928" w:type="dxa"/>
          </w:tcPr>
          <w:p w:rsidR="00DC0ADE" w:rsidRPr="005D6E72" w:rsidRDefault="00DC0ADE" w:rsidP="00DC0ADE">
            <w:pPr>
              <w:rPr>
                <w:b/>
                <w:lang w:val="de-DE"/>
              </w:rPr>
            </w:pPr>
            <w:r w:rsidRPr="005D6E72">
              <w:rPr>
                <w:b/>
                <w:lang w:val="de-DE"/>
              </w:rPr>
              <w:t>Sidepanel</w:t>
            </w:r>
          </w:p>
          <w:p w:rsidR="00DC0ADE" w:rsidRDefault="00DC0ADE" w:rsidP="00FA625E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FA625E" w:rsidRPr="00FA625E" w:rsidRDefault="00FA625E" w:rsidP="00FA625E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Keine Veränderung</w:t>
            </w:r>
          </w:p>
          <w:p w:rsidR="00DC0ADE" w:rsidRPr="005D6E72" w:rsidRDefault="00DC0ADE" w:rsidP="00DC0ADE">
            <w:pPr>
              <w:rPr>
                <w:b/>
                <w:lang w:val="de-DE"/>
              </w:rPr>
            </w:pPr>
          </w:p>
          <w:p w:rsidR="00DC0ADE" w:rsidRPr="005D6E72" w:rsidRDefault="00DC0ADE" w:rsidP="00DC0ADE">
            <w:pPr>
              <w:rPr>
                <w:b/>
                <w:lang w:val="de-DE"/>
              </w:rPr>
            </w:pPr>
          </w:p>
        </w:tc>
        <w:tc>
          <w:tcPr>
            <w:tcW w:w="4678" w:type="dxa"/>
          </w:tcPr>
          <w:p w:rsidR="00DC0ADE" w:rsidRDefault="00DC0ADE" w:rsidP="005D6E72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2C6722" w:rsidRPr="002C6722" w:rsidRDefault="002C6722" w:rsidP="005D6E72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2C6722">
              <w:rPr>
                <w:b/>
                <w:lang w:val="de-DE"/>
              </w:rPr>
              <w:t>Vorbedingung</w:t>
            </w:r>
          </w:p>
          <w:p w:rsidR="002C6722" w:rsidRDefault="002C6722" w:rsidP="005D6E72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Über UC 105.001 muss eine Ressource selektiert und in den Bearbeiten Modus gebracht werden.</w:t>
            </w:r>
          </w:p>
          <w:p w:rsidR="002C6722" w:rsidRDefault="002C6722" w:rsidP="005D6E72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FA625E" w:rsidRPr="005D6E72" w:rsidRDefault="00FA625E" w:rsidP="002C6722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Tab „Medien“ wird </w:t>
            </w:r>
            <w:r w:rsidR="002C6722">
              <w:rPr>
                <w:lang w:val="de-DE"/>
              </w:rPr>
              <w:t>angezeigt</w:t>
            </w:r>
          </w:p>
        </w:tc>
      </w:tr>
      <w:tr w:rsidR="00DC0ADE" w:rsidTr="00DC0ADE">
        <w:tc>
          <w:tcPr>
            <w:tcW w:w="9606" w:type="dxa"/>
            <w:gridSpan w:val="2"/>
          </w:tcPr>
          <w:p w:rsidR="00DC0ADE" w:rsidRDefault="00DC0ADE" w:rsidP="00DC0ADE">
            <w:pPr>
              <w:rPr>
                <w:lang w:val="de-DE"/>
              </w:rPr>
            </w:pPr>
          </w:p>
          <w:p w:rsidR="00DC0ADE" w:rsidRDefault="002C6722" w:rsidP="002C6722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5957570" cy="241300"/>
                  <wp:effectExtent l="19050" t="0" r="5080" b="0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7570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0ADE" w:rsidRDefault="00DC0ADE" w:rsidP="00DC0ADE">
      <w:pPr>
        <w:rPr>
          <w:lang w:val="de-CH"/>
        </w:rPr>
      </w:pPr>
    </w:p>
    <w:p w:rsidR="00DC0ADE" w:rsidRPr="00DC0ADE" w:rsidRDefault="00DC0ADE" w:rsidP="00DC0ADE">
      <w:pPr>
        <w:rPr>
          <w:lang w:val="de-CH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DC0ADE" w:rsidRPr="002C6722" w:rsidTr="002C6722">
        <w:tc>
          <w:tcPr>
            <w:tcW w:w="9606" w:type="dxa"/>
            <w:gridSpan w:val="2"/>
            <w:shd w:val="clear" w:color="auto" w:fill="C2D69B" w:themeFill="accent3" w:themeFillTint="99"/>
          </w:tcPr>
          <w:p w:rsidR="00DC0ADE" w:rsidRPr="005D6E72" w:rsidRDefault="00DC0ADE" w:rsidP="002C6722">
            <w:pPr>
              <w:tabs>
                <w:tab w:val="left" w:pos="5220"/>
              </w:tabs>
              <w:ind w:left="1701" w:hanging="1701"/>
              <w:jc w:val="both"/>
              <w:rPr>
                <w:lang w:val="de-CH"/>
              </w:rPr>
            </w:pPr>
            <w:bookmarkStart w:id="0" w:name="_Ref220409354"/>
            <w:r w:rsidRPr="005D6E72">
              <w:rPr>
                <w:b/>
                <w:bCs/>
                <w:sz w:val="32"/>
                <w:lang w:val="de-DE"/>
              </w:rPr>
              <w:t xml:space="preserve">Schritt 2 </w:t>
            </w:r>
            <w:r w:rsidR="00FA625E">
              <w:rPr>
                <w:b/>
                <w:bCs/>
                <w:sz w:val="32"/>
                <w:lang w:val="de-DE"/>
              </w:rPr>
              <w:t>–</w:t>
            </w:r>
            <w:bookmarkEnd w:id="0"/>
            <w:r w:rsidR="005D6E72" w:rsidRPr="005D6E72">
              <w:rPr>
                <w:b/>
                <w:bCs/>
                <w:sz w:val="32"/>
                <w:lang w:val="de-DE"/>
              </w:rPr>
              <w:t xml:space="preserve"> </w:t>
            </w:r>
            <w:r w:rsidR="00FA625E">
              <w:rPr>
                <w:lang w:val="de-CH"/>
              </w:rPr>
              <w:t>System zeigt Liste mit erfassten Medien</w:t>
            </w:r>
            <w:r w:rsidR="002C6722">
              <w:rPr>
                <w:lang w:val="de-CH"/>
              </w:rPr>
              <w:t xml:space="preserve"> – ein oder mehrere Medien können gelöscht werden</w:t>
            </w:r>
          </w:p>
        </w:tc>
      </w:tr>
      <w:tr w:rsidR="00DC0ADE" w:rsidRPr="00264081" w:rsidTr="00DC0ADE">
        <w:tc>
          <w:tcPr>
            <w:tcW w:w="4928" w:type="dxa"/>
          </w:tcPr>
          <w:p w:rsidR="00DC0ADE" w:rsidRPr="005D6E72" w:rsidRDefault="00DC0ADE" w:rsidP="005D6E72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5D6E72">
              <w:rPr>
                <w:b/>
                <w:lang w:val="de-DE"/>
              </w:rPr>
              <w:t>Controls</w:t>
            </w:r>
            <w:r w:rsidR="005D6E72">
              <w:t xml:space="preserve"> </w:t>
            </w:r>
          </w:p>
        </w:tc>
        <w:tc>
          <w:tcPr>
            <w:tcW w:w="467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2C6722" w:rsidTr="00DC0ADE">
        <w:tc>
          <w:tcPr>
            <w:tcW w:w="4928" w:type="dxa"/>
          </w:tcPr>
          <w:p w:rsidR="00DC0ADE" w:rsidRDefault="00DC0ADE" w:rsidP="005D6E72">
            <w:pPr>
              <w:rPr>
                <w:b/>
                <w:lang w:val="de-DE"/>
              </w:rPr>
            </w:pPr>
          </w:p>
          <w:p w:rsidR="00CE2815" w:rsidRDefault="002C6722" w:rsidP="005D6E72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Smartlist</w:t>
            </w:r>
            <w:r w:rsidR="00CE2815">
              <w:rPr>
                <w:b/>
                <w:lang w:val="de-DE"/>
              </w:rPr>
              <w:t xml:space="preserve"> mit Medien</w:t>
            </w:r>
          </w:p>
          <w:p w:rsidR="00CE2815" w:rsidRPr="00176EAA" w:rsidRDefault="00CE2815" w:rsidP="00CE2815">
            <w:pPr>
              <w:pStyle w:val="ListParagraph"/>
              <w:numPr>
                <w:ilvl w:val="0"/>
                <w:numId w:val="34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Checkbox zur Selektion</w:t>
            </w:r>
          </w:p>
          <w:p w:rsidR="00CE2815" w:rsidRPr="00CE2815" w:rsidRDefault="00CE2815" w:rsidP="00CE2815">
            <w:pPr>
              <w:pStyle w:val="ListParagraph"/>
              <w:numPr>
                <w:ilvl w:val="0"/>
                <w:numId w:val="34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Bezeichnung (in der gewählten Benutzersprache)</w:t>
            </w:r>
          </w:p>
          <w:p w:rsidR="00CE2815" w:rsidRPr="00CE2815" w:rsidRDefault="002C6722" w:rsidP="00CE2815">
            <w:pPr>
              <w:pStyle w:val="ListParagraph"/>
              <w:numPr>
                <w:ilvl w:val="0"/>
                <w:numId w:val="34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Bild/Datei</w:t>
            </w:r>
          </w:p>
          <w:p w:rsidR="00CE2815" w:rsidRDefault="00CE2815" w:rsidP="00CE2815">
            <w:pPr>
              <w:rPr>
                <w:b/>
                <w:lang w:val="de-DE"/>
              </w:rPr>
            </w:pPr>
          </w:p>
          <w:p w:rsidR="002C6722" w:rsidRDefault="002C6722" w:rsidP="00CE2815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Button Bereich</w:t>
            </w:r>
          </w:p>
          <w:p w:rsidR="00CE2815" w:rsidRDefault="00CE2815" w:rsidP="00CE2815">
            <w:pPr>
              <w:pStyle w:val="ListParagraph"/>
              <w:numPr>
                <w:ilvl w:val="0"/>
                <w:numId w:val="34"/>
              </w:numPr>
              <w:rPr>
                <w:lang w:val="de-DE"/>
              </w:rPr>
            </w:pPr>
            <w:r w:rsidRPr="00CE2815">
              <w:rPr>
                <w:lang w:val="de-DE"/>
              </w:rPr>
              <w:t xml:space="preserve">Button </w:t>
            </w:r>
            <w:r>
              <w:rPr>
                <w:lang w:val="de-DE"/>
              </w:rPr>
              <w:t>„Hinzufügen“</w:t>
            </w:r>
          </w:p>
          <w:p w:rsidR="00CE2815" w:rsidRDefault="00CE2815" w:rsidP="00CE2815">
            <w:pPr>
              <w:pStyle w:val="ListParagraph"/>
              <w:numPr>
                <w:ilvl w:val="0"/>
                <w:numId w:val="34"/>
              </w:numPr>
              <w:rPr>
                <w:lang w:val="de-DE"/>
              </w:rPr>
            </w:pPr>
            <w:r>
              <w:rPr>
                <w:lang w:val="de-DE"/>
              </w:rPr>
              <w:t>Button „</w:t>
            </w:r>
            <w:r w:rsidR="002C6722">
              <w:rPr>
                <w:lang w:val="de-DE"/>
              </w:rPr>
              <w:t>Löschen</w:t>
            </w:r>
            <w:r>
              <w:rPr>
                <w:lang w:val="de-DE"/>
              </w:rPr>
              <w:t>“</w:t>
            </w:r>
          </w:p>
          <w:p w:rsidR="00CE2815" w:rsidRDefault="00CE2815" w:rsidP="00CE2815">
            <w:pPr>
              <w:rPr>
                <w:lang w:val="de-DE"/>
              </w:rPr>
            </w:pPr>
          </w:p>
          <w:p w:rsidR="00CE2815" w:rsidRPr="00CE2815" w:rsidRDefault="00CE2815" w:rsidP="00CE2815">
            <w:pPr>
              <w:rPr>
                <w:lang w:val="de-DE"/>
              </w:rPr>
            </w:pPr>
          </w:p>
        </w:tc>
        <w:tc>
          <w:tcPr>
            <w:tcW w:w="4678" w:type="dxa"/>
          </w:tcPr>
          <w:p w:rsidR="00CE2815" w:rsidRPr="009F4A3C" w:rsidRDefault="00CE2815" w:rsidP="00CE2815">
            <w:pPr>
              <w:tabs>
                <w:tab w:val="left" w:pos="5220"/>
              </w:tabs>
              <w:rPr>
                <w:b/>
                <w:lang w:val="de-DE"/>
              </w:rPr>
            </w:pPr>
          </w:p>
          <w:p w:rsidR="00CE2815" w:rsidRDefault="002C6722" w:rsidP="00CE2815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>Smartlist</w:t>
            </w:r>
          </w:p>
          <w:p w:rsidR="00176EAA" w:rsidRPr="002C6722" w:rsidRDefault="002C6722" w:rsidP="00CE2815">
            <w:pPr>
              <w:tabs>
                <w:tab w:val="left" w:pos="5220"/>
              </w:tabs>
              <w:rPr>
                <w:lang w:val="de-DE"/>
              </w:rPr>
            </w:pPr>
            <w:r w:rsidRPr="002C6722">
              <w:rPr>
                <w:lang w:val="de-DE"/>
              </w:rPr>
              <w:t>Die Smartlist beinhaltet über jeder Spalte ein Suchfeld</w:t>
            </w:r>
          </w:p>
          <w:p w:rsidR="002C6722" w:rsidRDefault="002C6722" w:rsidP="00CE2815">
            <w:pPr>
              <w:tabs>
                <w:tab w:val="left" w:pos="5220"/>
              </w:tabs>
              <w:rPr>
                <w:b/>
                <w:lang w:val="de-DE"/>
              </w:rPr>
            </w:pPr>
          </w:p>
          <w:p w:rsidR="002C6722" w:rsidRDefault="00AB3C8B" w:rsidP="00CE2815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>Bezeichnung</w:t>
            </w:r>
          </w:p>
          <w:p w:rsidR="00AB3C8B" w:rsidRDefault="00AB3C8B" w:rsidP="00CE2815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Wird in der gewählten Benutzersprache ausgegeben</w:t>
            </w:r>
          </w:p>
          <w:p w:rsidR="00AB3C8B" w:rsidRDefault="00AB3C8B" w:rsidP="00CE2815">
            <w:pPr>
              <w:tabs>
                <w:tab w:val="left" w:pos="5220"/>
              </w:tabs>
              <w:rPr>
                <w:lang w:val="de-DE"/>
              </w:rPr>
            </w:pPr>
          </w:p>
          <w:p w:rsidR="00AB3C8B" w:rsidRPr="00AB3C8B" w:rsidRDefault="00AB3C8B" w:rsidP="00CE2815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AB3C8B">
              <w:rPr>
                <w:b/>
                <w:lang w:val="de-DE"/>
              </w:rPr>
              <w:t>Bild/Datei</w:t>
            </w:r>
          </w:p>
          <w:p w:rsidR="00176EAA" w:rsidRPr="00176EAA" w:rsidRDefault="00176EAA" w:rsidP="00176EAA">
            <w:pPr>
              <w:pStyle w:val="ListParagraph"/>
              <w:numPr>
                <w:ilvl w:val="0"/>
                <w:numId w:val="35"/>
              </w:numPr>
              <w:tabs>
                <w:tab w:val="left" w:pos="5220"/>
              </w:tabs>
              <w:rPr>
                <w:lang w:val="de-DE"/>
              </w:rPr>
            </w:pPr>
            <w:r w:rsidRPr="00176EAA">
              <w:rPr>
                <w:lang w:val="de-DE"/>
              </w:rPr>
              <w:t xml:space="preserve">Spalte </w:t>
            </w:r>
            <w:proofErr w:type="spellStart"/>
            <w:r w:rsidRPr="00176EAA">
              <w:rPr>
                <w:lang w:val="de-DE"/>
              </w:rPr>
              <w:t>Thumbnail</w:t>
            </w:r>
            <w:proofErr w:type="spellEnd"/>
            <w:r w:rsidRPr="00176EAA">
              <w:rPr>
                <w:lang w:val="de-DE"/>
              </w:rPr>
              <w:t xml:space="preserve"> ist nicht sortierbar</w:t>
            </w:r>
          </w:p>
          <w:p w:rsidR="00176EAA" w:rsidRPr="00176EAA" w:rsidRDefault="00176EAA" w:rsidP="00176EAA">
            <w:pPr>
              <w:pStyle w:val="ListParagraph"/>
              <w:numPr>
                <w:ilvl w:val="0"/>
                <w:numId w:val="35"/>
              </w:numPr>
              <w:tabs>
                <w:tab w:val="left" w:pos="5220"/>
              </w:tabs>
              <w:rPr>
                <w:lang w:val="de-DE"/>
              </w:rPr>
            </w:pPr>
            <w:r w:rsidRPr="00176EAA">
              <w:rPr>
                <w:lang w:val="de-DE"/>
              </w:rPr>
              <w:t xml:space="preserve">Klick auf ein </w:t>
            </w:r>
            <w:proofErr w:type="spellStart"/>
            <w:r w:rsidRPr="00176EAA">
              <w:rPr>
                <w:lang w:val="de-DE"/>
              </w:rPr>
              <w:t>Thumbnail</w:t>
            </w:r>
            <w:proofErr w:type="spellEnd"/>
            <w:r w:rsidRPr="00176EAA">
              <w:rPr>
                <w:lang w:val="de-DE"/>
              </w:rPr>
              <w:t xml:space="preserve"> öffnet sich das Bild </w:t>
            </w:r>
            <w:r w:rsidR="00AB3C8B">
              <w:rPr>
                <w:lang w:val="de-DE"/>
              </w:rPr>
              <w:t xml:space="preserve">(nur bei webtauglichen Bildformaten) </w:t>
            </w:r>
            <w:r w:rsidRPr="00176EAA">
              <w:rPr>
                <w:lang w:val="de-DE"/>
              </w:rPr>
              <w:t>in Vollansicht (Modal)</w:t>
            </w:r>
          </w:p>
          <w:p w:rsidR="00176EAA" w:rsidRDefault="00176EAA" w:rsidP="00CE2815">
            <w:pPr>
              <w:tabs>
                <w:tab w:val="left" w:pos="5220"/>
              </w:tabs>
              <w:rPr>
                <w:b/>
                <w:lang w:val="de-DE"/>
              </w:rPr>
            </w:pPr>
          </w:p>
          <w:p w:rsidR="00AB3C8B" w:rsidRDefault="00AB3C8B" w:rsidP="00CE2815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>Hinzufügen</w:t>
            </w:r>
          </w:p>
          <w:p w:rsidR="00AB3C8B" w:rsidRDefault="00AB3C8B" w:rsidP="00CE2815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Siehe Schritt 3</w:t>
            </w:r>
          </w:p>
          <w:p w:rsidR="00AB3C8B" w:rsidRDefault="00AB3C8B" w:rsidP="00CE2815">
            <w:pPr>
              <w:tabs>
                <w:tab w:val="left" w:pos="5220"/>
              </w:tabs>
              <w:rPr>
                <w:lang w:val="de-DE"/>
              </w:rPr>
            </w:pPr>
          </w:p>
          <w:p w:rsidR="00AB3C8B" w:rsidRDefault="00AB3C8B" w:rsidP="00CE2815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Entfernen</w:t>
            </w:r>
          </w:p>
          <w:p w:rsidR="00AB3C8B" w:rsidRDefault="00AB3C8B" w:rsidP="00AB3C8B">
            <w:pPr>
              <w:pStyle w:val="ListParagraph"/>
              <w:numPr>
                <w:ilvl w:val="0"/>
                <w:numId w:val="46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Mehrfachselektion erlaubt</w:t>
            </w:r>
          </w:p>
          <w:p w:rsidR="00AB3C8B" w:rsidRDefault="00AB3C8B" w:rsidP="00AB3C8B">
            <w:pPr>
              <w:pStyle w:val="ListParagraph"/>
              <w:numPr>
                <w:ilvl w:val="0"/>
                <w:numId w:val="46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Sicherheitsabfrage</w:t>
            </w:r>
          </w:p>
          <w:p w:rsidR="00AB3C8B" w:rsidRDefault="00AB3C8B" w:rsidP="00AB3C8B">
            <w:pPr>
              <w:pStyle w:val="ListParagraph"/>
              <w:numPr>
                <w:ilvl w:val="0"/>
                <w:numId w:val="46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Medien werden aus Liste entfernt (gelöscht)</w:t>
            </w:r>
          </w:p>
          <w:p w:rsidR="00AB3C8B" w:rsidRPr="00AB3C8B" w:rsidRDefault="00AB3C8B" w:rsidP="00AB3C8B">
            <w:pPr>
              <w:pStyle w:val="ListParagraph"/>
              <w:numPr>
                <w:ilvl w:val="0"/>
                <w:numId w:val="46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Bestätigungsmeldung im Actionpanel, inkl. der Anzahl der gelöschten Medien</w:t>
            </w:r>
          </w:p>
        </w:tc>
      </w:tr>
      <w:tr w:rsidR="00DC0ADE" w:rsidTr="00DC0ADE">
        <w:tc>
          <w:tcPr>
            <w:tcW w:w="9606" w:type="dxa"/>
            <w:gridSpan w:val="2"/>
          </w:tcPr>
          <w:p w:rsidR="00DC0ADE" w:rsidRPr="00DC0ADE" w:rsidRDefault="002C6722" w:rsidP="00DC0ADE">
            <w:pPr>
              <w:rPr>
                <w:color w:val="FF0000"/>
                <w:lang w:val="de-DE"/>
              </w:rPr>
            </w:pPr>
            <w:r>
              <w:rPr>
                <w:noProof/>
                <w:color w:val="FF0000"/>
                <w:lang w:val="de-CH" w:eastAsia="de-CH"/>
              </w:rPr>
              <w:lastRenderedPageBreak/>
              <w:drawing>
                <wp:inline distT="0" distB="0" distL="0" distR="0">
                  <wp:extent cx="4390265" cy="3596629"/>
                  <wp:effectExtent l="1905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1472" cy="359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0ADE" w:rsidRDefault="00DC0ADE" w:rsidP="00DC0ADE">
      <w:pPr>
        <w:rPr>
          <w:lang w:val="de-DE"/>
        </w:rPr>
      </w:pPr>
    </w:p>
    <w:p w:rsidR="00AB3C8B" w:rsidRDefault="00AB3C8B" w:rsidP="00DC0ADE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DC0ADE" w:rsidRPr="002C6722" w:rsidTr="00AB3C8B">
        <w:tc>
          <w:tcPr>
            <w:tcW w:w="9606" w:type="dxa"/>
            <w:gridSpan w:val="2"/>
            <w:shd w:val="clear" w:color="auto" w:fill="C2D69B" w:themeFill="accent3" w:themeFillTint="99"/>
          </w:tcPr>
          <w:p w:rsidR="00DC0ADE" w:rsidRDefault="00DC0ADE" w:rsidP="00AB3C8B">
            <w:pPr>
              <w:pStyle w:val="Heading2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 w:rsidR="00AB3C8B">
              <w:rPr>
                <w:lang w:val="de-DE"/>
              </w:rPr>
              <w:t>3</w:t>
            </w:r>
            <w:r>
              <w:rPr>
                <w:lang w:val="de-DE"/>
              </w:rPr>
              <w:t xml:space="preserve"> - </w:t>
            </w:r>
            <w:r w:rsidR="009F4A3C" w:rsidRPr="009F4A3C">
              <w:rPr>
                <w:sz w:val="20"/>
                <w:lang w:val="de-CH"/>
              </w:rPr>
              <w:t>Benutzer kann Medien hinzufügen</w:t>
            </w:r>
          </w:p>
        </w:tc>
      </w:tr>
      <w:tr w:rsidR="00DC0ADE" w:rsidRPr="00264081" w:rsidTr="00DC0ADE">
        <w:tc>
          <w:tcPr>
            <w:tcW w:w="492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3631A4" w:rsidTr="00DC0ADE">
        <w:tc>
          <w:tcPr>
            <w:tcW w:w="4928" w:type="dxa"/>
          </w:tcPr>
          <w:p w:rsidR="00672A13" w:rsidRDefault="00672A13" w:rsidP="009F4A3C">
            <w:pPr>
              <w:rPr>
                <w:lang w:val="de-DE"/>
              </w:rPr>
            </w:pPr>
          </w:p>
          <w:p w:rsidR="00176EAA" w:rsidRPr="00176EAA" w:rsidRDefault="00176EAA" w:rsidP="009F4A3C">
            <w:pPr>
              <w:rPr>
                <w:b/>
                <w:lang w:val="de-DE"/>
              </w:rPr>
            </w:pPr>
            <w:r w:rsidRPr="00176EAA">
              <w:rPr>
                <w:b/>
                <w:lang w:val="de-DE"/>
              </w:rPr>
              <w:t>Modaler Dialog</w:t>
            </w:r>
          </w:p>
          <w:p w:rsidR="00176EAA" w:rsidRDefault="00176EAA" w:rsidP="00176EAA">
            <w:pPr>
              <w:pStyle w:val="ListParagraph"/>
              <w:numPr>
                <w:ilvl w:val="0"/>
                <w:numId w:val="39"/>
              </w:numPr>
              <w:rPr>
                <w:lang w:val="de-DE"/>
              </w:rPr>
            </w:pPr>
            <w:r>
              <w:rPr>
                <w:lang w:val="de-DE"/>
              </w:rPr>
              <w:t>Feld „Bezeichnung“</w:t>
            </w:r>
          </w:p>
          <w:p w:rsidR="003631A4" w:rsidRDefault="003631A4" w:rsidP="003631A4">
            <w:pPr>
              <w:pStyle w:val="ListParagraph"/>
              <w:numPr>
                <w:ilvl w:val="0"/>
                <w:numId w:val="39"/>
              </w:numPr>
              <w:rPr>
                <w:lang w:val="de-DE"/>
              </w:rPr>
            </w:pPr>
            <w:r>
              <w:rPr>
                <w:lang w:val="de-DE"/>
              </w:rPr>
              <w:t>Feld „Bild/Datei auswählen“</w:t>
            </w:r>
          </w:p>
          <w:p w:rsidR="003631A4" w:rsidRDefault="003631A4" w:rsidP="003631A4">
            <w:pPr>
              <w:pStyle w:val="ListParagraph"/>
              <w:numPr>
                <w:ilvl w:val="0"/>
                <w:numId w:val="39"/>
              </w:numPr>
              <w:rPr>
                <w:lang w:val="de-DE"/>
              </w:rPr>
            </w:pPr>
            <w:r>
              <w:rPr>
                <w:lang w:val="de-DE"/>
              </w:rPr>
              <w:t>Button „Durchsuchen…“</w:t>
            </w:r>
          </w:p>
          <w:p w:rsidR="003631A4" w:rsidRDefault="003631A4" w:rsidP="00176EAA">
            <w:pPr>
              <w:pStyle w:val="ListParagraph"/>
              <w:numPr>
                <w:ilvl w:val="0"/>
                <w:numId w:val="39"/>
              </w:numPr>
              <w:rPr>
                <w:lang w:val="de-DE"/>
              </w:rPr>
            </w:pPr>
            <w:r>
              <w:rPr>
                <w:lang w:val="de-DE"/>
              </w:rPr>
              <w:t>Button „Upload“</w:t>
            </w:r>
          </w:p>
          <w:p w:rsidR="00176EAA" w:rsidRDefault="00176EAA" w:rsidP="00176EAA">
            <w:pPr>
              <w:rPr>
                <w:lang w:val="de-DE"/>
              </w:rPr>
            </w:pPr>
          </w:p>
          <w:p w:rsidR="00176EAA" w:rsidRPr="00176EAA" w:rsidRDefault="00176EAA" w:rsidP="00176EAA">
            <w:pPr>
              <w:pStyle w:val="ListParagraph"/>
              <w:numPr>
                <w:ilvl w:val="0"/>
                <w:numId w:val="39"/>
              </w:numPr>
              <w:rPr>
                <w:lang w:val="de-DE"/>
              </w:rPr>
            </w:pPr>
            <w:r>
              <w:rPr>
                <w:lang w:val="de-DE"/>
              </w:rPr>
              <w:t>Button „</w:t>
            </w:r>
            <w:r w:rsidR="003631A4">
              <w:rPr>
                <w:lang w:val="de-DE"/>
              </w:rPr>
              <w:t>Übernehmen</w:t>
            </w:r>
            <w:r>
              <w:rPr>
                <w:lang w:val="de-DE"/>
              </w:rPr>
              <w:t>“</w:t>
            </w:r>
          </w:p>
          <w:p w:rsidR="00176EAA" w:rsidRDefault="00176EAA" w:rsidP="00176EAA">
            <w:pPr>
              <w:pStyle w:val="ListParagraph"/>
              <w:numPr>
                <w:ilvl w:val="0"/>
                <w:numId w:val="39"/>
              </w:numPr>
              <w:rPr>
                <w:lang w:val="de-DE"/>
              </w:rPr>
            </w:pPr>
            <w:r>
              <w:rPr>
                <w:lang w:val="de-DE"/>
              </w:rPr>
              <w:t>Button „</w:t>
            </w:r>
            <w:r w:rsidR="003631A4">
              <w:rPr>
                <w:lang w:val="de-DE"/>
              </w:rPr>
              <w:t>Abbrechen</w:t>
            </w:r>
            <w:r>
              <w:rPr>
                <w:lang w:val="de-DE"/>
              </w:rPr>
              <w:t>“</w:t>
            </w:r>
          </w:p>
          <w:p w:rsidR="00176EAA" w:rsidRPr="00176EAA" w:rsidRDefault="00176EAA" w:rsidP="00176EAA">
            <w:pPr>
              <w:pStyle w:val="ListParagraph"/>
              <w:rPr>
                <w:lang w:val="de-DE"/>
              </w:rPr>
            </w:pPr>
          </w:p>
          <w:p w:rsidR="00176EAA" w:rsidRPr="00176EAA" w:rsidRDefault="00176EAA" w:rsidP="00176EAA">
            <w:pPr>
              <w:rPr>
                <w:lang w:val="de-DE"/>
              </w:rPr>
            </w:pPr>
          </w:p>
        </w:tc>
        <w:tc>
          <w:tcPr>
            <w:tcW w:w="4678" w:type="dxa"/>
          </w:tcPr>
          <w:p w:rsidR="00946B80" w:rsidRDefault="00946B80" w:rsidP="009565D3">
            <w:pPr>
              <w:tabs>
                <w:tab w:val="left" w:pos="5220"/>
              </w:tabs>
              <w:rPr>
                <w:lang w:val="de-DE"/>
              </w:rPr>
            </w:pPr>
          </w:p>
          <w:p w:rsidR="00176EAA" w:rsidRDefault="00176EAA" w:rsidP="009565D3">
            <w:pPr>
              <w:tabs>
                <w:tab w:val="left" w:pos="5220"/>
              </w:tabs>
              <w:rPr>
                <w:lang w:val="de-DE"/>
              </w:rPr>
            </w:pPr>
          </w:p>
          <w:p w:rsidR="00176EAA" w:rsidRDefault="00176EAA" w:rsidP="009565D3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>Bild</w:t>
            </w:r>
            <w:r w:rsidR="003631A4">
              <w:rPr>
                <w:b/>
                <w:lang w:val="de-DE"/>
              </w:rPr>
              <w:t>/Datei auswählen</w:t>
            </w:r>
          </w:p>
          <w:p w:rsidR="00176EAA" w:rsidRDefault="00176EAA" w:rsidP="00176EAA">
            <w:pPr>
              <w:pStyle w:val="ListParagraph"/>
              <w:numPr>
                <w:ilvl w:val="0"/>
                <w:numId w:val="40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Dateipfad muss exakt eingegeben werden.</w:t>
            </w:r>
          </w:p>
          <w:p w:rsidR="00176EAA" w:rsidRDefault="00176EAA" w:rsidP="00176EAA">
            <w:pPr>
              <w:pStyle w:val="ListParagraph"/>
              <w:numPr>
                <w:ilvl w:val="0"/>
                <w:numId w:val="40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Alternativ kann dieser Pfad erstellt werden, mittels Browse Funktionalität (Button „Durchsuchen“)</w:t>
            </w:r>
          </w:p>
          <w:p w:rsidR="00176EAA" w:rsidRDefault="00176EAA" w:rsidP="00176EAA">
            <w:pPr>
              <w:tabs>
                <w:tab w:val="left" w:pos="5220"/>
              </w:tabs>
              <w:rPr>
                <w:lang w:val="de-DE"/>
              </w:rPr>
            </w:pPr>
          </w:p>
          <w:p w:rsidR="00176EAA" w:rsidRPr="00176EAA" w:rsidRDefault="003631A4" w:rsidP="00176EAA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>Bezeichnung</w:t>
            </w:r>
          </w:p>
          <w:p w:rsidR="00176EAA" w:rsidRDefault="00176EAA" w:rsidP="00176EAA">
            <w:pPr>
              <w:pStyle w:val="ListParagraph"/>
              <w:numPr>
                <w:ilvl w:val="0"/>
                <w:numId w:val="41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Bezeichnung kann in der Anzahl der aufgeschalteten Sprachen erfasst werden</w:t>
            </w:r>
          </w:p>
          <w:p w:rsidR="00176EAA" w:rsidRPr="00176EAA" w:rsidRDefault="00176EAA" w:rsidP="00176EAA">
            <w:pPr>
              <w:tabs>
                <w:tab w:val="left" w:pos="5220"/>
              </w:tabs>
              <w:rPr>
                <w:lang w:val="de-DE"/>
              </w:rPr>
            </w:pPr>
          </w:p>
          <w:p w:rsidR="00176EAA" w:rsidRPr="00176EAA" w:rsidRDefault="00176EAA" w:rsidP="009565D3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176EAA">
              <w:rPr>
                <w:b/>
                <w:lang w:val="de-DE"/>
              </w:rPr>
              <w:t>Button „</w:t>
            </w:r>
            <w:r w:rsidR="003631A4">
              <w:rPr>
                <w:b/>
                <w:lang w:val="de-DE"/>
              </w:rPr>
              <w:t>Übernehmen</w:t>
            </w:r>
            <w:r w:rsidRPr="00176EAA">
              <w:rPr>
                <w:b/>
                <w:lang w:val="de-DE"/>
              </w:rPr>
              <w:t>“</w:t>
            </w:r>
          </w:p>
          <w:p w:rsidR="00176EAA" w:rsidRDefault="00E235CB" w:rsidP="00E235CB">
            <w:pPr>
              <w:pStyle w:val="ListParagraph"/>
              <w:numPr>
                <w:ilvl w:val="0"/>
                <w:numId w:val="42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Media wird in Liste hinzugefügt </w:t>
            </w:r>
          </w:p>
          <w:p w:rsidR="00E235CB" w:rsidRDefault="00E235CB" w:rsidP="00E235CB">
            <w:pPr>
              <w:pStyle w:val="ListParagraph"/>
              <w:numPr>
                <w:ilvl w:val="0"/>
                <w:numId w:val="42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Liste wird aktualisiert (noch nicht sichtbar)</w:t>
            </w:r>
          </w:p>
          <w:p w:rsidR="00E235CB" w:rsidRDefault="00E235CB" w:rsidP="00E235CB">
            <w:pPr>
              <w:pStyle w:val="ListParagraph"/>
              <w:numPr>
                <w:ilvl w:val="0"/>
                <w:numId w:val="42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Falls es sich um ein Bild handelt wird ein </w:t>
            </w:r>
            <w:proofErr w:type="spellStart"/>
            <w:r>
              <w:rPr>
                <w:lang w:val="de-DE"/>
              </w:rPr>
              <w:t>Thumbnail</w:t>
            </w:r>
            <w:proofErr w:type="spellEnd"/>
            <w:r>
              <w:rPr>
                <w:lang w:val="de-DE"/>
              </w:rPr>
              <w:t xml:space="preserve"> in quadratischer </w:t>
            </w:r>
            <w:proofErr w:type="spellStart"/>
            <w:r>
              <w:rPr>
                <w:lang w:val="de-DE"/>
              </w:rPr>
              <w:t>Grösse</w:t>
            </w:r>
            <w:proofErr w:type="spellEnd"/>
            <w:r>
              <w:rPr>
                <w:lang w:val="de-DE"/>
              </w:rPr>
              <w:t xml:space="preserve"> generiert</w:t>
            </w:r>
          </w:p>
          <w:p w:rsidR="00E235CB" w:rsidRDefault="00E235CB" w:rsidP="00E235CB">
            <w:pPr>
              <w:pStyle w:val="ListParagraph"/>
              <w:numPr>
                <w:ilvl w:val="0"/>
                <w:numId w:val="42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Andere Dateien werden Ihrer Endung entsprechend mit einem Symbol versehen.</w:t>
            </w:r>
          </w:p>
          <w:p w:rsidR="00E235CB" w:rsidRDefault="00E235CB" w:rsidP="00E235CB">
            <w:pPr>
              <w:pStyle w:val="ListParagraph"/>
              <w:numPr>
                <w:ilvl w:val="0"/>
                <w:numId w:val="42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Nicht erkannte Dateiendungen werden mit einem neutralen Datei Icon versehen</w:t>
            </w:r>
          </w:p>
          <w:p w:rsidR="00E235CB" w:rsidRDefault="00E235CB" w:rsidP="00E235CB">
            <w:pPr>
              <w:tabs>
                <w:tab w:val="left" w:pos="5220"/>
              </w:tabs>
              <w:ind w:left="720"/>
              <w:rPr>
                <w:lang w:val="de-DE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470065" cy="560981"/>
                  <wp:effectExtent l="19050" t="0" r="6185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536" cy="5627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631A4" w:rsidRDefault="003631A4" w:rsidP="003631A4">
            <w:pPr>
              <w:pStyle w:val="ListParagraph"/>
              <w:numPr>
                <w:ilvl w:val="0"/>
                <w:numId w:val="42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lastRenderedPageBreak/>
              <w:t>Bestätigungsmeldung im Actionpanel</w:t>
            </w:r>
          </w:p>
          <w:p w:rsidR="003631A4" w:rsidRDefault="003631A4" w:rsidP="003631A4">
            <w:pPr>
              <w:tabs>
                <w:tab w:val="left" w:pos="5220"/>
              </w:tabs>
              <w:rPr>
                <w:lang w:val="de-DE"/>
              </w:rPr>
            </w:pPr>
          </w:p>
          <w:p w:rsidR="00E235CB" w:rsidRDefault="00E235CB" w:rsidP="003631A4">
            <w:pPr>
              <w:tabs>
                <w:tab w:val="left" w:pos="5220"/>
              </w:tabs>
              <w:rPr>
                <w:lang w:val="de-DE"/>
              </w:rPr>
            </w:pPr>
          </w:p>
          <w:p w:rsidR="003631A4" w:rsidRDefault="00A606BB" w:rsidP="003631A4">
            <w:pPr>
              <w:tabs>
                <w:tab w:val="left" w:pos="5220"/>
              </w:tabs>
              <w:jc w:val="both"/>
              <w:rPr>
                <w:b/>
                <w:lang w:val="de-CH"/>
              </w:rPr>
            </w:pPr>
            <w:r w:rsidRPr="003631A4">
              <w:rPr>
                <w:b/>
                <w:lang w:val="de-CH"/>
              </w:rPr>
              <w:t xml:space="preserve">Gültige </w:t>
            </w:r>
            <w:r w:rsidR="003631A4" w:rsidRPr="003631A4">
              <w:rPr>
                <w:b/>
                <w:lang w:val="de-CH"/>
              </w:rPr>
              <w:t xml:space="preserve">Datei </w:t>
            </w:r>
            <w:r w:rsidRPr="003631A4">
              <w:rPr>
                <w:b/>
                <w:lang w:val="de-CH"/>
              </w:rPr>
              <w:t>Formate</w:t>
            </w:r>
          </w:p>
          <w:p w:rsidR="00A606BB" w:rsidRDefault="00A606BB" w:rsidP="003631A4">
            <w:pPr>
              <w:tabs>
                <w:tab w:val="left" w:pos="5220"/>
              </w:tabs>
              <w:jc w:val="both"/>
              <w:rPr>
                <w:lang w:val="de-CH"/>
              </w:rPr>
            </w:pPr>
            <w:r w:rsidRPr="003631A4">
              <w:rPr>
                <w:lang w:val="de-CH"/>
              </w:rPr>
              <w:t xml:space="preserve">Grundsätzlich </w:t>
            </w:r>
            <w:r w:rsidR="003631A4">
              <w:rPr>
                <w:lang w:val="de-CH"/>
              </w:rPr>
              <w:t xml:space="preserve">sollen </w:t>
            </w:r>
            <w:r w:rsidRPr="003631A4">
              <w:rPr>
                <w:lang w:val="de-CH"/>
              </w:rPr>
              <w:t xml:space="preserve">möglichst </w:t>
            </w:r>
            <w:r w:rsidR="003631A4">
              <w:rPr>
                <w:lang w:val="de-CH"/>
              </w:rPr>
              <w:t xml:space="preserve">alle Date Formate unterstützt werden. Minimal </w:t>
            </w:r>
            <w:r w:rsidRPr="003631A4">
              <w:rPr>
                <w:lang w:val="de-CH"/>
              </w:rPr>
              <w:t>JPG, GIF, PNG, AVI, MPEG, MP3, Office Formate, PDF</w:t>
            </w:r>
          </w:p>
          <w:p w:rsidR="003631A4" w:rsidRDefault="003631A4" w:rsidP="003631A4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  <w:p w:rsidR="003631A4" w:rsidRDefault="003631A4" w:rsidP="003631A4">
            <w:p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Folgende Icons werden zur Verfügung gestellt:</w:t>
            </w:r>
          </w:p>
          <w:p w:rsidR="003631A4" w:rsidRDefault="003631A4" w:rsidP="003631A4">
            <w:pPr>
              <w:pStyle w:val="ListParagraph"/>
              <w:numPr>
                <w:ilvl w:val="0"/>
                <w:numId w:val="49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proofErr w:type="spellStart"/>
            <w:r>
              <w:rPr>
                <w:lang w:val="de-CH"/>
              </w:rPr>
              <w:t>Pdf</w:t>
            </w:r>
            <w:proofErr w:type="spellEnd"/>
          </w:p>
          <w:p w:rsidR="003631A4" w:rsidRDefault="003631A4" w:rsidP="003631A4">
            <w:pPr>
              <w:pStyle w:val="ListParagraph"/>
              <w:numPr>
                <w:ilvl w:val="0"/>
                <w:numId w:val="49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Doc</w:t>
            </w:r>
          </w:p>
          <w:p w:rsidR="003631A4" w:rsidRDefault="003631A4" w:rsidP="003631A4">
            <w:pPr>
              <w:pStyle w:val="ListParagraph"/>
              <w:numPr>
                <w:ilvl w:val="0"/>
                <w:numId w:val="49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proofErr w:type="spellStart"/>
            <w:r>
              <w:rPr>
                <w:lang w:val="de-CH"/>
              </w:rPr>
              <w:t>Xls</w:t>
            </w:r>
            <w:proofErr w:type="spellEnd"/>
          </w:p>
          <w:p w:rsidR="003631A4" w:rsidRDefault="003631A4" w:rsidP="003631A4">
            <w:pPr>
              <w:pStyle w:val="ListParagraph"/>
              <w:numPr>
                <w:ilvl w:val="0"/>
                <w:numId w:val="49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proofErr w:type="spellStart"/>
            <w:r>
              <w:rPr>
                <w:lang w:val="de-CH"/>
              </w:rPr>
              <w:t>Ppt</w:t>
            </w:r>
            <w:proofErr w:type="spellEnd"/>
          </w:p>
          <w:p w:rsidR="003631A4" w:rsidRDefault="003631A4" w:rsidP="003631A4">
            <w:pPr>
              <w:pStyle w:val="ListParagraph"/>
              <w:numPr>
                <w:ilvl w:val="0"/>
                <w:numId w:val="49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Video</w:t>
            </w:r>
          </w:p>
          <w:p w:rsidR="003631A4" w:rsidRDefault="003631A4" w:rsidP="003631A4">
            <w:pPr>
              <w:pStyle w:val="ListParagraph"/>
              <w:numPr>
                <w:ilvl w:val="0"/>
                <w:numId w:val="49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Audio</w:t>
            </w:r>
          </w:p>
          <w:p w:rsidR="003631A4" w:rsidRPr="003631A4" w:rsidRDefault="003631A4" w:rsidP="003631A4">
            <w:pPr>
              <w:pStyle w:val="ListParagraph"/>
              <w:numPr>
                <w:ilvl w:val="0"/>
                <w:numId w:val="49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neutral</w:t>
            </w:r>
          </w:p>
          <w:p w:rsidR="00E235CB" w:rsidRPr="00E235CB" w:rsidRDefault="00E235CB" w:rsidP="00E235CB">
            <w:pPr>
              <w:tabs>
                <w:tab w:val="left" w:pos="5220"/>
              </w:tabs>
              <w:ind w:left="720"/>
              <w:rPr>
                <w:lang w:val="de-DE"/>
              </w:rPr>
            </w:pPr>
          </w:p>
        </w:tc>
      </w:tr>
      <w:tr w:rsidR="00DC0ADE" w:rsidTr="00DC0ADE">
        <w:tc>
          <w:tcPr>
            <w:tcW w:w="9606" w:type="dxa"/>
            <w:gridSpan w:val="2"/>
          </w:tcPr>
          <w:p w:rsidR="00DC0ADE" w:rsidRDefault="003631A4" w:rsidP="00DC0ADE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>
                  <wp:extent cx="5573936" cy="766401"/>
                  <wp:effectExtent l="19050" t="0" r="7714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5468" cy="7666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0ADE" w:rsidRDefault="00DC0ADE" w:rsidP="00DC0ADE">
      <w:pPr>
        <w:rPr>
          <w:lang w:val="de-CH"/>
        </w:rPr>
      </w:pPr>
    </w:p>
    <w:p w:rsidR="00672A13" w:rsidRPr="00DC0ADE" w:rsidRDefault="00672A13" w:rsidP="00DC0ADE">
      <w:pPr>
        <w:rPr>
          <w:lang w:val="de-CH"/>
        </w:rPr>
      </w:pPr>
    </w:p>
    <w:p w:rsidR="001F4734" w:rsidRDefault="00DC0ADE" w:rsidP="00DC0ADE">
      <w:pPr>
        <w:pStyle w:val="Heading1"/>
        <w:rPr>
          <w:lang w:val="de-CH"/>
        </w:rPr>
      </w:pPr>
      <w:r>
        <w:rPr>
          <w:lang w:val="de-CH"/>
        </w:rPr>
        <w:t xml:space="preserve"> </w:t>
      </w:r>
    </w:p>
    <w:p w:rsidR="001F4734" w:rsidRDefault="001F4734" w:rsidP="001F4734">
      <w:pPr>
        <w:rPr>
          <w:sz w:val="28"/>
          <w:u w:val="single"/>
          <w:lang w:val="de-CH"/>
        </w:rPr>
      </w:pPr>
      <w:r>
        <w:rPr>
          <w:lang w:val="de-CH"/>
        </w:rPr>
        <w:br w:type="page"/>
      </w:r>
    </w:p>
    <w:p w:rsidR="00DC0ADE" w:rsidRDefault="00DC0ADE" w:rsidP="00DC0ADE">
      <w:pPr>
        <w:pStyle w:val="Heading1"/>
        <w:rPr>
          <w:lang w:val="de-CH"/>
        </w:rPr>
      </w:pPr>
    </w:p>
    <w:p w:rsidR="00BA575F" w:rsidRDefault="00BA575F" w:rsidP="00BA575F">
      <w:pPr>
        <w:pStyle w:val="Heading1"/>
        <w:rPr>
          <w:lang w:val="de-CH"/>
        </w:rPr>
      </w:pPr>
      <w:r>
        <w:rPr>
          <w:lang w:val="de-CH"/>
        </w:rPr>
        <w:t>Anhang:</w:t>
      </w:r>
    </w:p>
    <w:p w:rsidR="00BA575F" w:rsidRDefault="00BA575F" w:rsidP="00DC0ADE">
      <w:pPr>
        <w:tabs>
          <w:tab w:val="left" w:pos="567"/>
        </w:tabs>
        <w:jc w:val="both"/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DC0ADE" w:rsidRPr="00E1107A" w:rsidRDefault="00DC0ADE" w:rsidP="00DC0ADE">
      <w:pPr>
        <w:tabs>
          <w:tab w:val="left" w:pos="567"/>
        </w:tabs>
        <w:jc w:val="both"/>
        <w:rPr>
          <w:b/>
          <w:lang w:val="de-CH"/>
        </w:rPr>
      </w:pPr>
      <w:r w:rsidRPr="00E1107A">
        <w:rPr>
          <w:b/>
          <w:lang w:val="de-CH"/>
        </w:rPr>
        <w:t>Änderungsverlauf</w:t>
      </w:r>
    </w:p>
    <w:p w:rsidR="00DC0ADE" w:rsidRPr="000B2AF1" w:rsidRDefault="00DC0ADE" w:rsidP="00DC0ADE">
      <w:pPr>
        <w:rPr>
          <w:b/>
        </w:rPr>
      </w:pPr>
    </w:p>
    <w:tbl>
      <w:tblPr>
        <w:tblW w:w="9356" w:type="dxa"/>
        <w:tblInd w:w="108" w:type="dxa"/>
        <w:tblLayout w:type="fixed"/>
        <w:tblLook w:val="01E0"/>
      </w:tblPr>
      <w:tblGrid>
        <w:gridCol w:w="898"/>
        <w:gridCol w:w="1620"/>
        <w:gridCol w:w="2018"/>
        <w:gridCol w:w="4820"/>
      </w:tblGrid>
      <w:tr w:rsidR="00DC0ADE" w:rsidRPr="000B2AF1" w:rsidTr="00DC0ADE">
        <w:tc>
          <w:tcPr>
            <w:tcW w:w="898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</w:rPr>
            </w:pPr>
            <w:r w:rsidRPr="000B2AF1">
              <w:rPr>
                <w:rFonts w:cs="Arial"/>
              </w:rPr>
              <w:t>Version</w:t>
            </w:r>
          </w:p>
        </w:tc>
        <w:tc>
          <w:tcPr>
            <w:tcW w:w="1620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Datum</w:t>
            </w:r>
          </w:p>
        </w:tc>
        <w:tc>
          <w:tcPr>
            <w:tcW w:w="2018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Ausführende Stelle</w:t>
            </w:r>
          </w:p>
        </w:tc>
        <w:tc>
          <w:tcPr>
            <w:tcW w:w="4820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Bemerkungen</w:t>
            </w:r>
          </w:p>
        </w:tc>
      </w:tr>
      <w:tr w:rsidR="00DC0ADE" w:rsidRPr="004D4733" w:rsidTr="00DC0ADE">
        <w:tc>
          <w:tcPr>
            <w:tcW w:w="898" w:type="dxa"/>
          </w:tcPr>
          <w:p w:rsidR="00DC0ADE" w:rsidRPr="004D4733" w:rsidRDefault="00DC0ADE" w:rsidP="00DC0ADE">
            <w:pPr>
              <w:rPr>
                <w:sz w:val="18"/>
              </w:rPr>
            </w:pPr>
            <w:r w:rsidRPr="004D4733">
              <w:rPr>
                <w:sz w:val="18"/>
              </w:rPr>
              <w:t>1.0</w:t>
            </w:r>
          </w:p>
        </w:tc>
        <w:tc>
          <w:tcPr>
            <w:tcW w:w="1620" w:type="dxa"/>
          </w:tcPr>
          <w:p w:rsidR="00DC0ADE" w:rsidRPr="004D4733" w:rsidRDefault="004D4733" w:rsidP="00DC0ADE">
            <w:pPr>
              <w:rPr>
                <w:sz w:val="18"/>
              </w:rPr>
            </w:pPr>
            <w:r w:rsidRPr="004D4733">
              <w:rPr>
                <w:sz w:val="18"/>
              </w:rPr>
              <w:t>25</w:t>
            </w:r>
            <w:r w:rsidR="00DF788D" w:rsidRPr="004D4733">
              <w:rPr>
                <w:sz w:val="18"/>
              </w:rPr>
              <w:t>.02</w:t>
            </w:r>
            <w:r w:rsidR="00DC0ADE" w:rsidRPr="004D4733">
              <w:rPr>
                <w:sz w:val="18"/>
              </w:rPr>
              <w:t>.2009</w:t>
            </w:r>
          </w:p>
        </w:tc>
        <w:tc>
          <w:tcPr>
            <w:tcW w:w="2018" w:type="dxa"/>
          </w:tcPr>
          <w:p w:rsidR="00DC0ADE" w:rsidRPr="004D4733" w:rsidRDefault="00DC0ADE" w:rsidP="00DC0ADE">
            <w:pPr>
              <w:rPr>
                <w:sz w:val="18"/>
              </w:rPr>
            </w:pPr>
            <w:r w:rsidRPr="004D4733">
              <w:rPr>
                <w:sz w:val="18"/>
              </w:rPr>
              <w:t>Tim Bänziger</w:t>
            </w:r>
          </w:p>
        </w:tc>
        <w:tc>
          <w:tcPr>
            <w:tcW w:w="4820" w:type="dxa"/>
          </w:tcPr>
          <w:p w:rsidR="00DC0ADE" w:rsidRPr="004D4733" w:rsidRDefault="00DC0ADE" w:rsidP="00DC0ADE">
            <w:pPr>
              <w:rPr>
                <w:sz w:val="18"/>
              </w:rPr>
            </w:pPr>
          </w:p>
        </w:tc>
      </w:tr>
      <w:tr w:rsidR="00DC0ADE" w:rsidRPr="0005559C" w:rsidTr="00DC0ADE">
        <w:tc>
          <w:tcPr>
            <w:tcW w:w="898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1620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2018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4820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</w:tr>
      <w:tr w:rsidR="00DC0ADE" w:rsidRPr="0005559C" w:rsidTr="00DC0ADE">
        <w:tc>
          <w:tcPr>
            <w:tcW w:w="898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1620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2018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4820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</w:tr>
      <w:tr w:rsidR="00DC0ADE" w:rsidRPr="0005559C" w:rsidTr="00DC0ADE">
        <w:tc>
          <w:tcPr>
            <w:tcW w:w="898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1620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2018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4820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</w:tr>
      <w:tr w:rsidR="00DC0ADE" w:rsidRPr="0005559C" w:rsidTr="00DC0ADE">
        <w:tc>
          <w:tcPr>
            <w:tcW w:w="898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1620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2018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4820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</w:tr>
      <w:tr w:rsidR="00DC0ADE" w:rsidRPr="0005559C" w:rsidTr="00DC0ADE">
        <w:tc>
          <w:tcPr>
            <w:tcW w:w="898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1620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2018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4820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</w:tr>
    </w:tbl>
    <w:p w:rsidR="00DC0ADE" w:rsidRPr="000B2AF1" w:rsidRDefault="00DC0ADE" w:rsidP="00DC0ADE"/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sectPr w:rsidR="00DC0ADE" w:rsidSect="00DF3EC8">
      <w:headerReference w:type="default" r:id="rId16"/>
      <w:footerReference w:type="default" r:id="rId17"/>
      <w:pgSz w:w="11906" w:h="16838"/>
      <w:pgMar w:top="2410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06BB" w:rsidRDefault="00A606BB">
      <w:r>
        <w:separator/>
      </w:r>
    </w:p>
  </w:endnote>
  <w:endnote w:type="continuationSeparator" w:id="0">
    <w:p w:rsidR="00A606BB" w:rsidRDefault="00A606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6BB" w:rsidRDefault="00A606BB">
    <w:pPr>
      <w:pStyle w:val="Footer"/>
      <w:rPr>
        <w:sz w:val="12"/>
        <w:lang w:val="de-CH"/>
      </w:rPr>
    </w:pPr>
    <w:r>
      <w:rPr>
        <w:sz w:val="12"/>
        <w:lang w:val="de-CH"/>
      </w:rPr>
      <w:t xml:space="preserve">Erstellt von: </w:t>
    </w:r>
    <w:r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AUTHOR </w:instrText>
    </w:r>
    <w:r>
      <w:rPr>
        <w:sz w:val="12"/>
        <w:lang w:val="en-US"/>
      </w:rPr>
      <w:fldChar w:fldCharType="separate"/>
    </w:r>
    <w:r>
      <w:rPr>
        <w:noProof/>
        <w:sz w:val="12"/>
        <w:lang w:val="de-CH"/>
      </w:rPr>
      <w:t>Tim Bänziger</w:t>
    </w:r>
    <w:r>
      <w:rPr>
        <w:sz w:val="12"/>
        <w:lang w:val="en-US"/>
      </w:rPr>
      <w:fldChar w:fldCharType="end"/>
    </w:r>
    <w:r>
      <w:rPr>
        <w:sz w:val="12"/>
        <w:lang w:val="de-CH"/>
      </w:rPr>
      <w:tab/>
      <w:t xml:space="preserve">Page </w:t>
    </w:r>
    <w:r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PAGE </w:instrText>
    </w:r>
    <w:r>
      <w:rPr>
        <w:sz w:val="12"/>
        <w:lang w:val="en-US"/>
      </w:rPr>
      <w:fldChar w:fldCharType="separate"/>
    </w:r>
    <w:r w:rsidR="003631A4">
      <w:rPr>
        <w:noProof/>
        <w:sz w:val="12"/>
        <w:lang w:val="de-CH"/>
      </w:rPr>
      <w:t>4</w:t>
    </w:r>
    <w:r>
      <w:rPr>
        <w:sz w:val="12"/>
        <w:lang w:val="en-US"/>
      </w:rPr>
      <w:fldChar w:fldCharType="end"/>
    </w:r>
    <w:r>
      <w:rPr>
        <w:sz w:val="12"/>
        <w:lang w:val="de-CH"/>
      </w:rPr>
      <w:tab/>
    </w:r>
    <w:r>
      <w:rPr>
        <w:sz w:val="12"/>
        <w:lang w:val="en-US"/>
      </w:rPr>
      <w:fldChar w:fldCharType="begin"/>
    </w:r>
    <w:r>
      <w:rPr>
        <w:sz w:val="12"/>
        <w:lang w:val="en-US"/>
      </w:rPr>
      <w:instrText xml:space="preserve"> DATE </w:instrText>
    </w:r>
    <w:r>
      <w:rPr>
        <w:sz w:val="12"/>
        <w:lang w:val="en-US"/>
      </w:rPr>
      <w:fldChar w:fldCharType="separate"/>
    </w:r>
    <w:r>
      <w:rPr>
        <w:noProof/>
        <w:sz w:val="12"/>
        <w:lang w:val="en-US"/>
      </w:rPr>
      <w:t>11/5/2009</w:t>
    </w:r>
    <w:r>
      <w:rPr>
        <w:sz w:val="12"/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06BB" w:rsidRDefault="00A606BB">
      <w:r>
        <w:separator/>
      </w:r>
    </w:p>
  </w:footnote>
  <w:footnote w:type="continuationSeparator" w:id="0">
    <w:p w:rsidR="00A606BB" w:rsidRDefault="00A606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6BB" w:rsidRPr="00D65A66" w:rsidRDefault="00A606BB">
    <w:pPr>
      <w:pStyle w:val="Header"/>
      <w:rPr>
        <w:sz w:val="72"/>
      </w:rPr>
    </w:pPr>
    <w:r>
      <w:rPr>
        <w:noProof/>
        <w:lang w:val="de-CH" w:eastAsia="de-CH"/>
      </w:rPr>
      <w:drawing>
        <wp:inline distT="0" distB="0" distL="0" distR="0">
          <wp:extent cx="813435" cy="896620"/>
          <wp:effectExtent l="19050" t="0" r="5715" b="0"/>
          <wp:docPr id="1" name="Picture 1" descr="Logo_RoomsPro_1_l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RoomsPro_1_lo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435" cy="896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72"/>
      </w:rPr>
      <w:t xml:space="preserve">  Use Cases Release 4.0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73282"/>
    <w:multiLevelType w:val="hybridMultilevel"/>
    <w:tmpl w:val="A24CD734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86DE5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B49CF"/>
    <w:multiLevelType w:val="hybridMultilevel"/>
    <w:tmpl w:val="7B0841E4"/>
    <w:lvl w:ilvl="0" w:tplc="0807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>
    <w:nsid w:val="0BD8189B"/>
    <w:multiLevelType w:val="hybridMultilevel"/>
    <w:tmpl w:val="303CEB1A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55B70"/>
    <w:multiLevelType w:val="hybridMultilevel"/>
    <w:tmpl w:val="2C8A160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9942B6"/>
    <w:multiLevelType w:val="hybridMultilevel"/>
    <w:tmpl w:val="0B8AEED0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5454D6"/>
    <w:multiLevelType w:val="hybridMultilevel"/>
    <w:tmpl w:val="93162AB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EC1506"/>
    <w:multiLevelType w:val="hybridMultilevel"/>
    <w:tmpl w:val="98A2220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111908"/>
    <w:multiLevelType w:val="hybridMultilevel"/>
    <w:tmpl w:val="8C9811FC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1E6396"/>
    <w:multiLevelType w:val="hybridMultilevel"/>
    <w:tmpl w:val="8C947D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C056AC"/>
    <w:multiLevelType w:val="multilevel"/>
    <w:tmpl w:val="7F4AC20C"/>
    <w:lvl w:ilvl="0">
      <w:start w:val="1"/>
      <w:numFmt w:val="decimal"/>
      <w:lvlText w:val="%1"/>
      <w:lvlJc w:val="left"/>
      <w:pPr>
        <w:tabs>
          <w:tab w:val="num" w:pos="-1836"/>
        </w:tabs>
        <w:ind w:left="-183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692"/>
        </w:tabs>
        <w:ind w:left="-16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226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404"/>
        </w:tabs>
        <w:ind w:left="-140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1260"/>
        </w:tabs>
        <w:ind w:left="-1260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-1116"/>
        </w:tabs>
        <w:ind w:left="-111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972"/>
        </w:tabs>
        <w:ind w:left="-97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28"/>
        </w:tabs>
        <w:ind w:left="-82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684"/>
        </w:tabs>
        <w:ind w:left="-684" w:hanging="1584"/>
      </w:pPr>
      <w:rPr>
        <w:rFonts w:hint="default"/>
      </w:rPr>
    </w:lvl>
  </w:abstractNum>
  <w:abstractNum w:abstractNumId="11">
    <w:nsid w:val="28FB61F0"/>
    <w:multiLevelType w:val="hybridMultilevel"/>
    <w:tmpl w:val="221CDC00"/>
    <w:lvl w:ilvl="0" w:tplc="CE3424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D8265F"/>
    <w:multiLevelType w:val="hybridMultilevel"/>
    <w:tmpl w:val="80E440BA"/>
    <w:lvl w:ilvl="0" w:tplc="5EBA5880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3F45B3"/>
    <w:multiLevelType w:val="hybridMultilevel"/>
    <w:tmpl w:val="A264750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3A52C0"/>
    <w:multiLevelType w:val="hybridMultilevel"/>
    <w:tmpl w:val="3A204168"/>
    <w:lvl w:ilvl="0" w:tplc="58F64E16">
      <w:start w:val="2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B1D1495"/>
    <w:multiLevelType w:val="hybridMultilevel"/>
    <w:tmpl w:val="8C9811FC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78214C"/>
    <w:multiLevelType w:val="hybridMultilevel"/>
    <w:tmpl w:val="871251B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E7C69EC"/>
    <w:multiLevelType w:val="hybridMultilevel"/>
    <w:tmpl w:val="AD3C6EC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5676A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423EB4"/>
    <w:multiLevelType w:val="hybridMultilevel"/>
    <w:tmpl w:val="8626EB9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0D2FE5"/>
    <w:multiLevelType w:val="hybridMultilevel"/>
    <w:tmpl w:val="8B420210"/>
    <w:lvl w:ilvl="0" w:tplc="846478BE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FD7654"/>
    <w:multiLevelType w:val="hybridMultilevel"/>
    <w:tmpl w:val="7004D1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4F3163"/>
    <w:multiLevelType w:val="hybridMultilevel"/>
    <w:tmpl w:val="D848F608"/>
    <w:lvl w:ilvl="0" w:tplc="931AC688">
      <w:start w:val="10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AE1553"/>
    <w:multiLevelType w:val="hybridMultilevel"/>
    <w:tmpl w:val="6B7AA09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1E1BA3"/>
    <w:multiLevelType w:val="hybridMultilevel"/>
    <w:tmpl w:val="D6865C7E"/>
    <w:lvl w:ilvl="0" w:tplc="369A3878">
      <w:start w:val="1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D15F8E"/>
    <w:multiLevelType w:val="hybridMultilevel"/>
    <w:tmpl w:val="4680129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7216C1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CF0766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07405A"/>
    <w:multiLevelType w:val="hybridMultilevel"/>
    <w:tmpl w:val="FDAA1F7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3837D9D"/>
    <w:multiLevelType w:val="hybridMultilevel"/>
    <w:tmpl w:val="A5D2EB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12061E"/>
    <w:multiLevelType w:val="hybridMultilevel"/>
    <w:tmpl w:val="B1581E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2E2A1B"/>
    <w:multiLevelType w:val="hybridMultilevel"/>
    <w:tmpl w:val="00B472B6"/>
    <w:lvl w:ilvl="0" w:tplc="79B45BBE">
      <w:start w:val="10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7079BD"/>
    <w:multiLevelType w:val="hybridMultilevel"/>
    <w:tmpl w:val="6D968838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6175FA"/>
    <w:multiLevelType w:val="hybridMultilevel"/>
    <w:tmpl w:val="B5FE3E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6E3DEF"/>
    <w:multiLevelType w:val="hybridMultilevel"/>
    <w:tmpl w:val="86ECAE82"/>
    <w:lvl w:ilvl="0" w:tplc="A3546A0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CD94B82"/>
    <w:multiLevelType w:val="hybridMultilevel"/>
    <w:tmpl w:val="EED852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8A0618"/>
    <w:multiLevelType w:val="hybridMultilevel"/>
    <w:tmpl w:val="F006DAB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62D1E99"/>
    <w:multiLevelType w:val="hybridMultilevel"/>
    <w:tmpl w:val="136217E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0E3E93"/>
    <w:multiLevelType w:val="hybridMultilevel"/>
    <w:tmpl w:val="4E8831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D019E3"/>
    <w:multiLevelType w:val="hybridMultilevel"/>
    <w:tmpl w:val="604CA4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E646C2"/>
    <w:multiLevelType w:val="hybridMultilevel"/>
    <w:tmpl w:val="74CAF1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4E5B8E"/>
    <w:multiLevelType w:val="hybridMultilevel"/>
    <w:tmpl w:val="C96A9296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E34311"/>
    <w:multiLevelType w:val="hybridMultilevel"/>
    <w:tmpl w:val="D56ADB00"/>
    <w:lvl w:ilvl="0" w:tplc="F7CE5756">
      <w:start w:val="10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706EFB"/>
    <w:multiLevelType w:val="hybridMultilevel"/>
    <w:tmpl w:val="7D22E3A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9076D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B3216"/>
    <w:multiLevelType w:val="hybridMultilevel"/>
    <w:tmpl w:val="9514932A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893778A"/>
    <w:multiLevelType w:val="hybridMultilevel"/>
    <w:tmpl w:val="6D223C52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ADE57CF"/>
    <w:multiLevelType w:val="hybridMultilevel"/>
    <w:tmpl w:val="B21E98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593F3B"/>
    <w:multiLevelType w:val="hybridMultilevel"/>
    <w:tmpl w:val="39C6CD18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6"/>
  </w:num>
  <w:num w:numId="3">
    <w:abstractNumId w:val="10"/>
  </w:num>
  <w:num w:numId="4">
    <w:abstractNumId w:val="28"/>
  </w:num>
  <w:num w:numId="5">
    <w:abstractNumId w:val="16"/>
  </w:num>
  <w:num w:numId="6">
    <w:abstractNumId w:val="46"/>
  </w:num>
  <w:num w:numId="7">
    <w:abstractNumId w:val="19"/>
  </w:num>
  <w:num w:numId="8">
    <w:abstractNumId w:val="33"/>
  </w:num>
  <w:num w:numId="9">
    <w:abstractNumId w:val="2"/>
  </w:num>
  <w:num w:numId="10">
    <w:abstractNumId w:val="44"/>
  </w:num>
  <w:num w:numId="11">
    <w:abstractNumId w:val="18"/>
  </w:num>
  <w:num w:numId="12">
    <w:abstractNumId w:val="37"/>
  </w:num>
  <w:num w:numId="13">
    <w:abstractNumId w:val="11"/>
  </w:num>
  <w:num w:numId="14">
    <w:abstractNumId w:val="12"/>
  </w:num>
  <w:num w:numId="15">
    <w:abstractNumId w:val="20"/>
  </w:num>
  <w:num w:numId="16">
    <w:abstractNumId w:val="14"/>
  </w:num>
  <w:num w:numId="17">
    <w:abstractNumId w:val="47"/>
  </w:num>
  <w:num w:numId="18">
    <w:abstractNumId w:val="5"/>
  </w:num>
  <w:num w:numId="19">
    <w:abstractNumId w:val="40"/>
  </w:num>
  <w:num w:numId="20">
    <w:abstractNumId w:val="48"/>
  </w:num>
  <w:num w:numId="21">
    <w:abstractNumId w:val="26"/>
  </w:num>
  <w:num w:numId="22">
    <w:abstractNumId w:val="9"/>
  </w:num>
  <w:num w:numId="23">
    <w:abstractNumId w:val="32"/>
  </w:num>
  <w:num w:numId="24">
    <w:abstractNumId w:val="43"/>
  </w:num>
  <w:num w:numId="25">
    <w:abstractNumId w:val="27"/>
  </w:num>
  <w:num w:numId="26">
    <w:abstractNumId w:val="0"/>
  </w:num>
  <w:num w:numId="27">
    <w:abstractNumId w:val="1"/>
  </w:num>
  <w:num w:numId="28">
    <w:abstractNumId w:val="3"/>
  </w:num>
  <w:num w:numId="29">
    <w:abstractNumId w:val="30"/>
  </w:num>
  <w:num w:numId="30">
    <w:abstractNumId w:val="41"/>
  </w:num>
  <w:num w:numId="31">
    <w:abstractNumId w:val="24"/>
  </w:num>
  <w:num w:numId="32">
    <w:abstractNumId w:val="45"/>
  </w:num>
  <w:num w:numId="33">
    <w:abstractNumId w:val="15"/>
  </w:num>
  <w:num w:numId="34">
    <w:abstractNumId w:val="39"/>
  </w:num>
  <w:num w:numId="35">
    <w:abstractNumId w:val="21"/>
  </w:num>
  <w:num w:numId="36">
    <w:abstractNumId w:val="17"/>
  </w:num>
  <w:num w:numId="37">
    <w:abstractNumId w:val="7"/>
  </w:num>
  <w:num w:numId="38">
    <w:abstractNumId w:val="25"/>
  </w:num>
  <w:num w:numId="39">
    <w:abstractNumId w:val="38"/>
  </w:num>
  <w:num w:numId="40">
    <w:abstractNumId w:val="13"/>
  </w:num>
  <w:num w:numId="41">
    <w:abstractNumId w:val="29"/>
  </w:num>
  <w:num w:numId="42">
    <w:abstractNumId w:val="6"/>
  </w:num>
  <w:num w:numId="43">
    <w:abstractNumId w:val="22"/>
  </w:num>
  <w:num w:numId="44">
    <w:abstractNumId w:val="8"/>
  </w:num>
  <w:num w:numId="45">
    <w:abstractNumId w:val="23"/>
  </w:num>
  <w:num w:numId="46">
    <w:abstractNumId w:val="35"/>
  </w:num>
  <w:num w:numId="47">
    <w:abstractNumId w:val="4"/>
  </w:num>
  <w:num w:numId="48">
    <w:abstractNumId w:val="31"/>
  </w:num>
  <w:num w:numId="49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attachedTemplate r:id="rId1"/>
  <w:stylePaneFormatFilter w:val="3F01"/>
  <w:defaultTabStop w:val="720"/>
  <w:hyphenationZone w:val="425"/>
  <w:noPunctuationKerning/>
  <w:characterSpacingControl w:val="doNotCompress"/>
  <w:hdrShapeDefaults>
    <o:shapedefaults v:ext="edit" spidmax="52225"/>
  </w:hdrShapeDefaults>
  <w:footnotePr>
    <w:footnote w:id="-1"/>
    <w:footnote w:id="0"/>
  </w:footnotePr>
  <w:endnotePr>
    <w:endnote w:id="-1"/>
    <w:endnote w:id="0"/>
  </w:endnotePr>
  <w:compat/>
  <w:rsids>
    <w:rsidRoot w:val="00746887"/>
    <w:rsid w:val="0001095C"/>
    <w:rsid w:val="00023502"/>
    <w:rsid w:val="0003695F"/>
    <w:rsid w:val="000413CA"/>
    <w:rsid w:val="00045CE2"/>
    <w:rsid w:val="00060221"/>
    <w:rsid w:val="00070EBE"/>
    <w:rsid w:val="000743EA"/>
    <w:rsid w:val="00094819"/>
    <w:rsid w:val="000A170A"/>
    <w:rsid w:val="000E64FA"/>
    <w:rsid w:val="000F6BE6"/>
    <w:rsid w:val="0012154D"/>
    <w:rsid w:val="00133018"/>
    <w:rsid w:val="00133EC4"/>
    <w:rsid w:val="00135BDA"/>
    <w:rsid w:val="00153091"/>
    <w:rsid w:val="0016230D"/>
    <w:rsid w:val="00176EAA"/>
    <w:rsid w:val="00177352"/>
    <w:rsid w:val="001A3D67"/>
    <w:rsid w:val="001C0CC6"/>
    <w:rsid w:val="001C34A3"/>
    <w:rsid w:val="001E21AE"/>
    <w:rsid w:val="001E2547"/>
    <w:rsid w:val="001E59D9"/>
    <w:rsid w:val="001F4734"/>
    <w:rsid w:val="001F5607"/>
    <w:rsid w:val="00207C17"/>
    <w:rsid w:val="00212A4C"/>
    <w:rsid w:val="00214465"/>
    <w:rsid w:val="00217EF9"/>
    <w:rsid w:val="00221B04"/>
    <w:rsid w:val="0022490F"/>
    <w:rsid w:val="00230B20"/>
    <w:rsid w:val="00235431"/>
    <w:rsid w:val="00235B42"/>
    <w:rsid w:val="0024616A"/>
    <w:rsid w:val="002871DA"/>
    <w:rsid w:val="00293669"/>
    <w:rsid w:val="002A2EA1"/>
    <w:rsid w:val="002B5781"/>
    <w:rsid w:val="002C1B8C"/>
    <w:rsid w:val="002C6722"/>
    <w:rsid w:val="002E487F"/>
    <w:rsid w:val="002F638D"/>
    <w:rsid w:val="0031440A"/>
    <w:rsid w:val="0035327D"/>
    <w:rsid w:val="003631A4"/>
    <w:rsid w:val="00372620"/>
    <w:rsid w:val="00394CE0"/>
    <w:rsid w:val="00395D64"/>
    <w:rsid w:val="003B7C70"/>
    <w:rsid w:val="003C5246"/>
    <w:rsid w:val="003F6654"/>
    <w:rsid w:val="00405D53"/>
    <w:rsid w:val="00432E33"/>
    <w:rsid w:val="0044166D"/>
    <w:rsid w:val="004544EA"/>
    <w:rsid w:val="0047014F"/>
    <w:rsid w:val="004724E4"/>
    <w:rsid w:val="00472AA3"/>
    <w:rsid w:val="004A73C6"/>
    <w:rsid w:val="004A748E"/>
    <w:rsid w:val="004A7504"/>
    <w:rsid w:val="004B05C2"/>
    <w:rsid w:val="004D0541"/>
    <w:rsid w:val="004D0AC8"/>
    <w:rsid w:val="004D4733"/>
    <w:rsid w:val="004D54EB"/>
    <w:rsid w:val="004E2A5C"/>
    <w:rsid w:val="004E3B23"/>
    <w:rsid w:val="004F55B3"/>
    <w:rsid w:val="004F62C9"/>
    <w:rsid w:val="0050181E"/>
    <w:rsid w:val="00510535"/>
    <w:rsid w:val="0051790F"/>
    <w:rsid w:val="00517BB0"/>
    <w:rsid w:val="0052381C"/>
    <w:rsid w:val="00527488"/>
    <w:rsid w:val="005275B9"/>
    <w:rsid w:val="0053252A"/>
    <w:rsid w:val="00537819"/>
    <w:rsid w:val="00540A78"/>
    <w:rsid w:val="005522A9"/>
    <w:rsid w:val="00552B2D"/>
    <w:rsid w:val="00556707"/>
    <w:rsid w:val="005711E4"/>
    <w:rsid w:val="00573325"/>
    <w:rsid w:val="005862B3"/>
    <w:rsid w:val="00594095"/>
    <w:rsid w:val="005A20F8"/>
    <w:rsid w:val="005C3503"/>
    <w:rsid w:val="005D6E72"/>
    <w:rsid w:val="005F38F4"/>
    <w:rsid w:val="006047A9"/>
    <w:rsid w:val="006104C9"/>
    <w:rsid w:val="00613E80"/>
    <w:rsid w:val="00620D24"/>
    <w:rsid w:val="00634A5B"/>
    <w:rsid w:val="00655A54"/>
    <w:rsid w:val="0065613A"/>
    <w:rsid w:val="006643D8"/>
    <w:rsid w:val="00671DD2"/>
    <w:rsid w:val="00672A13"/>
    <w:rsid w:val="00685D3B"/>
    <w:rsid w:val="00697286"/>
    <w:rsid w:val="006E2CA1"/>
    <w:rsid w:val="006E5D94"/>
    <w:rsid w:val="006F1B28"/>
    <w:rsid w:val="006F2858"/>
    <w:rsid w:val="006F5E8D"/>
    <w:rsid w:val="00700734"/>
    <w:rsid w:val="0071121E"/>
    <w:rsid w:val="00717827"/>
    <w:rsid w:val="007230AF"/>
    <w:rsid w:val="00730354"/>
    <w:rsid w:val="00730BF1"/>
    <w:rsid w:val="00732694"/>
    <w:rsid w:val="00736482"/>
    <w:rsid w:val="00742B6C"/>
    <w:rsid w:val="00746887"/>
    <w:rsid w:val="0076449B"/>
    <w:rsid w:val="0077666B"/>
    <w:rsid w:val="00785F26"/>
    <w:rsid w:val="00795823"/>
    <w:rsid w:val="00797880"/>
    <w:rsid w:val="007A0F86"/>
    <w:rsid w:val="007B615A"/>
    <w:rsid w:val="007F63B3"/>
    <w:rsid w:val="00806ED0"/>
    <w:rsid w:val="00832D17"/>
    <w:rsid w:val="008346FA"/>
    <w:rsid w:val="00834A04"/>
    <w:rsid w:val="0088140C"/>
    <w:rsid w:val="00884958"/>
    <w:rsid w:val="008974C5"/>
    <w:rsid w:val="008A1628"/>
    <w:rsid w:val="008B0B6D"/>
    <w:rsid w:val="008C6CFF"/>
    <w:rsid w:val="008D09FA"/>
    <w:rsid w:val="009062AF"/>
    <w:rsid w:val="009065C2"/>
    <w:rsid w:val="009157EC"/>
    <w:rsid w:val="00926E49"/>
    <w:rsid w:val="00927660"/>
    <w:rsid w:val="0094263B"/>
    <w:rsid w:val="00946B80"/>
    <w:rsid w:val="0095216D"/>
    <w:rsid w:val="009565D3"/>
    <w:rsid w:val="00976AFC"/>
    <w:rsid w:val="00983922"/>
    <w:rsid w:val="0098689A"/>
    <w:rsid w:val="009B4BA3"/>
    <w:rsid w:val="009B6C70"/>
    <w:rsid w:val="009B7616"/>
    <w:rsid w:val="009D1AD5"/>
    <w:rsid w:val="009D6D44"/>
    <w:rsid w:val="009E0837"/>
    <w:rsid w:val="009F4A3C"/>
    <w:rsid w:val="00A031B3"/>
    <w:rsid w:val="00A21793"/>
    <w:rsid w:val="00A346A3"/>
    <w:rsid w:val="00A606BB"/>
    <w:rsid w:val="00A9066A"/>
    <w:rsid w:val="00A94B6D"/>
    <w:rsid w:val="00AA0A7F"/>
    <w:rsid w:val="00AB0B33"/>
    <w:rsid w:val="00AB121C"/>
    <w:rsid w:val="00AB21E6"/>
    <w:rsid w:val="00AB3C8B"/>
    <w:rsid w:val="00AD2704"/>
    <w:rsid w:val="00AD416F"/>
    <w:rsid w:val="00AD4626"/>
    <w:rsid w:val="00AF0228"/>
    <w:rsid w:val="00AF16EE"/>
    <w:rsid w:val="00AF50F4"/>
    <w:rsid w:val="00B21819"/>
    <w:rsid w:val="00B645DF"/>
    <w:rsid w:val="00B71514"/>
    <w:rsid w:val="00B844C0"/>
    <w:rsid w:val="00B93C50"/>
    <w:rsid w:val="00BA575F"/>
    <w:rsid w:val="00BB1275"/>
    <w:rsid w:val="00BC054B"/>
    <w:rsid w:val="00BC0B09"/>
    <w:rsid w:val="00BD2B40"/>
    <w:rsid w:val="00BE0B38"/>
    <w:rsid w:val="00C00362"/>
    <w:rsid w:val="00C06A84"/>
    <w:rsid w:val="00C118FC"/>
    <w:rsid w:val="00C11EDC"/>
    <w:rsid w:val="00C13F45"/>
    <w:rsid w:val="00C2127A"/>
    <w:rsid w:val="00C5199B"/>
    <w:rsid w:val="00C65F0C"/>
    <w:rsid w:val="00C765BE"/>
    <w:rsid w:val="00C76E7A"/>
    <w:rsid w:val="00C86558"/>
    <w:rsid w:val="00C92288"/>
    <w:rsid w:val="00CA7B69"/>
    <w:rsid w:val="00CC470D"/>
    <w:rsid w:val="00CD0216"/>
    <w:rsid w:val="00CE2815"/>
    <w:rsid w:val="00CE755F"/>
    <w:rsid w:val="00D12845"/>
    <w:rsid w:val="00D130D4"/>
    <w:rsid w:val="00D3100B"/>
    <w:rsid w:val="00D40276"/>
    <w:rsid w:val="00D43DE5"/>
    <w:rsid w:val="00D60C80"/>
    <w:rsid w:val="00D65A66"/>
    <w:rsid w:val="00D90064"/>
    <w:rsid w:val="00D92286"/>
    <w:rsid w:val="00DA2DC8"/>
    <w:rsid w:val="00DA60DB"/>
    <w:rsid w:val="00DC0ADE"/>
    <w:rsid w:val="00DC566C"/>
    <w:rsid w:val="00DE3CE8"/>
    <w:rsid w:val="00DE5AF0"/>
    <w:rsid w:val="00DE71F8"/>
    <w:rsid w:val="00DF3EC8"/>
    <w:rsid w:val="00DF788D"/>
    <w:rsid w:val="00E008EF"/>
    <w:rsid w:val="00E07B5C"/>
    <w:rsid w:val="00E2016C"/>
    <w:rsid w:val="00E207E2"/>
    <w:rsid w:val="00E235CB"/>
    <w:rsid w:val="00E27F3A"/>
    <w:rsid w:val="00E3032E"/>
    <w:rsid w:val="00E362DB"/>
    <w:rsid w:val="00E43218"/>
    <w:rsid w:val="00E60BA4"/>
    <w:rsid w:val="00E677FE"/>
    <w:rsid w:val="00E7428E"/>
    <w:rsid w:val="00E87602"/>
    <w:rsid w:val="00EA1203"/>
    <w:rsid w:val="00EB29ED"/>
    <w:rsid w:val="00ED68EF"/>
    <w:rsid w:val="00EE6148"/>
    <w:rsid w:val="00EF30D3"/>
    <w:rsid w:val="00F023F2"/>
    <w:rsid w:val="00F05962"/>
    <w:rsid w:val="00F22AF5"/>
    <w:rsid w:val="00F54DE0"/>
    <w:rsid w:val="00F612C6"/>
    <w:rsid w:val="00F71B4C"/>
    <w:rsid w:val="00F84F1B"/>
    <w:rsid w:val="00F874A9"/>
    <w:rsid w:val="00FA625E"/>
    <w:rsid w:val="00FB55C6"/>
    <w:rsid w:val="00FD0A8E"/>
    <w:rsid w:val="00FD2C81"/>
    <w:rsid w:val="00FF5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59D9"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1E59D9"/>
    <w:pPr>
      <w:keepNext/>
      <w:tabs>
        <w:tab w:val="left" w:pos="5220"/>
      </w:tabs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1E59D9"/>
    <w:pPr>
      <w:keepNext/>
      <w:tabs>
        <w:tab w:val="left" w:pos="5220"/>
      </w:tabs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link w:val="Heading3Char"/>
    <w:qFormat/>
    <w:rsid w:val="001E59D9"/>
    <w:pPr>
      <w:keepNext/>
      <w:tabs>
        <w:tab w:val="left" w:pos="522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E59D9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1E59D9"/>
    <w:pPr>
      <w:keepNext/>
      <w:numPr>
        <w:ilvl w:val="4"/>
        <w:numId w:val="3"/>
      </w:numPr>
      <w:outlineLvl w:val="4"/>
    </w:pPr>
    <w:rPr>
      <w:i/>
      <w:iCs/>
      <w:sz w:val="18"/>
      <w:szCs w:val="20"/>
      <w:lang w:val="de-DE"/>
    </w:rPr>
  </w:style>
  <w:style w:type="paragraph" w:styleId="Heading6">
    <w:name w:val="heading 6"/>
    <w:basedOn w:val="Normal"/>
    <w:next w:val="Normal"/>
    <w:qFormat/>
    <w:rsid w:val="001E59D9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  <w:lang w:val="de-DE"/>
    </w:rPr>
  </w:style>
  <w:style w:type="paragraph" w:styleId="Heading7">
    <w:name w:val="heading 7"/>
    <w:basedOn w:val="Normal"/>
    <w:next w:val="Normal"/>
    <w:qFormat/>
    <w:rsid w:val="001E59D9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  <w:lang w:val="de-DE"/>
    </w:rPr>
  </w:style>
  <w:style w:type="paragraph" w:styleId="Heading8">
    <w:name w:val="heading 8"/>
    <w:basedOn w:val="Normal"/>
    <w:next w:val="Normal"/>
    <w:qFormat/>
    <w:rsid w:val="001E59D9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  <w:lang w:val="de-DE"/>
    </w:rPr>
  </w:style>
  <w:style w:type="paragraph" w:styleId="Heading9">
    <w:name w:val="heading 9"/>
    <w:basedOn w:val="Normal"/>
    <w:next w:val="Normal"/>
    <w:qFormat/>
    <w:rsid w:val="001E59D9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Title"/>
    <w:basedOn w:val="Normal"/>
    <w:rsid w:val="001E59D9"/>
    <w:rPr>
      <w:b/>
      <w:bCs/>
      <w:lang w:val="de-CH"/>
    </w:rPr>
  </w:style>
  <w:style w:type="paragraph" w:styleId="Header">
    <w:name w:val="header"/>
    <w:basedOn w:val="Normal"/>
    <w:rsid w:val="001E59D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E59D9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rsid w:val="002F638D"/>
    <w:pPr>
      <w:shd w:val="clear" w:color="auto" w:fill="000080"/>
    </w:pPr>
    <w:rPr>
      <w:rFonts w:ascii="Tahoma" w:hAnsi="Tahoma" w:cs="Tahoma"/>
      <w:szCs w:val="20"/>
    </w:rPr>
  </w:style>
  <w:style w:type="paragraph" w:styleId="BalloonText">
    <w:name w:val="Balloon Text"/>
    <w:basedOn w:val="Normal"/>
    <w:semiHidden/>
    <w:rsid w:val="0055670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062AF"/>
    <w:rPr>
      <w:b/>
      <w:bCs/>
      <w:szCs w:val="20"/>
    </w:rPr>
  </w:style>
  <w:style w:type="paragraph" w:styleId="FootnoteText">
    <w:name w:val="footnote text"/>
    <w:basedOn w:val="Normal"/>
    <w:link w:val="FootnoteTextChar"/>
    <w:rsid w:val="009062AF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9062AF"/>
    <w:rPr>
      <w:rFonts w:ascii="Arial" w:hAnsi="Arial"/>
      <w:lang w:val="en-GB" w:eastAsia="en-US"/>
    </w:rPr>
  </w:style>
  <w:style w:type="character" w:styleId="FootnoteReference">
    <w:name w:val="footnote reference"/>
    <w:basedOn w:val="DefaultParagraphFont"/>
    <w:rsid w:val="009062AF"/>
    <w:rPr>
      <w:vertAlign w:val="superscript"/>
    </w:rPr>
  </w:style>
  <w:style w:type="paragraph" w:styleId="Revision">
    <w:name w:val="Revision"/>
    <w:hidden/>
    <w:uiPriority w:val="99"/>
    <w:semiHidden/>
    <w:rsid w:val="004F62C9"/>
    <w:rPr>
      <w:rFonts w:ascii="Arial" w:hAnsi="Arial"/>
      <w:szCs w:val="24"/>
      <w:lang w:val="en-GB" w:eastAsia="en-US"/>
    </w:rPr>
  </w:style>
  <w:style w:type="character" w:styleId="CommentReference">
    <w:name w:val="annotation reference"/>
    <w:basedOn w:val="DefaultParagraphFont"/>
    <w:rsid w:val="00730BF1"/>
    <w:rPr>
      <w:sz w:val="16"/>
      <w:szCs w:val="16"/>
    </w:rPr>
  </w:style>
  <w:style w:type="paragraph" w:styleId="CommentText">
    <w:name w:val="annotation text"/>
    <w:basedOn w:val="Normal"/>
    <w:link w:val="CommentTextChar"/>
    <w:rsid w:val="00730BF1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730BF1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30B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30BF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C0ADE"/>
    <w:rPr>
      <w:color w:val="808080"/>
    </w:rPr>
  </w:style>
  <w:style w:type="paragraph" w:styleId="ListParagraph">
    <w:name w:val="List Paragraph"/>
    <w:basedOn w:val="Normal"/>
    <w:uiPriority w:val="34"/>
    <w:qFormat/>
    <w:rsid w:val="00DC0ADE"/>
    <w:pPr>
      <w:ind w:left="720"/>
      <w:contextualSpacing/>
    </w:pPr>
  </w:style>
  <w:style w:type="table" w:styleId="TableGrid">
    <w:name w:val="Table Grid"/>
    <w:basedOn w:val="TableNormal"/>
    <w:rsid w:val="00DC0A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elklein">
    <w:name w:val="Titel_klein"/>
    <w:basedOn w:val="Normal"/>
    <w:autoRedefine/>
    <w:rsid w:val="00DC0ADE"/>
    <w:pPr>
      <w:pBdr>
        <w:bottom w:val="single" w:sz="4" w:space="1" w:color="C0C0C0"/>
      </w:pBdr>
      <w:jc w:val="both"/>
    </w:pPr>
    <w:rPr>
      <w:sz w:val="12"/>
      <w:szCs w:val="20"/>
      <w:lang w:val="de-CH" w:eastAsia="de-CH"/>
    </w:rPr>
  </w:style>
  <w:style w:type="character" w:customStyle="1" w:styleId="Heading3Char">
    <w:name w:val="Heading 3 Char"/>
    <w:basedOn w:val="DefaultParagraphFont"/>
    <w:link w:val="Heading3"/>
    <w:rsid w:val="002C6722"/>
    <w:rPr>
      <w:rFonts w:ascii="Arial" w:hAnsi="Arial"/>
      <w:b/>
      <w:bCs/>
      <w:szCs w:val="24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b0113\Desktop\U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554F5680363B4AA4C29B5A100DE2DE" ma:contentTypeVersion="1" ma:contentTypeDescription="Create a new document." ma:contentTypeScope="" ma:versionID="422c2d35d20fdbd22fccc8daac55465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F1700-5DA0-48F4-8028-D304584F348B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2166C94B-2552-4D56-9225-FBA7A96F1DC8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A3EDAA44-B0BF-4A8A-A5CF-E409EE6044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A0F1D6-4052-47C5-B666-3847A2BF1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F7FA5232-9DB1-477F-B215-F99244323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UC_Template.dotx</Template>
  <TotalTime>0</TotalTime>
  <Pages>5</Pages>
  <Words>446</Words>
  <Characters>2787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Use Case ROOMS PRO R.4.0</vt:lpstr>
      <vt:lpstr>Use Cases Release 4.0</vt:lpstr>
    </vt:vector>
  </TitlesOfParts>
  <Manager>Mario Haller</Manager>
  <Company>GARAIO AG</Company>
  <LinksUpToDate>false</LinksUpToDate>
  <CharactersWithSpaces>3227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ROOMS PRO R.4.0</dc:title>
  <dc:subject>105.001</dc:subject>
  <dc:creator>Tim Bänziger</dc:creator>
  <cp:keywords>ROOMS, Ressourcen</cp:keywords>
  <cp:lastModifiedBy>Tim Bänziger</cp:lastModifiedBy>
  <cp:revision>2</cp:revision>
  <cp:lastPrinted>2009-02-09T07:28:00Z</cp:lastPrinted>
  <dcterms:created xsi:type="dcterms:W3CDTF">2009-11-06T06:21:00Z</dcterms:created>
  <dcterms:modified xsi:type="dcterms:W3CDTF">2009-11-06T06:21:00Z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0x0101005B554F5680363B4AA4C29B5A100DE2DE</vt:lpwstr>
  </property>
</Properties>
</file>
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3C035B" w14:textId="3A0FA65F" w:rsidR="00095E59" w:rsidRDefault="00095E59" w:rsidP="00095E59">
      <w:pPr>
        <w:ind w:left="-567"/>
      </w:pPr>
      <w:bookmarkStart w:id="0" w:name="_Toc67881508"/>
      <w:bookmarkStart w:id="1" w:name="_Toc67881952"/>
      <w:bookmarkStart w:id="2" w:name="_Toc67882044"/>
      <w:bookmarkStart w:id="3" w:name="_Toc297192529"/>
    </w:p>
    <w:p w14:paraId="6E59A701" w14:textId="77777777" w:rsidR="00343630" w:rsidRDefault="00343630" w:rsidP="00A840A3">
      <w:pPr>
        <w:ind w:left="-567"/>
      </w:pPr>
    </w:p>
    <w:p w14:paraId="0068C641" w14:textId="77777777" w:rsidR="00343630" w:rsidRDefault="00343630" w:rsidP="00A840A3">
      <w:pPr>
        <w:ind w:left="-567"/>
      </w:pPr>
    </w:p>
    <w:p w14:paraId="4E8A6CE0" w14:textId="77777777" w:rsidR="00343630" w:rsidRDefault="00343630" w:rsidP="00A840A3">
      <w:pPr>
        <w:ind w:left="-567"/>
      </w:pPr>
    </w:p>
    <w:p w14:paraId="2F7FAF3C" w14:textId="77777777" w:rsidR="00343630" w:rsidRDefault="00343630" w:rsidP="00A840A3">
      <w:pPr>
        <w:ind w:left="-567"/>
      </w:pPr>
    </w:p>
    <w:p w14:paraId="50725B33" w14:textId="77777777" w:rsidR="00343630" w:rsidRDefault="00343630" w:rsidP="00A840A3">
      <w:pPr>
        <w:ind w:left="-567"/>
      </w:pPr>
    </w:p>
    <w:p w14:paraId="4E219B87" w14:textId="77777777" w:rsidR="00343630" w:rsidRDefault="00343630" w:rsidP="00A840A3">
      <w:pPr>
        <w:ind w:left="-567"/>
      </w:pPr>
    </w:p>
    <w:p w14:paraId="7A586860" w14:textId="77777777" w:rsidR="00343630" w:rsidRDefault="00343630" w:rsidP="00A840A3">
      <w:pPr>
        <w:ind w:left="-567"/>
      </w:pPr>
    </w:p>
    <w:p w14:paraId="2CA91F04" w14:textId="77777777" w:rsidR="00343630" w:rsidRDefault="00343630" w:rsidP="00A840A3">
      <w:pPr>
        <w:ind w:left="-567"/>
      </w:pPr>
    </w:p>
    <w:p w14:paraId="6F17A4E8" w14:textId="77777777" w:rsidR="00343630" w:rsidRDefault="00343630" w:rsidP="00A840A3">
      <w:pPr>
        <w:ind w:left="-567"/>
      </w:pPr>
    </w:p>
    <w:p w14:paraId="791E4AEB" w14:textId="77777777" w:rsidR="00343630" w:rsidRDefault="00343630" w:rsidP="00A840A3">
      <w:pPr>
        <w:ind w:left="-567"/>
      </w:pPr>
    </w:p>
    <w:p w14:paraId="1A2D1647" w14:textId="77777777" w:rsidR="00B2128E" w:rsidRDefault="00B2128E" w:rsidP="00A840A3">
      <w:pPr>
        <w:ind w:left="-567"/>
      </w:pPr>
    </w:p>
    <w:p w14:paraId="4EBC73D7" w14:textId="77777777" w:rsidR="00343630" w:rsidRDefault="00343630" w:rsidP="00A840A3">
      <w:pPr>
        <w:ind w:left="-567"/>
      </w:pPr>
    </w:p>
    <w:p w14:paraId="2EB4D4FA" w14:textId="77777777" w:rsidR="00343630" w:rsidRDefault="00343630" w:rsidP="00A840A3">
      <w:pPr>
        <w:ind w:left="-567"/>
      </w:pPr>
    </w:p>
    <w:p w14:paraId="6A5B3470" w14:textId="77777777" w:rsidR="00343630" w:rsidRDefault="00343630" w:rsidP="00A840A3">
      <w:pPr>
        <w:ind w:left="-567"/>
      </w:pPr>
    </w:p>
    <w:p w14:paraId="47F7A0AD" w14:textId="77777777" w:rsidR="00343630" w:rsidRDefault="00343630" w:rsidP="00A840A3">
      <w:pPr>
        <w:ind w:left="-567"/>
      </w:pPr>
    </w:p>
    <w:p w14:paraId="01DBED96" w14:textId="77777777" w:rsidR="00343630" w:rsidRDefault="00343630" w:rsidP="00A840A3">
      <w:pPr>
        <w:ind w:left="-567"/>
      </w:pPr>
    </w:p>
    <w:p w14:paraId="6D3633B5" w14:textId="11A9DBA1" w:rsidR="00343630" w:rsidRDefault="00894D05" w:rsidP="00DB0BF0">
      <w:pPr>
        <w:pBdr>
          <w:bottom w:val="single" w:sz="18" w:space="1" w:color="000000" w:themeColor="text1"/>
        </w:pBdr>
        <w:ind w:left="-567"/>
        <w:rPr>
          <w:b/>
          <w:sz w:val="72"/>
          <w:szCs w:val="72"/>
        </w:rPr>
      </w:pPr>
      <w:r>
        <w:rPr>
          <w:b/>
          <w:sz w:val="72"/>
          <w:szCs w:val="72"/>
        </w:rPr>
        <w:t>3V-</w:t>
      </w:r>
      <w:r w:rsidR="008E393B">
        <w:rPr>
          <w:b/>
          <w:sz w:val="72"/>
          <w:szCs w:val="72"/>
        </w:rPr>
        <w:t>ROOM</w:t>
      </w:r>
      <w:r>
        <w:rPr>
          <w:b/>
          <w:sz w:val="72"/>
          <w:szCs w:val="72"/>
        </w:rPr>
        <w:t>S</w:t>
      </w:r>
    </w:p>
    <w:p w14:paraId="536AAB01" w14:textId="77777777" w:rsidR="00B2128E" w:rsidRDefault="008E393B" w:rsidP="003C33C0">
      <w:pPr>
        <w:spacing w:before="120"/>
        <w:ind w:left="-567"/>
      </w:pPr>
      <w:r>
        <w:rPr>
          <w:rFonts w:cs="Times New Roman"/>
          <w:b/>
          <w:bCs/>
          <w:kern w:val="32"/>
          <w:sz w:val="28"/>
          <w:szCs w:val="28"/>
          <w:lang w:eastAsia="en-US"/>
        </w:rPr>
        <w:t>Benutzerhandbuch</w:t>
      </w:r>
    </w:p>
    <w:p w14:paraId="3E2F26B2" w14:textId="77777777" w:rsidR="00B2128E" w:rsidRDefault="00B2128E" w:rsidP="00A840A3">
      <w:pPr>
        <w:ind w:left="-567"/>
        <w:rPr>
          <w:rFonts w:cs="Times New Roman"/>
          <w:bCs/>
          <w:kern w:val="32"/>
          <w:szCs w:val="20"/>
          <w:lang w:eastAsia="en-US"/>
        </w:rPr>
      </w:pPr>
    </w:p>
    <w:p w14:paraId="31EC52A2" w14:textId="77777777" w:rsidR="001B32EC" w:rsidRDefault="001B32EC" w:rsidP="00A840A3">
      <w:pPr>
        <w:ind w:left="-567"/>
        <w:rPr>
          <w:rFonts w:cs="Times New Roman"/>
          <w:bCs/>
          <w:kern w:val="32"/>
          <w:szCs w:val="20"/>
          <w:lang w:eastAsia="en-US"/>
        </w:rPr>
      </w:pPr>
    </w:p>
    <w:p w14:paraId="68E7920B" w14:textId="77777777" w:rsidR="00971CE7" w:rsidRDefault="00971CE7" w:rsidP="00A840A3">
      <w:pPr>
        <w:ind w:left="-567"/>
        <w:rPr>
          <w:rFonts w:cs="Times New Roman"/>
          <w:bCs/>
          <w:kern w:val="32"/>
          <w:szCs w:val="20"/>
          <w:lang w:eastAsia="en-US"/>
        </w:rPr>
      </w:pPr>
    </w:p>
    <w:p w14:paraId="16DAAF74" w14:textId="77777777" w:rsidR="00971CE7" w:rsidRDefault="00971CE7" w:rsidP="00A840A3">
      <w:pPr>
        <w:ind w:left="-567"/>
        <w:rPr>
          <w:rFonts w:cs="Times New Roman"/>
          <w:bCs/>
          <w:kern w:val="32"/>
          <w:szCs w:val="20"/>
          <w:lang w:eastAsia="en-US"/>
        </w:rPr>
      </w:pPr>
    </w:p>
    <w:p w14:paraId="5E89BE7E" w14:textId="77777777" w:rsidR="00971CE7" w:rsidRDefault="00971CE7" w:rsidP="00A840A3">
      <w:pPr>
        <w:ind w:left="-567"/>
        <w:rPr>
          <w:rFonts w:cs="Times New Roman"/>
          <w:bCs/>
          <w:kern w:val="32"/>
          <w:szCs w:val="20"/>
          <w:lang w:eastAsia="en-US"/>
        </w:rPr>
      </w:pPr>
    </w:p>
    <w:p w14:paraId="522ACDC4" w14:textId="77777777" w:rsidR="00B2128E" w:rsidRDefault="00B2128E" w:rsidP="00A840A3">
      <w:pPr>
        <w:ind w:left="-567"/>
        <w:rPr>
          <w:rFonts w:cs="Times New Roman"/>
          <w:bCs/>
          <w:kern w:val="32"/>
          <w:szCs w:val="20"/>
          <w:lang w:eastAsia="en-US"/>
        </w:rPr>
      </w:pPr>
    </w:p>
    <w:tbl>
      <w:tblPr>
        <w:tblStyle w:val="TableGrid"/>
        <w:tblW w:w="8472"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8"/>
        <w:gridCol w:w="4254"/>
      </w:tblGrid>
      <w:tr w:rsidR="001B32EC" w14:paraId="51AED50D" w14:textId="77777777" w:rsidTr="00827051">
        <w:trPr>
          <w:gridAfter w:val="1"/>
          <w:wAfter w:w="4254" w:type="dxa"/>
          <w:trHeight w:val="66"/>
        </w:trPr>
        <w:tc>
          <w:tcPr>
            <w:tcW w:w="4218" w:type="dxa"/>
          </w:tcPr>
          <w:p w14:paraId="4F24CBE4" w14:textId="77777777" w:rsidR="001B32EC" w:rsidRPr="00A840A3" w:rsidRDefault="001B32EC" w:rsidP="00F64C73">
            <w:pPr>
              <w:rPr>
                <w:rFonts w:cs="Times New Roman"/>
                <w:bCs/>
                <w:kern w:val="32"/>
                <w:sz w:val="12"/>
                <w:szCs w:val="12"/>
                <w:lang w:eastAsia="en-US"/>
              </w:rPr>
            </w:pPr>
            <w:r>
              <w:rPr>
                <w:rFonts w:cs="Times New Roman"/>
                <w:bCs/>
                <w:kern w:val="32"/>
                <w:sz w:val="12"/>
                <w:szCs w:val="12"/>
                <w:lang w:eastAsia="en-US"/>
              </w:rPr>
              <w:t>Auftragnehmer</w:t>
            </w:r>
          </w:p>
        </w:tc>
      </w:tr>
      <w:tr w:rsidR="001B32EC" w14:paraId="41E663C5" w14:textId="77777777" w:rsidTr="00827051">
        <w:trPr>
          <w:gridAfter w:val="1"/>
          <w:wAfter w:w="4254" w:type="dxa"/>
        </w:trPr>
        <w:tc>
          <w:tcPr>
            <w:tcW w:w="4218" w:type="dxa"/>
          </w:tcPr>
          <w:p w14:paraId="3B302ACA" w14:textId="160153C3" w:rsidR="001B32EC" w:rsidRPr="00A840A3" w:rsidRDefault="00894D05" w:rsidP="00F64C73">
            <w:pPr>
              <w:rPr>
                <w:rFonts w:cs="Times New Roman"/>
                <w:b/>
                <w:bCs/>
                <w:kern w:val="32"/>
                <w:sz w:val="28"/>
                <w:szCs w:val="28"/>
                <w:lang w:eastAsia="en-US"/>
              </w:rPr>
            </w:pPr>
            <w:r>
              <w:rPr>
                <w:rFonts w:cs="Times New Roman"/>
                <w:b/>
                <w:bCs/>
                <w:kern w:val="32"/>
                <w:sz w:val="28"/>
                <w:szCs w:val="28"/>
                <w:lang w:eastAsia="en-US"/>
              </w:rPr>
              <w:t>3</w:t>
            </w:r>
            <w:r w:rsidR="00D414DC">
              <w:rPr>
                <w:rFonts w:cs="Times New Roman"/>
                <w:b/>
                <w:bCs/>
                <w:kern w:val="32"/>
                <w:sz w:val="28"/>
                <w:szCs w:val="28"/>
                <w:lang w:eastAsia="en-US"/>
              </w:rPr>
              <w:t>v</w:t>
            </w:r>
            <w:r>
              <w:rPr>
                <w:rFonts w:cs="Times New Roman"/>
                <w:b/>
                <w:bCs/>
                <w:kern w:val="32"/>
                <w:sz w:val="28"/>
                <w:szCs w:val="28"/>
                <w:lang w:eastAsia="en-US"/>
              </w:rPr>
              <w:t>olutions GmbH</w:t>
            </w:r>
          </w:p>
        </w:tc>
      </w:tr>
      <w:tr w:rsidR="001B32EC" w14:paraId="755F07E8" w14:textId="77777777" w:rsidTr="00827051">
        <w:trPr>
          <w:gridAfter w:val="1"/>
          <w:wAfter w:w="4254" w:type="dxa"/>
        </w:trPr>
        <w:tc>
          <w:tcPr>
            <w:tcW w:w="4218" w:type="dxa"/>
          </w:tcPr>
          <w:p w14:paraId="3E8E54FB" w14:textId="77777777" w:rsidR="001B32EC" w:rsidRDefault="001B32EC" w:rsidP="00F64C73">
            <w:pPr>
              <w:rPr>
                <w:rFonts w:cs="Times New Roman"/>
                <w:bCs/>
                <w:kern w:val="32"/>
                <w:szCs w:val="20"/>
                <w:lang w:eastAsia="en-US"/>
              </w:rPr>
            </w:pPr>
          </w:p>
        </w:tc>
      </w:tr>
      <w:tr w:rsidR="001B32EC" w14:paraId="6E3C2FD8" w14:textId="77777777" w:rsidTr="00827051">
        <w:trPr>
          <w:gridAfter w:val="1"/>
          <w:wAfter w:w="4254" w:type="dxa"/>
          <w:trHeight w:val="177"/>
        </w:trPr>
        <w:tc>
          <w:tcPr>
            <w:tcW w:w="4218" w:type="dxa"/>
          </w:tcPr>
          <w:p w14:paraId="45EC1D3B" w14:textId="77777777" w:rsidR="00894D05" w:rsidRPr="00B74C3C" w:rsidRDefault="00894D05" w:rsidP="00894D05">
            <w:pPr>
              <w:pStyle w:val="NoSpacing"/>
              <w:jc w:val="both"/>
              <w:rPr>
                <w:color w:val="7F7F7F" w:themeColor="background1" w:themeShade="7F"/>
              </w:rPr>
            </w:pPr>
            <w:r w:rsidRPr="75C0EF11">
              <w:rPr>
                <w:color w:val="7F7F7F" w:themeColor="background1" w:themeShade="7F"/>
              </w:rPr>
              <w:t>Bächimattstrasse 3</w:t>
            </w:r>
          </w:p>
          <w:p w14:paraId="3A627556" w14:textId="42577B2C" w:rsidR="001B32EC" w:rsidRDefault="001B32EC" w:rsidP="00F64C73">
            <w:pPr>
              <w:rPr>
                <w:rFonts w:cs="Times New Roman"/>
                <w:bCs/>
                <w:kern w:val="32"/>
                <w:szCs w:val="20"/>
                <w:lang w:eastAsia="en-US"/>
              </w:rPr>
            </w:pPr>
            <w:r>
              <w:rPr>
                <w:rFonts w:cs="Times New Roman"/>
                <w:bCs/>
                <w:kern w:val="32"/>
                <w:szCs w:val="20"/>
                <w:lang w:eastAsia="en-US"/>
              </w:rPr>
              <w:t>CH-30</w:t>
            </w:r>
            <w:r w:rsidR="00894D05">
              <w:rPr>
                <w:rFonts w:cs="Times New Roman"/>
                <w:bCs/>
                <w:kern w:val="32"/>
                <w:szCs w:val="20"/>
                <w:lang w:eastAsia="en-US"/>
              </w:rPr>
              <w:t>75</w:t>
            </w:r>
            <w:r>
              <w:rPr>
                <w:rFonts w:cs="Times New Roman"/>
                <w:bCs/>
                <w:kern w:val="32"/>
                <w:szCs w:val="20"/>
                <w:lang w:eastAsia="en-US"/>
              </w:rPr>
              <w:t xml:space="preserve"> </w:t>
            </w:r>
            <w:r w:rsidR="00894D05">
              <w:rPr>
                <w:rFonts w:cs="Times New Roman"/>
                <w:bCs/>
                <w:kern w:val="32"/>
                <w:szCs w:val="20"/>
                <w:lang w:eastAsia="en-US"/>
              </w:rPr>
              <w:t>Rüfenacht</w:t>
            </w:r>
          </w:p>
        </w:tc>
      </w:tr>
      <w:tr w:rsidR="001B32EC" w14:paraId="4286537C" w14:textId="77777777" w:rsidTr="00827051">
        <w:trPr>
          <w:trHeight w:val="70"/>
        </w:trPr>
        <w:tc>
          <w:tcPr>
            <w:tcW w:w="4218" w:type="dxa"/>
          </w:tcPr>
          <w:p w14:paraId="160455E0" w14:textId="77777777" w:rsidR="001B32EC" w:rsidRDefault="001B32EC" w:rsidP="00F64C73">
            <w:pPr>
              <w:rPr>
                <w:rFonts w:cs="Times New Roman"/>
                <w:bCs/>
                <w:kern w:val="32"/>
                <w:szCs w:val="20"/>
                <w:lang w:eastAsia="en-US"/>
              </w:rPr>
            </w:pPr>
          </w:p>
        </w:tc>
        <w:tc>
          <w:tcPr>
            <w:tcW w:w="4254" w:type="dxa"/>
          </w:tcPr>
          <w:p w14:paraId="3F5F3523" w14:textId="77777777" w:rsidR="001B32EC" w:rsidRDefault="001B32EC" w:rsidP="00F64C73">
            <w:pPr>
              <w:rPr>
                <w:rFonts w:cs="Times New Roman"/>
                <w:bCs/>
                <w:kern w:val="32"/>
                <w:szCs w:val="20"/>
                <w:lang w:eastAsia="en-US"/>
              </w:rPr>
            </w:pPr>
          </w:p>
        </w:tc>
      </w:tr>
      <w:tr w:rsidR="001B32EC" w:rsidRPr="00A840A3" w14:paraId="05A88AF4" w14:textId="77777777" w:rsidTr="00827051">
        <w:tc>
          <w:tcPr>
            <w:tcW w:w="4218" w:type="dxa"/>
          </w:tcPr>
          <w:p w14:paraId="363D98BC" w14:textId="77777777" w:rsidR="001B32EC" w:rsidRPr="00A840A3" w:rsidRDefault="001B32EC" w:rsidP="00F64C73">
            <w:pPr>
              <w:rPr>
                <w:rFonts w:cs="Times New Roman"/>
                <w:bCs/>
                <w:kern w:val="32"/>
                <w:sz w:val="12"/>
                <w:szCs w:val="12"/>
                <w:lang w:eastAsia="en-US"/>
              </w:rPr>
            </w:pPr>
            <w:r w:rsidRPr="00A840A3">
              <w:rPr>
                <w:rFonts w:cs="Times New Roman"/>
                <w:bCs/>
                <w:kern w:val="32"/>
                <w:sz w:val="12"/>
                <w:szCs w:val="12"/>
                <w:lang w:eastAsia="en-US"/>
              </w:rPr>
              <w:t>Version</w:t>
            </w:r>
          </w:p>
        </w:tc>
        <w:tc>
          <w:tcPr>
            <w:tcW w:w="4254" w:type="dxa"/>
          </w:tcPr>
          <w:p w14:paraId="74193238" w14:textId="77777777" w:rsidR="001B32EC" w:rsidRPr="00A840A3" w:rsidRDefault="001B32EC" w:rsidP="00F64C73">
            <w:pPr>
              <w:rPr>
                <w:rFonts w:cs="Times New Roman"/>
                <w:bCs/>
                <w:kern w:val="32"/>
                <w:sz w:val="12"/>
                <w:szCs w:val="12"/>
                <w:lang w:eastAsia="en-US"/>
              </w:rPr>
            </w:pPr>
            <w:r w:rsidRPr="00A840A3">
              <w:rPr>
                <w:rFonts w:cs="Times New Roman"/>
                <w:bCs/>
                <w:kern w:val="32"/>
                <w:sz w:val="12"/>
                <w:szCs w:val="12"/>
                <w:lang w:eastAsia="en-US"/>
              </w:rPr>
              <w:t>Ansprechpartner</w:t>
            </w:r>
          </w:p>
        </w:tc>
      </w:tr>
      <w:tr w:rsidR="001B32EC" w14:paraId="7F30C47D" w14:textId="77777777" w:rsidTr="00827051">
        <w:tc>
          <w:tcPr>
            <w:tcW w:w="4218" w:type="dxa"/>
          </w:tcPr>
          <w:p w14:paraId="2DE768D1" w14:textId="315CD2F2" w:rsidR="001B32EC" w:rsidRDefault="001B32EC" w:rsidP="00EF34EC">
            <w:pPr>
              <w:rPr>
                <w:rFonts w:cs="Times New Roman"/>
                <w:bCs/>
                <w:kern w:val="32"/>
                <w:szCs w:val="20"/>
                <w:lang w:eastAsia="en-US"/>
              </w:rPr>
            </w:pPr>
            <w:r>
              <w:rPr>
                <w:rFonts w:cs="Times New Roman"/>
                <w:bCs/>
                <w:kern w:val="32"/>
                <w:szCs w:val="20"/>
                <w:lang w:eastAsia="en-US"/>
              </w:rPr>
              <w:t>1.0</w:t>
            </w:r>
            <w:r w:rsidR="00AC1605">
              <w:rPr>
                <w:rFonts w:cs="Times New Roman"/>
                <w:bCs/>
                <w:kern w:val="32"/>
                <w:szCs w:val="20"/>
                <w:lang w:eastAsia="en-US"/>
              </w:rPr>
              <w:t xml:space="preserve"> für Release</w:t>
            </w:r>
          </w:p>
        </w:tc>
        <w:tc>
          <w:tcPr>
            <w:tcW w:w="4254" w:type="dxa"/>
          </w:tcPr>
          <w:p w14:paraId="21ACD9EB" w14:textId="29C78782" w:rsidR="001B32EC" w:rsidRDefault="00015B8C" w:rsidP="00F64C73">
            <w:pPr>
              <w:rPr>
                <w:rFonts w:cs="Times New Roman"/>
                <w:bCs/>
                <w:kern w:val="32"/>
                <w:szCs w:val="20"/>
                <w:lang w:eastAsia="en-US"/>
              </w:rPr>
            </w:pPr>
            <w:r>
              <w:rPr>
                <w:rFonts w:cs="Times New Roman"/>
                <w:bCs/>
                <w:kern w:val="32"/>
                <w:szCs w:val="20"/>
                <w:lang w:eastAsia="en-US"/>
              </w:rPr>
              <w:t>Servicemanagement</w:t>
            </w:r>
          </w:p>
        </w:tc>
      </w:tr>
      <w:tr w:rsidR="001B32EC" w14:paraId="0058EF6A" w14:textId="77777777" w:rsidTr="00827051">
        <w:tc>
          <w:tcPr>
            <w:tcW w:w="4218" w:type="dxa"/>
          </w:tcPr>
          <w:p w14:paraId="0CEEF17D" w14:textId="77777777" w:rsidR="001B32EC" w:rsidRDefault="001B32EC" w:rsidP="00F64C73">
            <w:pPr>
              <w:rPr>
                <w:rFonts w:cs="Times New Roman"/>
                <w:bCs/>
                <w:kern w:val="32"/>
                <w:szCs w:val="20"/>
                <w:lang w:eastAsia="en-US"/>
              </w:rPr>
            </w:pPr>
          </w:p>
        </w:tc>
        <w:tc>
          <w:tcPr>
            <w:tcW w:w="4254" w:type="dxa"/>
          </w:tcPr>
          <w:p w14:paraId="45B30879" w14:textId="77777777" w:rsidR="001B32EC" w:rsidRDefault="001B32EC" w:rsidP="00F64C73">
            <w:pPr>
              <w:rPr>
                <w:rFonts w:cs="Times New Roman"/>
                <w:bCs/>
                <w:kern w:val="32"/>
                <w:szCs w:val="20"/>
                <w:lang w:eastAsia="en-US"/>
              </w:rPr>
            </w:pPr>
          </w:p>
        </w:tc>
      </w:tr>
      <w:tr w:rsidR="001B32EC" w:rsidRPr="00A840A3" w14:paraId="1A39AC67" w14:textId="77777777" w:rsidTr="00827051">
        <w:tc>
          <w:tcPr>
            <w:tcW w:w="4218" w:type="dxa"/>
          </w:tcPr>
          <w:p w14:paraId="6EE566BC" w14:textId="77777777" w:rsidR="001B32EC" w:rsidRPr="00A840A3" w:rsidRDefault="001B32EC" w:rsidP="00F64C73">
            <w:pPr>
              <w:rPr>
                <w:rFonts w:cs="Times New Roman"/>
                <w:bCs/>
                <w:kern w:val="32"/>
                <w:sz w:val="12"/>
                <w:szCs w:val="12"/>
                <w:lang w:eastAsia="en-US"/>
              </w:rPr>
            </w:pPr>
          </w:p>
        </w:tc>
        <w:tc>
          <w:tcPr>
            <w:tcW w:w="4254" w:type="dxa"/>
          </w:tcPr>
          <w:p w14:paraId="71A32119" w14:textId="66A6581F" w:rsidR="001B32EC" w:rsidRPr="00A840A3" w:rsidRDefault="001B32EC" w:rsidP="00F64C73">
            <w:pPr>
              <w:rPr>
                <w:rFonts w:cs="Times New Roman"/>
                <w:bCs/>
                <w:kern w:val="32"/>
                <w:sz w:val="12"/>
                <w:szCs w:val="12"/>
                <w:lang w:eastAsia="en-US"/>
              </w:rPr>
            </w:pPr>
          </w:p>
        </w:tc>
      </w:tr>
      <w:tr w:rsidR="001B32EC" w:rsidRPr="00A840A3" w14:paraId="39580D47" w14:textId="77777777" w:rsidTr="00827051">
        <w:tc>
          <w:tcPr>
            <w:tcW w:w="4218" w:type="dxa"/>
          </w:tcPr>
          <w:p w14:paraId="7960B2D9" w14:textId="77777777" w:rsidR="001B32EC" w:rsidRPr="00A840A3" w:rsidRDefault="001B32EC" w:rsidP="00F64C73">
            <w:pPr>
              <w:rPr>
                <w:rFonts w:cs="Times New Roman"/>
                <w:bCs/>
                <w:kern w:val="32"/>
                <w:sz w:val="12"/>
                <w:szCs w:val="12"/>
                <w:lang w:eastAsia="en-US"/>
              </w:rPr>
            </w:pPr>
            <w:r w:rsidRPr="00A840A3">
              <w:rPr>
                <w:rFonts w:cs="Times New Roman"/>
                <w:bCs/>
                <w:kern w:val="32"/>
                <w:sz w:val="12"/>
                <w:szCs w:val="12"/>
                <w:lang w:eastAsia="en-US"/>
              </w:rPr>
              <w:t>Status</w:t>
            </w:r>
          </w:p>
        </w:tc>
        <w:tc>
          <w:tcPr>
            <w:tcW w:w="4254" w:type="dxa"/>
          </w:tcPr>
          <w:p w14:paraId="0DBA2632" w14:textId="1A74A5E6" w:rsidR="001B32EC" w:rsidRPr="00A840A3" w:rsidRDefault="00894D05" w:rsidP="00F64C73">
            <w:pPr>
              <w:rPr>
                <w:rFonts w:cs="Times New Roman"/>
                <w:bCs/>
                <w:kern w:val="32"/>
                <w:sz w:val="12"/>
                <w:szCs w:val="12"/>
                <w:lang w:eastAsia="en-US"/>
              </w:rPr>
            </w:pPr>
            <w:r>
              <w:rPr>
                <w:rFonts w:cs="Times New Roman"/>
                <w:bCs/>
                <w:kern w:val="32"/>
                <w:sz w:val="12"/>
                <w:szCs w:val="12"/>
                <w:lang w:eastAsia="en-US"/>
              </w:rPr>
              <w:t>3V</w:t>
            </w:r>
            <w:r w:rsidR="00827051">
              <w:rPr>
                <w:rFonts w:cs="Times New Roman"/>
                <w:bCs/>
                <w:kern w:val="32"/>
                <w:sz w:val="12"/>
                <w:szCs w:val="12"/>
                <w:lang w:eastAsia="en-US"/>
              </w:rPr>
              <w:t xml:space="preserve"> ROOMS Hotline</w:t>
            </w:r>
          </w:p>
        </w:tc>
      </w:tr>
      <w:tr w:rsidR="001B32EC" w:rsidRPr="00A840A3" w14:paraId="710A5EB5" w14:textId="77777777" w:rsidTr="00827051">
        <w:tc>
          <w:tcPr>
            <w:tcW w:w="4218" w:type="dxa"/>
          </w:tcPr>
          <w:p w14:paraId="020230B7" w14:textId="77777777" w:rsidR="001B32EC" w:rsidRPr="00A840A3" w:rsidRDefault="00600356" w:rsidP="00F64C73">
            <w:pPr>
              <w:rPr>
                <w:rFonts w:cs="Times New Roman"/>
                <w:bCs/>
                <w:kern w:val="32"/>
                <w:szCs w:val="20"/>
                <w:lang w:val="en-US" w:eastAsia="en-US"/>
              </w:rPr>
            </w:pPr>
            <w:proofErr w:type="spellStart"/>
            <w:r>
              <w:rPr>
                <w:rFonts w:cs="Times New Roman"/>
                <w:bCs/>
                <w:kern w:val="32"/>
                <w:szCs w:val="20"/>
                <w:lang w:val="en-US" w:eastAsia="en-US"/>
              </w:rPr>
              <w:t>Freigegeben</w:t>
            </w:r>
            <w:proofErr w:type="spellEnd"/>
          </w:p>
        </w:tc>
        <w:tc>
          <w:tcPr>
            <w:tcW w:w="4254" w:type="dxa"/>
          </w:tcPr>
          <w:p w14:paraId="2913A0BE" w14:textId="25AF51F0" w:rsidR="001B32EC" w:rsidRPr="00A840A3" w:rsidRDefault="00827051" w:rsidP="00974397">
            <w:pPr>
              <w:rPr>
                <w:rFonts w:cs="Times New Roman"/>
                <w:bCs/>
                <w:kern w:val="32"/>
                <w:szCs w:val="20"/>
                <w:lang w:val="en-US" w:eastAsia="en-US"/>
              </w:rPr>
            </w:pPr>
            <w:r>
              <w:rPr>
                <w:rFonts w:cs="Times New Roman"/>
                <w:bCs/>
                <w:kern w:val="32"/>
                <w:szCs w:val="20"/>
                <w:lang w:eastAsia="en-US"/>
              </w:rPr>
              <w:t xml:space="preserve">+41 </w:t>
            </w:r>
            <w:r w:rsidR="00894D05">
              <w:rPr>
                <w:rFonts w:cs="Times New Roman"/>
                <w:bCs/>
                <w:kern w:val="32"/>
                <w:szCs w:val="20"/>
                <w:lang w:eastAsia="en-US"/>
              </w:rPr>
              <w:t>31 511 01 39</w:t>
            </w:r>
          </w:p>
        </w:tc>
      </w:tr>
      <w:tr w:rsidR="001B32EC" w:rsidRPr="00A840A3" w14:paraId="0485D7CF" w14:textId="77777777" w:rsidTr="00827051">
        <w:tc>
          <w:tcPr>
            <w:tcW w:w="4218" w:type="dxa"/>
          </w:tcPr>
          <w:p w14:paraId="35E033C0" w14:textId="77777777" w:rsidR="001B32EC" w:rsidRPr="00A840A3" w:rsidRDefault="001B32EC" w:rsidP="00F64C73">
            <w:pPr>
              <w:rPr>
                <w:rFonts w:cs="Times New Roman"/>
                <w:bCs/>
                <w:kern w:val="32"/>
                <w:szCs w:val="20"/>
                <w:lang w:eastAsia="en-US"/>
              </w:rPr>
            </w:pPr>
          </w:p>
        </w:tc>
        <w:tc>
          <w:tcPr>
            <w:tcW w:w="4254" w:type="dxa"/>
          </w:tcPr>
          <w:p w14:paraId="752E1919" w14:textId="77777777" w:rsidR="001B32EC" w:rsidRPr="00A840A3" w:rsidRDefault="001B32EC" w:rsidP="00F64C73">
            <w:pPr>
              <w:rPr>
                <w:rFonts w:cs="Times New Roman"/>
                <w:bCs/>
                <w:kern w:val="32"/>
                <w:szCs w:val="20"/>
                <w:lang w:eastAsia="en-US"/>
              </w:rPr>
            </w:pPr>
          </w:p>
        </w:tc>
      </w:tr>
      <w:tr w:rsidR="00827051" w:rsidRPr="00A840A3" w14:paraId="565DF656" w14:textId="77777777" w:rsidTr="00827051">
        <w:tc>
          <w:tcPr>
            <w:tcW w:w="4218" w:type="dxa"/>
          </w:tcPr>
          <w:p w14:paraId="1DB4E044" w14:textId="77777777" w:rsidR="00827051" w:rsidRPr="00A840A3" w:rsidRDefault="00827051" w:rsidP="00F64C73">
            <w:pPr>
              <w:rPr>
                <w:rFonts w:cs="Times New Roman"/>
                <w:bCs/>
                <w:kern w:val="32"/>
                <w:sz w:val="12"/>
                <w:szCs w:val="12"/>
                <w:lang w:eastAsia="en-US"/>
              </w:rPr>
            </w:pPr>
            <w:r w:rsidRPr="00A840A3">
              <w:rPr>
                <w:rFonts w:cs="Times New Roman"/>
                <w:bCs/>
                <w:kern w:val="32"/>
                <w:sz w:val="12"/>
                <w:szCs w:val="12"/>
                <w:lang w:eastAsia="en-US"/>
              </w:rPr>
              <w:t>Ausgabedatum</w:t>
            </w:r>
          </w:p>
        </w:tc>
        <w:tc>
          <w:tcPr>
            <w:tcW w:w="4254" w:type="dxa"/>
          </w:tcPr>
          <w:p w14:paraId="3F0C4FCB" w14:textId="5708CB3C" w:rsidR="00827051" w:rsidRPr="00A840A3" w:rsidRDefault="00894D05" w:rsidP="00F64C73">
            <w:pPr>
              <w:rPr>
                <w:rFonts w:cs="Times New Roman"/>
                <w:bCs/>
                <w:kern w:val="32"/>
                <w:sz w:val="12"/>
                <w:szCs w:val="12"/>
                <w:lang w:eastAsia="en-US"/>
              </w:rPr>
            </w:pPr>
            <w:r>
              <w:rPr>
                <w:rFonts w:cs="Times New Roman"/>
                <w:bCs/>
                <w:kern w:val="32"/>
                <w:sz w:val="12"/>
                <w:szCs w:val="12"/>
                <w:lang w:eastAsia="en-US"/>
              </w:rPr>
              <w:t>E-Mail</w:t>
            </w:r>
          </w:p>
        </w:tc>
      </w:tr>
      <w:tr w:rsidR="00827051" w:rsidRPr="00A840A3" w14:paraId="78E8E085" w14:textId="77777777" w:rsidTr="00827051">
        <w:tc>
          <w:tcPr>
            <w:tcW w:w="4218" w:type="dxa"/>
          </w:tcPr>
          <w:p w14:paraId="6DC0280B" w14:textId="72BCF03E" w:rsidR="00827051" w:rsidRPr="00A840A3" w:rsidRDefault="00827051" w:rsidP="00F64C73">
            <w:pPr>
              <w:tabs>
                <w:tab w:val="center" w:pos="1918"/>
              </w:tabs>
              <w:rPr>
                <w:rFonts w:cs="Times New Roman"/>
                <w:bCs/>
                <w:kern w:val="32"/>
                <w:szCs w:val="20"/>
                <w:lang w:eastAsia="en-US"/>
              </w:rPr>
            </w:pPr>
            <w:r>
              <w:rPr>
                <w:rFonts w:cs="Times New Roman"/>
                <w:bCs/>
                <w:kern w:val="32"/>
                <w:szCs w:val="20"/>
                <w:lang w:eastAsia="en-US"/>
              </w:rPr>
              <w:t>Oktober 201</w:t>
            </w:r>
            <w:r w:rsidR="00894D05">
              <w:rPr>
                <w:rFonts w:cs="Times New Roman"/>
                <w:bCs/>
                <w:kern w:val="32"/>
                <w:szCs w:val="20"/>
                <w:lang w:eastAsia="en-US"/>
              </w:rPr>
              <w:t>7</w:t>
            </w:r>
          </w:p>
        </w:tc>
        <w:tc>
          <w:tcPr>
            <w:tcW w:w="4254" w:type="dxa"/>
          </w:tcPr>
          <w:p w14:paraId="7FCD0FEC" w14:textId="24728A7B" w:rsidR="00827051" w:rsidRPr="00A840A3" w:rsidRDefault="009C786D" w:rsidP="00F64C73">
            <w:pPr>
              <w:rPr>
                <w:rFonts w:cs="Times New Roman"/>
                <w:bCs/>
                <w:kern w:val="32"/>
                <w:szCs w:val="20"/>
                <w:lang w:eastAsia="en-US"/>
              </w:rPr>
            </w:pPr>
            <w:hyperlink r:id="rId11" w:history="1">
              <w:r w:rsidR="00894D05" w:rsidRPr="00A82BE0">
                <w:rPr>
                  <w:rStyle w:val="Hyperlink"/>
                  <w:bCs/>
                  <w:kern w:val="32"/>
                  <w:szCs w:val="20"/>
                  <w:lang w:eastAsia="en-US"/>
                </w:rPr>
                <w:t>support@3volutions.ch</w:t>
              </w:r>
            </w:hyperlink>
          </w:p>
        </w:tc>
      </w:tr>
      <w:tr w:rsidR="00827051" w:rsidRPr="00A840A3" w14:paraId="280F443A" w14:textId="77777777" w:rsidTr="00827051">
        <w:tc>
          <w:tcPr>
            <w:tcW w:w="4218" w:type="dxa"/>
          </w:tcPr>
          <w:p w14:paraId="18FA3E0A" w14:textId="77777777" w:rsidR="00827051" w:rsidRPr="00A840A3" w:rsidRDefault="00827051" w:rsidP="00F64C73">
            <w:pPr>
              <w:rPr>
                <w:rFonts w:cs="Times New Roman"/>
                <w:bCs/>
                <w:kern w:val="32"/>
                <w:szCs w:val="20"/>
                <w:lang w:eastAsia="en-US"/>
              </w:rPr>
            </w:pPr>
          </w:p>
        </w:tc>
        <w:tc>
          <w:tcPr>
            <w:tcW w:w="4254" w:type="dxa"/>
          </w:tcPr>
          <w:p w14:paraId="532AB284" w14:textId="77777777" w:rsidR="00827051" w:rsidRPr="00A840A3" w:rsidRDefault="00827051" w:rsidP="00F64C73">
            <w:pPr>
              <w:rPr>
                <w:rFonts w:cs="Times New Roman"/>
                <w:bCs/>
                <w:kern w:val="32"/>
                <w:szCs w:val="20"/>
                <w:lang w:eastAsia="en-US"/>
              </w:rPr>
            </w:pPr>
          </w:p>
        </w:tc>
      </w:tr>
      <w:tr w:rsidR="00827051" w:rsidRPr="00A840A3" w14:paraId="40E5AA16" w14:textId="77777777" w:rsidTr="00827051">
        <w:tc>
          <w:tcPr>
            <w:tcW w:w="4218" w:type="dxa"/>
          </w:tcPr>
          <w:p w14:paraId="6CB9297A" w14:textId="77777777" w:rsidR="00827051" w:rsidRPr="00A840A3" w:rsidRDefault="00827051" w:rsidP="00F64C73">
            <w:pPr>
              <w:rPr>
                <w:rFonts w:cs="Times New Roman"/>
                <w:bCs/>
                <w:kern w:val="32"/>
                <w:sz w:val="12"/>
                <w:szCs w:val="12"/>
                <w:lang w:eastAsia="en-US"/>
              </w:rPr>
            </w:pPr>
          </w:p>
        </w:tc>
        <w:tc>
          <w:tcPr>
            <w:tcW w:w="4254" w:type="dxa"/>
          </w:tcPr>
          <w:p w14:paraId="1679274E" w14:textId="1E47E639" w:rsidR="00827051" w:rsidRPr="00A840A3" w:rsidRDefault="00827051" w:rsidP="00F64C73">
            <w:pPr>
              <w:rPr>
                <w:rFonts w:cs="Times New Roman"/>
                <w:bCs/>
                <w:kern w:val="32"/>
                <w:sz w:val="12"/>
                <w:szCs w:val="12"/>
                <w:lang w:eastAsia="en-US"/>
              </w:rPr>
            </w:pPr>
          </w:p>
        </w:tc>
      </w:tr>
      <w:tr w:rsidR="00827051" w:rsidRPr="00A840A3" w14:paraId="182D8F79" w14:textId="77777777" w:rsidTr="00827051">
        <w:tc>
          <w:tcPr>
            <w:tcW w:w="4218" w:type="dxa"/>
          </w:tcPr>
          <w:p w14:paraId="45BAE429" w14:textId="77777777" w:rsidR="00827051" w:rsidRPr="00A840A3" w:rsidRDefault="00827051" w:rsidP="00F64C73">
            <w:pPr>
              <w:rPr>
                <w:rFonts w:cs="Times New Roman"/>
                <w:bCs/>
                <w:kern w:val="32"/>
                <w:szCs w:val="20"/>
                <w:lang w:eastAsia="en-US"/>
              </w:rPr>
            </w:pPr>
          </w:p>
        </w:tc>
        <w:tc>
          <w:tcPr>
            <w:tcW w:w="4254" w:type="dxa"/>
          </w:tcPr>
          <w:p w14:paraId="2DCFCE64" w14:textId="0784488E" w:rsidR="00827051" w:rsidRPr="00A840A3" w:rsidRDefault="00827051" w:rsidP="00F64C73">
            <w:pPr>
              <w:rPr>
                <w:rFonts w:cs="Times New Roman"/>
                <w:bCs/>
                <w:kern w:val="32"/>
                <w:szCs w:val="20"/>
                <w:lang w:eastAsia="en-US"/>
              </w:rPr>
            </w:pPr>
          </w:p>
        </w:tc>
      </w:tr>
    </w:tbl>
    <w:p w14:paraId="26E5D0D4" w14:textId="77777777" w:rsidR="00AD240C" w:rsidRDefault="00AD240C" w:rsidP="00A840A3">
      <w:pPr>
        <w:ind w:left="-567"/>
        <w:rPr>
          <w:rFonts w:cs="Times New Roman"/>
          <w:bCs/>
          <w:kern w:val="32"/>
          <w:szCs w:val="20"/>
          <w:lang w:eastAsia="en-US"/>
        </w:rPr>
      </w:pPr>
    </w:p>
    <w:p w14:paraId="59890D83" w14:textId="77777777" w:rsidR="00813C72" w:rsidRDefault="00813C72" w:rsidP="00EB1B1F">
      <w:pPr>
        <w:pStyle w:val="Heading1"/>
      </w:pPr>
      <w:bookmarkStart w:id="4" w:name="_Toc503363379"/>
      <w:r w:rsidRPr="0003348B">
        <w:lastRenderedPageBreak/>
        <w:t>Inhaltsverzeichnis</w:t>
      </w:r>
      <w:bookmarkEnd w:id="0"/>
      <w:bookmarkEnd w:id="1"/>
      <w:bookmarkEnd w:id="2"/>
      <w:bookmarkEnd w:id="3"/>
      <w:bookmarkEnd w:id="4"/>
    </w:p>
    <w:p w14:paraId="1F148F72" w14:textId="077E7EE9" w:rsidR="00894D05" w:rsidRDefault="00EF1C06">
      <w:pPr>
        <w:pStyle w:val="TOC1"/>
        <w:rPr>
          <w:rFonts w:asciiTheme="minorHAnsi" w:eastAsiaTheme="minorEastAsia" w:hAnsiTheme="minorHAnsi" w:cstheme="minorBidi"/>
          <w:b w:val="0"/>
          <w:noProof/>
          <w:sz w:val="22"/>
          <w:lang w:val="en-US" w:eastAsia="en-US"/>
        </w:rPr>
      </w:pPr>
      <w:r>
        <w:rPr>
          <w:szCs w:val="20"/>
          <w:lang w:eastAsia="en-US"/>
        </w:rPr>
        <w:fldChar w:fldCharType="begin"/>
      </w:r>
      <w:r>
        <w:rPr>
          <w:szCs w:val="20"/>
          <w:lang w:eastAsia="en-US"/>
        </w:rPr>
        <w:instrText xml:space="preserve"> TOC \o "1-5" \h \z \u </w:instrText>
      </w:r>
      <w:r>
        <w:rPr>
          <w:szCs w:val="20"/>
          <w:lang w:eastAsia="en-US"/>
        </w:rPr>
        <w:fldChar w:fldCharType="separate"/>
      </w:r>
      <w:hyperlink w:anchor="_Toc503363379" w:history="1">
        <w:r w:rsidR="00894D05" w:rsidRPr="006B6AF7">
          <w:rPr>
            <w:rStyle w:val="Hyperlink"/>
            <w:noProof/>
          </w:rPr>
          <w:t>1</w:t>
        </w:r>
        <w:r w:rsidR="00894D05">
          <w:rPr>
            <w:rFonts w:asciiTheme="minorHAnsi" w:eastAsiaTheme="minorEastAsia" w:hAnsiTheme="minorHAnsi" w:cstheme="minorBidi"/>
            <w:b w:val="0"/>
            <w:noProof/>
            <w:sz w:val="22"/>
            <w:lang w:val="en-US" w:eastAsia="en-US"/>
          </w:rPr>
          <w:tab/>
        </w:r>
        <w:r w:rsidR="00894D05" w:rsidRPr="006B6AF7">
          <w:rPr>
            <w:rStyle w:val="Hyperlink"/>
            <w:noProof/>
          </w:rPr>
          <w:t>Inhaltsverzeichnis</w:t>
        </w:r>
        <w:r w:rsidR="00894D05">
          <w:rPr>
            <w:noProof/>
            <w:webHidden/>
          </w:rPr>
          <w:tab/>
        </w:r>
        <w:r w:rsidR="00894D05">
          <w:rPr>
            <w:noProof/>
            <w:webHidden/>
          </w:rPr>
          <w:fldChar w:fldCharType="begin"/>
        </w:r>
        <w:r w:rsidR="00894D05">
          <w:rPr>
            <w:noProof/>
            <w:webHidden/>
          </w:rPr>
          <w:instrText xml:space="preserve"> PAGEREF _Toc503363379 \h </w:instrText>
        </w:r>
        <w:r w:rsidR="00894D05">
          <w:rPr>
            <w:noProof/>
            <w:webHidden/>
          </w:rPr>
        </w:r>
        <w:r w:rsidR="00894D05">
          <w:rPr>
            <w:noProof/>
            <w:webHidden/>
          </w:rPr>
          <w:fldChar w:fldCharType="separate"/>
        </w:r>
        <w:r w:rsidR="00894D05">
          <w:rPr>
            <w:noProof/>
            <w:webHidden/>
          </w:rPr>
          <w:t>2</w:t>
        </w:r>
        <w:r w:rsidR="00894D05">
          <w:rPr>
            <w:noProof/>
            <w:webHidden/>
          </w:rPr>
          <w:fldChar w:fldCharType="end"/>
        </w:r>
      </w:hyperlink>
    </w:p>
    <w:p w14:paraId="72CFC853" w14:textId="68DDDEBD" w:rsidR="00894D05" w:rsidRDefault="009C786D">
      <w:pPr>
        <w:pStyle w:val="TOC1"/>
        <w:rPr>
          <w:rFonts w:asciiTheme="minorHAnsi" w:eastAsiaTheme="minorEastAsia" w:hAnsiTheme="minorHAnsi" w:cstheme="minorBidi"/>
          <w:b w:val="0"/>
          <w:noProof/>
          <w:sz w:val="22"/>
          <w:lang w:val="en-US" w:eastAsia="en-US"/>
        </w:rPr>
      </w:pPr>
      <w:hyperlink w:anchor="_Toc503363380" w:history="1">
        <w:r w:rsidR="00894D05" w:rsidRPr="006B6AF7">
          <w:rPr>
            <w:rStyle w:val="Hyperlink"/>
            <w:noProof/>
          </w:rPr>
          <w:t>2</w:t>
        </w:r>
        <w:r w:rsidR="00894D05">
          <w:rPr>
            <w:rFonts w:asciiTheme="minorHAnsi" w:eastAsiaTheme="minorEastAsia" w:hAnsiTheme="minorHAnsi" w:cstheme="minorBidi"/>
            <w:b w:val="0"/>
            <w:noProof/>
            <w:sz w:val="22"/>
            <w:lang w:val="en-US" w:eastAsia="en-US"/>
          </w:rPr>
          <w:tab/>
        </w:r>
        <w:r w:rsidR="00894D05" w:rsidRPr="006B6AF7">
          <w:rPr>
            <w:rStyle w:val="Hyperlink"/>
            <w:noProof/>
          </w:rPr>
          <w:t>Einleitung</w:t>
        </w:r>
        <w:r w:rsidR="00894D05">
          <w:rPr>
            <w:noProof/>
            <w:webHidden/>
          </w:rPr>
          <w:tab/>
        </w:r>
        <w:r w:rsidR="00894D05">
          <w:rPr>
            <w:noProof/>
            <w:webHidden/>
          </w:rPr>
          <w:fldChar w:fldCharType="begin"/>
        </w:r>
        <w:r w:rsidR="00894D05">
          <w:rPr>
            <w:noProof/>
            <w:webHidden/>
          </w:rPr>
          <w:instrText xml:space="preserve"> PAGEREF _Toc503363380 \h </w:instrText>
        </w:r>
        <w:r w:rsidR="00894D05">
          <w:rPr>
            <w:noProof/>
            <w:webHidden/>
          </w:rPr>
        </w:r>
        <w:r w:rsidR="00894D05">
          <w:rPr>
            <w:noProof/>
            <w:webHidden/>
          </w:rPr>
          <w:fldChar w:fldCharType="separate"/>
        </w:r>
        <w:r w:rsidR="00894D05">
          <w:rPr>
            <w:noProof/>
            <w:webHidden/>
          </w:rPr>
          <w:t>4</w:t>
        </w:r>
        <w:r w:rsidR="00894D05">
          <w:rPr>
            <w:noProof/>
            <w:webHidden/>
          </w:rPr>
          <w:fldChar w:fldCharType="end"/>
        </w:r>
      </w:hyperlink>
    </w:p>
    <w:p w14:paraId="28451609" w14:textId="042850B4" w:rsidR="00894D05" w:rsidRDefault="009C786D">
      <w:pPr>
        <w:pStyle w:val="TOC2"/>
        <w:rPr>
          <w:rFonts w:asciiTheme="minorHAnsi" w:eastAsiaTheme="minorEastAsia" w:hAnsiTheme="minorHAnsi" w:cstheme="minorBidi"/>
          <w:noProof/>
          <w:sz w:val="22"/>
          <w:lang w:val="en-US" w:eastAsia="en-US"/>
        </w:rPr>
      </w:pPr>
      <w:hyperlink w:anchor="_Toc503363381" w:history="1">
        <w:r w:rsidR="00894D05" w:rsidRPr="006B6AF7">
          <w:rPr>
            <w:rStyle w:val="Hyperlink"/>
            <w:noProof/>
          </w:rPr>
          <w:t>2.1</w:t>
        </w:r>
        <w:r w:rsidR="00894D05">
          <w:rPr>
            <w:rFonts w:asciiTheme="minorHAnsi" w:eastAsiaTheme="minorEastAsia" w:hAnsiTheme="minorHAnsi" w:cstheme="minorBidi"/>
            <w:noProof/>
            <w:sz w:val="22"/>
            <w:lang w:val="en-US" w:eastAsia="en-US"/>
          </w:rPr>
          <w:tab/>
        </w:r>
        <w:r w:rsidR="00894D05" w:rsidRPr="006B6AF7">
          <w:rPr>
            <w:rStyle w:val="Hyperlink"/>
            <w:noProof/>
          </w:rPr>
          <w:t>Inhalt des Dokuments</w:t>
        </w:r>
        <w:r w:rsidR="00894D05">
          <w:rPr>
            <w:noProof/>
            <w:webHidden/>
          </w:rPr>
          <w:tab/>
        </w:r>
        <w:r w:rsidR="00894D05">
          <w:rPr>
            <w:noProof/>
            <w:webHidden/>
          </w:rPr>
          <w:fldChar w:fldCharType="begin"/>
        </w:r>
        <w:r w:rsidR="00894D05">
          <w:rPr>
            <w:noProof/>
            <w:webHidden/>
          </w:rPr>
          <w:instrText xml:space="preserve"> PAGEREF _Toc503363381 \h </w:instrText>
        </w:r>
        <w:r w:rsidR="00894D05">
          <w:rPr>
            <w:noProof/>
            <w:webHidden/>
          </w:rPr>
        </w:r>
        <w:r w:rsidR="00894D05">
          <w:rPr>
            <w:noProof/>
            <w:webHidden/>
          </w:rPr>
          <w:fldChar w:fldCharType="separate"/>
        </w:r>
        <w:r w:rsidR="00894D05">
          <w:rPr>
            <w:noProof/>
            <w:webHidden/>
          </w:rPr>
          <w:t>4</w:t>
        </w:r>
        <w:r w:rsidR="00894D05">
          <w:rPr>
            <w:noProof/>
            <w:webHidden/>
          </w:rPr>
          <w:fldChar w:fldCharType="end"/>
        </w:r>
      </w:hyperlink>
    </w:p>
    <w:p w14:paraId="7D6B10BC" w14:textId="2D7D060C" w:rsidR="00894D05" w:rsidRDefault="009C786D">
      <w:pPr>
        <w:pStyle w:val="TOC1"/>
        <w:rPr>
          <w:rFonts w:asciiTheme="minorHAnsi" w:eastAsiaTheme="minorEastAsia" w:hAnsiTheme="minorHAnsi" w:cstheme="minorBidi"/>
          <w:b w:val="0"/>
          <w:noProof/>
          <w:sz w:val="22"/>
          <w:lang w:val="en-US" w:eastAsia="en-US"/>
        </w:rPr>
      </w:pPr>
      <w:hyperlink w:anchor="_Toc503363382" w:history="1">
        <w:r w:rsidR="00894D05" w:rsidRPr="006B6AF7">
          <w:rPr>
            <w:rStyle w:val="Hyperlink"/>
            <w:noProof/>
          </w:rPr>
          <w:t>3</w:t>
        </w:r>
        <w:r w:rsidR="00894D05">
          <w:rPr>
            <w:rFonts w:asciiTheme="minorHAnsi" w:eastAsiaTheme="minorEastAsia" w:hAnsiTheme="minorHAnsi" w:cstheme="minorBidi"/>
            <w:b w:val="0"/>
            <w:noProof/>
            <w:sz w:val="22"/>
            <w:lang w:val="en-US" w:eastAsia="en-US"/>
          </w:rPr>
          <w:tab/>
        </w:r>
        <w:r w:rsidR="00894D05" w:rsidRPr="006B6AF7">
          <w:rPr>
            <w:rStyle w:val="Hyperlink"/>
            <w:noProof/>
          </w:rPr>
          <w:t>Applikationsaufbau</w:t>
        </w:r>
        <w:r w:rsidR="00894D05">
          <w:rPr>
            <w:noProof/>
            <w:webHidden/>
          </w:rPr>
          <w:tab/>
        </w:r>
        <w:r w:rsidR="00894D05">
          <w:rPr>
            <w:noProof/>
            <w:webHidden/>
          </w:rPr>
          <w:fldChar w:fldCharType="begin"/>
        </w:r>
        <w:r w:rsidR="00894D05">
          <w:rPr>
            <w:noProof/>
            <w:webHidden/>
          </w:rPr>
          <w:instrText xml:space="preserve"> PAGEREF _Toc503363382 \h </w:instrText>
        </w:r>
        <w:r w:rsidR="00894D05">
          <w:rPr>
            <w:noProof/>
            <w:webHidden/>
          </w:rPr>
        </w:r>
        <w:r w:rsidR="00894D05">
          <w:rPr>
            <w:noProof/>
            <w:webHidden/>
          </w:rPr>
          <w:fldChar w:fldCharType="separate"/>
        </w:r>
        <w:r w:rsidR="00894D05">
          <w:rPr>
            <w:noProof/>
            <w:webHidden/>
          </w:rPr>
          <w:t>5</w:t>
        </w:r>
        <w:r w:rsidR="00894D05">
          <w:rPr>
            <w:noProof/>
            <w:webHidden/>
          </w:rPr>
          <w:fldChar w:fldCharType="end"/>
        </w:r>
      </w:hyperlink>
    </w:p>
    <w:p w14:paraId="0F6E08B7" w14:textId="268BABE2" w:rsidR="00894D05" w:rsidRDefault="009C786D">
      <w:pPr>
        <w:pStyle w:val="TOC2"/>
        <w:rPr>
          <w:rFonts w:asciiTheme="minorHAnsi" w:eastAsiaTheme="minorEastAsia" w:hAnsiTheme="minorHAnsi" w:cstheme="minorBidi"/>
          <w:noProof/>
          <w:sz w:val="22"/>
          <w:lang w:val="en-US" w:eastAsia="en-US"/>
        </w:rPr>
      </w:pPr>
      <w:hyperlink w:anchor="_Toc503363383" w:history="1">
        <w:r w:rsidR="00894D05" w:rsidRPr="006B6AF7">
          <w:rPr>
            <w:rStyle w:val="Hyperlink"/>
            <w:noProof/>
          </w:rPr>
          <w:t>3.1</w:t>
        </w:r>
        <w:r w:rsidR="00894D05">
          <w:rPr>
            <w:rFonts w:asciiTheme="minorHAnsi" w:eastAsiaTheme="minorEastAsia" w:hAnsiTheme="minorHAnsi" w:cstheme="minorBidi"/>
            <w:noProof/>
            <w:sz w:val="22"/>
            <w:lang w:val="en-US" w:eastAsia="en-US"/>
          </w:rPr>
          <w:tab/>
        </w:r>
        <w:r w:rsidR="00894D05" w:rsidRPr="006B6AF7">
          <w:rPr>
            <w:rStyle w:val="Hyperlink"/>
            <w:noProof/>
          </w:rPr>
          <w:t>Grundlegende Funktionen</w:t>
        </w:r>
        <w:r w:rsidR="00894D05">
          <w:rPr>
            <w:noProof/>
            <w:webHidden/>
          </w:rPr>
          <w:tab/>
        </w:r>
        <w:r w:rsidR="00894D05">
          <w:rPr>
            <w:noProof/>
            <w:webHidden/>
          </w:rPr>
          <w:fldChar w:fldCharType="begin"/>
        </w:r>
        <w:r w:rsidR="00894D05">
          <w:rPr>
            <w:noProof/>
            <w:webHidden/>
          </w:rPr>
          <w:instrText xml:space="preserve"> PAGEREF _Toc503363383 \h </w:instrText>
        </w:r>
        <w:r w:rsidR="00894D05">
          <w:rPr>
            <w:noProof/>
            <w:webHidden/>
          </w:rPr>
        </w:r>
        <w:r w:rsidR="00894D05">
          <w:rPr>
            <w:noProof/>
            <w:webHidden/>
          </w:rPr>
          <w:fldChar w:fldCharType="separate"/>
        </w:r>
        <w:r w:rsidR="00894D05">
          <w:rPr>
            <w:noProof/>
            <w:webHidden/>
          </w:rPr>
          <w:t>7</w:t>
        </w:r>
        <w:r w:rsidR="00894D05">
          <w:rPr>
            <w:noProof/>
            <w:webHidden/>
          </w:rPr>
          <w:fldChar w:fldCharType="end"/>
        </w:r>
      </w:hyperlink>
    </w:p>
    <w:p w14:paraId="0B51173F" w14:textId="648F61BE" w:rsidR="00894D05" w:rsidRDefault="009C786D">
      <w:pPr>
        <w:pStyle w:val="TOC2"/>
        <w:rPr>
          <w:rFonts w:asciiTheme="minorHAnsi" w:eastAsiaTheme="minorEastAsia" w:hAnsiTheme="minorHAnsi" w:cstheme="minorBidi"/>
          <w:noProof/>
          <w:sz w:val="22"/>
          <w:lang w:val="en-US" w:eastAsia="en-US"/>
        </w:rPr>
      </w:pPr>
      <w:hyperlink w:anchor="_Toc503363384" w:history="1">
        <w:r w:rsidR="00894D05" w:rsidRPr="006B6AF7">
          <w:rPr>
            <w:rStyle w:val="Hyperlink"/>
            <w:noProof/>
          </w:rPr>
          <w:t>3.2</w:t>
        </w:r>
        <w:r w:rsidR="00894D05">
          <w:rPr>
            <w:rFonts w:asciiTheme="minorHAnsi" w:eastAsiaTheme="minorEastAsia" w:hAnsiTheme="minorHAnsi" w:cstheme="minorBidi"/>
            <w:noProof/>
            <w:sz w:val="22"/>
            <w:lang w:val="en-US" w:eastAsia="en-US"/>
          </w:rPr>
          <w:tab/>
        </w:r>
        <w:r w:rsidR="00894D05" w:rsidRPr="006B6AF7">
          <w:rPr>
            <w:rStyle w:val="Hyperlink"/>
            <w:noProof/>
          </w:rPr>
          <w:t>Listenfunktionen</w:t>
        </w:r>
        <w:r w:rsidR="00894D05">
          <w:rPr>
            <w:noProof/>
            <w:webHidden/>
          </w:rPr>
          <w:tab/>
        </w:r>
        <w:r w:rsidR="00894D05">
          <w:rPr>
            <w:noProof/>
            <w:webHidden/>
          </w:rPr>
          <w:fldChar w:fldCharType="begin"/>
        </w:r>
        <w:r w:rsidR="00894D05">
          <w:rPr>
            <w:noProof/>
            <w:webHidden/>
          </w:rPr>
          <w:instrText xml:space="preserve"> PAGEREF _Toc503363384 \h </w:instrText>
        </w:r>
        <w:r w:rsidR="00894D05">
          <w:rPr>
            <w:noProof/>
            <w:webHidden/>
          </w:rPr>
        </w:r>
        <w:r w:rsidR="00894D05">
          <w:rPr>
            <w:noProof/>
            <w:webHidden/>
          </w:rPr>
          <w:fldChar w:fldCharType="separate"/>
        </w:r>
        <w:r w:rsidR="00894D05">
          <w:rPr>
            <w:noProof/>
            <w:webHidden/>
          </w:rPr>
          <w:t>7</w:t>
        </w:r>
        <w:r w:rsidR="00894D05">
          <w:rPr>
            <w:noProof/>
            <w:webHidden/>
          </w:rPr>
          <w:fldChar w:fldCharType="end"/>
        </w:r>
      </w:hyperlink>
    </w:p>
    <w:p w14:paraId="40F5794B" w14:textId="531F44DE" w:rsidR="00894D05" w:rsidRDefault="009C786D">
      <w:pPr>
        <w:pStyle w:val="TOC2"/>
        <w:rPr>
          <w:rFonts w:asciiTheme="minorHAnsi" w:eastAsiaTheme="minorEastAsia" w:hAnsiTheme="minorHAnsi" w:cstheme="minorBidi"/>
          <w:noProof/>
          <w:sz w:val="22"/>
          <w:lang w:val="en-US" w:eastAsia="en-US"/>
        </w:rPr>
      </w:pPr>
      <w:hyperlink w:anchor="_Toc503363385" w:history="1">
        <w:r w:rsidR="00894D05" w:rsidRPr="006B6AF7">
          <w:rPr>
            <w:rStyle w:val="Hyperlink"/>
            <w:noProof/>
          </w:rPr>
          <w:t>3.3</w:t>
        </w:r>
        <w:r w:rsidR="00894D05">
          <w:rPr>
            <w:rFonts w:asciiTheme="minorHAnsi" w:eastAsiaTheme="minorEastAsia" w:hAnsiTheme="minorHAnsi" w:cstheme="minorBidi"/>
            <w:noProof/>
            <w:sz w:val="22"/>
            <w:lang w:val="en-US" w:eastAsia="en-US"/>
          </w:rPr>
          <w:tab/>
        </w:r>
        <w:r w:rsidR="00894D05" w:rsidRPr="006B6AF7">
          <w:rPr>
            <w:rStyle w:val="Hyperlink"/>
            <w:noProof/>
          </w:rPr>
          <w:t>Excel Export</w:t>
        </w:r>
        <w:r w:rsidR="00894D05">
          <w:rPr>
            <w:noProof/>
            <w:webHidden/>
          </w:rPr>
          <w:tab/>
        </w:r>
        <w:r w:rsidR="00894D05">
          <w:rPr>
            <w:noProof/>
            <w:webHidden/>
          </w:rPr>
          <w:fldChar w:fldCharType="begin"/>
        </w:r>
        <w:r w:rsidR="00894D05">
          <w:rPr>
            <w:noProof/>
            <w:webHidden/>
          </w:rPr>
          <w:instrText xml:space="preserve"> PAGEREF _Toc503363385 \h </w:instrText>
        </w:r>
        <w:r w:rsidR="00894D05">
          <w:rPr>
            <w:noProof/>
            <w:webHidden/>
          </w:rPr>
        </w:r>
        <w:r w:rsidR="00894D05">
          <w:rPr>
            <w:noProof/>
            <w:webHidden/>
          </w:rPr>
          <w:fldChar w:fldCharType="separate"/>
        </w:r>
        <w:r w:rsidR="00894D05">
          <w:rPr>
            <w:noProof/>
            <w:webHidden/>
          </w:rPr>
          <w:t>8</w:t>
        </w:r>
        <w:r w:rsidR="00894D05">
          <w:rPr>
            <w:noProof/>
            <w:webHidden/>
          </w:rPr>
          <w:fldChar w:fldCharType="end"/>
        </w:r>
      </w:hyperlink>
    </w:p>
    <w:p w14:paraId="243B0EEF" w14:textId="603E82A5" w:rsidR="00894D05" w:rsidRDefault="009C786D">
      <w:pPr>
        <w:pStyle w:val="TOC2"/>
        <w:rPr>
          <w:rFonts w:asciiTheme="minorHAnsi" w:eastAsiaTheme="minorEastAsia" w:hAnsiTheme="minorHAnsi" w:cstheme="minorBidi"/>
          <w:noProof/>
          <w:sz w:val="22"/>
          <w:lang w:val="en-US" w:eastAsia="en-US"/>
        </w:rPr>
      </w:pPr>
      <w:hyperlink w:anchor="_Toc503363386" w:history="1">
        <w:r w:rsidR="00894D05" w:rsidRPr="006B6AF7">
          <w:rPr>
            <w:rStyle w:val="Hyperlink"/>
            <w:noProof/>
          </w:rPr>
          <w:t>3.4</w:t>
        </w:r>
        <w:r w:rsidR="00894D05">
          <w:rPr>
            <w:rFonts w:asciiTheme="minorHAnsi" w:eastAsiaTheme="minorEastAsia" w:hAnsiTheme="minorHAnsi" w:cstheme="minorBidi"/>
            <w:noProof/>
            <w:sz w:val="22"/>
            <w:lang w:val="en-US" w:eastAsia="en-US"/>
          </w:rPr>
          <w:tab/>
        </w:r>
        <w:r w:rsidR="00894D05" w:rsidRPr="006B6AF7">
          <w:rPr>
            <w:rStyle w:val="Hyperlink"/>
            <w:noProof/>
          </w:rPr>
          <w:t>Der Datumpicker</w:t>
        </w:r>
        <w:r w:rsidR="00894D05">
          <w:rPr>
            <w:noProof/>
            <w:webHidden/>
          </w:rPr>
          <w:tab/>
        </w:r>
        <w:r w:rsidR="00894D05">
          <w:rPr>
            <w:noProof/>
            <w:webHidden/>
          </w:rPr>
          <w:fldChar w:fldCharType="begin"/>
        </w:r>
        <w:r w:rsidR="00894D05">
          <w:rPr>
            <w:noProof/>
            <w:webHidden/>
          </w:rPr>
          <w:instrText xml:space="preserve"> PAGEREF _Toc503363386 \h </w:instrText>
        </w:r>
        <w:r w:rsidR="00894D05">
          <w:rPr>
            <w:noProof/>
            <w:webHidden/>
          </w:rPr>
        </w:r>
        <w:r w:rsidR="00894D05">
          <w:rPr>
            <w:noProof/>
            <w:webHidden/>
          </w:rPr>
          <w:fldChar w:fldCharType="separate"/>
        </w:r>
        <w:r w:rsidR="00894D05">
          <w:rPr>
            <w:noProof/>
            <w:webHidden/>
          </w:rPr>
          <w:t>8</w:t>
        </w:r>
        <w:r w:rsidR="00894D05">
          <w:rPr>
            <w:noProof/>
            <w:webHidden/>
          </w:rPr>
          <w:fldChar w:fldCharType="end"/>
        </w:r>
      </w:hyperlink>
    </w:p>
    <w:p w14:paraId="08B8B4C1" w14:textId="35BA459A" w:rsidR="00894D05" w:rsidRDefault="009C786D">
      <w:pPr>
        <w:pStyle w:val="TOC2"/>
        <w:rPr>
          <w:rFonts w:asciiTheme="minorHAnsi" w:eastAsiaTheme="minorEastAsia" w:hAnsiTheme="minorHAnsi" w:cstheme="minorBidi"/>
          <w:noProof/>
          <w:sz w:val="22"/>
          <w:lang w:val="en-US" w:eastAsia="en-US"/>
        </w:rPr>
      </w:pPr>
      <w:hyperlink w:anchor="_Toc503363387" w:history="1">
        <w:r w:rsidR="00894D05" w:rsidRPr="006B6AF7">
          <w:rPr>
            <w:rStyle w:val="Hyperlink"/>
            <w:noProof/>
          </w:rPr>
          <w:t>3.5</w:t>
        </w:r>
        <w:r w:rsidR="00894D05">
          <w:rPr>
            <w:rFonts w:asciiTheme="minorHAnsi" w:eastAsiaTheme="minorEastAsia" w:hAnsiTheme="minorHAnsi" w:cstheme="minorBidi"/>
            <w:noProof/>
            <w:sz w:val="22"/>
            <w:lang w:val="en-US" w:eastAsia="en-US"/>
          </w:rPr>
          <w:tab/>
        </w:r>
        <w:r w:rsidR="00894D05" w:rsidRPr="006B6AF7">
          <w:rPr>
            <w:rStyle w:val="Hyperlink"/>
            <w:noProof/>
          </w:rPr>
          <w:t>Favorit speichern</w:t>
        </w:r>
        <w:r w:rsidR="00894D05">
          <w:rPr>
            <w:noProof/>
            <w:webHidden/>
          </w:rPr>
          <w:tab/>
        </w:r>
        <w:r w:rsidR="00894D05">
          <w:rPr>
            <w:noProof/>
            <w:webHidden/>
          </w:rPr>
          <w:fldChar w:fldCharType="begin"/>
        </w:r>
        <w:r w:rsidR="00894D05">
          <w:rPr>
            <w:noProof/>
            <w:webHidden/>
          </w:rPr>
          <w:instrText xml:space="preserve"> PAGEREF _Toc503363387 \h </w:instrText>
        </w:r>
        <w:r w:rsidR="00894D05">
          <w:rPr>
            <w:noProof/>
            <w:webHidden/>
          </w:rPr>
        </w:r>
        <w:r w:rsidR="00894D05">
          <w:rPr>
            <w:noProof/>
            <w:webHidden/>
          </w:rPr>
          <w:fldChar w:fldCharType="separate"/>
        </w:r>
        <w:r w:rsidR="00894D05">
          <w:rPr>
            <w:noProof/>
            <w:webHidden/>
          </w:rPr>
          <w:t>9</w:t>
        </w:r>
        <w:r w:rsidR="00894D05">
          <w:rPr>
            <w:noProof/>
            <w:webHidden/>
          </w:rPr>
          <w:fldChar w:fldCharType="end"/>
        </w:r>
      </w:hyperlink>
    </w:p>
    <w:p w14:paraId="30FAFFFE" w14:textId="5A3CD298" w:rsidR="00894D05" w:rsidRDefault="009C786D">
      <w:pPr>
        <w:pStyle w:val="TOC1"/>
        <w:rPr>
          <w:rFonts w:asciiTheme="minorHAnsi" w:eastAsiaTheme="minorEastAsia" w:hAnsiTheme="minorHAnsi" w:cstheme="minorBidi"/>
          <w:b w:val="0"/>
          <w:noProof/>
          <w:sz w:val="22"/>
          <w:lang w:val="en-US" w:eastAsia="en-US"/>
        </w:rPr>
      </w:pPr>
      <w:hyperlink w:anchor="_Toc503363388" w:history="1">
        <w:r w:rsidR="00894D05" w:rsidRPr="006B6AF7">
          <w:rPr>
            <w:rStyle w:val="Hyperlink"/>
            <w:noProof/>
          </w:rPr>
          <w:t>4</w:t>
        </w:r>
        <w:r w:rsidR="00894D05">
          <w:rPr>
            <w:rFonts w:asciiTheme="minorHAnsi" w:eastAsiaTheme="minorEastAsia" w:hAnsiTheme="minorHAnsi" w:cstheme="minorBidi"/>
            <w:b w:val="0"/>
            <w:noProof/>
            <w:sz w:val="22"/>
            <w:lang w:val="en-US" w:eastAsia="en-US"/>
          </w:rPr>
          <w:tab/>
        </w:r>
        <w:r w:rsidR="00894D05" w:rsidRPr="006B6AF7">
          <w:rPr>
            <w:rStyle w:val="Hyperlink"/>
            <w:noProof/>
          </w:rPr>
          <w:t>Persönliche Einstellungen</w:t>
        </w:r>
        <w:r w:rsidR="00894D05">
          <w:rPr>
            <w:noProof/>
            <w:webHidden/>
          </w:rPr>
          <w:tab/>
        </w:r>
        <w:r w:rsidR="00894D05">
          <w:rPr>
            <w:noProof/>
            <w:webHidden/>
          </w:rPr>
          <w:fldChar w:fldCharType="begin"/>
        </w:r>
        <w:r w:rsidR="00894D05">
          <w:rPr>
            <w:noProof/>
            <w:webHidden/>
          </w:rPr>
          <w:instrText xml:space="preserve"> PAGEREF _Toc503363388 \h </w:instrText>
        </w:r>
        <w:r w:rsidR="00894D05">
          <w:rPr>
            <w:noProof/>
            <w:webHidden/>
          </w:rPr>
        </w:r>
        <w:r w:rsidR="00894D05">
          <w:rPr>
            <w:noProof/>
            <w:webHidden/>
          </w:rPr>
          <w:fldChar w:fldCharType="separate"/>
        </w:r>
        <w:r w:rsidR="00894D05">
          <w:rPr>
            <w:noProof/>
            <w:webHidden/>
          </w:rPr>
          <w:t>11</w:t>
        </w:r>
        <w:r w:rsidR="00894D05">
          <w:rPr>
            <w:noProof/>
            <w:webHidden/>
          </w:rPr>
          <w:fldChar w:fldCharType="end"/>
        </w:r>
      </w:hyperlink>
    </w:p>
    <w:p w14:paraId="283B8FBD" w14:textId="2B73DEDD" w:rsidR="00894D05" w:rsidRDefault="009C786D">
      <w:pPr>
        <w:pStyle w:val="TOC2"/>
        <w:rPr>
          <w:rFonts w:asciiTheme="minorHAnsi" w:eastAsiaTheme="minorEastAsia" w:hAnsiTheme="minorHAnsi" w:cstheme="minorBidi"/>
          <w:noProof/>
          <w:sz w:val="22"/>
          <w:lang w:val="en-US" w:eastAsia="en-US"/>
        </w:rPr>
      </w:pPr>
      <w:hyperlink w:anchor="_Toc503363389" w:history="1">
        <w:r w:rsidR="00894D05" w:rsidRPr="006B6AF7">
          <w:rPr>
            <w:rStyle w:val="Hyperlink"/>
            <w:noProof/>
          </w:rPr>
          <w:t>4.1</w:t>
        </w:r>
        <w:r w:rsidR="00894D05">
          <w:rPr>
            <w:rFonts w:asciiTheme="minorHAnsi" w:eastAsiaTheme="minorEastAsia" w:hAnsiTheme="minorHAnsi" w:cstheme="minorBidi"/>
            <w:noProof/>
            <w:sz w:val="22"/>
            <w:lang w:val="en-US" w:eastAsia="en-US"/>
          </w:rPr>
          <w:tab/>
        </w:r>
        <w:r w:rsidR="00894D05" w:rsidRPr="006B6AF7">
          <w:rPr>
            <w:rStyle w:val="Hyperlink"/>
            <w:noProof/>
          </w:rPr>
          <w:t>Personen-Informationen</w:t>
        </w:r>
        <w:r w:rsidR="00894D05">
          <w:rPr>
            <w:noProof/>
            <w:webHidden/>
          </w:rPr>
          <w:tab/>
        </w:r>
        <w:r w:rsidR="00894D05">
          <w:rPr>
            <w:noProof/>
            <w:webHidden/>
          </w:rPr>
          <w:fldChar w:fldCharType="begin"/>
        </w:r>
        <w:r w:rsidR="00894D05">
          <w:rPr>
            <w:noProof/>
            <w:webHidden/>
          </w:rPr>
          <w:instrText xml:space="preserve"> PAGEREF _Toc503363389 \h </w:instrText>
        </w:r>
        <w:r w:rsidR="00894D05">
          <w:rPr>
            <w:noProof/>
            <w:webHidden/>
          </w:rPr>
        </w:r>
        <w:r w:rsidR="00894D05">
          <w:rPr>
            <w:noProof/>
            <w:webHidden/>
          </w:rPr>
          <w:fldChar w:fldCharType="separate"/>
        </w:r>
        <w:r w:rsidR="00894D05">
          <w:rPr>
            <w:noProof/>
            <w:webHidden/>
          </w:rPr>
          <w:t>11</w:t>
        </w:r>
        <w:r w:rsidR="00894D05">
          <w:rPr>
            <w:noProof/>
            <w:webHidden/>
          </w:rPr>
          <w:fldChar w:fldCharType="end"/>
        </w:r>
      </w:hyperlink>
    </w:p>
    <w:p w14:paraId="1005FEAF" w14:textId="5C741DB2" w:rsidR="00894D05" w:rsidRDefault="009C786D">
      <w:pPr>
        <w:pStyle w:val="TOC2"/>
        <w:rPr>
          <w:rFonts w:asciiTheme="minorHAnsi" w:eastAsiaTheme="minorEastAsia" w:hAnsiTheme="minorHAnsi" w:cstheme="minorBidi"/>
          <w:noProof/>
          <w:sz w:val="22"/>
          <w:lang w:val="en-US" w:eastAsia="en-US"/>
        </w:rPr>
      </w:pPr>
      <w:hyperlink w:anchor="_Toc503363390" w:history="1">
        <w:r w:rsidR="00894D05" w:rsidRPr="006B6AF7">
          <w:rPr>
            <w:rStyle w:val="Hyperlink"/>
            <w:noProof/>
          </w:rPr>
          <w:t>4.2</w:t>
        </w:r>
        <w:r w:rsidR="00894D05">
          <w:rPr>
            <w:rFonts w:asciiTheme="minorHAnsi" w:eastAsiaTheme="minorEastAsia" w:hAnsiTheme="minorHAnsi" w:cstheme="minorBidi"/>
            <w:noProof/>
            <w:sz w:val="22"/>
            <w:lang w:val="en-US" w:eastAsia="en-US"/>
          </w:rPr>
          <w:tab/>
        </w:r>
        <w:r w:rsidR="00894D05" w:rsidRPr="006B6AF7">
          <w:rPr>
            <w:rStyle w:val="Hyperlink"/>
            <w:noProof/>
          </w:rPr>
          <w:t>Stammdaten</w:t>
        </w:r>
        <w:r w:rsidR="00894D05">
          <w:rPr>
            <w:noProof/>
            <w:webHidden/>
          </w:rPr>
          <w:tab/>
        </w:r>
        <w:r w:rsidR="00894D05">
          <w:rPr>
            <w:noProof/>
            <w:webHidden/>
          </w:rPr>
          <w:fldChar w:fldCharType="begin"/>
        </w:r>
        <w:r w:rsidR="00894D05">
          <w:rPr>
            <w:noProof/>
            <w:webHidden/>
          </w:rPr>
          <w:instrText xml:space="preserve"> PAGEREF _Toc503363390 \h </w:instrText>
        </w:r>
        <w:r w:rsidR="00894D05">
          <w:rPr>
            <w:noProof/>
            <w:webHidden/>
          </w:rPr>
        </w:r>
        <w:r w:rsidR="00894D05">
          <w:rPr>
            <w:noProof/>
            <w:webHidden/>
          </w:rPr>
          <w:fldChar w:fldCharType="separate"/>
        </w:r>
        <w:r w:rsidR="00894D05">
          <w:rPr>
            <w:noProof/>
            <w:webHidden/>
          </w:rPr>
          <w:t>11</w:t>
        </w:r>
        <w:r w:rsidR="00894D05">
          <w:rPr>
            <w:noProof/>
            <w:webHidden/>
          </w:rPr>
          <w:fldChar w:fldCharType="end"/>
        </w:r>
      </w:hyperlink>
    </w:p>
    <w:p w14:paraId="51083BD1" w14:textId="3C30B2E0" w:rsidR="00894D05" w:rsidRDefault="009C786D">
      <w:pPr>
        <w:pStyle w:val="TOC2"/>
        <w:rPr>
          <w:rFonts w:asciiTheme="minorHAnsi" w:eastAsiaTheme="minorEastAsia" w:hAnsiTheme="minorHAnsi" w:cstheme="minorBidi"/>
          <w:noProof/>
          <w:sz w:val="22"/>
          <w:lang w:val="en-US" w:eastAsia="en-US"/>
        </w:rPr>
      </w:pPr>
      <w:hyperlink w:anchor="_Toc503363391" w:history="1">
        <w:r w:rsidR="00894D05" w:rsidRPr="006B6AF7">
          <w:rPr>
            <w:rStyle w:val="Hyperlink"/>
            <w:noProof/>
          </w:rPr>
          <w:t>4.3</w:t>
        </w:r>
        <w:r w:rsidR="00894D05">
          <w:rPr>
            <w:rFonts w:asciiTheme="minorHAnsi" w:eastAsiaTheme="minorEastAsia" w:hAnsiTheme="minorHAnsi" w:cstheme="minorBidi"/>
            <w:noProof/>
            <w:sz w:val="22"/>
            <w:lang w:val="en-US" w:eastAsia="en-US"/>
          </w:rPr>
          <w:tab/>
        </w:r>
        <w:r w:rsidR="00894D05" w:rsidRPr="006B6AF7">
          <w:rPr>
            <w:rStyle w:val="Hyperlink"/>
            <w:noProof/>
          </w:rPr>
          <w:t>Navigation</w:t>
        </w:r>
        <w:r w:rsidR="00894D05">
          <w:rPr>
            <w:noProof/>
            <w:webHidden/>
          </w:rPr>
          <w:tab/>
        </w:r>
        <w:r w:rsidR="00894D05">
          <w:rPr>
            <w:noProof/>
            <w:webHidden/>
          </w:rPr>
          <w:fldChar w:fldCharType="begin"/>
        </w:r>
        <w:r w:rsidR="00894D05">
          <w:rPr>
            <w:noProof/>
            <w:webHidden/>
          </w:rPr>
          <w:instrText xml:space="preserve"> PAGEREF _Toc503363391 \h </w:instrText>
        </w:r>
        <w:r w:rsidR="00894D05">
          <w:rPr>
            <w:noProof/>
            <w:webHidden/>
          </w:rPr>
        </w:r>
        <w:r w:rsidR="00894D05">
          <w:rPr>
            <w:noProof/>
            <w:webHidden/>
          </w:rPr>
          <w:fldChar w:fldCharType="separate"/>
        </w:r>
        <w:r w:rsidR="00894D05">
          <w:rPr>
            <w:noProof/>
            <w:webHidden/>
          </w:rPr>
          <w:t>14</w:t>
        </w:r>
        <w:r w:rsidR="00894D05">
          <w:rPr>
            <w:noProof/>
            <w:webHidden/>
          </w:rPr>
          <w:fldChar w:fldCharType="end"/>
        </w:r>
      </w:hyperlink>
    </w:p>
    <w:p w14:paraId="43EB9C43" w14:textId="647163E0" w:rsidR="00894D05" w:rsidRDefault="009C786D">
      <w:pPr>
        <w:pStyle w:val="TOC2"/>
        <w:rPr>
          <w:rFonts w:asciiTheme="minorHAnsi" w:eastAsiaTheme="minorEastAsia" w:hAnsiTheme="minorHAnsi" w:cstheme="minorBidi"/>
          <w:noProof/>
          <w:sz w:val="22"/>
          <w:lang w:val="en-US" w:eastAsia="en-US"/>
        </w:rPr>
      </w:pPr>
      <w:hyperlink w:anchor="_Toc503363392" w:history="1">
        <w:r w:rsidR="00894D05" w:rsidRPr="006B6AF7">
          <w:rPr>
            <w:rStyle w:val="Hyperlink"/>
            <w:noProof/>
          </w:rPr>
          <w:t>4.4</w:t>
        </w:r>
        <w:r w:rsidR="00894D05">
          <w:rPr>
            <w:rFonts w:asciiTheme="minorHAnsi" w:eastAsiaTheme="minorEastAsia" w:hAnsiTheme="minorHAnsi" w:cstheme="minorBidi"/>
            <w:noProof/>
            <w:sz w:val="22"/>
            <w:lang w:val="en-US" w:eastAsia="en-US"/>
          </w:rPr>
          <w:tab/>
        </w:r>
        <w:r w:rsidR="00894D05" w:rsidRPr="006B6AF7">
          <w:rPr>
            <w:rStyle w:val="Hyperlink"/>
            <w:noProof/>
          </w:rPr>
          <w:t>E-Mail Notifikation</w:t>
        </w:r>
        <w:r w:rsidR="00894D05">
          <w:rPr>
            <w:noProof/>
            <w:webHidden/>
          </w:rPr>
          <w:tab/>
        </w:r>
        <w:r w:rsidR="00894D05">
          <w:rPr>
            <w:noProof/>
            <w:webHidden/>
          </w:rPr>
          <w:fldChar w:fldCharType="begin"/>
        </w:r>
        <w:r w:rsidR="00894D05">
          <w:rPr>
            <w:noProof/>
            <w:webHidden/>
          </w:rPr>
          <w:instrText xml:space="preserve"> PAGEREF _Toc503363392 \h </w:instrText>
        </w:r>
        <w:r w:rsidR="00894D05">
          <w:rPr>
            <w:noProof/>
            <w:webHidden/>
          </w:rPr>
        </w:r>
        <w:r w:rsidR="00894D05">
          <w:rPr>
            <w:noProof/>
            <w:webHidden/>
          </w:rPr>
          <w:fldChar w:fldCharType="separate"/>
        </w:r>
        <w:r w:rsidR="00894D05">
          <w:rPr>
            <w:noProof/>
            <w:webHidden/>
          </w:rPr>
          <w:t>15</w:t>
        </w:r>
        <w:r w:rsidR="00894D05">
          <w:rPr>
            <w:noProof/>
            <w:webHidden/>
          </w:rPr>
          <w:fldChar w:fldCharType="end"/>
        </w:r>
      </w:hyperlink>
    </w:p>
    <w:p w14:paraId="40D6A04A" w14:textId="5A03A876" w:rsidR="00894D05" w:rsidRDefault="009C786D">
      <w:pPr>
        <w:pStyle w:val="TOC2"/>
        <w:rPr>
          <w:rFonts w:asciiTheme="minorHAnsi" w:eastAsiaTheme="minorEastAsia" w:hAnsiTheme="minorHAnsi" w:cstheme="minorBidi"/>
          <w:noProof/>
          <w:sz w:val="22"/>
          <w:lang w:val="en-US" w:eastAsia="en-US"/>
        </w:rPr>
      </w:pPr>
      <w:hyperlink w:anchor="_Toc503363393" w:history="1">
        <w:r w:rsidR="00894D05" w:rsidRPr="006B6AF7">
          <w:rPr>
            <w:rStyle w:val="Hyperlink"/>
            <w:noProof/>
          </w:rPr>
          <w:t>4.5</w:t>
        </w:r>
        <w:r w:rsidR="00894D05">
          <w:rPr>
            <w:rFonts w:asciiTheme="minorHAnsi" w:eastAsiaTheme="minorEastAsia" w:hAnsiTheme="minorHAnsi" w:cstheme="minorBidi"/>
            <w:noProof/>
            <w:sz w:val="22"/>
            <w:lang w:val="en-US" w:eastAsia="en-US"/>
          </w:rPr>
          <w:tab/>
        </w:r>
        <w:r w:rsidR="00894D05" w:rsidRPr="006B6AF7">
          <w:rPr>
            <w:rStyle w:val="Hyperlink"/>
            <w:noProof/>
          </w:rPr>
          <w:t>Eigene Listen</w:t>
        </w:r>
        <w:r w:rsidR="00894D05">
          <w:rPr>
            <w:noProof/>
            <w:webHidden/>
          </w:rPr>
          <w:tab/>
        </w:r>
        <w:r w:rsidR="00894D05">
          <w:rPr>
            <w:noProof/>
            <w:webHidden/>
          </w:rPr>
          <w:fldChar w:fldCharType="begin"/>
        </w:r>
        <w:r w:rsidR="00894D05">
          <w:rPr>
            <w:noProof/>
            <w:webHidden/>
          </w:rPr>
          <w:instrText xml:space="preserve"> PAGEREF _Toc503363393 \h </w:instrText>
        </w:r>
        <w:r w:rsidR="00894D05">
          <w:rPr>
            <w:noProof/>
            <w:webHidden/>
          </w:rPr>
        </w:r>
        <w:r w:rsidR="00894D05">
          <w:rPr>
            <w:noProof/>
            <w:webHidden/>
          </w:rPr>
          <w:fldChar w:fldCharType="separate"/>
        </w:r>
        <w:r w:rsidR="00894D05">
          <w:rPr>
            <w:noProof/>
            <w:webHidden/>
          </w:rPr>
          <w:t>15</w:t>
        </w:r>
        <w:r w:rsidR="00894D05">
          <w:rPr>
            <w:noProof/>
            <w:webHidden/>
          </w:rPr>
          <w:fldChar w:fldCharType="end"/>
        </w:r>
      </w:hyperlink>
    </w:p>
    <w:p w14:paraId="04D00A95" w14:textId="01C100AC" w:rsidR="00894D05" w:rsidRDefault="009C786D">
      <w:pPr>
        <w:pStyle w:val="TOC2"/>
        <w:rPr>
          <w:rFonts w:asciiTheme="minorHAnsi" w:eastAsiaTheme="minorEastAsia" w:hAnsiTheme="minorHAnsi" w:cstheme="minorBidi"/>
          <w:noProof/>
          <w:sz w:val="22"/>
          <w:lang w:val="en-US" w:eastAsia="en-US"/>
        </w:rPr>
      </w:pPr>
      <w:hyperlink w:anchor="_Toc503363394" w:history="1">
        <w:r w:rsidR="00894D05" w:rsidRPr="006B6AF7">
          <w:rPr>
            <w:rStyle w:val="Hyperlink"/>
            <w:noProof/>
          </w:rPr>
          <w:t>4.6</w:t>
        </w:r>
        <w:r w:rsidR="00894D05">
          <w:rPr>
            <w:rFonts w:asciiTheme="minorHAnsi" w:eastAsiaTheme="minorEastAsia" w:hAnsiTheme="minorHAnsi" w:cstheme="minorBidi"/>
            <w:noProof/>
            <w:sz w:val="22"/>
            <w:lang w:val="en-US" w:eastAsia="en-US"/>
          </w:rPr>
          <w:tab/>
        </w:r>
        <w:r w:rsidR="00894D05" w:rsidRPr="006B6AF7">
          <w:rPr>
            <w:rStyle w:val="Hyperlink"/>
            <w:noProof/>
          </w:rPr>
          <w:t>Zugewiesene Ressourcen</w:t>
        </w:r>
        <w:r w:rsidR="00894D05">
          <w:rPr>
            <w:noProof/>
            <w:webHidden/>
          </w:rPr>
          <w:tab/>
        </w:r>
        <w:r w:rsidR="00894D05">
          <w:rPr>
            <w:noProof/>
            <w:webHidden/>
          </w:rPr>
          <w:fldChar w:fldCharType="begin"/>
        </w:r>
        <w:r w:rsidR="00894D05">
          <w:rPr>
            <w:noProof/>
            <w:webHidden/>
          </w:rPr>
          <w:instrText xml:space="preserve"> PAGEREF _Toc503363394 \h </w:instrText>
        </w:r>
        <w:r w:rsidR="00894D05">
          <w:rPr>
            <w:noProof/>
            <w:webHidden/>
          </w:rPr>
        </w:r>
        <w:r w:rsidR="00894D05">
          <w:rPr>
            <w:noProof/>
            <w:webHidden/>
          </w:rPr>
          <w:fldChar w:fldCharType="separate"/>
        </w:r>
        <w:r w:rsidR="00894D05">
          <w:rPr>
            <w:noProof/>
            <w:webHidden/>
          </w:rPr>
          <w:t>16</w:t>
        </w:r>
        <w:r w:rsidR="00894D05">
          <w:rPr>
            <w:noProof/>
            <w:webHidden/>
          </w:rPr>
          <w:fldChar w:fldCharType="end"/>
        </w:r>
      </w:hyperlink>
    </w:p>
    <w:p w14:paraId="3C32A57C" w14:textId="1618273F" w:rsidR="00894D05" w:rsidRDefault="009C786D">
      <w:pPr>
        <w:pStyle w:val="TOC2"/>
        <w:rPr>
          <w:rFonts w:asciiTheme="minorHAnsi" w:eastAsiaTheme="minorEastAsia" w:hAnsiTheme="minorHAnsi" w:cstheme="minorBidi"/>
          <w:noProof/>
          <w:sz w:val="22"/>
          <w:lang w:val="en-US" w:eastAsia="en-US"/>
        </w:rPr>
      </w:pPr>
      <w:hyperlink w:anchor="_Toc503363395" w:history="1">
        <w:r w:rsidR="00894D05" w:rsidRPr="006B6AF7">
          <w:rPr>
            <w:rStyle w:val="Hyperlink"/>
            <w:noProof/>
          </w:rPr>
          <w:t>4.7</w:t>
        </w:r>
        <w:r w:rsidR="00894D05">
          <w:rPr>
            <w:rFonts w:asciiTheme="minorHAnsi" w:eastAsiaTheme="minorEastAsia" w:hAnsiTheme="minorHAnsi" w:cstheme="minorBidi"/>
            <w:noProof/>
            <w:sz w:val="22"/>
            <w:lang w:val="en-US" w:eastAsia="en-US"/>
          </w:rPr>
          <w:tab/>
        </w:r>
        <w:r w:rsidR="00894D05" w:rsidRPr="006B6AF7">
          <w:rPr>
            <w:rStyle w:val="Hyperlink"/>
            <w:noProof/>
          </w:rPr>
          <w:t>Logons</w:t>
        </w:r>
        <w:r w:rsidR="00894D05">
          <w:rPr>
            <w:noProof/>
            <w:webHidden/>
          </w:rPr>
          <w:tab/>
        </w:r>
        <w:r w:rsidR="00894D05">
          <w:rPr>
            <w:noProof/>
            <w:webHidden/>
          </w:rPr>
          <w:fldChar w:fldCharType="begin"/>
        </w:r>
        <w:r w:rsidR="00894D05">
          <w:rPr>
            <w:noProof/>
            <w:webHidden/>
          </w:rPr>
          <w:instrText xml:space="preserve"> PAGEREF _Toc503363395 \h </w:instrText>
        </w:r>
        <w:r w:rsidR="00894D05">
          <w:rPr>
            <w:noProof/>
            <w:webHidden/>
          </w:rPr>
        </w:r>
        <w:r w:rsidR="00894D05">
          <w:rPr>
            <w:noProof/>
            <w:webHidden/>
          </w:rPr>
          <w:fldChar w:fldCharType="separate"/>
        </w:r>
        <w:r w:rsidR="00894D05">
          <w:rPr>
            <w:noProof/>
            <w:webHidden/>
          </w:rPr>
          <w:t>18</w:t>
        </w:r>
        <w:r w:rsidR="00894D05">
          <w:rPr>
            <w:noProof/>
            <w:webHidden/>
          </w:rPr>
          <w:fldChar w:fldCharType="end"/>
        </w:r>
      </w:hyperlink>
    </w:p>
    <w:p w14:paraId="7E035817" w14:textId="1F448770" w:rsidR="00894D05" w:rsidRDefault="009C786D">
      <w:pPr>
        <w:pStyle w:val="TOC2"/>
        <w:rPr>
          <w:rFonts w:asciiTheme="minorHAnsi" w:eastAsiaTheme="minorEastAsia" w:hAnsiTheme="minorHAnsi" w:cstheme="minorBidi"/>
          <w:noProof/>
          <w:sz w:val="22"/>
          <w:lang w:val="en-US" w:eastAsia="en-US"/>
        </w:rPr>
      </w:pPr>
      <w:hyperlink w:anchor="_Toc503363396" w:history="1">
        <w:r w:rsidR="00894D05" w:rsidRPr="006B6AF7">
          <w:rPr>
            <w:rStyle w:val="Hyperlink"/>
            <w:noProof/>
          </w:rPr>
          <w:t>4.8</w:t>
        </w:r>
        <w:r w:rsidR="00894D05">
          <w:rPr>
            <w:rFonts w:asciiTheme="minorHAnsi" w:eastAsiaTheme="minorEastAsia" w:hAnsiTheme="minorHAnsi" w:cstheme="minorBidi"/>
            <w:noProof/>
            <w:sz w:val="22"/>
            <w:lang w:val="en-US" w:eastAsia="en-US"/>
          </w:rPr>
          <w:tab/>
        </w:r>
        <w:r w:rsidR="00894D05" w:rsidRPr="006B6AF7">
          <w:rPr>
            <w:rStyle w:val="Hyperlink"/>
            <w:noProof/>
          </w:rPr>
          <w:t xml:space="preserve">Schnellzugriff auf </w:t>
        </w:r>
        <w:r w:rsidR="00894D05" w:rsidRPr="006B6AF7">
          <w:rPr>
            <w:rStyle w:val="Hyperlink"/>
            <w:i/>
            <w:noProof/>
          </w:rPr>
          <w:t>„Mein Profil“</w:t>
        </w:r>
        <w:r w:rsidR="00894D05">
          <w:rPr>
            <w:noProof/>
            <w:webHidden/>
          </w:rPr>
          <w:tab/>
        </w:r>
        <w:r w:rsidR="00894D05">
          <w:rPr>
            <w:noProof/>
            <w:webHidden/>
          </w:rPr>
          <w:fldChar w:fldCharType="begin"/>
        </w:r>
        <w:r w:rsidR="00894D05">
          <w:rPr>
            <w:noProof/>
            <w:webHidden/>
          </w:rPr>
          <w:instrText xml:space="preserve"> PAGEREF _Toc503363396 \h </w:instrText>
        </w:r>
        <w:r w:rsidR="00894D05">
          <w:rPr>
            <w:noProof/>
            <w:webHidden/>
          </w:rPr>
        </w:r>
        <w:r w:rsidR="00894D05">
          <w:rPr>
            <w:noProof/>
            <w:webHidden/>
          </w:rPr>
          <w:fldChar w:fldCharType="separate"/>
        </w:r>
        <w:r w:rsidR="00894D05">
          <w:rPr>
            <w:noProof/>
            <w:webHidden/>
          </w:rPr>
          <w:t>19</w:t>
        </w:r>
        <w:r w:rsidR="00894D05">
          <w:rPr>
            <w:noProof/>
            <w:webHidden/>
          </w:rPr>
          <w:fldChar w:fldCharType="end"/>
        </w:r>
      </w:hyperlink>
    </w:p>
    <w:p w14:paraId="61576696" w14:textId="0B4D1894" w:rsidR="00894D05" w:rsidRDefault="009C786D">
      <w:pPr>
        <w:pStyle w:val="TOC1"/>
        <w:rPr>
          <w:rFonts w:asciiTheme="minorHAnsi" w:eastAsiaTheme="minorEastAsia" w:hAnsiTheme="minorHAnsi" w:cstheme="minorBidi"/>
          <w:b w:val="0"/>
          <w:noProof/>
          <w:sz w:val="22"/>
          <w:lang w:val="en-US" w:eastAsia="en-US"/>
        </w:rPr>
      </w:pPr>
      <w:hyperlink w:anchor="_Toc503363397" w:history="1">
        <w:r w:rsidR="00894D05" w:rsidRPr="006B6AF7">
          <w:rPr>
            <w:rStyle w:val="Hyperlink"/>
            <w:noProof/>
          </w:rPr>
          <w:t>5</w:t>
        </w:r>
        <w:r w:rsidR="00894D05">
          <w:rPr>
            <w:rFonts w:asciiTheme="minorHAnsi" w:eastAsiaTheme="minorEastAsia" w:hAnsiTheme="minorHAnsi" w:cstheme="minorBidi"/>
            <w:b w:val="0"/>
            <w:noProof/>
            <w:sz w:val="22"/>
            <w:lang w:val="en-US" w:eastAsia="en-US"/>
          </w:rPr>
          <w:tab/>
        </w:r>
        <w:r w:rsidR="00894D05" w:rsidRPr="006B6AF7">
          <w:rPr>
            <w:rStyle w:val="Hyperlink"/>
            <w:noProof/>
          </w:rPr>
          <w:t>Suchen und Buchen von Ressourcen</w:t>
        </w:r>
        <w:r w:rsidR="00894D05">
          <w:rPr>
            <w:noProof/>
            <w:webHidden/>
          </w:rPr>
          <w:tab/>
        </w:r>
        <w:r w:rsidR="00894D05">
          <w:rPr>
            <w:noProof/>
            <w:webHidden/>
          </w:rPr>
          <w:fldChar w:fldCharType="begin"/>
        </w:r>
        <w:r w:rsidR="00894D05">
          <w:rPr>
            <w:noProof/>
            <w:webHidden/>
          </w:rPr>
          <w:instrText xml:space="preserve"> PAGEREF _Toc503363397 \h </w:instrText>
        </w:r>
        <w:r w:rsidR="00894D05">
          <w:rPr>
            <w:noProof/>
            <w:webHidden/>
          </w:rPr>
        </w:r>
        <w:r w:rsidR="00894D05">
          <w:rPr>
            <w:noProof/>
            <w:webHidden/>
          </w:rPr>
          <w:fldChar w:fldCharType="separate"/>
        </w:r>
        <w:r w:rsidR="00894D05">
          <w:rPr>
            <w:noProof/>
            <w:webHidden/>
          </w:rPr>
          <w:t>21</w:t>
        </w:r>
        <w:r w:rsidR="00894D05">
          <w:rPr>
            <w:noProof/>
            <w:webHidden/>
          </w:rPr>
          <w:fldChar w:fldCharType="end"/>
        </w:r>
      </w:hyperlink>
    </w:p>
    <w:p w14:paraId="7107689F" w14:textId="2C3D207B" w:rsidR="00894D05" w:rsidRDefault="009C786D">
      <w:pPr>
        <w:pStyle w:val="TOC2"/>
        <w:rPr>
          <w:rFonts w:asciiTheme="minorHAnsi" w:eastAsiaTheme="minorEastAsia" w:hAnsiTheme="minorHAnsi" w:cstheme="minorBidi"/>
          <w:noProof/>
          <w:sz w:val="22"/>
          <w:lang w:val="en-US" w:eastAsia="en-US"/>
        </w:rPr>
      </w:pPr>
      <w:hyperlink w:anchor="_Toc503363398" w:history="1">
        <w:r w:rsidR="00894D05" w:rsidRPr="006B6AF7">
          <w:rPr>
            <w:rStyle w:val="Hyperlink"/>
            <w:noProof/>
          </w:rPr>
          <w:t>5.1</w:t>
        </w:r>
        <w:r w:rsidR="00894D05">
          <w:rPr>
            <w:rFonts w:asciiTheme="minorHAnsi" w:eastAsiaTheme="minorEastAsia" w:hAnsiTheme="minorHAnsi" w:cstheme="minorBidi"/>
            <w:noProof/>
            <w:sz w:val="22"/>
            <w:lang w:val="en-US" w:eastAsia="en-US"/>
          </w:rPr>
          <w:tab/>
        </w:r>
        <w:r w:rsidR="00894D05" w:rsidRPr="006B6AF7">
          <w:rPr>
            <w:rStyle w:val="Hyperlink"/>
            <w:noProof/>
          </w:rPr>
          <w:t>Suchen von freien Ressourcen</w:t>
        </w:r>
        <w:r w:rsidR="00894D05">
          <w:rPr>
            <w:noProof/>
            <w:webHidden/>
          </w:rPr>
          <w:tab/>
        </w:r>
        <w:r w:rsidR="00894D05">
          <w:rPr>
            <w:noProof/>
            <w:webHidden/>
          </w:rPr>
          <w:fldChar w:fldCharType="begin"/>
        </w:r>
        <w:r w:rsidR="00894D05">
          <w:rPr>
            <w:noProof/>
            <w:webHidden/>
          </w:rPr>
          <w:instrText xml:space="preserve"> PAGEREF _Toc503363398 \h </w:instrText>
        </w:r>
        <w:r w:rsidR="00894D05">
          <w:rPr>
            <w:noProof/>
            <w:webHidden/>
          </w:rPr>
        </w:r>
        <w:r w:rsidR="00894D05">
          <w:rPr>
            <w:noProof/>
            <w:webHidden/>
          </w:rPr>
          <w:fldChar w:fldCharType="separate"/>
        </w:r>
        <w:r w:rsidR="00894D05">
          <w:rPr>
            <w:noProof/>
            <w:webHidden/>
          </w:rPr>
          <w:t>21</w:t>
        </w:r>
        <w:r w:rsidR="00894D05">
          <w:rPr>
            <w:noProof/>
            <w:webHidden/>
          </w:rPr>
          <w:fldChar w:fldCharType="end"/>
        </w:r>
      </w:hyperlink>
    </w:p>
    <w:p w14:paraId="44459DB0" w14:textId="0A269B72" w:rsidR="00894D05" w:rsidRDefault="009C786D">
      <w:pPr>
        <w:pStyle w:val="TOC3"/>
        <w:rPr>
          <w:rFonts w:asciiTheme="minorHAnsi" w:eastAsiaTheme="minorEastAsia" w:hAnsiTheme="minorHAnsi" w:cstheme="minorBidi"/>
          <w:noProof/>
          <w:sz w:val="22"/>
          <w:lang w:val="en-US" w:eastAsia="en-US"/>
        </w:rPr>
      </w:pPr>
      <w:hyperlink w:anchor="_Toc503363399" w:history="1">
        <w:r w:rsidR="00894D05" w:rsidRPr="006B6AF7">
          <w:rPr>
            <w:rStyle w:val="Hyperlink"/>
            <w:noProof/>
          </w:rPr>
          <w:t>5.1.1</w:t>
        </w:r>
        <w:r w:rsidR="00894D05">
          <w:rPr>
            <w:rFonts w:asciiTheme="minorHAnsi" w:eastAsiaTheme="minorEastAsia" w:hAnsiTheme="minorHAnsi" w:cstheme="minorBidi"/>
            <w:noProof/>
            <w:sz w:val="22"/>
            <w:lang w:val="en-US" w:eastAsia="en-US"/>
          </w:rPr>
          <w:tab/>
        </w:r>
        <w:r w:rsidR="00894D05" w:rsidRPr="006B6AF7">
          <w:rPr>
            <w:rStyle w:val="Hyperlink"/>
            <w:noProof/>
          </w:rPr>
          <w:t>Ressourcensuche nach Kriterien</w:t>
        </w:r>
        <w:r w:rsidR="00894D05">
          <w:rPr>
            <w:noProof/>
            <w:webHidden/>
          </w:rPr>
          <w:tab/>
        </w:r>
        <w:r w:rsidR="00894D05">
          <w:rPr>
            <w:noProof/>
            <w:webHidden/>
          </w:rPr>
          <w:fldChar w:fldCharType="begin"/>
        </w:r>
        <w:r w:rsidR="00894D05">
          <w:rPr>
            <w:noProof/>
            <w:webHidden/>
          </w:rPr>
          <w:instrText xml:space="preserve"> PAGEREF _Toc503363399 \h </w:instrText>
        </w:r>
        <w:r w:rsidR="00894D05">
          <w:rPr>
            <w:noProof/>
            <w:webHidden/>
          </w:rPr>
        </w:r>
        <w:r w:rsidR="00894D05">
          <w:rPr>
            <w:noProof/>
            <w:webHidden/>
          </w:rPr>
          <w:fldChar w:fldCharType="separate"/>
        </w:r>
        <w:r w:rsidR="00894D05">
          <w:rPr>
            <w:noProof/>
            <w:webHidden/>
          </w:rPr>
          <w:t>21</w:t>
        </w:r>
        <w:r w:rsidR="00894D05">
          <w:rPr>
            <w:noProof/>
            <w:webHidden/>
          </w:rPr>
          <w:fldChar w:fldCharType="end"/>
        </w:r>
      </w:hyperlink>
    </w:p>
    <w:p w14:paraId="3DBF4194" w14:textId="21D5839E" w:rsidR="00894D05" w:rsidRDefault="009C786D">
      <w:pPr>
        <w:pStyle w:val="TOC3"/>
        <w:rPr>
          <w:rFonts w:asciiTheme="minorHAnsi" w:eastAsiaTheme="minorEastAsia" w:hAnsiTheme="minorHAnsi" w:cstheme="minorBidi"/>
          <w:noProof/>
          <w:sz w:val="22"/>
          <w:lang w:val="en-US" w:eastAsia="en-US"/>
        </w:rPr>
      </w:pPr>
      <w:hyperlink w:anchor="_Toc503363400" w:history="1">
        <w:r w:rsidR="00894D05" w:rsidRPr="006B6AF7">
          <w:rPr>
            <w:rStyle w:val="Hyperlink"/>
            <w:noProof/>
          </w:rPr>
          <w:t>5.1.1.1</w:t>
        </w:r>
        <w:r w:rsidR="00894D05">
          <w:rPr>
            <w:rFonts w:asciiTheme="minorHAnsi" w:eastAsiaTheme="minorEastAsia" w:hAnsiTheme="minorHAnsi" w:cstheme="minorBidi"/>
            <w:noProof/>
            <w:sz w:val="22"/>
            <w:lang w:val="en-US" w:eastAsia="en-US"/>
          </w:rPr>
          <w:tab/>
        </w:r>
        <w:r w:rsidR="00894D05" w:rsidRPr="006B6AF7">
          <w:rPr>
            <w:rStyle w:val="Hyperlink"/>
            <w:noProof/>
          </w:rPr>
          <w:t>Das Sidepanel</w:t>
        </w:r>
        <w:r w:rsidR="00894D05">
          <w:rPr>
            <w:noProof/>
            <w:webHidden/>
          </w:rPr>
          <w:tab/>
        </w:r>
        <w:r w:rsidR="00894D05">
          <w:rPr>
            <w:noProof/>
            <w:webHidden/>
          </w:rPr>
          <w:fldChar w:fldCharType="begin"/>
        </w:r>
        <w:r w:rsidR="00894D05">
          <w:rPr>
            <w:noProof/>
            <w:webHidden/>
          </w:rPr>
          <w:instrText xml:space="preserve"> PAGEREF _Toc503363400 \h </w:instrText>
        </w:r>
        <w:r w:rsidR="00894D05">
          <w:rPr>
            <w:noProof/>
            <w:webHidden/>
          </w:rPr>
        </w:r>
        <w:r w:rsidR="00894D05">
          <w:rPr>
            <w:noProof/>
            <w:webHidden/>
          </w:rPr>
          <w:fldChar w:fldCharType="separate"/>
        </w:r>
        <w:r w:rsidR="00894D05">
          <w:rPr>
            <w:noProof/>
            <w:webHidden/>
          </w:rPr>
          <w:t>22</w:t>
        </w:r>
        <w:r w:rsidR="00894D05">
          <w:rPr>
            <w:noProof/>
            <w:webHidden/>
          </w:rPr>
          <w:fldChar w:fldCharType="end"/>
        </w:r>
      </w:hyperlink>
    </w:p>
    <w:p w14:paraId="6D43A008" w14:textId="023C671F" w:rsidR="00894D05" w:rsidRDefault="009C786D">
      <w:pPr>
        <w:pStyle w:val="TOC3"/>
        <w:rPr>
          <w:rFonts w:asciiTheme="minorHAnsi" w:eastAsiaTheme="minorEastAsia" w:hAnsiTheme="minorHAnsi" w:cstheme="minorBidi"/>
          <w:noProof/>
          <w:sz w:val="22"/>
          <w:lang w:val="en-US" w:eastAsia="en-US"/>
        </w:rPr>
      </w:pPr>
      <w:hyperlink w:anchor="_Toc503363401" w:history="1">
        <w:r w:rsidR="00894D05" w:rsidRPr="006B6AF7">
          <w:rPr>
            <w:rStyle w:val="Hyperlink"/>
            <w:noProof/>
          </w:rPr>
          <w:t>5.1.1.2</w:t>
        </w:r>
        <w:r w:rsidR="00894D05">
          <w:rPr>
            <w:rFonts w:asciiTheme="minorHAnsi" w:eastAsiaTheme="minorEastAsia" w:hAnsiTheme="minorHAnsi" w:cstheme="minorBidi"/>
            <w:noProof/>
            <w:sz w:val="22"/>
            <w:lang w:val="en-US" w:eastAsia="en-US"/>
          </w:rPr>
          <w:tab/>
        </w:r>
        <w:r w:rsidR="00894D05" w:rsidRPr="006B6AF7">
          <w:rPr>
            <w:rStyle w:val="Hyperlink"/>
            <w:noProof/>
          </w:rPr>
          <w:t>Suchresultat</w:t>
        </w:r>
        <w:r w:rsidR="00894D05">
          <w:rPr>
            <w:noProof/>
            <w:webHidden/>
          </w:rPr>
          <w:tab/>
        </w:r>
        <w:r w:rsidR="00894D05">
          <w:rPr>
            <w:noProof/>
            <w:webHidden/>
          </w:rPr>
          <w:fldChar w:fldCharType="begin"/>
        </w:r>
        <w:r w:rsidR="00894D05">
          <w:rPr>
            <w:noProof/>
            <w:webHidden/>
          </w:rPr>
          <w:instrText xml:space="preserve"> PAGEREF _Toc503363401 \h </w:instrText>
        </w:r>
        <w:r w:rsidR="00894D05">
          <w:rPr>
            <w:noProof/>
            <w:webHidden/>
          </w:rPr>
        </w:r>
        <w:r w:rsidR="00894D05">
          <w:rPr>
            <w:noProof/>
            <w:webHidden/>
          </w:rPr>
          <w:fldChar w:fldCharType="separate"/>
        </w:r>
        <w:r w:rsidR="00894D05">
          <w:rPr>
            <w:noProof/>
            <w:webHidden/>
          </w:rPr>
          <w:t>23</w:t>
        </w:r>
        <w:r w:rsidR="00894D05">
          <w:rPr>
            <w:noProof/>
            <w:webHidden/>
          </w:rPr>
          <w:fldChar w:fldCharType="end"/>
        </w:r>
      </w:hyperlink>
    </w:p>
    <w:p w14:paraId="565F47DE" w14:textId="16355918" w:rsidR="00894D05" w:rsidRDefault="009C786D">
      <w:pPr>
        <w:pStyle w:val="TOC2"/>
        <w:rPr>
          <w:rFonts w:asciiTheme="minorHAnsi" w:eastAsiaTheme="minorEastAsia" w:hAnsiTheme="minorHAnsi" w:cstheme="minorBidi"/>
          <w:noProof/>
          <w:sz w:val="22"/>
          <w:lang w:val="en-US" w:eastAsia="en-US"/>
        </w:rPr>
      </w:pPr>
      <w:hyperlink w:anchor="_Toc503363402" w:history="1">
        <w:r w:rsidR="00894D05" w:rsidRPr="006B6AF7">
          <w:rPr>
            <w:rStyle w:val="Hyperlink"/>
            <w:noProof/>
          </w:rPr>
          <w:t>5.2</w:t>
        </w:r>
        <w:r w:rsidR="00894D05">
          <w:rPr>
            <w:rFonts w:asciiTheme="minorHAnsi" w:eastAsiaTheme="minorEastAsia" w:hAnsiTheme="minorHAnsi" w:cstheme="minorBidi"/>
            <w:noProof/>
            <w:sz w:val="22"/>
            <w:lang w:val="en-US" w:eastAsia="en-US"/>
          </w:rPr>
          <w:tab/>
        </w:r>
        <w:r w:rsidR="00894D05" w:rsidRPr="006B6AF7">
          <w:rPr>
            <w:rStyle w:val="Hyperlink"/>
            <w:noProof/>
          </w:rPr>
          <w:t>Kalenderansicht</w:t>
        </w:r>
        <w:r w:rsidR="00894D05">
          <w:rPr>
            <w:noProof/>
            <w:webHidden/>
          </w:rPr>
          <w:tab/>
        </w:r>
        <w:r w:rsidR="00894D05">
          <w:rPr>
            <w:noProof/>
            <w:webHidden/>
          </w:rPr>
          <w:fldChar w:fldCharType="begin"/>
        </w:r>
        <w:r w:rsidR="00894D05">
          <w:rPr>
            <w:noProof/>
            <w:webHidden/>
          </w:rPr>
          <w:instrText xml:space="preserve"> PAGEREF _Toc503363402 \h </w:instrText>
        </w:r>
        <w:r w:rsidR="00894D05">
          <w:rPr>
            <w:noProof/>
            <w:webHidden/>
          </w:rPr>
        </w:r>
        <w:r w:rsidR="00894D05">
          <w:rPr>
            <w:noProof/>
            <w:webHidden/>
          </w:rPr>
          <w:fldChar w:fldCharType="separate"/>
        </w:r>
        <w:r w:rsidR="00894D05">
          <w:rPr>
            <w:noProof/>
            <w:webHidden/>
          </w:rPr>
          <w:t>24</w:t>
        </w:r>
        <w:r w:rsidR="00894D05">
          <w:rPr>
            <w:noProof/>
            <w:webHidden/>
          </w:rPr>
          <w:fldChar w:fldCharType="end"/>
        </w:r>
      </w:hyperlink>
    </w:p>
    <w:p w14:paraId="2054FE52" w14:textId="0D158DDD" w:rsidR="00894D05" w:rsidRDefault="009C786D">
      <w:pPr>
        <w:pStyle w:val="TOC3"/>
        <w:rPr>
          <w:rFonts w:asciiTheme="minorHAnsi" w:eastAsiaTheme="minorEastAsia" w:hAnsiTheme="minorHAnsi" w:cstheme="minorBidi"/>
          <w:noProof/>
          <w:sz w:val="22"/>
          <w:lang w:val="en-US" w:eastAsia="en-US"/>
        </w:rPr>
      </w:pPr>
      <w:hyperlink w:anchor="_Toc503363403" w:history="1">
        <w:r w:rsidR="00894D05" w:rsidRPr="006B6AF7">
          <w:rPr>
            <w:rStyle w:val="Hyperlink"/>
            <w:noProof/>
          </w:rPr>
          <w:t>5.2.1</w:t>
        </w:r>
        <w:r w:rsidR="00894D05">
          <w:rPr>
            <w:rFonts w:asciiTheme="minorHAnsi" w:eastAsiaTheme="minorEastAsia" w:hAnsiTheme="minorHAnsi" w:cstheme="minorBidi"/>
            <w:noProof/>
            <w:sz w:val="22"/>
            <w:lang w:val="en-US" w:eastAsia="en-US"/>
          </w:rPr>
          <w:tab/>
        </w:r>
        <w:r w:rsidR="00894D05" w:rsidRPr="006B6AF7">
          <w:rPr>
            <w:rStyle w:val="Hyperlink"/>
            <w:noProof/>
          </w:rPr>
          <w:t>Kalenderfilter</w:t>
        </w:r>
        <w:r w:rsidR="00894D05">
          <w:rPr>
            <w:noProof/>
            <w:webHidden/>
          </w:rPr>
          <w:tab/>
        </w:r>
        <w:r w:rsidR="00894D05">
          <w:rPr>
            <w:noProof/>
            <w:webHidden/>
          </w:rPr>
          <w:fldChar w:fldCharType="begin"/>
        </w:r>
        <w:r w:rsidR="00894D05">
          <w:rPr>
            <w:noProof/>
            <w:webHidden/>
          </w:rPr>
          <w:instrText xml:space="preserve"> PAGEREF _Toc503363403 \h </w:instrText>
        </w:r>
        <w:r w:rsidR="00894D05">
          <w:rPr>
            <w:noProof/>
            <w:webHidden/>
          </w:rPr>
        </w:r>
        <w:r w:rsidR="00894D05">
          <w:rPr>
            <w:noProof/>
            <w:webHidden/>
          </w:rPr>
          <w:fldChar w:fldCharType="separate"/>
        </w:r>
        <w:r w:rsidR="00894D05">
          <w:rPr>
            <w:noProof/>
            <w:webHidden/>
          </w:rPr>
          <w:t>25</w:t>
        </w:r>
        <w:r w:rsidR="00894D05">
          <w:rPr>
            <w:noProof/>
            <w:webHidden/>
          </w:rPr>
          <w:fldChar w:fldCharType="end"/>
        </w:r>
      </w:hyperlink>
    </w:p>
    <w:p w14:paraId="77AD4E20" w14:textId="425BB945" w:rsidR="00894D05" w:rsidRDefault="009C786D">
      <w:pPr>
        <w:pStyle w:val="TOC3"/>
        <w:rPr>
          <w:rFonts w:asciiTheme="minorHAnsi" w:eastAsiaTheme="minorEastAsia" w:hAnsiTheme="minorHAnsi" w:cstheme="minorBidi"/>
          <w:noProof/>
          <w:sz w:val="22"/>
          <w:lang w:val="en-US" w:eastAsia="en-US"/>
        </w:rPr>
      </w:pPr>
      <w:hyperlink w:anchor="_Toc503363404" w:history="1">
        <w:r w:rsidR="00894D05" w:rsidRPr="006B6AF7">
          <w:rPr>
            <w:rStyle w:val="Hyperlink"/>
            <w:noProof/>
          </w:rPr>
          <w:t>5.2.2</w:t>
        </w:r>
        <w:r w:rsidR="00894D05">
          <w:rPr>
            <w:rFonts w:asciiTheme="minorHAnsi" w:eastAsiaTheme="minorEastAsia" w:hAnsiTheme="minorHAnsi" w:cstheme="minorBidi"/>
            <w:noProof/>
            <w:sz w:val="22"/>
            <w:lang w:val="en-US" w:eastAsia="en-US"/>
          </w:rPr>
          <w:tab/>
        </w:r>
        <w:r w:rsidR="00894D05" w:rsidRPr="006B6AF7">
          <w:rPr>
            <w:rStyle w:val="Hyperlink"/>
            <w:noProof/>
          </w:rPr>
          <w:t>Suchen über mehrere Standorte</w:t>
        </w:r>
        <w:r w:rsidR="00894D05">
          <w:rPr>
            <w:noProof/>
            <w:webHidden/>
          </w:rPr>
          <w:tab/>
        </w:r>
        <w:r w:rsidR="00894D05">
          <w:rPr>
            <w:noProof/>
            <w:webHidden/>
          </w:rPr>
          <w:fldChar w:fldCharType="begin"/>
        </w:r>
        <w:r w:rsidR="00894D05">
          <w:rPr>
            <w:noProof/>
            <w:webHidden/>
          </w:rPr>
          <w:instrText xml:space="preserve"> PAGEREF _Toc503363404 \h </w:instrText>
        </w:r>
        <w:r w:rsidR="00894D05">
          <w:rPr>
            <w:noProof/>
            <w:webHidden/>
          </w:rPr>
        </w:r>
        <w:r w:rsidR="00894D05">
          <w:rPr>
            <w:noProof/>
            <w:webHidden/>
          </w:rPr>
          <w:fldChar w:fldCharType="separate"/>
        </w:r>
        <w:r w:rsidR="00894D05">
          <w:rPr>
            <w:noProof/>
            <w:webHidden/>
          </w:rPr>
          <w:t>27</w:t>
        </w:r>
        <w:r w:rsidR="00894D05">
          <w:rPr>
            <w:noProof/>
            <w:webHidden/>
          </w:rPr>
          <w:fldChar w:fldCharType="end"/>
        </w:r>
      </w:hyperlink>
    </w:p>
    <w:p w14:paraId="4E9B269F" w14:textId="5315126E" w:rsidR="00894D05" w:rsidRDefault="009C786D">
      <w:pPr>
        <w:pStyle w:val="TOC3"/>
        <w:rPr>
          <w:rFonts w:asciiTheme="minorHAnsi" w:eastAsiaTheme="minorEastAsia" w:hAnsiTheme="minorHAnsi" w:cstheme="minorBidi"/>
          <w:noProof/>
          <w:sz w:val="22"/>
          <w:lang w:val="en-US" w:eastAsia="en-US"/>
        </w:rPr>
      </w:pPr>
      <w:hyperlink w:anchor="_Toc503363405" w:history="1">
        <w:r w:rsidR="00894D05" w:rsidRPr="006B6AF7">
          <w:rPr>
            <w:rStyle w:val="Hyperlink"/>
            <w:noProof/>
          </w:rPr>
          <w:t>5.2.3</w:t>
        </w:r>
        <w:r w:rsidR="00894D05">
          <w:rPr>
            <w:rFonts w:asciiTheme="minorHAnsi" w:eastAsiaTheme="minorEastAsia" w:hAnsiTheme="minorHAnsi" w:cstheme="minorBidi"/>
            <w:noProof/>
            <w:sz w:val="22"/>
            <w:lang w:val="en-US" w:eastAsia="en-US"/>
          </w:rPr>
          <w:tab/>
        </w:r>
        <w:r w:rsidR="00894D05" w:rsidRPr="006B6AF7">
          <w:rPr>
            <w:rStyle w:val="Hyperlink"/>
            <w:noProof/>
          </w:rPr>
          <w:t>Kalenderbereich</w:t>
        </w:r>
        <w:r w:rsidR="00894D05">
          <w:rPr>
            <w:noProof/>
            <w:webHidden/>
          </w:rPr>
          <w:tab/>
        </w:r>
        <w:r w:rsidR="00894D05">
          <w:rPr>
            <w:noProof/>
            <w:webHidden/>
          </w:rPr>
          <w:fldChar w:fldCharType="begin"/>
        </w:r>
        <w:r w:rsidR="00894D05">
          <w:rPr>
            <w:noProof/>
            <w:webHidden/>
          </w:rPr>
          <w:instrText xml:space="preserve"> PAGEREF _Toc503363405 \h </w:instrText>
        </w:r>
        <w:r w:rsidR="00894D05">
          <w:rPr>
            <w:noProof/>
            <w:webHidden/>
          </w:rPr>
        </w:r>
        <w:r w:rsidR="00894D05">
          <w:rPr>
            <w:noProof/>
            <w:webHidden/>
          </w:rPr>
          <w:fldChar w:fldCharType="separate"/>
        </w:r>
        <w:r w:rsidR="00894D05">
          <w:rPr>
            <w:noProof/>
            <w:webHidden/>
          </w:rPr>
          <w:t>27</w:t>
        </w:r>
        <w:r w:rsidR="00894D05">
          <w:rPr>
            <w:noProof/>
            <w:webHidden/>
          </w:rPr>
          <w:fldChar w:fldCharType="end"/>
        </w:r>
      </w:hyperlink>
    </w:p>
    <w:p w14:paraId="31258B7D" w14:textId="6DD64C33" w:rsidR="00894D05" w:rsidRDefault="009C786D">
      <w:pPr>
        <w:pStyle w:val="TOC3"/>
        <w:rPr>
          <w:rFonts w:asciiTheme="minorHAnsi" w:eastAsiaTheme="minorEastAsia" w:hAnsiTheme="minorHAnsi" w:cstheme="minorBidi"/>
          <w:noProof/>
          <w:sz w:val="22"/>
          <w:lang w:val="en-US" w:eastAsia="en-US"/>
        </w:rPr>
      </w:pPr>
      <w:hyperlink w:anchor="_Toc503363406" w:history="1">
        <w:r w:rsidR="00894D05" w:rsidRPr="006B6AF7">
          <w:rPr>
            <w:rStyle w:val="Hyperlink"/>
            <w:noProof/>
          </w:rPr>
          <w:t>5.2.3.1</w:t>
        </w:r>
        <w:r w:rsidR="00894D05">
          <w:rPr>
            <w:rFonts w:asciiTheme="minorHAnsi" w:eastAsiaTheme="minorEastAsia" w:hAnsiTheme="minorHAnsi" w:cstheme="minorBidi"/>
            <w:noProof/>
            <w:sz w:val="22"/>
            <w:lang w:val="en-US" w:eastAsia="en-US"/>
          </w:rPr>
          <w:tab/>
        </w:r>
        <w:r w:rsidR="00894D05" w:rsidRPr="006B6AF7">
          <w:rPr>
            <w:rStyle w:val="Hyperlink"/>
            <w:noProof/>
          </w:rPr>
          <w:t>Erstellen einer neuen Reservation</w:t>
        </w:r>
        <w:r w:rsidR="00894D05">
          <w:rPr>
            <w:noProof/>
            <w:webHidden/>
          </w:rPr>
          <w:tab/>
        </w:r>
        <w:r w:rsidR="00894D05">
          <w:rPr>
            <w:noProof/>
            <w:webHidden/>
          </w:rPr>
          <w:fldChar w:fldCharType="begin"/>
        </w:r>
        <w:r w:rsidR="00894D05">
          <w:rPr>
            <w:noProof/>
            <w:webHidden/>
          </w:rPr>
          <w:instrText xml:space="preserve"> PAGEREF _Toc503363406 \h </w:instrText>
        </w:r>
        <w:r w:rsidR="00894D05">
          <w:rPr>
            <w:noProof/>
            <w:webHidden/>
          </w:rPr>
        </w:r>
        <w:r w:rsidR="00894D05">
          <w:rPr>
            <w:noProof/>
            <w:webHidden/>
          </w:rPr>
          <w:fldChar w:fldCharType="separate"/>
        </w:r>
        <w:r w:rsidR="00894D05">
          <w:rPr>
            <w:noProof/>
            <w:webHidden/>
          </w:rPr>
          <w:t>31</w:t>
        </w:r>
        <w:r w:rsidR="00894D05">
          <w:rPr>
            <w:noProof/>
            <w:webHidden/>
          </w:rPr>
          <w:fldChar w:fldCharType="end"/>
        </w:r>
      </w:hyperlink>
    </w:p>
    <w:p w14:paraId="0864F934" w14:textId="650AED67" w:rsidR="00894D05" w:rsidRDefault="009C786D">
      <w:pPr>
        <w:pStyle w:val="TOC3"/>
        <w:rPr>
          <w:rFonts w:asciiTheme="minorHAnsi" w:eastAsiaTheme="minorEastAsia" w:hAnsiTheme="minorHAnsi" w:cstheme="minorBidi"/>
          <w:noProof/>
          <w:sz w:val="22"/>
          <w:lang w:val="en-US" w:eastAsia="en-US"/>
        </w:rPr>
      </w:pPr>
      <w:hyperlink w:anchor="_Toc503363407" w:history="1">
        <w:r w:rsidR="00894D05" w:rsidRPr="006B6AF7">
          <w:rPr>
            <w:rStyle w:val="Hyperlink"/>
            <w:noProof/>
          </w:rPr>
          <w:t>5.2.3.2</w:t>
        </w:r>
        <w:r w:rsidR="00894D05">
          <w:rPr>
            <w:rFonts w:asciiTheme="minorHAnsi" w:eastAsiaTheme="minorEastAsia" w:hAnsiTheme="minorHAnsi" w:cstheme="minorBidi"/>
            <w:noProof/>
            <w:sz w:val="22"/>
            <w:lang w:val="en-US" w:eastAsia="en-US"/>
          </w:rPr>
          <w:tab/>
        </w:r>
        <w:r w:rsidR="00894D05" w:rsidRPr="006B6AF7">
          <w:rPr>
            <w:rStyle w:val="Hyperlink"/>
            <w:noProof/>
          </w:rPr>
          <w:t>Bearbeiten einer Reservation</w:t>
        </w:r>
        <w:r w:rsidR="00894D05">
          <w:rPr>
            <w:noProof/>
            <w:webHidden/>
          </w:rPr>
          <w:tab/>
        </w:r>
        <w:r w:rsidR="00894D05">
          <w:rPr>
            <w:noProof/>
            <w:webHidden/>
          </w:rPr>
          <w:fldChar w:fldCharType="begin"/>
        </w:r>
        <w:r w:rsidR="00894D05">
          <w:rPr>
            <w:noProof/>
            <w:webHidden/>
          </w:rPr>
          <w:instrText xml:space="preserve"> PAGEREF _Toc503363407 \h </w:instrText>
        </w:r>
        <w:r w:rsidR="00894D05">
          <w:rPr>
            <w:noProof/>
            <w:webHidden/>
          </w:rPr>
        </w:r>
        <w:r w:rsidR="00894D05">
          <w:rPr>
            <w:noProof/>
            <w:webHidden/>
          </w:rPr>
          <w:fldChar w:fldCharType="separate"/>
        </w:r>
        <w:r w:rsidR="00894D05">
          <w:rPr>
            <w:noProof/>
            <w:webHidden/>
          </w:rPr>
          <w:t>32</w:t>
        </w:r>
        <w:r w:rsidR="00894D05">
          <w:rPr>
            <w:noProof/>
            <w:webHidden/>
          </w:rPr>
          <w:fldChar w:fldCharType="end"/>
        </w:r>
      </w:hyperlink>
    </w:p>
    <w:p w14:paraId="24B8FB9C" w14:textId="25ABAF47" w:rsidR="00894D05" w:rsidRDefault="009C786D">
      <w:pPr>
        <w:pStyle w:val="TOC3"/>
        <w:rPr>
          <w:rFonts w:asciiTheme="minorHAnsi" w:eastAsiaTheme="minorEastAsia" w:hAnsiTheme="minorHAnsi" w:cstheme="minorBidi"/>
          <w:noProof/>
          <w:sz w:val="22"/>
          <w:lang w:val="en-US" w:eastAsia="en-US"/>
        </w:rPr>
      </w:pPr>
      <w:hyperlink w:anchor="_Toc503363408" w:history="1">
        <w:r w:rsidR="00894D05" w:rsidRPr="006B6AF7">
          <w:rPr>
            <w:rStyle w:val="Hyperlink"/>
            <w:noProof/>
          </w:rPr>
          <w:t>5.2.3.3</w:t>
        </w:r>
        <w:r w:rsidR="00894D05">
          <w:rPr>
            <w:rFonts w:asciiTheme="minorHAnsi" w:eastAsiaTheme="minorEastAsia" w:hAnsiTheme="minorHAnsi" w:cstheme="minorBidi"/>
            <w:noProof/>
            <w:sz w:val="22"/>
            <w:lang w:val="en-US" w:eastAsia="en-US"/>
          </w:rPr>
          <w:tab/>
        </w:r>
        <w:r w:rsidR="00894D05" w:rsidRPr="006B6AF7">
          <w:rPr>
            <w:rStyle w:val="Hyperlink"/>
            <w:noProof/>
          </w:rPr>
          <w:t>Reservationslänge ändern</w:t>
        </w:r>
        <w:r w:rsidR="00894D05">
          <w:rPr>
            <w:noProof/>
            <w:webHidden/>
          </w:rPr>
          <w:tab/>
        </w:r>
        <w:r w:rsidR="00894D05">
          <w:rPr>
            <w:noProof/>
            <w:webHidden/>
          </w:rPr>
          <w:fldChar w:fldCharType="begin"/>
        </w:r>
        <w:r w:rsidR="00894D05">
          <w:rPr>
            <w:noProof/>
            <w:webHidden/>
          </w:rPr>
          <w:instrText xml:space="preserve"> PAGEREF _Toc503363408 \h </w:instrText>
        </w:r>
        <w:r w:rsidR="00894D05">
          <w:rPr>
            <w:noProof/>
            <w:webHidden/>
          </w:rPr>
        </w:r>
        <w:r w:rsidR="00894D05">
          <w:rPr>
            <w:noProof/>
            <w:webHidden/>
          </w:rPr>
          <w:fldChar w:fldCharType="separate"/>
        </w:r>
        <w:r w:rsidR="00894D05">
          <w:rPr>
            <w:noProof/>
            <w:webHidden/>
          </w:rPr>
          <w:t>33</w:t>
        </w:r>
        <w:r w:rsidR="00894D05">
          <w:rPr>
            <w:noProof/>
            <w:webHidden/>
          </w:rPr>
          <w:fldChar w:fldCharType="end"/>
        </w:r>
      </w:hyperlink>
    </w:p>
    <w:p w14:paraId="67996098" w14:textId="5C332CE1" w:rsidR="00894D05" w:rsidRDefault="009C786D">
      <w:pPr>
        <w:pStyle w:val="TOC3"/>
        <w:rPr>
          <w:rFonts w:asciiTheme="minorHAnsi" w:eastAsiaTheme="minorEastAsia" w:hAnsiTheme="minorHAnsi" w:cstheme="minorBidi"/>
          <w:noProof/>
          <w:sz w:val="22"/>
          <w:lang w:val="en-US" w:eastAsia="en-US"/>
        </w:rPr>
      </w:pPr>
      <w:hyperlink w:anchor="_Toc503363409" w:history="1">
        <w:r w:rsidR="00894D05" w:rsidRPr="006B6AF7">
          <w:rPr>
            <w:rStyle w:val="Hyperlink"/>
            <w:noProof/>
          </w:rPr>
          <w:t>5.2.3.4</w:t>
        </w:r>
        <w:r w:rsidR="00894D05">
          <w:rPr>
            <w:rFonts w:asciiTheme="minorHAnsi" w:eastAsiaTheme="minorEastAsia" w:hAnsiTheme="minorHAnsi" w:cstheme="minorBidi"/>
            <w:noProof/>
            <w:sz w:val="22"/>
            <w:lang w:val="en-US" w:eastAsia="en-US"/>
          </w:rPr>
          <w:tab/>
        </w:r>
        <w:r w:rsidR="00894D05" w:rsidRPr="006B6AF7">
          <w:rPr>
            <w:rStyle w:val="Hyperlink"/>
            <w:noProof/>
          </w:rPr>
          <w:t>Verschieben einer Reservation</w:t>
        </w:r>
        <w:r w:rsidR="00894D05">
          <w:rPr>
            <w:noProof/>
            <w:webHidden/>
          </w:rPr>
          <w:tab/>
        </w:r>
        <w:r w:rsidR="00894D05">
          <w:rPr>
            <w:noProof/>
            <w:webHidden/>
          </w:rPr>
          <w:fldChar w:fldCharType="begin"/>
        </w:r>
        <w:r w:rsidR="00894D05">
          <w:rPr>
            <w:noProof/>
            <w:webHidden/>
          </w:rPr>
          <w:instrText xml:space="preserve"> PAGEREF _Toc503363409 \h </w:instrText>
        </w:r>
        <w:r w:rsidR="00894D05">
          <w:rPr>
            <w:noProof/>
            <w:webHidden/>
          </w:rPr>
        </w:r>
        <w:r w:rsidR="00894D05">
          <w:rPr>
            <w:noProof/>
            <w:webHidden/>
          </w:rPr>
          <w:fldChar w:fldCharType="separate"/>
        </w:r>
        <w:r w:rsidR="00894D05">
          <w:rPr>
            <w:noProof/>
            <w:webHidden/>
          </w:rPr>
          <w:t>34</w:t>
        </w:r>
        <w:r w:rsidR="00894D05">
          <w:rPr>
            <w:noProof/>
            <w:webHidden/>
          </w:rPr>
          <w:fldChar w:fldCharType="end"/>
        </w:r>
      </w:hyperlink>
    </w:p>
    <w:p w14:paraId="021B87A8" w14:textId="3DFB68B3" w:rsidR="00894D05" w:rsidRDefault="009C786D">
      <w:pPr>
        <w:pStyle w:val="TOC3"/>
        <w:rPr>
          <w:rFonts w:asciiTheme="minorHAnsi" w:eastAsiaTheme="minorEastAsia" w:hAnsiTheme="minorHAnsi" w:cstheme="minorBidi"/>
          <w:noProof/>
          <w:sz w:val="22"/>
          <w:lang w:val="en-US" w:eastAsia="en-US"/>
        </w:rPr>
      </w:pPr>
      <w:hyperlink w:anchor="_Toc503363410" w:history="1">
        <w:r w:rsidR="00894D05" w:rsidRPr="006B6AF7">
          <w:rPr>
            <w:rStyle w:val="Hyperlink"/>
            <w:noProof/>
          </w:rPr>
          <w:t>5.2.4</w:t>
        </w:r>
        <w:r w:rsidR="00894D05">
          <w:rPr>
            <w:rFonts w:asciiTheme="minorHAnsi" w:eastAsiaTheme="minorEastAsia" w:hAnsiTheme="minorHAnsi" w:cstheme="minorBidi"/>
            <w:noProof/>
            <w:sz w:val="22"/>
            <w:lang w:val="en-US" w:eastAsia="en-US"/>
          </w:rPr>
          <w:tab/>
        </w:r>
        <w:r w:rsidR="00894D05" w:rsidRPr="006B6AF7">
          <w:rPr>
            <w:rStyle w:val="Hyperlink"/>
            <w:noProof/>
          </w:rPr>
          <w:t>Slot Reservationen</w:t>
        </w:r>
        <w:r w:rsidR="00894D05">
          <w:rPr>
            <w:noProof/>
            <w:webHidden/>
          </w:rPr>
          <w:tab/>
        </w:r>
        <w:r w:rsidR="00894D05">
          <w:rPr>
            <w:noProof/>
            <w:webHidden/>
          </w:rPr>
          <w:fldChar w:fldCharType="begin"/>
        </w:r>
        <w:r w:rsidR="00894D05">
          <w:rPr>
            <w:noProof/>
            <w:webHidden/>
          </w:rPr>
          <w:instrText xml:space="preserve"> PAGEREF _Toc503363410 \h </w:instrText>
        </w:r>
        <w:r w:rsidR="00894D05">
          <w:rPr>
            <w:noProof/>
            <w:webHidden/>
          </w:rPr>
        </w:r>
        <w:r w:rsidR="00894D05">
          <w:rPr>
            <w:noProof/>
            <w:webHidden/>
          </w:rPr>
          <w:fldChar w:fldCharType="separate"/>
        </w:r>
        <w:r w:rsidR="00894D05">
          <w:rPr>
            <w:noProof/>
            <w:webHidden/>
          </w:rPr>
          <w:t>34</w:t>
        </w:r>
        <w:r w:rsidR="00894D05">
          <w:rPr>
            <w:noProof/>
            <w:webHidden/>
          </w:rPr>
          <w:fldChar w:fldCharType="end"/>
        </w:r>
      </w:hyperlink>
    </w:p>
    <w:p w14:paraId="752FE2BD" w14:textId="541B9FB6" w:rsidR="00894D05" w:rsidRDefault="009C786D">
      <w:pPr>
        <w:pStyle w:val="TOC3"/>
        <w:rPr>
          <w:rFonts w:asciiTheme="minorHAnsi" w:eastAsiaTheme="minorEastAsia" w:hAnsiTheme="minorHAnsi" w:cstheme="minorBidi"/>
          <w:noProof/>
          <w:sz w:val="22"/>
          <w:lang w:val="en-US" w:eastAsia="en-US"/>
        </w:rPr>
      </w:pPr>
      <w:hyperlink w:anchor="_Toc503363411" w:history="1">
        <w:r w:rsidR="00894D05" w:rsidRPr="006B6AF7">
          <w:rPr>
            <w:rStyle w:val="Hyperlink"/>
            <w:noProof/>
          </w:rPr>
          <w:t>5.2.5</w:t>
        </w:r>
        <w:r w:rsidR="00894D05">
          <w:rPr>
            <w:rFonts w:asciiTheme="minorHAnsi" w:eastAsiaTheme="minorEastAsia" w:hAnsiTheme="minorHAnsi" w:cstheme="minorBidi"/>
            <w:noProof/>
            <w:sz w:val="22"/>
            <w:lang w:val="en-US" w:eastAsia="en-US"/>
          </w:rPr>
          <w:tab/>
        </w:r>
        <w:r w:rsidR="00894D05" w:rsidRPr="006B6AF7">
          <w:rPr>
            <w:rStyle w:val="Hyperlink"/>
            <w:noProof/>
          </w:rPr>
          <w:t>Slot buchen</w:t>
        </w:r>
        <w:r w:rsidR="00894D05">
          <w:rPr>
            <w:noProof/>
            <w:webHidden/>
          </w:rPr>
          <w:tab/>
        </w:r>
        <w:r w:rsidR="00894D05">
          <w:rPr>
            <w:noProof/>
            <w:webHidden/>
          </w:rPr>
          <w:fldChar w:fldCharType="begin"/>
        </w:r>
        <w:r w:rsidR="00894D05">
          <w:rPr>
            <w:noProof/>
            <w:webHidden/>
          </w:rPr>
          <w:instrText xml:space="preserve"> PAGEREF _Toc503363411 \h </w:instrText>
        </w:r>
        <w:r w:rsidR="00894D05">
          <w:rPr>
            <w:noProof/>
            <w:webHidden/>
          </w:rPr>
        </w:r>
        <w:r w:rsidR="00894D05">
          <w:rPr>
            <w:noProof/>
            <w:webHidden/>
          </w:rPr>
          <w:fldChar w:fldCharType="separate"/>
        </w:r>
        <w:r w:rsidR="00894D05">
          <w:rPr>
            <w:noProof/>
            <w:webHidden/>
          </w:rPr>
          <w:t>34</w:t>
        </w:r>
        <w:r w:rsidR="00894D05">
          <w:rPr>
            <w:noProof/>
            <w:webHidden/>
          </w:rPr>
          <w:fldChar w:fldCharType="end"/>
        </w:r>
      </w:hyperlink>
    </w:p>
    <w:p w14:paraId="491A5B08" w14:textId="559EF2A3" w:rsidR="00894D05" w:rsidRDefault="009C786D">
      <w:pPr>
        <w:pStyle w:val="TOC2"/>
        <w:rPr>
          <w:rFonts w:asciiTheme="minorHAnsi" w:eastAsiaTheme="minorEastAsia" w:hAnsiTheme="minorHAnsi" w:cstheme="minorBidi"/>
          <w:noProof/>
          <w:sz w:val="22"/>
          <w:lang w:val="en-US" w:eastAsia="en-US"/>
        </w:rPr>
      </w:pPr>
      <w:hyperlink w:anchor="_Toc503363412" w:history="1">
        <w:r w:rsidR="00894D05" w:rsidRPr="006B6AF7">
          <w:rPr>
            <w:rStyle w:val="Hyperlink"/>
            <w:noProof/>
          </w:rPr>
          <w:t>5.3</w:t>
        </w:r>
        <w:r w:rsidR="00894D05">
          <w:rPr>
            <w:rFonts w:asciiTheme="minorHAnsi" w:eastAsiaTheme="minorEastAsia" w:hAnsiTheme="minorHAnsi" w:cstheme="minorBidi"/>
            <w:noProof/>
            <w:sz w:val="22"/>
            <w:lang w:val="en-US" w:eastAsia="en-US"/>
          </w:rPr>
          <w:tab/>
        </w:r>
        <w:r w:rsidR="00894D05" w:rsidRPr="006B6AF7">
          <w:rPr>
            <w:rStyle w:val="Hyperlink"/>
            <w:noProof/>
          </w:rPr>
          <w:t>Planansicht</w:t>
        </w:r>
        <w:r w:rsidR="00894D05">
          <w:rPr>
            <w:noProof/>
            <w:webHidden/>
          </w:rPr>
          <w:tab/>
        </w:r>
        <w:r w:rsidR="00894D05">
          <w:rPr>
            <w:noProof/>
            <w:webHidden/>
          </w:rPr>
          <w:fldChar w:fldCharType="begin"/>
        </w:r>
        <w:r w:rsidR="00894D05">
          <w:rPr>
            <w:noProof/>
            <w:webHidden/>
          </w:rPr>
          <w:instrText xml:space="preserve"> PAGEREF _Toc503363412 \h </w:instrText>
        </w:r>
        <w:r w:rsidR="00894D05">
          <w:rPr>
            <w:noProof/>
            <w:webHidden/>
          </w:rPr>
        </w:r>
        <w:r w:rsidR="00894D05">
          <w:rPr>
            <w:noProof/>
            <w:webHidden/>
          </w:rPr>
          <w:fldChar w:fldCharType="separate"/>
        </w:r>
        <w:r w:rsidR="00894D05">
          <w:rPr>
            <w:noProof/>
            <w:webHidden/>
          </w:rPr>
          <w:t>35</w:t>
        </w:r>
        <w:r w:rsidR="00894D05">
          <w:rPr>
            <w:noProof/>
            <w:webHidden/>
          </w:rPr>
          <w:fldChar w:fldCharType="end"/>
        </w:r>
      </w:hyperlink>
    </w:p>
    <w:p w14:paraId="132321BE" w14:textId="6A257B02" w:rsidR="00894D05" w:rsidRDefault="009C786D">
      <w:pPr>
        <w:pStyle w:val="TOC3"/>
        <w:rPr>
          <w:rFonts w:asciiTheme="minorHAnsi" w:eastAsiaTheme="minorEastAsia" w:hAnsiTheme="minorHAnsi" w:cstheme="minorBidi"/>
          <w:noProof/>
          <w:sz w:val="22"/>
          <w:lang w:val="en-US" w:eastAsia="en-US"/>
        </w:rPr>
      </w:pPr>
      <w:hyperlink w:anchor="_Toc503363413" w:history="1">
        <w:r w:rsidR="00894D05" w:rsidRPr="006B6AF7">
          <w:rPr>
            <w:rStyle w:val="Hyperlink"/>
            <w:noProof/>
          </w:rPr>
          <w:t>5.3.1</w:t>
        </w:r>
        <w:r w:rsidR="00894D05">
          <w:rPr>
            <w:rFonts w:asciiTheme="minorHAnsi" w:eastAsiaTheme="minorEastAsia" w:hAnsiTheme="minorHAnsi" w:cstheme="minorBidi"/>
            <w:noProof/>
            <w:sz w:val="22"/>
            <w:lang w:val="en-US" w:eastAsia="en-US"/>
          </w:rPr>
          <w:tab/>
        </w:r>
        <w:r w:rsidR="00894D05" w:rsidRPr="006B6AF7">
          <w:rPr>
            <w:rStyle w:val="Hyperlink"/>
            <w:noProof/>
          </w:rPr>
          <w:t>Das Sidepanel der Planansicht</w:t>
        </w:r>
        <w:r w:rsidR="00894D05">
          <w:rPr>
            <w:noProof/>
            <w:webHidden/>
          </w:rPr>
          <w:tab/>
        </w:r>
        <w:r w:rsidR="00894D05">
          <w:rPr>
            <w:noProof/>
            <w:webHidden/>
          </w:rPr>
          <w:fldChar w:fldCharType="begin"/>
        </w:r>
        <w:r w:rsidR="00894D05">
          <w:rPr>
            <w:noProof/>
            <w:webHidden/>
          </w:rPr>
          <w:instrText xml:space="preserve"> PAGEREF _Toc503363413 \h </w:instrText>
        </w:r>
        <w:r w:rsidR="00894D05">
          <w:rPr>
            <w:noProof/>
            <w:webHidden/>
          </w:rPr>
        </w:r>
        <w:r w:rsidR="00894D05">
          <w:rPr>
            <w:noProof/>
            <w:webHidden/>
          </w:rPr>
          <w:fldChar w:fldCharType="separate"/>
        </w:r>
        <w:r w:rsidR="00894D05">
          <w:rPr>
            <w:noProof/>
            <w:webHidden/>
          </w:rPr>
          <w:t>36</w:t>
        </w:r>
        <w:r w:rsidR="00894D05">
          <w:rPr>
            <w:noProof/>
            <w:webHidden/>
          </w:rPr>
          <w:fldChar w:fldCharType="end"/>
        </w:r>
      </w:hyperlink>
    </w:p>
    <w:p w14:paraId="45D235B6" w14:textId="20A00621" w:rsidR="00894D05" w:rsidRDefault="009C786D">
      <w:pPr>
        <w:pStyle w:val="TOC2"/>
        <w:rPr>
          <w:rFonts w:asciiTheme="minorHAnsi" w:eastAsiaTheme="minorEastAsia" w:hAnsiTheme="minorHAnsi" w:cstheme="minorBidi"/>
          <w:noProof/>
          <w:sz w:val="22"/>
          <w:lang w:val="en-US" w:eastAsia="en-US"/>
        </w:rPr>
      </w:pPr>
      <w:hyperlink w:anchor="_Toc503363414" w:history="1">
        <w:r w:rsidR="00894D05" w:rsidRPr="006B6AF7">
          <w:rPr>
            <w:rStyle w:val="Hyperlink"/>
            <w:noProof/>
          </w:rPr>
          <w:t>5.4</w:t>
        </w:r>
        <w:r w:rsidR="00894D05">
          <w:rPr>
            <w:rFonts w:asciiTheme="minorHAnsi" w:eastAsiaTheme="minorEastAsia" w:hAnsiTheme="minorHAnsi" w:cstheme="minorBidi"/>
            <w:noProof/>
            <w:sz w:val="22"/>
            <w:lang w:val="en-US" w:eastAsia="en-US"/>
          </w:rPr>
          <w:tab/>
        </w:r>
        <w:r w:rsidR="00894D05" w:rsidRPr="006B6AF7">
          <w:rPr>
            <w:rStyle w:val="Hyperlink"/>
            <w:noProof/>
          </w:rPr>
          <w:t>Der Plan</w:t>
        </w:r>
        <w:r w:rsidR="00894D05">
          <w:rPr>
            <w:noProof/>
            <w:webHidden/>
          </w:rPr>
          <w:tab/>
        </w:r>
        <w:r w:rsidR="00894D05">
          <w:rPr>
            <w:noProof/>
            <w:webHidden/>
          </w:rPr>
          <w:fldChar w:fldCharType="begin"/>
        </w:r>
        <w:r w:rsidR="00894D05">
          <w:rPr>
            <w:noProof/>
            <w:webHidden/>
          </w:rPr>
          <w:instrText xml:space="preserve"> PAGEREF _Toc503363414 \h </w:instrText>
        </w:r>
        <w:r w:rsidR="00894D05">
          <w:rPr>
            <w:noProof/>
            <w:webHidden/>
          </w:rPr>
        </w:r>
        <w:r w:rsidR="00894D05">
          <w:rPr>
            <w:noProof/>
            <w:webHidden/>
          </w:rPr>
          <w:fldChar w:fldCharType="separate"/>
        </w:r>
        <w:r w:rsidR="00894D05">
          <w:rPr>
            <w:noProof/>
            <w:webHidden/>
          </w:rPr>
          <w:t>37</w:t>
        </w:r>
        <w:r w:rsidR="00894D05">
          <w:rPr>
            <w:noProof/>
            <w:webHidden/>
          </w:rPr>
          <w:fldChar w:fldCharType="end"/>
        </w:r>
      </w:hyperlink>
    </w:p>
    <w:p w14:paraId="2C637018" w14:textId="20FF1228" w:rsidR="00894D05" w:rsidRDefault="009C786D">
      <w:pPr>
        <w:pStyle w:val="TOC3"/>
        <w:rPr>
          <w:rFonts w:asciiTheme="minorHAnsi" w:eastAsiaTheme="minorEastAsia" w:hAnsiTheme="minorHAnsi" w:cstheme="minorBidi"/>
          <w:noProof/>
          <w:sz w:val="22"/>
          <w:lang w:val="en-US" w:eastAsia="en-US"/>
        </w:rPr>
      </w:pPr>
      <w:hyperlink w:anchor="_Toc503363415" w:history="1">
        <w:r w:rsidR="00894D05" w:rsidRPr="006B6AF7">
          <w:rPr>
            <w:rStyle w:val="Hyperlink"/>
            <w:noProof/>
          </w:rPr>
          <w:t>5.4.1</w:t>
        </w:r>
        <w:r w:rsidR="00894D05">
          <w:rPr>
            <w:rFonts w:asciiTheme="minorHAnsi" w:eastAsiaTheme="minorEastAsia" w:hAnsiTheme="minorHAnsi" w:cstheme="minorBidi"/>
            <w:noProof/>
            <w:sz w:val="22"/>
            <w:lang w:val="en-US" w:eastAsia="en-US"/>
          </w:rPr>
          <w:tab/>
        </w:r>
        <w:r w:rsidR="00894D05" w:rsidRPr="006B6AF7">
          <w:rPr>
            <w:rStyle w:val="Hyperlink"/>
            <w:noProof/>
          </w:rPr>
          <w:t>Planstatus</w:t>
        </w:r>
        <w:r w:rsidR="00894D05">
          <w:rPr>
            <w:noProof/>
            <w:webHidden/>
          </w:rPr>
          <w:tab/>
        </w:r>
        <w:r w:rsidR="00894D05">
          <w:rPr>
            <w:noProof/>
            <w:webHidden/>
          </w:rPr>
          <w:fldChar w:fldCharType="begin"/>
        </w:r>
        <w:r w:rsidR="00894D05">
          <w:rPr>
            <w:noProof/>
            <w:webHidden/>
          </w:rPr>
          <w:instrText xml:space="preserve"> PAGEREF _Toc503363415 \h </w:instrText>
        </w:r>
        <w:r w:rsidR="00894D05">
          <w:rPr>
            <w:noProof/>
            <w:webHidden/>
          </w:rPr>
        </w:r>
        <w:r w:rsidR="00894D05">
          <w:rPr>
            <w:noProof/>
            <w:webHidden/>
          </w:rPr>
          <w:fldChar w:fldCharType="separate"/>
        </w:r>
        <w:r w:rsidR="00894D05">
          <w:rPr>
            <w:noProof/>
            <w:webHidden/>
          </w:rPr>
          <w:t>38</w:t>
        </w:r>
        <w:r w:rsidR="00894D05">
          <w:rPr>
            <w:noProof/>
            <w:webHidden/>
          </w:rPr>
          <w:fldChar w:fldCharType="end"/>
        </w:r>
      </w:hyperlink>
    </w:p>
    <w:p w14:paraId="7DD00E8C" w14:textId="1B6FA195" w:rsidR="00894D05" w:rsidRDefault="009C786D">
      <w:pPr>
        <w:pStyle w:val="TOC3"/>
        <w:rPr>
          <w:rFonts w:asciiTheme="minorHAnsi" w:eastAsiaTheme="minorEastAsia" w:hAnsiTheme="minorHAnsi" w:cstheme="minorBidi"/>
          <w:noProof/>
          <w:sz w:val="22"/>
          <w:lang w:val="en-US" w:eastAsia="en-US"/>
        </w:rPr>
      </w:pPr>
      <w:hyperlink w:anchor="_Toc503363416" w:history="1">
        <w:r w:rsidR="00894D05" w:rsidRPr="006B6AF7">
          <w:rPr>
            <w:rStyle w:val="Hyperlink"/>
            <w:noProof/>
          </w:rPr>
          <w:t>5.4.2</w:t>
        </w:r>
        <w:r w:rsidR="00894D05">
          <w:rPr>
            <w:rFonts w:asciiTheme="minorHAnsi" w:eastAsiaTheme="minorEastAsia" w:hAnsiTheme="minorHAnsi" w:cstheme="minorBidi"/>
            <w:noProof/>
            <w:sz w:val="22"/>
            <w:lang w:val="en-US" w:eastAsia="en-US"/>
          </w:rPr>
          <w:tab/>
        </w:r>
        <w:r w:rsidR="00894D05" w:rsidRPr="006B6AF7">
          <w:rPr>
            <w:rStyle w:val="Hyperlink"/>
            <w:noProof/>
          </w:rPr>
          <w:t>Reservieren auf dem Plan</w:t>
        </w:r>
        <w:r w:rsidR="00894D05">
          <w:rPr>
            <w:noProof/>
            <w:webHidden/>
          </w:rPr>
          <w:tab/>
        </w:r>
        <w:r w:rsidR="00894D05">
          <w:rPr>
            <w:noProof/>
            <w:webHidden/>
          </w:rPr>
          <w:fldChar w:fldCharType="begin"/>
        </w:r>
        <w:r w:rsidR="00894D05">
          <w:rPr>
            <w:noProof/>
            <w:webHidden/>
          </w:rPr>
          <w:instrText xml:space="preserve"> PAGEREF _Toc503363416 \h </w:instrText>
        </w:r>
        <w:r w:rsidR="00894D05">
          <w:rPr>
            <w:noProof/>
            <w:webHidden/>
          </w:rPr>
        </w:r>
        <w:r w:rsidR="00894D05">
          <w:rPr>
            <w:noProof/>
            <w:webHidden/>
          </w:rPr>
          <w:fldChar w:fldCharType="separate"/>
        </w:r>
        <w:r w:rsidR="00894D05">
          <w:rPr>
            <w:noProof/>
            <w:webHidden/>
          </w:rPr>
          <w:t>38</w:t>
        </w:r>
        <w:r w:rsidR="00894D05">
          <w:rPr>
            <w:noProof/>
            <w:webHidden/>
          </w:rPr>
          <w:fldChar w:fldCharType="end"/>
        </w:r>
      </w:hyperlink>
    </w:p>
    <w:p w14:paraId="31CB1C27" w14:textId="1E078D46" w:rsidR="00894D05" w:rsidRDefault="009C786D">
      <w:pPr>
        <w:pStyle w:val="TOC3"/>
        <w:rPr>
          <w:rFonts w:asciiTheme="minorHAnsi" w:eastAsiaTheme="minorEastAsia" w:hAnsiTheme="minorHAnsi" w:cstheme="minorBidi"/>
          <w:noProof/>
          <w:sz w:val="22"/>
          <w:lang w:val="en-US" w:eastAsia="en-US"/>
        </w:rPr>
      </w:pPr>
      <w:hyperlink w:anchor="_Toc503363417" w:history="1">
        <w:r w:rsidR="00894D05" w:rsidRPr="006B6AF7">
          <w:rPr>
            <w:rStyle w:val="Hyperlink"/>
            <w:noProof/>
          </w:rPr>
          <w:t>5.4.3</w:t>
        </w:r>
        <w:r w:rsidR="00894D05">
          <w:rPr>
            <w:rFonts w:asciiTheme="minorHAnsi" w:eastAsiaTheme="minorEastAsia" w:hAnsiTheme="minorHAnsi" w:cstheme="minorBidi"/>
            <w:noProof/>
            <w:sz w:val="22"/>
            <w:lang w:val="en-US" w:eastAsia="en-US"/>
          </w:rPr>
          <w:tab/>
        </w:r>
        <w:r w:rsidR="00894D05" w:rsidRPr="006B6AF7">
          <w:rPr>
            <w:rStyle w:val="Hyperlink"/>
            <w:noProof/>
          </w:rPr>
          <w:t>Massenbuchungen auf dem Plan</w:t>
        </w:r>
        <w:r w:rsidR="00894D05">
          <w:rPr>
            <w:noProof/>
            <w:webHidden/>
          </w:rPr>
          <w:tab/>
        </w:r>
        <w:r w:rsidR="00894D05">
          <w:rPr>
            <w:noProof/>
            <w:webHidden/>
          </w:rPr>
          <w:fldChar w:fldCharType="begin"/>
        </w:r>
        <w:r w:rsidR="00894D05">
          <w:rPr>
            <w:noProof/>
            <w:webHidden/>
          </w:rPr>
          <w:instrText xml:space="preserve"> PAGEREF _Toc503363417 \h </w:instrText>
        </w:r>
        <w:r w:rsidR="00894D05">
          <w:rPr>
            <w:noProof/>
            <w:webHidden/>
          </w:rPr>
        </w:r>
        <w:r w:rsidR="00894D05">
          <w:rPr>
            <w:noProof/>
            <w:webHidden/>
          </w:rPr>
          <w:fldChar w:fldCharType="separate"/>
        </w:r>
        <w:r w:rsidR="00894D05">
          <w:rPr>
            <w:noProof/>
            <w:webHidden/>
          </w:rPr>
          <w:t>39</w:t>
        </w:r>
        <w:r w:rsidR="00894D05">
          <w:rPr>
            <w:noProof/>
            <w:webHidden/>
          </w:rPr>
          <w:fldChar w:fldCharType="end"/>
        </w:r>
      </w:hyperlink>
    </w:p>
    <w:p w14:paraId="5803D16B" w14:textId="5451BB64" w:rsidR="00894D05" w:rsidRDefault="009C786D">
      <w:pPr>
        <w:pStyle w:val="TOC2"/>
        <w:rPr>
          <w:rFonts w:asciiTheme="minorHAnsi" w:eastAsiaTheme="minorEastAsia" w:hAnsiTheme="minorHAnsi" w:cstheme="minorBidi"/>
          <w:noProof/>
          <w:sz w:val="22"/>
          <w:lang w:val="en-US" w:eastAsia="en-US"/>
        </w:rPr>
      </w:pPr>
      <w:hyperlink w:anchor="_Toc503363418" w:history="1">
        <w:r w:rsidR="00894D05" w:rsidRPr="006B6AF7">
          <w:rPr>
            <w:rStyle w:val="Hyperlink"/>
            <w:noProof/>
          </w:rPr>
          <w:t>5.5</w:t>
        </w:r>
        <w:r w:rsidR="00894D05">
          <w:rPr>
            <w:rFonts w:asciiTheme="minorHAnsi" w:eastAsiaTheme="minorEastAsia" w:hAnsiTheme="minorHAnsi" w:cstheme="minorBidi"/>
            <w:noProof/>
            <w:sz w:val="22"/>
            <w:lang w:val="en-US" w:eastAsia="en-US"/>
          </w:rPr>
          <w:tab/>
        </w:r>
        <w:r w:rsidR="00894D05" w:rsidRPr="006B6AF7">
          <w:rPr>
            <w:rStyle w:val="Hyperlink"/>
            <w:noProof/>
          </w:rPr>
          <w:t>Die Detailreservation</w:t>
        </w:r>
        <w:r w:rsidR="00894D05">
          <w:rPr>
            <w:noProof/>
            <w:webHidden/>
          </w:rPr>
          <w:tab/>
        </w:r>
        <w:r w:rsidR="00894D05">
          <w:rPr>
            <w:noProof/>
            <w:webHidden/>
          </w:rPr>
          <w:fldChar w:fldCharType="begin"/>
        </w:r>
        <w:r w:rsidR="00894D05">
          <w:rPr>
            <w:noProof/>
            <w:webHidden/>
          </w:rPr>
          <w:instrText xml:space="preserve"> PAGEREF _Toc503363418 \h </w:instrText>
        </w:r>
        <w:r w:rsidR="00894D05">
          <w:rPr>
            <w:noProof/>
            <w:webHidden/>
          </w:rPr>
        </w:r>
        <w:r w:rsidR="00894D05">
          <w:rPr>
            <w:noProof/>
            <w:webHidden/>
          </w:rPr>
          <w:fldChar w:fldCharType="separate"/>
        </w:r>
        <w:r w:rsidR="00894D05">
          <w:rPr>
            <w:noProof/>
            <w:webHidden/>
          </w:rPr>
          <w:t>39</w:t>
        </w:r>
        <w:r w:rsidR="00894D05">
          <w:rPr>
            <w:noProof/>
            <w:webHidden/>
          </w:rPr>
          <w:fldChar w:fldCharType="end"/>
        </w:r>
      </w:hyperlink>
    </w:p>
    <w:p w14:paraId="2585DA21" w14:textId="182C7424" w:rsidR="00894D05" w:rsidRDefault="009C786D">
      <w:pPr>
        <w:pStyle w:val="TOC3"/>
        <w:rPr>
          <w:rFonts w:asciiTheme="minorHAnsi" w:eastAsiaTheme="minorEastAsia" w:hAnsiTheme="minorHAnsi" w:cstheme="minorBidi"/>
          <w:noProof/>
          <w:sz w:val="22"/>
          <w:lang w:val="en-US" w:eastAsia="en-US"/>
        </w:rPr>
      </w:pPr>
      <w:hyperlink w:anchor="_Toc503363419" w:history="1">
        <w:r w:rsidR="00894D05" w:rsidRPr="006B6AF7">
          <w:rPr>
            <w:rStyle w:val="Hyperlink"/>
            <w:noProof/>
          </w:rPr>
          <w:t>5.5.1</w:t>
        </w:r>
        <w:r w:rsidR="00894D05">
          <w:rPr>
            <w:rFonts w:asciiTheme="minorHAnsi" w:eastAsiaTheme="minorEastAsia" w:hAnsiTheme="minorHAnsi" w:cstheme="minorBidi"/>
            <w:noProof/>
            <w:sz w:val="22"/>
            <w:lang w:val="en-US" w:eastAsia="en-US"/>
          </w:rPr>
          <w:tab/>
        </w:r>
        <w:r w:rsidR="00894D05" w:rsidRPr="006B6AF7">
          <w:rPr>
            <w:rStyle w:val="Hyperlink"/>
            <w:noProof/>
          </w:rPr>
          <w:t>Abschluss Detailreservation</w:t>
        </w:r>
        <w:r w:rsidR="00894D05">
          <w:rPr>
            <w:noProof/>
            <w:webHidden/>
          </w:rPr>
          <w:tab/>
        </w:r>
        <w:r w:rsidR="00894D05">
          <w:rPr>
            <w:noProof/>
            <w:webHidden/>
          </w:rPr>
          <w:fldChar w:fldCharType="begin"/>
        </w:r>
        <w:r w:rsidR="00894D05">
          <w:rPr>
            <w:noProof/>
            <w:webHidden/>
          </w:rPr>
          <w:instrText xml:space="preserve"> PAGEREF _Toc503363419 \h </w:instrText>
        </w:r>
        <w:r w:rsidR="00894D05">
          <w:rPr>
            <w:noProof/>
            <w:webHidden/>
          </w:rPr>
        </w:r>
        <w:r w:rsidR="00894D05">
          <w:rPr>
            <w:noProof/>
            <w:webHidden/>
          </w:rPr>
          <w:fldChar w:fldCharType="separate"/>
        </w:r>
        <w:r w:rsidR="00894D05">
          <w:rPr>
            <w:noProof/>
            <w:webHidden/>
          </w:rPr>
          <w:t>40</w:t>
        </w:r>
        <w:r w:rsidR="00894D05">
          <w:rPr>
            <w:noProof/>
            <w:webHidden/>
          </w:rPr>
          <w:fldChar w:fldCharType="end"/>
        </w:r>
      </w:hyperlink>
    </w:p>
    <w:p w14:paraId="1B0DD8D1" w14:textId="289ABCC2" w:rsidR="00894D05" w:rsidRDefault="009C786D">
      <w:pPr>
        <w:pStyle w:val="TOC3"/>
        <w:rPr>
          <w:rFonts w:asciiTheme="minorHAnsi" w:eastAsiaTheme="minorEastAsia" w:hAnsiTheme="minorHAnsi" w:cstheme="minorBidi"/>
          <w:noProof/>
          <w:sz w:val="22"/>
          <w:lang w:val="en-US" w:eastAsia="en-US"/>
        </w:rPr>
      </w:pPr>
      <w:hyperlink w:anchor="_Toc503363420" w:history="1">
        <w:r w:rsidR="00894D05" w:rsidRPr="006B6AF7">
          <w:rPr>
            <w:rStyle w:val="Hyperlink"/>
            <w:noProof/>
          </w:rPr>
          <w:t>5.5.2</w:t>
        </w:r>
        <w:r w:rsidR="00894D05">
          <w:rPr>
            <w:rFonts w:asciiTheme="minorHAnsi" w:eastAsiaTheme="minorEastAsia" w:hAnsiTheme="minorHAnsi" w:cstheme="minorBidi"/>
            <w:noProof/>
            <w:sz w:val="22"/>
            <w:lang w:val="en-US" w:eastAsia="en-US"/>
          </w:rPr>
          <w:tab/>
        </w:r>
        <w:r w:rsidR="00894D05" w:rsidRPr="006B6AF7">
          <w:rPr>
            <w:rStyle w:val="Hyperlink"/>
            <w:noProof/>
          </w:rPr>
          <w:t>Sidepanel</w:t>
        </w:r>
        <w:r w:rsidR="00894D05">
          <w:rPr>
            <w:noProof/>
            <w:webHidden/>
          </w:rPr>
          <w:tab/>
        </w:r>
        <w:r w:rsidR="00894D05">
          <w:rPr>
            <w:noProof/>
            <w:webHidden/>
          </w:rPr>
          <w:fldChar w:fldCharType="begin"/>
        </w:r>
        <w:r w:rsidR="00894D05">
          <w:rPr>
            <w:noProof/>
            <w:webHidden/>
          </w:rPr>
          <w:instrText xml:space="preserve"> PAGEREF _Toc503363420 \h </w:instrText>
        </w:r>
        <w:r w:rsidR="00894D05">
          <w:rPr>
            <w:noProof/>
            <w:webHidden/>
          </w:rPr>
        </w:r>
        <w:r w:rsidR="00894D05">
          <w:rPr>
            <w:noProof/>
            <w:webHidden/>
          </w:rPr>
          <w:fldChar w:fldCharType="separate"/>
        </w:r>
        <w:r w:rsidR="00894D05">
          <w:rPr>
            <w:noProof/>
            <w:webHidden/>
          </w:rPr>
          <w:t>42</w:t>
        </w:r>
        <w:r w:rsidR="00894D05">
          <w:rPr>
            <w:noProof/>
            <w:webHidden/>
          </w:rPr>
          <w:fldChar w:fldCharType="end"/>
        </w:r>
      </w:hyperlink>
    </w:p>
    <w:p w14:paraId="7D437F92" w14:textId="2EF67527" w:rsidR="00894D05" w:rsidRDefault="009C786D">
      <w:pPr>
        <w:pStyle w:val="TOC3"/>
        <w:rPr>
          <w:rFonts w:asciiTheme="minorHAnsi" w:eastAsiaTheme="minorEastAsia" w:hAnsiTheme="minorHAnsi" w:cstheme="minorBidi"/>
          <w:noProof/>
          <w:sz w:val="22"/>
          <w:lang w:val="en-US" w:eastAsia="en-US"/>
        </w:rPr>
      </w:pPr>
      <w:hyperlink w:anchor="_Toc503363421" w:history="1">
        <w:r w:rsidR="00894D05" w:rsidRPr="006B6AF7">
          <w:rPr>
            <w:rStyle w:val="Hyperlink"/>
            <w:noProof/>
          </w:rPr>
          <w:t>5.5.3</w:t>
        </w:r>
        <w:r w:rsidR="00894D05">
          <w:rPr>
            <w:rFonts w:asciiTheme="minorHAnsi" w:eastAsiaTheme="minorEastAsia" w:hAnsiTheme="minorHAnsi" w:cstheme="minorBidi"/>
            <w:noProof/>
            <w:sz w:val="22"/>
            <w:lang w:val="en-US" w:eastAsia="en-US"/>
          </w:rPr>
          <w:tab/>
        </w:r>
        <w:r w:rsidR="00894D05" w:rsidRPr="006B6AF7">
          <w:rPr>
            <w:rStyle w:val="Hyperlink"/>
            <w:noProof/>
          </w:rPr>
          <w:t>Allgemeine Reservationsdaten</w:t>
        </w:r>
        <w:r w:rsidR="00894D05">
          <w:rPr>
            <w:noProof/>
            <w:webHidden/>
          </w:rPr>
          <w:tab/>
        </w:r>
        <w:r w:rsidR="00894D05">
          <w:rPr>
            <w:noProof/>
            <w:webHidden/>
          </w:rPr>
          <w:fldChar w:fldCharType="begin"/>
        </w:r>
        <w:r w:rsidR="00894D05">
          <w:rPr>
            <w:noProof/>
            <w:webHidden/>
          </w:rPr>
          <w:instrText xml:space="preserve"> PAGEREF _Toc503363421 \h </w:instrText>
        </w:r>
        <w:r w:rsidR="00894D05">
          <w:rPr>
            <w:noProof/>
            <w:webHidden/>
          </w:rPr>
        </w:r>
        <w:r w:rsidR="00894D05">
          <w:rPr>
            <w:noProof/>
            <w:webHidden/>
          </w:rPr>
          <w:fldChar w:fldCharType="separate"/>
        </w:r>
        <w:r w:rsidR="00894D05">
          <w:rPr>
            <w:noProof/>
            <w:webHidden/>
          </w:rPr>
          <w:t>42</w:t>
        </w:r>
        <w:r w:rsidR="00894D05">
          <w:rPr>
            <w:noProof/>
            <w:webHidden/>
          </w:rPr>
          <w:fldChar w:fldCharType="end"/>
        </w:r>
      </w:hyperlink>
    </w:p>
    <w:p w14:paraId="21820657" w14:textId="3819A7AB" w:rsidR="00894D05" w:rsidRDefault="009C786D">
      <w:pPr>
        <w:pStyle w:val="TOC3"/>
        <w:rPr>
          <w:rFonts w:asciiTheme="minorHAnsi" w:eastAsiaTheme="minorEastAsia" w:hAnsiTheme="minorHAnsi" w:cstheme="minorBidi"/>
          <w:noProof/>
          <w:sz w:val="22"/>
          <w:lang w:val="en-US" w:eastAsia="en-US"/>
        </w:rPr>
      </w:pPr>
      <w:hyperlink w:anchor="_Toc503363422" w:history="1">
        <w:r w:rsidR="00894D05" w:rsidRPr="006B6AF7">
          <w:rPr>
            <w:rStyle w:val="Hyperlink"/>
            <w:noProof/>
          </w:rPr>
          <w:t>5.5.4</w:t>
        </w:r>
        <w:r w:rsidR="00894D05">
          <w:rPr>
            <w:rFonts w:asciiTheme="minorHAnsi" w:eastAsiaTheme="minorEastAsia" w:hAnsiTheme="minorHAnsi" w:cstheme="minorBidi"/>
            <w:noProof/>
            <w:sz w:val="22"/>
            <w:lang w:val="en-US" w:eastAsia="en-US"/>
          </w:rPr>
          <w:tab/>
        </w:r>
        <w:r w:rsidR="00894D05" w:rsidRPr="006B6AF7">
          <w:rPr>
            <w:rStyle w:val="Hyperlink"/>
            <w:noProof/>
          </w:rPr>
          <w:t>Gesamtkosten</w:t>
        </w:r>
        <w:r w:rsidR="00894D05">
          <w:rPr>
            <w:noProof/>
            <w:webHidden/>
          </w:rPr>
          <w:tab/>
        </w:r>
        <w:r w:rsidR="00894D05">
          <w:rPr>
            <w:noProof/>
            <w:webHidden/>
          </w:rPr>
          <w:fldChar w:fldCharType="begin"/>
        </w:r>
        <w:r w:rsidR="00894D05">
          <w:rPr>
            <w:noProof/>
            <w:webHidden/>
          </w:rPr>
          <w:instrText xml:space="preserve"> PAGEREF _Toc503363422 \h </w:instrText>
        </w:r>
        <w:r w:rsidR="00894D05">
          <w:rPr>
            <w:noProof/>
            <w:webHidden/>
          </w:rPr>
        </w:r>
        <w:r w:rsidR="00894D05">
          <w:rPr>
            <w:noProof/>
            <w:webHidden/>
          </w:rPr>
          <w:fldChar w:fldCharType="separate"/>
        </w:r>
        <w:r w:rsidR="00894D05">
          <w:rPr>
            <w:noProof/>
            <w:webHidden/>
          </w:rPr>
          <w:t>45</w:t>
        </w:r>
        <w:r w:rsidR="00894D05">
          <w:rPr>
            <w:noProof/>
            <w:webHidden/>
          </w:rPr>
          <w:fldChar w:fldCharType="end"/>
        </w:r>
      </w:hyperlink>
    </w:p>
    <w:p w14:paraId="143A0CA7" w14:textId="77E93D31" w:rsidR="00894D05" w:rsidRDefault="009C786D">
      <w:pPr>
        <w:pStyle w:val="TOC3"/>
        <w:rPr>
          <w:rFonts w:asciiTheme="minorHAnsi" w:eastAsiaTheme="minorEastAsia" w:hAnsiTheme="minorHAnsi" w:cstheme="minorBidi"/>
          <w:noProof/>
          <w:sz w:val="22"/>
          <w:lang w:val="en-US" w:eastAsia="en-US"/>
        </w:rPr>
      </w:pPr>
      <w:hyperlink w:anchor="_Toc503363423" w:history="1">
        <w:r w:rsidR="00894D05" w:rsidRPr="006B6AF7">
          <w:rPr>
            <w:rStyle w:val="Hyperlink"/>
            <w:noProof/>
          </w:rPr>
          <w:t>5.5.5</w:t>
        </w:r>
        <w:r w:rsidR="00894D05">
          <w:rPr>
            <w:rFonts w:asciiTheme="minorHAnsi" w:eastAsiaTheme="minorEastAsia" w:hAnsiTheme="minorHAnsi" w:cstheme="minorBidi"/>
            <w:noProof/>
            <w:sz w:val="22"/>
            <w:lang w:val="en-US" w:eastAsia="en-US"/>
          </w:rPr>
          <w:tab/>
        </w:r>
        <w:r w:rsidR="00894D05" w:rsidRPr="006B6AF7">
          <w:rPr>
            <w:rStyle w:val="Hyperlink"/>
            <w:noProof/>
          </w:rPr>
          <w:t>Serienbuchung</w:t>
        </w:r>
        <w:r w:rsidR="00894D05">
          <w:rPr>
            <w:noProof/>
            <w:webHidden/>
          </w:rPr>
          <w:tab/>
        </w:r>
        <w:r w:rsidR="00894D05">
          <w:rPr>
            <w:noProof/>
            <w:webHidden/>
          </w:rPr>
          <w:fldChar w:fldCharType="begin"/>
        </w:r>
        <w:r w:rsidR="00894D05">
          <w:rPr>
            <w:noProof/>
            <w:webHidden/>
          </w:rPr>
          <w:instrText xml:space="preserve"> PAGEREF _Toc503363423 \h </w:instrText>
        </w:r>
        <w:r w:rsidR="00894D05">
          <w:rPr>
            <w:noProof/>
            <w:webHidden/>
          </w:rPr>
        </w:r>
        <w:r w:rsidR="00894D05">
          <w:rPr>
            <w:noProof/>
            <w:webHidden/>
          </w:rPr>
          <w:fldChar w:fldCharType="separate"/>
        </w:r>
        <w:r w:rsidR="00894D05">
          <w:rPr>
            <w:noProof/>
            <w:webHidden/>
          </w:rPr>
          <w:t>46</w:t>
        </w:r>
        <w:r w:rsidR="00894D05">
          <w:rPr>
            <w:noProof/>
            <w:webHidden/>
          </w:rPr>
          <w:fldChar w:fldCharType="end"/>
        </w:r>
      </w:hyperlink>
    </w:p>
    <w:p w14:paraId="12041C5E" w14:textId="6B3AE3C1" w:rsidR="00894D05" w:rsidRDefault="009C786D">
      <w:pPr>
        <w:pStyle w:val="TOC3"/>
        <w:rPr>
          <w:rFonts w:asciiTheme="minorHAnsi" w:eastAsiaTheme="minorEastAsia" w:hAnsiTheme="minorHAnsi" w:cstheme="minorBidi"/>
          <w:noProof/>
          <w:sz w:val="22"/>
          <w:lang w:val="en-US" w:eastAsia="en-US"/>
        </w:rPr>
      </w:pPr>
      <w:hyperlink w:anchor="_Toc503363424" w:history="1">
        <w:r w:rsidR="00894D05" w:rsidRPr="006B6AF7">
          <w:rPr>
            <w:rStyle w:val="Hyperlink"/>
            <w:noProof/>
          </w:rPr>
          <w:t>5.5.5.1</w:t>
        </w:r>
        <w:r w:rsidR="00894D05">
          <w:rPr>
            <w:rFonts w:asciiTheme="minorHAnsi" w:eastAsiaTheme="minorEastAsia" w:hAnsiTheme="minorHAnsi" w:cstheme="minorBidi"/>
            <w:noProof/>
            <w:sz w:val="22"/>
            <w:lang w:val="en-US" w:eastAsia="en-US"/>
          </w:rPr>
          <w:tab/>
        </w:r>
        <w:r w:rsidR="00894D05" w:rsidRPr="006B6AF7">
          <w:rPr>
            <w:rStyle w:val="Hyperlink"/>
            <w:noProof/>
          </w:rPr>
          <w:t>Allgemeiner Bereich</w:t>
        </w:r>
        <w:r w:rsidR="00894D05">
          <w:rPr>
            <w:noProof/>
            <w:webHidden/>
          </w:rPr>
          <w:tab/>
        </w:r>
        <w:r w:rsidR="00894D05">
          <w:rPr>
            <w:noProof/>
            <w:webHidden/>
          </w:rPr>
          <w:fldChar w:fldCharType="begin"/>
        </w:r>
        <w:r w:rsidR="00894D05">
          <w:rPr>
            <w:noProof/>
            <w:webHidden/>
          </w:rPr>
          <w:instrText xml:space="preserve"> PAGEREF _Toc503363424 \h </w:instrText>
        </w:r>
        <w:r w:rsidR="00894D05">
          <w:rPr>
            <w:noProof/>
            <w:webHidden/>
          </w:rPr>
        </w:r>
        <w:r w:rsidR="00894D05">
          <w:rPr>
            <w:noProof/>
            <w:webHidden/>
          </w:rPr>
          <w:fldChar w:fldCharType="separate"/>
        </w:r>
        <w:r w:rsidR="00894D05">
          <w:rPr>
            <w:noProof/>
            <w:webHidden/>
          </w:rPr>
          <w:t>46</w:t>
        </w:r>
        <w:r w:rsidR="00894D05">
          <w:rPr>
            <w:noProof/>
            <w:webHidden/>
          </w:rPr>
          <w:fldChar w:fldCharType="end"/>
        </w:r>
      </w:hyperlink>
    </w:p>
    <w:p w14:paraId="42C0F061" w14:textId="10FD6279" w:rsidR="00894D05" w:rsidRDefault="009C786D">
      <w:pPr>
        <w:pStyle w:val="TOC3"/>
        <w:rPr>
          <w:rFonts w:asciiTheme="minorHAnsi" w:eastAsiaTheme="minorEastAsia" w:hAnsiTheme="minorHAnsi" w:cstheme="minorBidi"/>
          <w:noProof/>
          <w:sz w:val="22"/>
          <w:lang w:val="en-US" w:eastAsia="en-US"/>
        </w:rPr>
      </w:pPr>
      <w:hyperlink w:anchor="_Toc503363425" w:history="1">
        <w:r w:rsidR="00894D05" w:rsidRPr="006B6AF7">
          <w:rPr>
            <w:rStyle w:val="Hyperlink"/>
            <w:noProof/>
          </w:rPr>
          <w:t>5.5.5.2</w:t>
        </w:r>
        <w:r w:rsidR="00894D05">
          <w:rPr>
            <w:rFonts w:asciiTheme="minorHAnsi" w:eastAsiaTheme="minorEastAsia" w:hAnsiTheme="minorHAnsi" w:cstheme="minorBidi"/>
            <w:noProof/>
            <w:sz w:val="22"/>
            <w:lang w:val="en-US" w:eastAsia="en-US"/>
          </w:rPr>
          <w:tab/>
        </w:r>
        <w:r w:rsidR="00894D05" w:rsidRPr="006B6AF7">
          <w:rPr>
            <w:rStyle w:val="Hyperlink"/>
            <w:noProof/>
          </w:rPr>
          <w:t>Serieneinstellungen</w:t>
        </w:r>
        <w:r w:rsidR="00894D05">
          <w:rPr>
            <w:noProof/>
            <w:webHidden/>
          </w:rPr>
          <w:tab/>
        </w:r>
        <w:r w:rsidR="00894D05">
          <w:rPr>
            <w:noProof/>
            <w:webHidden/>
          </w:rPr>
          <w:fldChar w:fldCharType="begin"/>
        </w:r>
        <w:r w:rsidR="00894D05">
          <w:rPr>
            <w:noProof/>
            <w:webHidden/>
          </w:rPr>
          <w:instrText xml:space="preserve"> PAGEREF _Toc503363425 \h </w:instrText>
        </w:r>
        <w:r w:rsidR="00894D05">
          <w:rPr>
            <w:noProof/>
            <w:webHidden/>
          </w:rPr>
        </w:r>
        <w:r w:rsidR="00894D05">
          <w:rPr>
            <w:noProof/>
            <w:webHidden/>
          </w:rPr>
          <w:fldChar w:fldCharType="separate"/>
        </w:r>
        <w:r w:rsidR="00894D05">
          <w:rPr>
            <w:noProof/>
            <w:webHidden/>
          </w:rPr>
          <w:t>46</w:t>
        </w:r>
        <w:r w:rsidR="00894D05">
          <w:rPr>
            <w:noProof/>
            <w:webHidden/>
          </w:rPr>
          <w:fldChar w:fldCharType="end"/>
        </w:r>
      </w:hyperlink>
    </w:p>
    <w:p w14:paraId="7ED295D9" w14:textId="660F1EED" w:rsidR="00894D05" w:rsidRDefault="009C786D">
      <w:pPr>
        <w:pStyle w:val="TOC3"/>
        <w:tabs>
          <w:tab w:val="left" w:pos="1200"/>
        </w:tabs>
        <w:rPr>
          <w:rFonts w:asciiTheme="minorHAnsi" w:eastAsiaTheme="minorEastAsia" w:hAnsiTheme="minorHAnsi" w:cstheme="minorBidi"/>
          <w:noProof/>
          <w:sz w:val="22"/>
          <w:lang w:val="en-US" w:eastAsia="en-US"/>
        </w:rPr>
      </w:pPr>
      <w:hyperlink w:anchor="_Toc503363426" w:history="1">
        <w:r w:rsidR="00894D05" w:rsidRPr="006B6AF7">
          <w:rPr>
            <w:rStyle w:val="Hyperlink"/>
            <w:noProof/>
          </w:rPr>
          <w:t>5.5.5.2.1</w:t>
        </w:r>
        <w:r w:rsidR="00894D05">
          <w:rPr>
            <w:rFonts w:asciiTheme="minorHAnsi" w:eastAsiaTheme="minorEastAsia" w:hAnsiTheme="minorHAnsi" w:cstheme="minorBidi"/>
            <w:noProof/>
            <w:sz w:val="22"/>
            <w:lang w:val="en-US" w:eastAsia="en-US"/>
          </w:rPr>
          <w:tab/>
        </w:r>
        <w:r w:rsidR="00894D05" w:rsidRPr="006B6AF7">
          <w:rPr>
            <w:rStyle w:val="Hyperlink"/>
            <w:noProof/>
          </w:rPr>
          <w:t>Anzeige der Serienelemente</w:t>
        </w:r>
        <w:r w:rsidR="00894D05">
          <w:rPr>
            <w:noProof/>
            <w:webHidden/>
          </w:rPr>
          <w:tab/>
        </w:r>
        <w:r w:rsidR="00894D05">
          <w:rPr>
            <w:noProof/>
            <w:webHidden/>
          </w:rPr>
          <w:fldChar w:fldCharType="begin"/>
        </w:r>
        <w:r w:rsidR="00894D05">
          <w:rPr>
            <w:noProof/>
            <w:webHidden/>
          </w:rPr>
          <w:instrText xml:space="preserve"> PAGEREF _Toc503363426 \h </w:instrText>
        </w:r>
        <w:r w:rsidR="00894D05">
          <w:rPr>
            <w:noProof/>
            <w:webHidden/>
          </w:rPr>
        </w:r>
        <w:r w:rsidR="00894D05">
          <w:rPr>
            <w:noProof/>
            <w:webHidden/>
          </w:rPr>
          <w:fldChar w:fldCharType="separate"/>
        </w:r>
        <w:r w:rsidR="00894D05">
          <w:rPr>
            <w:noProof/>
            <w:webHidden/>
          </w:rPr>
          <w:t>48</w:t>
        </w:r>
        <w:r w:rsidR="00894D05">
          <w:rPr>
            <w:noProof/>
            <w:webHidden/>
          </w:rPr>
          <w:fldChar w:fldCharType="end"/>
        </w:r>
      </w:hyperlink>
    </w:p>
    <w:p w14:paraId="6FCB9326" w14:textId="4A565E10" w:rsidR="00894D05" w:rsidRDefault="009C786D">
      <w:pPr>
        <w:pStyle w:val="TOC3"/>
        <w:rPr>
          <w:rFonts w:asciiTheme="minorHAnsi" w:eastAsiaTheme="minorEastAsia" w:hAnsiTheme="minorHAnsi" w:cstheme="minorBidi"/>
          <w:noProof/>
          <w:sz w:val="22"/>
          <w:lang w:val="en-US" w:eastAsia="en-US"/>
        </w:rPr>
      </w:pPr>
      <w:hyperlink w:anchor="_Toc503363427" w:history="1">
        <w:r w:rsidR="00894D05" w:rsidRPr="006B6AF7">
          <w:rPr>
            <w:rStyle w:val="Hyperlink"/>
            <w:noProof/>
          </w:rPr>
          <w:t>5.5.5.3</w:t>
        </w:r>
        <w:r w:rsidR="00894D05">
          <w:rPr>
            <w:rFonts w:asciiTheme="minorHAnsi" w:eastAsiaTheme="minorEastAsia" w:hAnsiTheme="minorHAnsi" w:cstheme="minorBidi"/>
            <w:noProof/>
            <w:sz w:val="22"/>
            <w:lang w:val="en-US" w:eastAsia="en-US"/>
          </w:rPr>
          <w:tab/>
        </w:r>
        <w:r w:rsidR="00894D05" w:rsidRPr="006B6AF7">
          <w:rPr>
            <w:rStyle w:val="Hyperlink"/>
            <w:noProof/>
          </w:rPr>
          <w:t>Bearbeiten einer Serie</w:t>
        </w:r>
        <w:r w:rsidR="00894D05">
          <w:rPr>
            <w:noProof/>
            <w:webHidden/>
          </w:rPr>
          <w:tab/>
        </w:r>
        <w:r w:rsidR="00894D05">
          <w:rPr>
            <w:noProof/>
            <w:webHidden/>
          </w:rPr>
          <w:fldChar w:fldCharType="begin"/>
        </w:r>
        <w:r w:rsidR="00894D05">
          <w:rPr>
            <w:noProof/>
            <w:webHidden/>
          </w:rPr>
          <w:instrText xml:space="preserve"> PAGEREF _Toc503363427 \h </w:instrText>
        </w:r>
        <w:r w:rsidR="00894D05">
          <w:rPr>
            <w:noProof/>
            <w:webHidden/>
          </w:rPr>
        </w:r>
        <w:r w:rsidR="00894D05">
          <w:rPr>
            <w:noProof/>
            <w:webHidden/>
          </w:rPr>
          <w:fldChar w:fldCharType="separate"/>
        </w:r>
        <w:r w:rsidR="00894D05">
          <w:rPr>
            <w:noProof/>
            <w:webHidden/>
          </w:rPr>
          <w:t>49</w:t>
        </w:r>
        <w:r w:rsidR="00894D05">
          <w:rPr>
            <w:noProof/>
            <w:webHidden/>
          </w:rPr>
          <w:fldChar w:fldCharType="end"/>
        </w:r>
      </w:hyperlink>
    </w:p>
    <w:p w14:paraId="6FD9199B" w14:textId="72B9F2C0" w:rsidR="00894D05" w:rsidRDefault="009C786D">
      <w:pPr>
        <w:pStyle w:val="TOC3"/>
        <w:rPr>
          <w:rFonts w:asciiTheme="minorHAnsi" w:eastAsiaTheme="minorEastAsia" w:hAnsiTheme="minorHAnsi" w:cstheme="minorBidi"/>
          <w:noProof/>
          <w:sz w:val="22"/>
          <w:lang w:val="en-US" w:eastAsia="en-US"/>
        </w:rPr>
      </w:pPr>
      <w:hyperlink w:anchor="_Toc503363428" w:history="1">
        <w:r w:rsidR="00894D05" w:rsidRPr="006B6AF7">
          <w:rPr>
            <w:rStyle w:val="Hyperlink"/>
            <w:noProof/>
          </w:rPr>
          <w:t>5.5.6</w:t>
        </w:r>
        <w:r w:rsidR="00894D05">
          <w:rPr>
            <w:rFonts w:asciiTheme="minorHAnsi" w:eastAsiaTheme="minorEastAsia" w:hAnsiTheme="minorHAnsi" w:cstheme="minorBidi"/>
            <w:noProof/>
            <w:sz w:val="22"/>
            <w:lang w:val="en-US" w:eastAsia="en-US"/>
          </w:rPr>
          <w:tab/>
        </w:r>
        <w:r w:rsidR="00894D05" w:rsidRPr="006B6AF7">
          <w:rPr>
            <w:rStyle w:val="Hyperlink"/>
            <w:noProof/>
          </w:rPr>
          <w:t>Raumspezifische Reservationsangaben</w:t>
        </w:r>
        <w:r w:rsidR="00894D05">
          <w:rPr>
            <w:noProof/>
            <w:webHidden/>
          </w:rPr>
          <w:tab/>
        </w:r>
        <w:r w:rsidR="00894D05">
          <w:rPr>
            <w:noProof/>
            <w:webHidden/>
          </w:rPr>
          <w:fldChar w:fldCharType="begin"/>
        </w:r>
        <w:r w:rsidR="00894D05">
          <w:rPr>
            <w:noProof/>
            <w:webHidden/>
          </w:rPr>
          <w:instrText xml:space="preserve"> PAGEREF _Toc503363428 \h </w:instrText>
        </w:r>
        <w:r w:rsidR="00894D05">
          <w:rPr>
            <w:noProof/>
            <w:webHidden/>
          </w:rPr>
        </w:r>
        <w:r w:rsidR="00894D05">
          <w:rPr>
            <w:noProof/>
            <w:webHidden/>
          </w:rPr>
          <w:fldChar w:fldCharType="separate"/>
        </w:r>
        <w:r w:rsidR="00894D05">
          <w:rPr>
            <w:noProof/>
            <w:webHidden/>
          </w:rPr>
          <w:t>50</w:t>
        </w:r>
        <w:r w:rsidR="00894D05">
          <w:rPr>
            <w:noProof/>
            <w:webHidden/>
          </w:rPr>
          <w:fldChar w:fldCharType="end"/>
        </w:r>
      </w:hyperlink>
    </w:p>
    <w:p w14:paraId="76B83270" w14:textId="2B87DFD8" w:rsidR="00894D05" w:rsidRDefault="009C786D">
      <w:pPr>
        <w:pStyle w:val="TOC3"/>
        <w:rPr>
          <w:rFonts w:asciiTheme="minorHAnsi" w:eastAsiaTheme="minorEastAsia" w:hAnsiTheme="minorHAnsi" w:cstheme="minorBidi"/>
          <w:noProof/>
          <w:sz w:val="22"/>
          <w:lang w:val="en-US" w:eastAsia="en-US"/>
        </w:rPr>
      </w:pPr>
      <w:hyperlink w:anchor="_Toc503363429" w:history="1">
        <w:r w:rsidR="00894D05" w:rsidRPr="006B6AF7">
          <w:rPr>
            <w:rStyle w:val="Hyperlink"/>
            <w:noProof/>
          </w:rPr>
          <w:t>5.5.6.1</w:t>
        </w:r>
        <w:r w:rsidR="00894D05">
          <w:rPr>
            <w:rFonts w:asciiTheme="minorHAnsi" w:eastAsiaTheme="minorEastAsia" w:hAnsiTheme="minorHAnsi" w:cstheme="minorBidi"/>
            <w:noProof/>
            <w:sz w:val="22"/>
            <w:lang w:val="en-US" w:eastAsia="en-US"/>
          </w:rPr>
          <w:tab/>
        </w:r>
        <w:r w:rsidR="00894D05" w:rsidRPr="006B6AF7">
          <w:rPr>
            <w:rStyle w:val="Hyperlink"/>
            <w:noProof/>
          </w:rPr>
          <w:t>Bereich Ressourcen</w:t>
        </w:r>
        <w:r w:rsidR="00894D05">
          <w:rPr>
            <w:noProof/>
            <w:webHidden/>
          </w:rPr>
          <w:tab/>
        </w:r>
        <w:r w:rsidR="00894D05">
          <w:rPr>
            <w:noProof/>
            <w:webHidden/>
          </w:rPr>
          <w:fldChar w:fldCharType="begin"/>
        </w:r>
        <w:r w:rsidR="00894D05">
          <w:rPr>
            <w:noProof/>
            <w:webHidden/>
          </w:rPr>
          <w:instrText xml:space="preserve"> PAGEREF _Toc503363429 \h </w:instrText>
        </w:r>
        <w:r w:rsidR="00894D05">
          <w:rPr>
            <w:noProof/>
            <w:webHidden/>
          </w:rPr>
        </w:r>
        <w:r w:rsidR="00894D05">
          <w:rPr>
            <w:noProof/>
            <w:webHidden/>
          </w:rPr>
          <w:fldChar w:fldCharType="separate"/>
        </w:r>
        <w:r w:rsidR="00894D05">
          <w:rPr>
            <w:noProof/>
            <w:webHidden/>
          </w:rPr>
          <w:t>50</w:t>
        </w:r>
        <w:r w:rsidR="00894D05">
          <w:rPr>
            <w:noProof/>
            <w:webHidden/>
          </w:rPr>
          <w:fldChar w:fldCharType="end"/>
        </w:r>
      </w:hyperlink>
    </w:p>
    <w:p w14:paraId="1373D885" w14:textId="40115596" w:rsidR="00894D05" w:rsidRDefault="009C786D">
      <w:pPr>
        <w:pStyle w:val="TOC3"/>
        <w:rPr>
          <w:rFonts w:asciiTheme="minorHAnsi" w:eastAsiaTheme="minorEastAsia" w:hAnsiTheme="minorHAnsi" w:cstheme="minorBidi"/>
          <w:noProof/>
          <w:sz w:val="22"/>
          <w:lang w:val="en-US" w:eastAsia="en-US"/>
        </w:rPr>
      </w:pPr>
      <w:hyperlink w:anchor="_Toc503363430" w:history="1">
        <w:r w:rsidR="00894D05" w:rsidRPr="006B6AF7">
          <w:rPr>
            <w:rStyle w:val="Hyperlink"/>
            <w:noProof/>
          </w:rPr>
          <w:t>5.5.6.2</w:t>
        </w:r>
        <w:r w:rsidR="00894D05">
          <w:rPr>
            <w:rFonts w:asciiTheme="minorHAnsi" w:eastAsiaTheme="minorEastAsia" w:hAnsiTheme="minorHAnsi" w:cstheme="minorBidi"/>
            <w:noProof/>
            <w:sz w:val="22"/>
            <w:lang w:val="en-US" w:eastAsia="en-US"/>
          </w:rPr>
          <w:tab/>
        </w:r>
        <w:r w:rsidR="00894D05" w:rsidRPr="006B6AF7">
          <w:rPr>
            <w:rStyle w:val="Hyperlink"/>
            <w:noProof/>
          </w:rPr>
          <w:t>Bestuhlung</w:t>
        </w:r>
        <w:r w:rsidR="00894D05">
          <w:rPr>
            <w:noProof/>
            <w:webHidden/>
          </w:rPr>
          <w:tab/>
        </w:r>
        <w:r w:rsidR="00894D05">
          <w:rPr>
            <w:noProof/>
            <w:webHidden/>
          </w:rPr>
          <w:fldChar w:fldCharType="begin"/>
        </w:r>
        <w:r w:rsidR="00894D05">
          <w:rPr>
            <w:noProof/>
            <w:webHidden/>
          </w:rPr>
          <w:instrText xml:space="preserve"> PAGEREF _Toc503363430 \h </w:instrText>
        </w:r>
        <w:r w:rsidR="00894D05">
          <w:rPr>
            <w:noProof/>
            <w:webHidden/>
          </w:rPr>
        </w:r>
        <w:r w:rsidR="00894D05">
          <w:rPr>
            <w:noProof/>
            <w:webHidden/>
          </w:rPr>
          <w:fldChar w:fldCharType="separate"/>
        </w:r>
        <w:r w:rsidR="00894D05">
          <w:rPr>
            <w:noProof/>
            <w:webHidden/>
          </w:rPr>
          <w:t>55</w:t>
        </w:r>
        <w:r w:rsidR="00894D05">
          <w:rPr>
            <w:noProof/>
            <w:webHidden/>
          </w:rPr>
          <w:fldChar w:fldCharType="end"/>
        </w:r>
      </w:hyperlink>
    </w:p>
    <w:p w14:paraId="5E461419" w14:textId="34C34DD9" w:rsidR="00894D05" w:rsidRDefault="009C786D">
      <w:pPr>
        <w:pStyle w:val="TOC3"/>
        <w:rPr>
          <w:rFonts w:asciiTheme="minorHAnsi" w:eastAsiaTheme="minorEastAsia" w:hAnsiTheme="minorHAnsi" w:cstheme="minorBidi"/>
          <w:noProof/>
          <w:sz w:val="22"/>
          <w:lang w:val="en-US" w:eastAsia="en-US"/>
        </w:rPr>
      </w:pPr>
      <w:hyperlink w:anchor="_Toc503363431" w:history="1">
        <w:r w:rsidR="00894D05" w:rsidRPr="006B6AF7">
          <w:rPr>
            <w:rStyle w:val="Hyperlink"/>
            <w:noProof/>
          </w:rPr>
          <w:t>5.5.6.3</w:t>
        </w:r>
        <w:r w:rsidR="00894D05">
          <w:rPr>
            <w:rFonts w:asciiTheme="minorHAnsi" w:eastAsiaTheme="minorEastAsia" w:hAnsiTheme="minorHAnsi" w:cstheme="minorBidi"/>
            <w:noProof/>
            <w:sz w:val="22"/>
            <w:lang w:val="en-US" w:eastAsia="en-US"/>
          </w:rPr>
          <w:tab/>
        </w:r>
        <w:r w:rsidR="00894D05" w:rsidRPr="006B6AF7">
          <w:rPr>
            <w:rStyle w:val="Hyperlink"/>
            <w:noProof/>
          </w:rPr>
          <w:t>Bestellungen</w:t>
        </w:r>
        <w:r w:rsidR="00894D05">
          <w:rPr>
            <w:noProof/>
            <w:webHidden/>
          </w:rPr>
          <w:tab/>
        </w:r>
        <w:r w:rsidR="00894D05">
          <w:rPr>
            <w:noProof/>
            <w:webHidden/>
          </w:rPr>
          <w:fldChar w:fldCharType="begin"/>
        </w:r>
        <w:r w:rsidR="00894D05">
          <w:rPr>
            <w:noProof/>
            <w:webHidden/>
          </w:rPr>
          <w:instrText xml:space="preserve"> PAGEREF _Toc503363431 \h </w:instrText>
        </w:r>
        <w:r w:rsidR="00894D05">
          <w:rPr>
            <w:noProof/>
            <w:webHidden/>
          </w:rPr>
        </w:r>
        <w:r w:rsidR="00894D05">
          <w:rPr>
            <w:noProof/>
            <w:webHidden/>
          </w:rPr>
          <w:fldChar w:fldCharType="separate"/>
        </w:r>
        <w:r w:rsidR="00894D05">
          <w:rPr>
            <w:noProof/>
            <w:webHidden/>
          </w:rPr>
          <w:t>55</w:t>
        </w:r>
        <w:r w:rsidR="00894D05">
          <w:rPr>
            <w:noProof/>
            <w:webHidden/>
          </w:rPr>
          <w:fldChar w:fldCharType="end"/>
        </w:r>
      </w:hyperlink>
    </w:p>
    <w:p w14:paraId="417DDC3F" w14:textId="54FDF962" w:rsidR="00894D05" w:rsidRDefault="009C786D">
      <w:pPr>
        <w:pStyle w:val="TOC3"/>
        <w:rPr>
          <w:rFonts w:asciiTheme="minorHAnsi" w:eastAsiaTheme="minorEastAsia" w:hAnsiTheme="minorHAnsi" w:cstheme="minorBidi"/>
          <w:noProof/>
          <w:sz w:val="22"/>
          <w:lang w:val="en-US" w:eastAsia="en-US"/>
        </w:rPr>
      </w:pPr>
      <w:hyperlink w:anchor="_Toc503363432" w:history="1">
        <w:r w:rsidR="00894D05" w:rsidRPr="006B6AF7">
          <w:rPr>
            <w:rStyle w:val="Hyperlink"/>
            <w:noProof/>
          </w:rPr>
          <w:t>5.5.6.4</w:t>
        </w:r>
        <w:r w:rsidR="00894D05">
          <w:rPr>
            <w:rFonts w:asciiTheme="minorHAnsi" w:eastAsiaTheme="minorEastAsia" w:hAnsiTheme="minorHAnsi" w:cstheme="minorBidi"/>
            <w:noProof/>
            <w:sz w:val="22"/>
            <w:lang w:val="en-US" w:eastAsia="en-US"/>
          </w:rPr>
          <w:tab/>
        </w:r>
        <w:r w:rsidR="00894D05" w:rsidRPr="006B6AF7">
          <w:rPr>
            <w:rStyle w:val="Hyperlink"/>
            <w:noProof/>
          </w:rPr>
          <w:t>Freigabeprozess Bestellungen Dienstleistungen</w:t>
        </w:r>
        <w:r w:rsidR="00894D05">
          <w:rPr>
            <w:noProof/>
            <w:webHidden/>
          </w:rPr>
          <w:tab/>
        </w:r>
        <w:r w:rsidR="00894D05">
          <w:rPr>
            <w:noProof/>
            <w:webHidden/>
          </w:rPr>
          <w:fldChar w:fldCharType="begin"/>
        </w:r>
        <w:r w:rsidR="00894D05">
          <w:rPr>
            <w:noProof/>
            <w:webHidden/>
          </w:rPr>
          <w:instrText xml:space="preserve"> PAGEREF _Toc503363432 \h </w:instrText>
        </w:r>
        <w:r w:rsidR="00894D05">
          <w:rPr>
            <w:noProof/>
            <w:webHidden/>
          </w:rPr>
        </w:r>
        <w:r w:rsidR="00894D05">
          <w:rPr>
            <w:noProof/>
            <w:webHidden/>
          </w:rPr>
          <w:fldChar w:fldCharType="separate"/>
        </w:r>
        <w:r w:rsidR="00894D05">
          <w:rPr>
            <w:noProof/>
            <w:webHidden/>
          </w:rPr>
          <w:t>58</w:t>
        </w:r>
        <w:r w:rsidR="00894D05">
          <w:rPr>
            <w:noProof/>
            <w:webHidden/>
          </w:rPr>
          <w:fldChar w:fldCharType="end"/>
        </w:r>
      </w:hyperlink>
    </w:p>
    <w:p w14:paraId="14773C93" w14:textId="56FACD78" w:rsidR="00894D05" w:rsidRDefault="009C786D">
      <w:pPr>
        <w:pStyle w:val="TOC3"/>
        <w:rPr>
          <w:rFonts w:asciiTheme="minorHAnsi" w:eastAsiaTheme="minorEastAsia" w:hAnsiTheme="minorHAnsi" w:cstheme="minorBidi"/>
          <w:noProof/>
          <w:sz w:val="22"/>
          <w:lang w:val="en-US" w:eastAsia="en-US"/>
        </w:rPr>
      </w:pPr>
      <w:hyperlink w:anchor="_Toc503363433" w:history="1">
        <w:r w:rsidR="00894D05" w:rsidRPr="006B6AF7">
          <w:rPr>
            <w:rStyle w:val="Hyperlink"/>
            <w:noProof/>
          </w:rPr>
          <w:t>5.5.6.5</w:t>
        </w:r>
        <w:r w:rsidR="00894D05">
          <w:rPr>
            <w:rFonts w:asciiTheme="minorHAnsi" w:eastAsiaTheme="minorEastAsia" w:hAnsiTheme="minorHAnsi" w:cstheme="minorBidi"/>
            <w:noProof/>
            <w:sz w:val="22"/>
            <w:lang w:val="en-US" w:eastAsia="en-US"/>
          </w:rPr>
          <w:tab/>
        </w:r>
        <w:r w:rsidR="00894D05" w:rsidRPr="006B6AF7">
          <w:rPr>
            <w:rStyle w:val="Hyperlink"/>
            <w:noProof/>
          </w:rPr>
          <w:t>Teilnehmer</w:t>
        </w:r>
        <w:r w:rsidR="00894D05">
          <w:rPr>
            <w:noProof/>
            <w:webHidden/>
          </w:rPr>
          <w:tab/>
        </w:r>
        <w:r w:rsidR="00894D05">
          <w:rPr>
            <w:noProof/>
            <w:webHidden/>
          </w:rPr>
          <w:fldChar w:fldCharType="begin"/>
        </w:r>
        <w:r w:rsidR="00894D05">
          <w:rPr>
            <w:noProof/>
            <w:webHidden/>
          </w:rPr>
          <w:instrText xml:space="preserve"> PAGEREF _Toc503363433 \h </w:instrText>
        </w:r>
        <w:r w:rsidR="00894D05">
          <w:rPr>
            <w:noProof/>
            <w:webHidden/>
          </w:rPr>
        </w:r>
        <w:r w:rsidR="00894D05">
          <w:rPr>
            <w:noProof/>
            <w:webHidden/>
          </w:rPr>
          <w:fldChar w:fldCharType="separate"/>
        </w:r>
        <w:r w:rsidR="00894D05">
          <w:rPr>
            <w:noProof/>
            <w:webHidden/>
          </w:rPr>
          <w:t>59</w:t>
        </w:r>
        <w:r w:rsidR="00894D05">
          <w:rPr>
            <w:noProof/>
            <w:webHidden/>
          </w:rPr>
          <w:fldChar w:fldCharType="end"/>
        </w:r>
      </w:hyperlink>
    </w:p>
    <w:p w14:paraId="3D5B8528" w14:textId="5445D9A5" w:rsidR="00894D05" w:rsidRDefault="009C786D">
      <w:pPr>
        <w:pStyle w:val="TOC3"/>
        <w:rPr>
          <w:rFonts w:asciiTheme="minorHAnsi" w:eastAsiaTheme="minorEastAsia" w:hAnsiTheme="minorHAnsi" w:cstheme="minorBidi"/>
          <w:noProof/>
          <w:sz w:val="22"/>
          <w:lang w:val="en-US" w:eastAsia="en-US"/>
        </w:rPr>
      </w:pPr>
      <w:hyperlink w:anchor="_Toc503363434" w:history="1">
        <w:r w:rsidR="00894D05" w:rsidRPr="006B6AF7">
          <w:rPr>
            <w:rStyle w:val="Hyperlink"/>
            <w:noProof/>
          </w:rPr>
          <w:t>5.5.7</w:t>
        </w:r>
        <w:r w:rsidR="00894D05">
          <w:rPr>
            <w:rFonts w:asciiTheme="minorHAnsi" w:eastAsiaTheme="minorEastAsia" w:hAnsiTheme="minorHAnsi" w:cstheme="minorBidi"/>
            <w:noProof/>
            <w:sz w:val="22"/>
            <w:lang w:val="en-US" w:eastAsia="en-US"/>
          </w:rPr>
          <w:tab/>
        </w:r>
        <w:r w:rsidR="00894D05" w:rsidRPr="006B6AF7">
          <w:rPr>
            <w:rStyle w:val="Hyperlink"/>
            <w:noProof/>
          </w:rPr>
          <w:t>Mailverlauf anzeigen (Notifikationshistorie)</w:t>
        </w:r>
        <w:r w:rsidR="00894D05">
          <w:rPr>
            <w:noProof/>
            <w:webHidden/>
          </w:rPr>
          <w:tab/>
        </w:r>
        <w:r w:rsidR="00894D05">
          <w:rPr>
            <w:noProof/>
            <w:webHidden/>
          </w:rPr>
          <w:fldChar w:fldCharType="begin"/>
        </w:r>
        <w:r w:rsidR="00894D05">
          <w:rPr>
            <w:noProof/>
            <w:webHidden/>
          </w:rPr>
          <w:instrText xml:space="preserve"> PAGEREF _Toc503363434 \h </w:instrText>
        </w:r>
        <w:r w:rsidR="00894D05">
          <w:rPr>
            <w:noProof/>
            <w:webHidden/>
          </w:rPr>
        </w:r>
        <w:r w:rsidR="00894D05">
          <w:rPr>
            <w:noProof/>
            <w:webHidden/>
          </w:rPr>
          <w:fldChar w:fldCharType="separate"/>
        </w:r>
        <w:r w:rsidR="00894D05">
          <w:rPr>
            <w:noProof/>
            <w:webHidden/>
          </w:rPr>
          <w:t>60</w:t>
        </w:r>
        <w:r w:rsidR="00894D05">
          <w:rPr>
            <w:noProof/>
            <w:webHidden/>
          </w:rPr>
          <w:fldChar w:fldCharType="end"/>
        </w:r>
      </w:hyperlink>
    </w:p>
    <w:p w14:paraId="7B101A62" w14:textId="7803ED04" w:rsidR="00894D05" w:rsidRDefault="009C786D">
      <w:pPr>
        <w:pStyle w:val="TOC2"/>
        <w:rPr>
          <w:rFonts w:asciiTheme="minorHAnsi" w:eastAsiaTheme="minorEastAsia" w:hAnsiTheme="minorHAnsi" w:cstheme="minorBidi"/>
          <w:noProof/>
          <w:sz w:val="22"/>
          <w:lang w:val="en-US" w:eastAsia="en-US"/>
        </w:rPr>
      </w:pPr>
      <w:hyperlink w:anchor="_Toc503363435" w:history="1">
        <w:r w:rsidR="00894D05" w:rsidRPr="006B6AF7">
          <w:rPr>
            <w:rStyle w:val="Hyperlink"/>
            <w:noProof/>
          </w:rPr>
          <w:t>5.6</w:t>
        </w:r>
        <w:r w:rsidR="00894D05">
          <w:rPr>
            <w:rFonts w:asciiTheme="minorHAnsi" w:eastAsiaTheme="minorEastAsia" w:hAnsiTheme="minorHAnsi" w:cstheme="minorBidi"/>
            <w:noProof/>
            <w:sz w:val="22"/>
            <w:lang w:val="en-US" w:eastAsia="en-US"/>
          </w:rPr>
          <w:tab/>
        </w:r>
        <w:r w:rsidR="00894D05" w:rsidRPr="006B6AF7">
          <w:rPr>
            <w:rStyle w:val="Hyperlink"/>
            <w:noProof/>
          </w:rPr>
          <w:t>Massenbearbeitung</w:t>
        </w:r>
        <w:r w:rsidR="00894D05">
          <w:rPr>
            <w:noProof/>
            <w:webHidden/>
          </w:rPr>
          <w:tab/>
        </w:r>
        <w:r w:rsidR="00894D05">
          <w:rPr>
            <w:noProof/>
            <w:webHidden/>
          </w:rPr>
          <w:fldChar w:fldCharType="begin"/>
        </w:r>
        <w:r w:rsidR="00894D05">
          <w:rPr>
            <w:noProof/>
            <w:webHidden/>
          </w:rPr>
          <w:instrText xml:space="preserve"> PAGEREF _Toc503363435 \h </w:instrText>
        </w:r>
        <w:r w:rsidR="00894D05">
          <w:rPr>
            <w:noProof/>
            <w:webHidden/>
          </w:rPr>
        </w:r>
        <w:r w:rsidR="00894D05">
          <w:rPr>
            <w:noProof/>
            <w:webHidden/>
          </w:rPr>
          <w:fldChar w:fldCharType="separate"/>
        </w:r>
        <w:r w:rsidR="00894D05">
          <w:rPr>
            <w:noProof/>
            <w:webHidden/>
          </w:rPr>
          <w:t>61</w:t>
        </w:r>
        <w:r w:rsidR="00894D05">
          <w:rPr>
            <w:noProof/>
            <w:webHidden/>
          </w:rPr>
          <w:fldChar w:fldCharType="end"/>
        </w:r>
      </w:hyperlink>
    </w:p>
    <w:p w14:paraId="33D10D0D" w14:textId="1FBC31F9" w:rsidR="00894D05" w:rsidRDefault="009C786D">
      <w:pPr>
        <w:pStyle w:val="TOC3"/>
        <w:rPr>
          <w:rFonts w:asciiTheme="minorHAnsi" w:eastAsiaTheme="minorEastAsia" w:hAnsiTheme="minorHAnsi" w:cstheme="minorBidi"/>
          <w:noProof/>
          <w:sz w:val="22"/>
          <w:lang w:val="en-US" w:eastAsia="en-US"/>
        </w:rPr>
      </w:pPr>
      <w:hyperlink w:anchor="_Toc503363436" w:history="1">
        <w:r w:rsidR="00894D05" w:rsidRPr="006B6AF7">
          <w:rPr>
            <w:rStyle w:val="Hyperlink"/>
            <w:noProof/>
          </w:rPr>
          <w:t>5.6.1</w:t>
        </w:r>
        <w:r w:rsidR="00894D05">
          <w:rPr>
            <w:rFonts w:asciiTheme="minorHAnsi" w:eastAsiaTheme="minorEastAsia" w:hAnsiTheme="minorHAnsi" w:cstheme="minorBidi"/>
            <w:noProof/>
            <w:sz w:val="22"/>
            <w:lang w:val="en-US" w:eastAsia="en-US"/>
          </w:rPr>
          <w:tab/>
        </w:r>
        <w:r w:rsidR="00894D05" w:rsidRPr="006B6AF7">
          <w:rPr>
            <w:rStyle w:val="Hyperlink"/>
            <w:noProof/>
          </w:rPr>
          <w:t>Massenmutation</w:t>
        </w:r>
        <w:r w:rsidR="00894D05">
          <w:rPr>
            <w:noProof/>
            <w:webHidden/>
          </w:rPr>
          <w:tab/>
        </w:r>
        <w:r w:rsidR="00894D05">
          <w:rPr>
            <w:noProof/>
            <w:webHidden/>
          </w:rPr>
          <w:fldChar w:fldCharType="begin"/>
        </w:r>
        <w:r w:rsidR="00894D05">
          <w:rPr>
            <w:noProof/>
            <w:webHidden/>
          </w:rPr>
          <w:instrText xml:space="preserve"> PAGEREF _Toc503363436 \h </w:instrText>
        </w:r>
        <w:r w:rsidR="00894D05">
          <w:rPr>
            <w:noProof/>
            <w:webHidden/>
          </w:rPr>
        </w:r>
        <w:r w:rsidR="00894D05">
          <w:rPr>
            <w:noProof/>
            <w:webHidden/>
          </w:rPr>
          <w:fldChar w:fldCharType="separate"/>
        </w:r>
        <w:r w:rsidR="00894D05">
          <w:rPr>
            <w:noProof/>
            <w:webHidden/>
          </w:rPr>
          <w:t>61</w:t>
        </w:r>
        <w:r w:rsidR="00894D05">
          <w:rPr>
            <w:noProof/>
            <w:webHidden/>
          </w:rPr>
          <w:fldChar w:fldCharType="end"/>
        </w:r>
      </w:hyperlink>
    </w:p>
    <w:p w14:paraId="75EE717A" w14:textId="30A4CE3E" w:rsidR="00894D05" w:rsidRDefault="009C786D">
      <w:pPr>
        <w:pStyle w:val="TOC3"/>
        <w:rPr>
          <w:rFonts w:asciiTheme="minorHAnsi" w:eastAsiaTheme="minorEastAsia" w:hAnsiTheme="minorHAnsi" w:cstheme="minorBidi"/>
          <w:noProof/>
          <w:sz w:val="22"/>
          <w:lang w:val="en-US" w:eastAsia="en-US"/>
        </w:rPr>
      </w:pPr>
      <w:hyperlink w:anchor="_Toc503363437" w:history="1">
        <w:r w:rsidR="00894D05" w:rsidRPr="006B6AF7">
          <w:rPr>
            <w:rStyle w:val="Hyperlink"/>
            <w:noProof/>
          </w:rPr>
          <w:t>5.6.2</w:t>
        </w:r>
        <w:r w:rsidR="00894D05">
          <w:rPr>
            <w:rFonts w:asciiTheme="minorHAnsi" w:eastAsiaTheme="minorEastAsia" w:hAnsiTheme="minorHAnsi" w:cstheme="minorBidi"/>
            <w:noProof/>
            <w:sz w:val="22"/>
            <w:lang w:val="en-US" w:eastAsia="en-US"/>
          </w:rPr>
          <w:tab/>
        </w:r>
        <w:r w:rsidR="00894D05" w:rsidRPr="006B6AF7">
          <w:rPr>
            <w:rStyle w:val="Hyperlink"/>
            <w:noProof/>
          </w:rPr>
          <w:t>Massenannullation</w:t>
        </w:r>
        <w:r w:rsidR="00894D05">
          <w:rPr>
            <w:noProof/>
            <w:webHidden/>
          </w:rPr>
          <w:tab/>
        </w:r>
        <w:r w:rsidR="00894D05">
          <w:rPr>
            <w:noProof/>
            <w:webHidden/>
          </w:rPr>
          <w:fldChar w:fldCharType="begin"/>
        </w:r>
        <w:r w:rsidR="00894D05">
          <w:rPr>
            <w:noProof/>
            <w:webHidden/>
          </w:rPr>
          <w:instrText xml:space="preserve"> PAGEREF _Toc503363437 \h </w:instrText>
        </w:r>
        <w:r w:rsidR="00894D05">
          <w:rPr>
            <w:noProof/>
            <w:webHidden/>
          </w:rPr>
        </w:r>
        <w:r w:rsidR="00894D05">
          <w:rPr>
            <w:noProof/>
            <w:webHidden/>
          </w:rPr>
          <w:fldChar w:fldCharType="separate"/>
        </w:r>
        <w:r w:rsidR="00894D05">
          <w:rPr>
            <w:noProof/>
            <w:webHidden/>
          </w:rPr>
          <w:t>63</w:t>
        </w:r>
        <w:r w:rsidR="00894D05">
          <w:rPr>
            <w:noProof/>
            <w:webHidden/>
          </w:rPr>
          <w:fldChar w:fldCharType="end"/>
        </w:r>
      </w:hyperlink>
    </w:p>
    <w:p w14:paraId="578459A4" w14:textId="2E84EF04" w:rsidR="00894D05" w:rsidRDefault="009C786D">
      <w:pPr>
        <w:pStyle w:val="TOC3"/>
        <w:rPr>
          <w:rFonts w:asciiTheme="minorHAnsi" w:eastAsiaTheme="minorEastAsia" w:hAnsiTheme="minorHAnsi" w:cstheme="minorBidi"/>
          <w:noProof/>
          <w:sz w:val="22"/>
          <w:lang w:val="en-US" w:eastAsia="en-US"/>
        </w:rPr>
      </w:pPr>
      <w:hyperlink w:anchor="_Toc503363438" w:history="1">
        <w:r w:rsidR="00894D05" w:rsidRPr="006B6AF7">
          <w:rPr>
            <w:rStyle w:val="Hyperlink"/>
            <w:noProof/>
          </w:rPr>
          <w:t>5.6.3</w:t>
        </w:r>
        <w:r w:rsidR="00894D05">
          <w:rPr>
            <w:rFonts w:asciiTheme="minorHAnsi" w:eastAsiaTheme="minorEastAsia" w:hAnsiTheme="minorHAnsi" w:cstheme="minorBidi"/>
            <w:noProof/>
            <w:sz w:val="22"/>
            <w:lang w:val="en-US" w:eastAsia="en-US"/>
          </w:rPr>
          <w:tab/>
        </w:r>
        <w:r w:rsidR="00894D05" w:rsidRPr="006B6AF7">
          <w:rPr>
            <w:rStyle w:val="Hyperlink"/>
            <w:noProof/>
          </w:rPr>
          <w:t>Massenfreigabe und Massenterminierung</w:t>
        </w:r>
        <w:r w:rsidR="00894D05">
          <w:rPr>
            <w:noProof/>
            <w:webHidden/>
          </w:rPr>
          <w:tab/>
        </w:r>
        <w:r w:rsidR="00894D05">
          <w:rPr>
            <w:noProof/>
            <w:webHidden/>
          </w:rPr>
          <w:fldChar w:fldCharType="begin"/>
        </w:r>
        <w:r w:rsidR="00894D05">
          <w:rPr>
            <w:noProof/>
            <w:webHidden/>
          </w:rPr>
          <w:instrText xml:space="preserve"> PAGEREF _Toc503363438 \h </w:instrText>
        </w:r>
        <w:r w:rsidR="00894D05">
          <w:rPr>
            <w:noProof/>
            <w:webHidden/>
          </w:rPr>
        </w:r>
        <w:r w:rsidR="00894D05">
          <w:rPr>
            <w:noProof/>
            <w:webHidden/>
          </w:rPr>
          <w:fldChar w:fldCharType="separate"/>
        </w:r>
        <w:r w:rsidR="00894D05">
          <w:rPr>
            <w:noProof/>
            <w:webHidden/>
          </w:rPr>
          <w:t>64</w:t>
        </w:r>
        <w:r w:rsidR="00894D05">
          <w:rPr>
            <w:noProof/>
            <w:webHidden/>
          </w:rPr>
          <w:fldChar w:fldCharType="end"/>
        </w:r>
      </w:hyperlink>
    </w:p>
    <w:p w14:paraId="0B6FE064" w14:textId="41E2F2A1" w:rsidR="00894D05" w:rsidRDefault="009C786D">
      <w:pPr>
        <w:pStyle w:val="TOC1"/>
        <w:rPr>
          <w:rFonts w:asciiTheme="minorHAnsi" w:eastAsiaTheme="minorEastAsia" w:hAnsiTheme="minorHAnsi" w:cstheme="minorBidi"/>
          <w:b w:val="0"/>
          <w:noProof/>
          <w:sz w:val="22"/>
          <w:lang w:val="en-US" w:eastAsia="en-US"/>
        </w:rPr>
      </w:pPr>
      <w:hyperlink w:anchor="_Toc503363439" w:history="1">
        <w:r w:rsidR="00894D05" w:rsidRPr="006B6AF7">
          <w:rPr>
            <w:rStyle w:val="Hyperlink"/>
            <w:noProof/>
          </w:rPr>
          <w:t>6</w:t>
        </w:r>
        <w:r w:rsidR="00894D05">
          <w:rPr>
            <w:rFonts w:asciiTheme="minorHAnsi" w:eastAsiaTheme="minorEastAsia" w:hAnsiTheme="minorHAnsi" w:cstheme="minorBidi"/>
            <w:b w:val="0"/>
            <w:noProof/>
            <w:sz w:val="22"/>
            <w:lang w:val="en-US" w:eastAsia="en-US"/>
          </w:rPr>
          <w:tab/>
        </w:r>
        <w:r w:rsidR="00894D05" w:rsidRPr="006B6AF7">
          <w:rPr>
            <w:rStyle w:val="Hyperlink"/>
            <w:noProof/>
          </w:rPr>
          <w:t>Freigabe Reservationen mit Dienstleistungen</w:t>
        </w:r>
        <w:r w:rsidR="00894D05">
          <w:rPr>
            <w:noProof/>
            <w:webHidden/>
          </w:rPr>
          <w:tab/>
        </w:r>
        <w:r w:rsidR="00894D05">
          <w:rPr>
            <w:noProof/>
            <w:webHidden/>
          </w:rPr>
          <w:fldChar w:fldCharType="begin"/>
        </w:r>
        <w:r w:rsidR="00894D05">
          <w:rPr>
            <w:noProof/>
            <w:webHidden/>
          </w:rPr>
          <w:instrText xml:space="preserve"> PAGEREF _Toc503363439 \h </w:instrText>
        </w:r>
        <w:r w:rsidR="00894D05">
          <w:rPr>
            <w:noProof/>
            <w:webHidden/>
          </w:rPr>
        </w:r>
        <w:r w:rsidR="00894D05">
          <w:rPr>
            <w:noProof/>
            <w:webHidden/>
          </w:rPr>
          <w:fldChar w:fldCharType="separate"/>
        </w:r>
        <w:r w:rsidR="00894D05">
          <w:rPr>
            <w:noProof/>
            <w:webHidden/>
          </w:rPr>
          <w:t>67</w:t>
        </w:r>
        <w:r w:rsidR="00894D05">
          <w:rPr>
            <w:noProof/>
            <w:webHidden/>
          </w:rPr>
          <w:fldChar w:fldCharType="end"/>
        </w:r>
      </w:hyperlink>
    </w:p>
    <w:p w14:paraId="5E0020D0" w14:textId="0957FC30" w:rsidR="00894D05" w:rsidRDefault="009C786D">
      <w:pPr>
        <w:pStyle w:val="TOC1"/>
        <w:rPr>
          <w:rFonts w:asciiTheme="minorHAnsi" w:eastAsiaTheme="minorEastAsia" w:hAnsiTheme="minorHAnsi" w:cstheme="minorBidi"/>
          <w:b w:val="0"/>
          <w:noProof/>
          <w:sz w:val="22"/>
          <w:lang w:val="en-US" w:eastAsia="en-US"/>
        </w:rPr>
      </w:pPr>
      <w:hyperlink w:anchor="_Toc503363440" w:history="1">
        <w:r w:rsidR="00894D05" w:rsidRPr="006B6AF7">
          <w:rPr>
            <w:rStyle w:val="Hyperlink"/>
            <w:noProof/>
          </w:rPr>
          <w:t>7</w:t>
        </w:r>
        <w:r w:rsidR="00894D05">
          <w:rPr>
            <w:rFonts w:asciiTheme="minorHAnsi" w:eastAsiaTheme="minorEastAsia" w:hAnsiTheme="minorHAnsi" w:cstheme="minorBidi"/>
            <w:b w:val="0"/>
            <w:noProof/>
            <w:sz w:val="22"/>
            <w:lang w:val="en-US" w:eastAsia="en-US"/>
          </w:rPr>
          <w:tab/>
        </w:r>
        <w:r w:rsidR="00894D05" w:rsidRPr="006B6AF7">
          <w:rPr>
            <w:rStyle w:val="Hyperlink"/>
            <w:noProof/>
          </w:rPr>
          <w:t>Listen – Wiederfinden von Reservationen und Personen</w:t>
        </w:r>
        <w:r w:rsidR="00894D05">
          <w:rPr>
            <w:noProof/>
            <w:webHidden/>
          </w:rPr>
          <w:tab/>
        </w:r>
        <w:r w:rsidR="00894D05">
          <w:rPr>
            <w:noProof/>
            <w:webHidden/>
          </w:rPr>
          <w:fldChar w:fldCharType="begin"/>
        </w:r>
        <w:r w:rsidR="00894D05">
          <w:rPr>
            <w:noProof/>
            <w:webHidden/>
          </w:rPr>
          <w:instrText xml:space="preserve"> PAGEREF _Toc503363440 \h </w:instrText>
        </w:r>
        <w:r w:rsidR="00894D05">
          <w:rPr>
            <w:noProof/>
            <w:webHidden/>
          </w:rPr>
        </w:r>
        <w:r w:rsidR="00894D05">
          <w:rPr>
            <w:noProof/>
            <w:webHidden/>
          </w:rPr>
          <w:fldChar w:fldCharType="separate"/>
        </w:r>
        <w:r w:rsidR="00894D05">
          <w:rPr>
            <w:noProof/>
            <w:webHidden/>
          </w:rPr>
          <w:t>68</w:t>
        </w:r>
        <w:r w:rsidR="00894D05">
          <w:rPr>
            <w:noProof/>
            <w:webHidden/>
          </w:rPr>
          <w:fldChar w:fldCharType="end"/>
        </w:r>
      </w:hyperlink>
    </w:p>
    <w:p w14:paraId="45F7A627" w14:textId="02450477" w:rsidR="00894D05" w:rsidRDefault="009C786D">
      <w:pPr>
        <w:pStyle w:val="TOC2"/>
        <w:rPr>
          <w:rFonts w:asciiTheme="minorHAnsi" w:eastAsiaTheme="minorEastAsia" w:hAnsiTheme="minorHAnsi" w:cstheme="minorBidi"/>
          <w:noProof/>
          <w:sz w:val="22"/>
          <w:lang w:val="en-US" w:eastAsia="en-US"/>
        </w:rPr>
      </w:pPr>
      <w:hyperlink w:anchor="_Toc503363441" w:history="1">
        <w:r w:rsidR="00894D05" w:rsidRPr="006B6AF7">
          <w:rPr>
            <w:rStyle w:val="Hyperlink"/>
            <w:noProof/>
          </w:rPr>
          <w:t>7.1</w:t>
        </w:r>
        <w:r w:rsidR="00894D05">
          <w:rPr>
            <w:rFonts w:asciiTheme="minorHAnsi" w:eastAsiaTheme="minorEastAsia" w:hAnsiTheme="minorHAnsi" w:cstheme="minorBidi"/>
            <w:noProof/>
            <w:sz w:val="22"/>
            <w:lang w:val="en-US" w:eastAsia="en-US"/>
          </w:rPr>
          <w:tab/>
        </w:r>
        <w:r w:rsidR="00894D05" w:rsidRPr="006B6AF7">
          <w:rPr>
            <w:rStyle w:val="Hyperlink"/>
            <w:noProof/>
          </w:rPr>
          <w:t>Reservationssuche</w:t>
        </w:r>
        <w:r w:rsidR="00894D05">
          <w:rPr>
            <w:noProof/>
            <w:webHidden/>
          </w:rPr>
          <w:tab/>
        </w:r>
        <w:r w:rsidR="00894D05">
          <w:rPr>
            <w:noProof/>
            <w:webHidden/>
          </w:rPr>
          <w:fldChar w:fldCharType="begin"/>
        </w:r>
        <w:r w:rsidR="00894D05">
          <w:rPr>
            <w:noProof/>
            <w:webHidden/>
          </w:rPr>
          <w:instrText xml:space="preserve"> PAGEREF _Toc503363441 \h </w:instrText>
        </w:r>
        <w:r w:rsidR="00894D05">
          <w:rPr>
            <w:noProof/>
            <w:webHidden/>
          </w:rPr>
        </w:r>
        <w:r w:rsidR="00894D05">
          <w:rPr>
            <w:noProof/>
            <w:webHidden/>
          </w:rPr>
          <w:fldChar w:fldCharType="separate"/>
        </w:r>
        <w:r w:rsidR="00894D05">
          <w:rPr>
            <w:noProof/>
            <w:webHidden/>
          </w:rPr>
          <w:t>68</w:t>
        </w:r>
        <w:r w:rsidR="00894D05">
          <w:rPr>
            <w:noProof/>
            <w:webHidden/>
          </w:rPr>
          <w:fldChar w:fldCharType="end"/>
        </w:r>
      </w:hyperlink>
    </w:p>
    <w:p w14:paraId="48ADF0CC" w14:textId="018349D5" w:rsidR="00894D05" w:rsidRDefault="009C786D">
      <w:pPr>
        <w:pStyle w:val="TOC3"/>
        <w:rPr>
          <w:rFonts w:asciiTheme="minorHAnsi" w:eastAsiaTheme="minorEastAsia" w:hAnsiTheme="minorHAnsi" w:cstheme="minorBidi"/>
          <w:noProof/>
          <w:sz w:val="22"/>
          <w:lang w:val="en-US" w:eastAsia="en-US"/>
        </w:rPr>
      </w:pPr>
      <w:hyperlink w:anchor="_Toc503363442" w:history="1">
        <w:r w:rsidR="00894D05" w:rsidRPr="006B6AF7">
          <w:rPr>
            <w:rStyle w:val="Hyperlink"/>
            <w:noProof/>
          </w:rPr>
          <w:t>7.1.1</w:t>
        </w:r>
        <w:r w:rsidR="00894D05">
          <w:rPr>
            <w:rFonts w:asciiTheme="minorHAnsi" w:eastAsiaTheme="minorEastAsia" w:hAnsiTheme="minorHAnsi" w:cstheme="minorBidi"/>
            <w:noProof/>
            <w:sz w:val="22"/>
            <w:lang w:val="en-US" w:eastAsia="en-US"/>
          </w:rPr>
          <w:tab/>
        </w:r>
        <w:r w:rsidR="00894D05" w:rsidRPr="006B6AF7">
          <w:rPr>
            <w:rStyle w:val="Hyperlink"/>
            <w:noProof/>
          </w:rPr>
          <w:t>Das Sidepanel</w:t>
        </w:r>
        <w:r w:rsidR="00894D05">
          <w:rPr>
            <w:noProof/>
            <w:webHidden/>
          </w:rPr>
          <w:tab/>
        </w:r>
        <w:r w:rsidR="00894D05">
          <w:rPr>
            <w:noProof/>
            <w:webHidden/>
          </w:rPr>
          <w:fldChar w:fldCharType="begin"/>
        </w:r>
        <w:r w:rsidR="00894D05">
          <w:rPr>
            <w:noProof/>
            <w:webHidden/>
          </w:rPr>
          <w:instrText xml:space="preserve"> PAGEREF _Toc503363442 \h </w:instrText>
        </w:r>
        <w:r w:rsidR="00894D05">
          <w:rPr>
            <w:noProof/>
            <w:webHidden/>
          </w:rPr>
        </w:r>
        <w:r w:rsidR="00894D05">
          <w:rPr>
            <w:noProof/>
            <w:webHidden/>
          </w:rPr>
          <w:fldChar w:fldCharType="separate"/>
        </w:r>
        <w:r w:rsidR="00894D05">
          <w:rPr>
            <w:noProof/>
            <w:webHidden/>
          </w:rPr>
          <w:t>68</w:t>
        </w:r>
        <w:r w:rsidR="00894D05">
          <w:rPr>
            <w:noProof/>
            <w:webHidden/>
          </w:rPr>
          <w:fldChar w:fldCharType="end"/>
        </w:r>
      </w:hyperlink>
    </w:p>
    <w:p w14:paraId="53FB98A7" w14:textId="1EF994F4" w:rsidR="00894D05" w:rsidRDefault="009C786D">
      <w:pPr>
        <w:pStyle w:val="TOC3"/>
        <w:rPr>
          <w:rFonts w:asciiTheme="minorHAnsi" w:eastAsiaTheme="minorEastAsia" w:hAnsiTheme="minorHAnsi" w:cstheme="minorBidi"/>
          <w:noProof/>
          <w:sz w:val="22"/>
          <w:lang w:val="en-US" w:eastAsia="en-US"/>
        </w:rPr>
      </w:pPr>
      <w:hyperlink w:anchor="_Toc503363443" w:history="1">
        <w:r w:rsidR="00894D05" w:rsidRPr="006B6AF7">
          <w:rPr>
            <w:rStyle w:val="Hyperlink"/>
            <w:noProof/>
          </w:rPr>
          <w:t>7.1.2</w:t>
        </w:r>
        <w:r w:rsidR="00894D05">
          <w:rPr>
            <w:rFonts w:asciiTheme="minorHAnsi" w:eastAsiaTheme="minorEastAsia" w:hAnsiTheme="minorHAnsi" w:cstheme="minorBidi"/>
            <w:noProof/>
            <w:sz w:val="22"/>
            <w:lang w:val="en-US" w:eastAsia="en-US"/>
          </w:rPr>
          <w:tab/>
        </w:r>
        <w:r w:rsidR="00894D05" w:rsidRPr="006B6AF7">
          <w:rPr>
            <w:rStyle w:val="Hyperlink"/>
            <w:noProof/>
          </w:rPr>
          <w:t>Der Anzeigebereich</w:t>
        </w:r>
        <w:r w:rsidR="00894D05">
          <w:rPr>
            <w:noProof/>
            <w:webHidden/>
          </w:rPr>
          <w:tab/>
        </w:r>
        <w:r w:rsidR="00894D05">
          <w:rPr>
            <w:noProof/>
            <w:webHidden/>
          </w:rPr>
          <w:fldChar w:fldCharType="begin"/>
        </w:r>
        <w:r w:rsidR="00894D05">
          <w:rPr>
            <w:noProof/>
            <w:webHidden/>
          </w:rPr>
          <w:instrText xml:space="preserve"> PAGEREF _Toc503363443 \h </w:instrText>
        </w:r>
        <w:r w:rsidR="00894D05">
          <w:rPr>
            <w:noProof/>
            <w:webHidden/>
          </w:rPr>
        </w:r>
        <w:r w:rsidR="00894D05">
          <w:rPr>
            <w:noProof/>
            <w:webHidden/>
          </w:rPr>
          <w:fldChar w:fldCharType="separate"/>
        </w:r>
        <w:r w:rsidR="00894D05">
          <w:rPr>
            <w:noProof/>
            <w:webHidden/>
          </w:rPr>
          <w:t>72</w:t>
        </w:r>
        <w:r w:rsidR="00894D05">
          <w:rPr>
            <w:noProof/>
            <w:webHidden/>
          </w:rPr>
          <w:fldChar w:fldCharType="end"/>
        </w:r>
      </w:hyperlink>
    </w:p>
    <w:p w14:paraId="761C10A3" w14:textId="10D7B5A6" w:rsidR="00894D05" w:rsidRDefault="009C786D">
      <w:pPr>
        <w:pStyle w:val="TOC2"/>
        <w:rPr>
          <w:rFonts w:asciiTheme="minorHAnsi" w:eastAsiaTheme="minorEastAsia" w:hAnsiTheme="minorHAnsi" w:cstheme="minorBidi"/>
          <w:noProof/>
          <w:sz w:val="22"/>
          <w:lang w:val="en-US" w:eastAsia="en-US"/>
        </w:rPr>
      </w:pPr>
      <w:hyperlink w:anchor="_Toc503363444" w:history="1">
        <w:r w:rsidR="00894D05" w:rsidRPr="006B6AF7">
          <w:rPr>
            <w:rStyle w:val="Hyperlink"/>
            <w:noProof/>
          </w:rPr>
          <w:t>7.2</w:t>
        </w:r>
        <w:r w:rsidR="00894D05">
          <w:rPr>
            <w:rFonts w:asciiTheme="minorHAnsi" w:eastAsiaTheme="minorEastAsia" w:hAnsiTheme="minorHAnsi" w:cstheme="minorBidi"/>
            <w:noProof/>
            <w:sz w:val="22"/>
            <w:lang w:val="en-US" w:eastAsia="en-US"/>
          </w:rPr>
          <w:tab/>
        </w:r>
        <w:r w:rsidR="00894D05" w:rsidRPr="006B6AF7">
          <w:rPr>
            <w:rStyle w:val="Hyperlink"/>
            <w:noProof/>
          </w:rPr>
          <w:t>Die Anlasssuche</w:t>
        </w:r>
        <w:r w:rsidR="00894D05">
          <w:rPr>
            <w:noProof/>
            <w:webHidden/>
          </w:rPr>
          <w:tab/>
        </w:r>
        <w:r w:rsidR="00894D05">
          <w:rPr>
            <w:noProof/>
            <w:webHidden/>
          </w:rPr>
          <w:fldChar w:fldCharType="begin"/>
        </w:r>
        <w:r w:rsidR="00894D05">
          <w:rPr>
            <w:noProof/>
            <w:webHidden/>
          </w:rPr>
          <w:instrText xml:space="preserve"> PAGEREF _Toc503363444 \h </w:instrText>
        </w:r>
        <w:r w:rsidR="00894D05">
          <w:rPr>
            <w:noProof/>
            <w:webHidden/>
          </w:rPr>
        </w:r>
        <w:r w:rsidR="00894D05">
          <w:rPr>
            <w:noProof/>
            <w:webHidden/>
          </w:rPr>
          <w:fldChar w:fldCharType="separate"/>
        </w:r>
        <w:r w:rsidR="00894D05">
          <w:rPr>
            <w:noProof/>
            <w:webHidden/>
          </w:rPr>
          <w:t>73</w:t>
        </w:r>
        <w:r w:rsidR="00894D05">
          <w:rPr>
            <w:noProof/>
            <w:webHidden/>
          </w:rPr>
          <w:fldChar w:fldCharType="end"/>
        </w:r>
      </w:hyperlink>
    </w:p>
    <w:p w14:paraId="2DB7327B" w14:textId="474CC4F9" w:rsidR="00894D05" w:rsidRDefault="009C786D">
      <w:pPr>
        <w:pStyle w:val="TOC3"/>
        <w:rPr>
          <w:rFonts w:asciiTheme="minorHAnsi" w:eastAsiaTheme="minorEastAsia" w:hAnsiTheme="minorHAnsi" w:cstheme="minorBidi"/>
          <w:noProof/>
          <w:sz w:val="22"/>
          <w:lang w:val="en-US" w:eastAsia="en-US"/>
        </w:rPr>
      </w:pPr>
      <w:hyperlink w:anchor="_Toc503363445" w:history="1">
        <w:r w:rsidR="00894D05" w:rsidRPr="006B6AF7">
          <w:rPr>
            <w:rStyle w:val="Hyperlink"/>
            <w:noProof/>
          </w:rPr>
          <w:t>7.2.1</w:t>
        </w:r>
        <w:r w:rsidR="00894D05">
          <w:rPr>
            <w:rFonts w:asciiTheme="minorHAnsi" w:eastAsiaTheme="minorEastAsia" w:hAnsiTheme="minorHAnsi" w:cstheme="minorBidi"/>
            <w:noProof/>
            <w:sz w:val="22"/>
            <w:lang w:val="en-US" w:eastAsia="en-US"/>
          </w:rPr>
          <w:tab/>
        </w:r>
        <w:r w:rsidR="00894D05" w:rsidRPr="006B6AF7">
          <w:rPr>
            <w:rStyle w:val="Hyperlink"/>
            <w:noProof/>
          </w:rPr>
          <w:t>Das Sidepanel</w:t>
        </w:r>
        <w:r w:rsidR="00894D05">
          <w:rPr>
            <w:noProof/>
            <w:webHidden/>
          </w:rPr>
          <w:tab/>
        </w:r>
        <w:r w:rsidR="00894D05">
          <w:rPr>
            <w:noProof/>
            <w:webHidden/>
          </w:rPr>
          <w:fldChar w:fldCharType="begin"/>
        </w:r>
        <w:r w:rsidR="00894D05">
          <w:rPr>
            <w:noProof/>
            <w:webHidden/>
          </w:rPr>
          <w:instrText xml:space="preserve"> PAGEREF _Toc503363445 \h </w:instrText>
        </w:r>
        <w:r w:rsidR="00894D05">
          <w:rPr>
            <w:noProof/>
            <w:webHidden/>
          </w:rPr>
        </w:r>
        <w:r w:rsidR="00894D05">
          <w:rPr>
            <w:noProof/>
            <w:webHidden/>
          </w:rPr>
          <w:fldChar w:fldCharType="separate"/>
        </w:r>
        <w:r w:rsidR="00894D05">
          <w:rPr>
            <w:noProof/>
            <w:webHidden/>
          </w:rPr>
          <w:t>73</w:t>
        </w:r>
        <w:r w:rsidR="00894D05">
          <w:rPr>
            <w:noProof/>
            <w:webHidden/>
          </w:rPr>
          <w:fldChar w:fldCharType="end"/>
        </w:r>
      </w:hyperlink>
    </w:p>
    <w:p w14:paraId="6818567F" w14:textId="0A0B7151" w:rsidR="00894D05" w:rsidRDefault="009C786D">
      <w:pPr>
        <w:pStyle w:val="TOC3"/>
        <w:rPr>
          <w:rFonts w:asciiTheme="minorHAnsi" w:eastAsiaTheme="minorEastAsia" w:hAnsiTheme="minorHAnsi" w:cstheme="minorBidi"/>
          <w:noProof/>
          <w:sz w:val="22"/>
          <w:lang w:val="en-US" w:eastAsia="en-US"/>
        </w:rPr>
      </w:pPr>
      <w:hyperlink w:anchor="_Toc503363446" w:history="1">
        <w:r w:rsidR="00894D05" w:rsidRPr="006B6AF7">
          <w:rPr>
            <w:rStyle w:val="Hyperlink"/>
            <w:noProof/>
          </w:rPr>
          <w:t>7.2.2</w:t>
        </w:r>
        <w:r w:rsidR="00894D05">
          <w:rPr>
            <w:rFonts w:asciiTheme="minorHAnsi" w:eastAsiaTheme="minorEastAsia" w:hAnsiTheme="minorHAnsi" w:cstheme="minorBidi"/>
            <w:noProof/>
            <w:sz w:val="22"/>
            <w:lang w:val="en-US" w:eastAsia="en-US"/>
          </w:rPr>
          <w:tab/>
        </w:r>
        <w:r w:rsidR="00894D05" w:rsidRPr="006B6AF7">
          <w:rPr>
            <w:rStyle w:val="Hyperlink"/>
            <w:noProof/>
          </w:rPr>
          <w:t>Der Anzeigebereich</w:t>
        </w:r>
        <w:r w:rsidR="00894D05">
          <w:rPr>
            <w:noProof/>
            <w:webHidden/>
          </w:rPr>
          <w:tab/>
        </w:r>
        <w:r w:rsidR="00894D05">
          <w:rPr>
            <w:noProof/>
            <w:webHidden/>
          </w:rPr>
          <w:fldChar w:fldCharType="begin"/>
        </w:r>
        <w:r w:rsidR="00894D05">
          <w:rPr>
            <w:noProof/>
            <w:webHidden/>
          </w:rPr>
          <w:instrText xml:space="preserve"> PAGEREF _Toc503363446 \h </w:instrText>
        </w:r>
        <w:r w:rsidR="00894D05">
          <w:rPr>
            <w:noProof/>
            <w:webHidden/>
          </w:rPr>
        </w:r>
        <w:r w:rsidR="00894D05">
          <w:rPr>
            <w:noProof/>
            <w:webHidden/>
          </w:rPr>
          <w:fldChar w:fldCharType="separate"/>
        </w:r>
        <w:r w:rsidR="00894D05">
          <w:rPr>
            <w:noProof/>
            <w:webHidden/>
          </w:rPr>
          <w:t>74</w:t>
        </w:r>
        <w:r w:rsidR="00894D05">
          <w:rPr>
            <w:noProof/>
            <w:webHidden/>
          </w:rPr>
          <w:fldChar w:fldCharType="end"/>
        </w:r>
      </w:hyperlink>
    </w:p>
    <w:p w14:paraId="08BB40B9" w14:textId="1EA51250" w:rsidR="00894D05" w:rsidRDefault="009C786D">
      <w:pPr>
        <w:pStyle w:val="TOC2"/>
        <w:rPr>
          <w:rFonts w:asciiTheme="minorHAnsi" w:eastAsiaTheme="minorEastAsia" w:hAnsiTheme="minorHAnsi" w:cstheme="minorBidi"/>
          <w:noProof/>
          <w:sz w:val="22"/>
          <w:lang w:val="en-US" w:eastAsia="en-US"/>
        </w:rPr>
      </w:pPr>
      <w:hyperlink w:anchor="_Toc503363447" w:history="1">
        <w:r w:rsidR="00894D05" w:rsidRPr="006B6AF7">
          <w:rPr>
            <w:rStyle w:val="Hyperlink"/>
            <w:noProof/>
          </w:rPr>
          <w:t>7.3</w:t>
        </w:r>
        <w:r w:rsidR="00894D05">
          <w:rPr>
            <w:rFonts w:asciiTheme="minorHAnsi" w:eastAsiaTheme="minorEastAsia" w:hAnsiTheme="minorHAnsi" w:cstheme="minorBidi"/>
            <w:noProof/>
            <w:sz w:val="22"/>
            <w:lang w:val="en-US" w:eastAsia="en-US"/>
          </w:rPr>
          <w:tab/>
        </w:r>
        <w:r w:rsidR="00894D05" w:rsidRPr="006B6AF7">
          <w:rPr>
            <w:rStyle w:val="Hyperlink"/>
            <w:noProof/>
          </w:rPr>
          <w:t>Die Ressourcensuche</w:t>
        </w:r>
        <w:r w:rsidR="00894D05">
          <w:rPr>
            <w:noProof/>
            <w:webHidden/>
          </w:rPr>
          <w:tab/>
        </w:r>
        <w:r w:rsidR="00894D05">
          <w:rPr>
            <w:noProof/>
            <w:webHidden/>
          </w:rPr>
          <w:fldChar w:fldCharType="begin"/>
        </w:r>
        <w:r w:rsidR="00894D05">
          <w:rPr>
            <w:noProof/>
            <w:webHidden/>
          </w:rPr>
          <w:instrText xml:space="preserve"> PAGEREF _Toc503363447 \h </w:instrText>
        </w:r>
        <w:r w:rsidR="00894D05">
          <w:rPr>
            <w:noProof/>
            <w:webHidden/>
          </w:rPr>
        </w:r>
        <w:r w:rsidR="00894D05">
          <w:rPr>
            <w:noProof/>
            <w:webHidden/>
          </w:rPr>
          <w:fldChar w:fldCharType="separate"/>
        </w:r>
        <w:r w:rsidR="00894D05">
          <w:rPr>
            <w:noProof/>
            <w:webHidden/>
          </w:rPr>
          <w:t>76</w:t>
        </w:r>
        <w:r w:rsidR="00894D05">
          <w:rPr>
            <w:noProof/>
            <w:webHidden/>
          </w:rPr>
          <w:fldChar w:fldCharType="end"/>
        </w:r>
      </w:hyperlink>
    </w:p>
    <w:p w14:paraId="12AEB2FB" w14:textId="70B6A098" w:rsidR="00894D05" w:rsidRDefault="009C786D">
      <w:pPr>
        <w:pStyle w:val="TOC3"/>
        <w:rPr>
          <w:rFonts w:asciiTheme="minorHAnsi" w:eastAsiaTheme="minorEastAsia" w:hAnsiTheme="minorHAnsi" w:cstheme="minorBidi"/>
          <w:noProof/>
          <w:sz w:val="22"/>
          <w:lang w:val="en-US" w:eastAsia="en-US"/>
        </w:rPr>
      </w:pPr>
      <w:hyperlink w:anchor="_Toc503363448" w:history="1">
        <w:r w:rsidR="00894D05" w:rsidRPr="006B6AF7">
          <w:rPr>
            <w:rStyle w:val="Hyperlink"/>
            <w:noProof/>
          </w:rPr>
          <w:t>7.3.1</w:t>
        </w:r>
        <w:r w:rsidR="00894D05">
          <w:rPr>
            <w:rFonts w:asciiTheme="minorHAnsi" w:eastAsiaTheme="minorEastAsia" w:hAnsiTheme="minorHAnsi" w:cstheme="minorBidi"/>
            <w:noProof/>
            <w:sz w:val="22"/>
            <w:lang w:val="en-US" w:eastAsia="en-US"/>
          </w:rPr>
          <w:tab/>
        </w:r>
        <w:r w:rsidR="00894D05" w:rsidRPr="006B6AF7">
          <w:rPr>
            <w:rStyle w:val="Hyperlink"/>
            <w:noProof/>
          </w:rPr>
          <w:t>Das Sidepanel</w:t>
        </w:r>
        <w:r w:rsidR="00894D05">
          <w:rPr>
            <w:noProof/>
            <w:webHidden/>
          </w:rPr>
          <w:tab/>
        </w:r>
        <w:r w:rsidR="00894D05">
          <w:rPr>
            <w:noProof/>
            <w:webHidden/>
          </w:rPr>
          <w:fldChar w:fldCharType="begin"/>
        </w:r>
        <w:r w:rsidR="00894D05">
          <w:rPr>
            <w:noProof/>
            <w:webHidden/>
          </w:rPr>
          <w:instrText xml:space="preserve"> PAGEREF _Toc503363448 \h </w:instrText>
        </w:r>
        <w:r w:rsidR="00894D05">
          <w:rPr>
            <w:noProof/>
            <w:webHidden/>
          </w:rPr>
        </w:r>
        <w:r w:rsidR="00894D05">
          <w:rPr>
            <w:noProof/>
            <w:webHidden/>
          </w:rPr>
          <w:fldChar w:fldCharType="separate"/>
        </w:r>
        <w:r w:rsidR="00894D05">
          <w:rPr>
            <w:noProof/>
            <w:webHidden/>
          </w:rPr>
          <w:t>76</w:t>
        </w:r>
        <w:r w:rsidR="00894D05">
          <w:rPr>
            <w:noProof/>
            <w:webHidden/>
          </w:rPr>
          <w:fldChar w:fldCharType="end"/>
        </w:r>
      </w:hyperlink>
    </w:p>
    <w:p w14:paraId="5314FC62" w14:textId="5DF7C404" w:rsidR="00894D05" w:rsidRDefault="009C786D">
      <w:pPr>
        <w:pStyle w:val="TOC3"/>
        <w:rPr>
          <w:rFonts w:asciiTheme="minorHAnsi" w:eastAsiaTheme="minorEastAsia" w:hAnsiTheme="minorHAnsi" w:cstheme="minorBidi"/>
          <w:noProof/>
          <w:sz w:val="22"/>
          <w:lang w:val="en-US" w:eastAsia="en-US"/>
        </w:rPr>
      </w:pPr>
      <w:hyperlink w:anchor="_Toc503363449" w:history="1">
        <w:r w:rsidR="00894D05" w:rsidRPr="006B6AF7">
          <w:rPr>
            <w:rStyle w:val="Hyperlink"/>
            <w:noProof/>
          </w:rPr>
          <w:t>7.3.2</w:t>
        </w:r>
        <w:r w:rsidR="00894D05">
          <w:rPr>
            <w:rFonts w:asciiTheme="minorHAnsi" w:eastAsiaTheme="minorEastAsia" w:hAnsiTheme="minorHAnsi" w:cstheme="minorBidi"/>
            <w:noProof/>
            <w:sz w:val="22"/>
            <w:lang w:val="en-US" w:eastAsia="en-US"/>
          </w:rPr>
          <w:tab/>
        </w:r>
        <w:r w:rsidR="00894D05" w:rsidRPr="006B6AF7">
          <w:rPr>
            <w:rStyle w:val="Hyperlink"/>
            <w:noProof/>
          </w:rPr>
          <w:t>Der Anzeigebereich</w:t>
        </w:r>
        <w:r w:rsidR="00894D05">
          <w:rPr>
            <w:noProof/>
            <w:webHidden/>
          </w:rPr>
          <w:tab/>
        </w:r>
        <w:r w:rsidR="00894D05">
          <w:rPr>
            <w:noProof/>
            <w:webHidden/>
          </w:rPr>
          <w:fldChar w:fldCharType="begin"/>
        </w:r>
        <w:r w:rsidR="00894D05">
          <w:rPr>
            <w:noProof/>
            <w:webHidden/>
          </w:rPr>
          <w:instrText xml:space="preserve"> PAGEREF _Toc503363449 \h </w:instrText>
        </w:r>
        <w:r w:rsidR="00894D05">
          <w:rPr>
            <w:noProof/>
            <w:webHidden/>
          </w:rPr>
        </w:r>
        <w:r w:rsidR="00894D05">
          <w:rPr>
            <w:noProof/>
            <w:webHidden/>
          </w:rPr>
          <w:fldChar w:fldCharType="separate"/>
        </w:r>
        <w:r w:rsidR="00894D05">
          <w:rPr>
            <w:noProof/>
            <w:webHidden/>
          </w:rPr>
          <w:t>78</w:t>
        </w:r>
        <w:r w:rsidR="00894D05">
          <w:rPr>
            <w:noProof/>
            <w:webHidden/>
          </w:rPr>
          <w:fldChar w:fldCharType="end"/>
        </w:r>
      </w:hyperlink>
    </w:p>
    <w:p w14:paraId="67231417" w14:textId="08A81C25" w:rsidR="00894D05" w:rsidRDefault="009C786D">
      <w:pPr>
        <w:pStyle w:val="TOC2"/>
        <w:rPr>
          <w:rFonts w:asciiTheme="minorHAnsi" w:eastAsiaTheme="minorEastAsia" w:hAnsiTheme="minorHAnsi" w:cstheme="minorBidi"/>
          <w:noProof/>
          <w:sz w:val="22"/>
          <w:lang w:val="en-US" w:eastAsia="en-US"/>
        </w:rPr>
      </w:pPr>
      <w:hyperlink w:anchor="_Toc503363450" w:history="1">
        <w:r w:rsidR="00894D05" w:rsidRPr="006B6AF7">
          <w:rPr>
            <w:rStyle w:val="Hyperlink"/>
            <w:noProof/>
          </w:rPr>
          <w:t>7.4</w:t>
        </w:r>
        <w:r w:rsidR="00894D05">
          <w:rPr>
            <w:rFonts w:asciiTheme="minorHAnsi" w:eastAsiaTheme="minorEastAsia" w:hAnsiTheme="minorHAnsi" w:cstheme="minorBidi"/>
            <w:noProof/>
            <w:sz w:val="22"/>
            <w:lang w:val="en-US" w:eastAsia="en-US"/>
          </w:rPr>
          <w:tab/>
        </w:r>
        <w:r w:rsidR="00894D05" w:rsidRPr="006B6AF7">
          <w:rPr>
            <w:rStyle w:val="Hyperlink"/>
            <w:noProof/>
          </w:rPr>
          <w:t>Die Personensuche</w:t>
        </w:r>
        <w:r w:rsidR="00894D05">
          <w:rPr>
            <w:noProof/>
            <w:webHidden/>
          </w:rPr>
          <w:tab/>
        </w:r>
        <w:r w:rsidR="00894D05">
          <w:rPr>
            <w:noProof/>
            <w:webHidden/>
          </w:rPr>
          <w:fldChar w:fldCharType="begin"/>
        </w:r>
        <w:r w:rsidR="00894D05">
          <w:rPr>
            <w:noProof/>
            <w:webHidden/>
          </w:rPr>
          <w:instrText xml:space="preserve"> PAGEREF _Toc503363450 \h </w:instrText>
        </w:r>
        <w:r w:rsidR="00894D05">
          <w:rPr>
            <w:noProof/>
            <w:webHidden/>
          </w:rPr>
        </w:r>
        <w:r w:rsidR="00894D05">
          <w:rPr>
            <w:noProof/>
            <w:webHidden/>
          </w:rPr>
          <w:fldChar w:fldCharType="separate"/>
        </w:r>
        <w:r w:rsidR="00894D05">
          <w:rPr>
            <w:noProof/>
            <w:webHidden/>
          </w:rPr>
          <w:t>78</w:t>
        </w:r>
        <w:r w:rsidR="00894D05">
          <w:rPr>
            <w:noProof/>
            <w:webHidden/>
          </w:rPr>
          <w:fldChar w:fldCharType="end"/>
        </w:r>
      </w:hyperlink>
    </w:p>
    <w:p w14:paraId="47C6A40D" w14:textId="707516F7" w:rsidR="00894D05" w:rsidRDefault="009C786D">
      <w:pPr>
        <w:pStyle w:val="TOC3"/>
        <w:rPr>
          <w:rFonts w:asciiTheme="minorHAnsi" w:eastAsiaTheme="minorEastAsia" w:hAnsiTheme="minorHAnsi" w:cstheme="minorBidi"/>
          <w:noProof/>
          <w:sz w:val="22"/>
          <w:lang w:val="en-US" w:eastAsia="en-US"/>
        </w:rPr>
      </w:pPr>
      <w:hyperlink w:anchor="_Toc503363451" w:history="1">
        <w:r w:rsidR="00894D05" w:rsidRPr="006B6AF7">
          <w:rPr>
            <w:rStyle w:val="Hyperlink"/>
            <w:noProof/>
          </w:rPr>
          <w:t>7.4.1</w:t>
        </w:r>
        <w:r w:rsidR="00894D05">
          <w:rPr>
            <w:rFonts w:asciiTheme="minorHAnsi" w:eastAsiaTheme="minorEastAsia" w:hAnsiTheme="minorHAnsi" w:cstheme="minorBidi"/>
            <w:noProof/>
            <w:sz w:val="22"/>
            <w:lang w:val="en-US" w:eastAsia="en-US"/>
          </w:rPr>
          <w:tab/>
        </w:r>
        <w:r w:rsidR="00894D05" w:rsidRPr="006B6AF7">
          <w:rPr>
            <w:rStyle w:val="Hyperlink"/>
            <w:noProof/>
          </w:rPr>
          <w:t>Das Sidepanel</w:t>
        </w:r>
        <w:r w:rsidR="00894D05">
          <w:rPr>
            <w:noProof/>
            <w:webHidden/>
          </w:rPr>
          <w:tab/>
        </w:r>
        <w:r w:rsidR="00894D05">
          <w:rPr>
            <w:noProof/>
            <w:webHidden/>
          </w:rPr>
          <w:fldChar w:fldCharType="begin"/>
        </w:r>
        <w:r w:rsidR="00894D05">
          <w:rPr>
            <w:noProof/>
            <w:webHidden/>
          </w:rPr>
          <w:instrText xml:space="preserve"> PAGEREF _Toc503363451 \h </w:instrText>
        </w:r>
        <w:r w:rsidR="00894D05">
          <w:rPr>
            <w:noProof/>
            <w:webHidden/>
          </w:rPr>
        </w:r>
        <w:r w:rsidR="00894D05">
          <w:rPr>
            <w:noProof/>
            <w:webHidden/>
          </w:rPr>
          <w:fldChar w:fldCharType="separate"/>
        </w:r>
        <w:r w:rsidR="00894D05">
          <w:rPr>
            <w:noProof/>
            <w:webHidden/>
          </w:rPr>
          <w:t>78</w:t>
        </w:r>
        <w:r w:rsidR="00894D05">
          <w:rPr>
            <w:noProof/>
            <w:webHidden/>
          </w:rPr>
          <w:fldChar w:fldCharType="end"/>
        </w:r>
      </w:hyperlink>
    </w:p>
    <w:p w14:paraId="2A905D91" w14:textId="50A11D79" w:rsidR="00894D05" w:rsidRDefault="009C786D">
      <w:pPr>
        <w:pStyle w:val="TOC3"/>
        <w:rPr>
          <w:rFonts w:asciiTheme="minorHAnsi" w:eastAsiaTheme="minorEastAsia" w:hAnsiTheme="minorHAnsi" w:cstheme="minorBidi"/>
          <w:noProof/>
          <w:sz w:val="22"/>
          <w:lang w:val="en-US" w:eastAsia="en-US"/>
        </w:rPr>
      </w:pPr>
      <w:hyperlink w:anchor="_Toc503363452" w:history="1">
        <w:r w:rsidR="00894D05" w:rsidRPr="006B6AF7">
          <w:rPr>
            <w:rStyle w:val="Hyperlink"/>
            <w:noProof/>
          </w:rPr>
          <w:t>7.4.2</w:t>
        </w:r>
        <w:r w:rsidR="00894D05">
          <w:rPr>
            <w:rFonts w:asciiTheme="minorHAnsi" w:eastAsiaTheme="minorEastAsia" w:hAnsiTheme="minorHAnsi" w:cstheme="minorBidi"/>
            <w:noProof/>
            <w:sz w:val="22"/>
            <w:lang w:val="en-US" w:eastAsia="en-US"/>
          </w:rPr>
          <w:tab/>
        </w:r>
        <w:r w:rsidR="00894D05" w:rsidRPr="006B6AF7">
          <w:rPr>
            <w:rStyle w:val="Hyperlink"/>
            <w:noProof/>
          </w:rPr>
          <w:t>Der Anzeigebereich</w:t>
        </w:r>
        <w:r w:rsidR="00894D05">
          <w:rPr>
            <w:noProof/>
            <w:webHidden/>
          </w:rPr>
          <w:tab/>
        </w:r>
        <w:r w:rsidR="00894D05">
          <w:rPr>
            <w:noProof/>
            <w:webHidden/>
          </w:rPr>
          <w:fldChar w:fldCharType="begin"/>
        </w:r>
        <w:r w:rsidR="00894D05">
          <w:rPr>
            <w:noProof/>
            <w:webHidden/>
          </w:rPr>
          <w:instrText xml:space="preserve"> PAGEREF _Toc503363452 \h </w:instrText>
        </w:r>
        <w:r w:rsidR="00894D05">
          <w:rPr>
            <w:noProof/>
            <w:webHidden/>
          </w:rPr>
        </w:r>
        <w:r w:rsidR="00894D05">
          <w:rPr>
            <w:noProof/>
            <w:webHidden/>
          </w:rPr>
          <w:fldChar w:fldCharType="separate"/>
        </w:r>
        <w:r w:rsidR="00894D05">
          <w:rPr>
            <w:noProof/>
            <w:webHidden/>
          </w:rPr>
          <w:t>79</w:t>
        </w:r>
        <w:r w:rsidR="00894D05">
          <w:rPr>
            <w:noProof/>
            <w:webHidden/>
          </w:rPr>
          <w:fldChar w:fldCharType="end"/>
        </w:r>
      </w:hyperlink>
    </w:p>
    <w:p w14:paraId="7F624B27" w14:textId="435F1214" w:rsidR="00894D05" w:rsidRDefault="009C786D">
      <w:pPr>
        <w:pStyle w:val="TOC2"/>
        <w:rPr>
          <w:rFonts w:asciiTheme="minorHAnsi" w:eastAsiaTheme="minorEastAsia" w:hAnsiTheme="minorHAnsi" w:cstheme="minorBidi"/>
          <w:noProof/>
          <w:sz w:val="22"/>
          <w:lang w:val="en-US" w:eastAsia="en-US"/>
        </w:rPr>
      </w:pPr>
      <w:hyperlink w:anchor="_Toc503363453" w:history="1">
        <w:r w:rsidR="00894D05" w:rsidRPr="006B6AF7">
          <w:rPr>
            <w:rStyle w:val="Hyperlink"/>
            <w:noProof/>
          </w:rPr>
          <w:t>7.5</w:t>
        </w:r>
        <w:r w:rsidR="00894D05">
          <w:rPr>
            <w:rFonts w:asciiTheme="minorHAnsi" w:eastAsiaTheme="minorEastAsia" w:hAnsiTheme="minorHAnsi" w:cstheme="minorBidi"/>
            <w:noProof/>
            <w:sz w:val="22"/>
            <w:lang w:val="en-US" w:eastAsia="en-US"/>
          </w:rPr>
          <w:tab/>
        </w:r>
        <w:r w:rsidR="00894D05" w:rsidRPr="006B6AF7">
          <w:rPr>
            <w:rStyle w:val="Hyperlink"/>
            <w:noProof/>
          </w:rPr>
          <w:t>Die Teilnehmersuche</w:t>
        </w:r>
        <w:r w:rsidR="00894D05">
          <w:rPr>
            <w:noProof/>
            <w:webHidden/>
          </w:rPr>
          <w:tab/>
        </w:r>
        <w:r w:rsidR="00894D05">
          <w:rPr>
            <w:noProof/>
            <w:webHidden/>
          </w:rPr>
          <w:fldChar w:fldCharType="begin"/>
        </w:r>
        <w:r w:rsidR="00894D05">
          <w:rPr>
            <w:noProof/>
            <w:webHidden/>
          </w:rPr>
          <w:instrText xml:space="preserve"> PAGEREF _Toc503363453 \h </w:instrText>
        </w:r>
        <w:r w:rsidR="00894D05">
          <w:rPr>
            <w:noProof/>
            <w:webHidden/>
          </w:rPr>
        </w:r>
        <w:r w:rsidR="00894D05">
          <w:rPr>
            <w:noProof/>
            <w:webHidden/>
          </w:rPr>
          <w:fldChar w:fldCharType="separate"/>
        </w:r>
        <w:r w:rsidR="00894D05">
          <w:rPr>
            <w:noProof/>
            <w:webHidden/>
          </w:rPr>
          <w:t>80</w:t>
        </w:r>
        <w:r w:rsidR="00894D05">
          <w:rPr>
            <w:noProof/>
            <w:webHidden/>
          </w:rPr>
          <w:fldChar w:fldCharType="end"/>
        </w:r>
      </w:hyperlink>
    </w:p>
    <w:p w14:paraId="78EA224F" w14:textId="32D54060" w:rsidR="00894D05" w:rsidRDefault="009C786D">
      <w:pPr>
        <w:pStyle w:val="TOC3"/>
        <w:rPr>
          <w:rFonts w:asciiTheme="minorHAnsi" w:eastAsiaTheme="minorEastAsia" w:hAnsiTheme="minorHAnsi" w:cstheme="minorBidi"/>
          <w:noProof/>
          <w:sz w:val="22"/>
          <w:lang w:val="en-US" w:eastAsia="en-US"/>
        </w:rPr>
      </w:pPr>
      <w:hyperlink w:anchor="_Toc503363454" w:history="1">
        <w:r w:rsidR="00894D05" w:rsidRPr="006B6AF7">
          <w:rPr>
            <w:rStyle w:val="Hyperlink"/>
            <w:noProof/>
          </w:rPr>
          <w:t>7.5.1</w:t>
        </w:r>
        <w:r w:rsidR="00894D05">
          <w:rPr>
            <w:rFonts w:asciiTheme="minorHAnsi" w:eastAsiaTheme="minorEastAsia" w:hAnsiTheme="minorHAnsi" w:cstheme="minorBidi"/>
            <w:noProof/>
            <w:sz w:val="22"/>
            <w:lang w:val="en-US" w:eastAsia="en-US"/>
          </w:rPr>
          <w:tab/>
        </w:r>
        <w:r w:rsidR="00894D05" w:rsidRPr="006B6AF7">
          <w:rPr>
            <w:rStyle w:val="Hyperlink"/>
            <w:noProof/>
          </w:rPr>
          <w:t>Der Anzeigebereich</w:t>
        </w:r>
        <w:r w:rsidR="00894D05">
          <w:rPr>
            <w:noProof/>
            <w:webHidden/>
          </w:rPr>
          <w:tab/>
        </w:r>
        <w:r w:rsidR="00894D05">
          <w:rPr>
            <w:noProof/>
            <w:webHidden/>
          </w:rPr>
          <w:fldChar w:fldCharType="begin"/>
        </w:r>
        <w:r w:rsidR="00894D05">
          <w:rPr>
            <w:noProof/>
            <w:webHidden/>
          </w:rPr>
          <w:instrText xml:space="preserve"> PAGEREF _Toc503363454 \h </w:instrText>
        </w:r>
        <w:r w:rsidR="00894D05">
          <w:rPr>
            <w:noProof/>
            <w:webHidden/>
          </w:rPr>
        </w:r>
        <w:r w:rsidR="00894D05">
          <w:rPr>
            <w:noProof/>
            <w:webHidden/>
          </w:rPr>
          <w:fldChar w:fldCharType="separate"/>
        </w:r>
        <w:r w:rsidR="00894D05">
          <w:rPr>
            <w:noProof/>
            <w:webHidden/>
          </w:rPr>
          <w:t>81</w:t>
        </w:r>
        <w:r w:rsidR="00894D05">
          <w:rPr>
            <w:noProof/>
            <w:webHidden/>
          </w:rPr>
          <w:fldChar w:fldCharType="end"/>
        </w:r>
      </w:hyperlink>
    </w:p>
    <w:p w14:paraId="49331660" w14:textId="765856EA" w:rsidR="00894D05" w:rsidRDefault="009C786D">
      <w:pPr>
        <w:pStyle w:val="TOC3"/>
        <w:rPr>
          <w:rFonts w:asciiTheme="minorHAnsi" w:eastAsiaTheme="minorEastAsia" w:hAnsiTheme="minorHAnsi" w:cstheme="minorBidi"/>
          <w:noProof/>
          <w:sz w:val="22"/>
          <w:lang w:val="en-US" w:eastAsia="en-US"/>
        </w:rPr>
      </w:pPr>
      <w:hyperlink w:anchor="_Toc503363455" w:history="1">
        <w:r w:rsidR="00894D05" w:rsidRPr="006B6AF7">
          <w:rPr>
            <w:rStyle w:val="Hyperlink"/>
            <w:noProof/>
          </w:rPr>
          <w:t>7.5.2</w:t>
        </w:r>
        <w:r w:rsidR="00894D05">
          <w:rPr>
            <w:rFonts w:asciiTheme="minorHAnsi" w:eastAsiaTheme="minorEastAsia" w:hAnsiTheme="minorHAnsi" w:cstheme="minorBidi"/>
            <w:noProof/>
            <w:sz w:val="22"/>
            <w:lang w:val="en-US" w:eastAsia="en-US"/>
          </w:rPr>
          <w:tab/>
        </w:r>
        <w:r w:rsidR="00894D05" w:rsidRPr="006B6AF7">
          <w:rPr>
            <w:rStyle w:val="Hyperlink"/>
            <w:noProof/>
          </w:rPr>
          <w:t>Erfassung Walk-in Teilnehmer</w:t>
        </w:r>
        <w:r w:rsidR="00894D05">
          <w:rPr>
            <w:noProof/>
            <w:webHidden/>
          </w:rPr>
          <w:tab/>
        </w:r>
        <w:r w:rsidR="00894D05">
          <w:rPr>
            <w:noProof/>
            <w:webHidden/>
          </w:rPr>
          <w:fldChar w:fldCharType="begin"/>
        </w:r>
        <w:r w:rsidR="00894D05">
          <w:rPr>
            <w:noProof/>
            <w:webHidden/>
          </w:rPr>
          <w:instrText xml:space="preserve"> PAGEREF _Toc503363455 \h </w:instrText>
        </w:r>
        <w:r w:rsidR="00894D05">
          <w:rPr>
            <w:noProof/>
            <w:webHidden/>
          </w:rPr>
        </w:r>
        <w:r w:rsidR="00894D05">
          <w:rPr>
            <w:noProof/>
            <w:webHidden/>
          </w:rPr>
          <w:fldChar w:fldCharType="separate"/>
        </w:r>
        <w:r w:rsidR="00894D05">
          <w:rPr>
            <w:noProof/>
            <w:webHidden/>
          </w:rPr>
          <w:t>82</w:t>
        </w:r>
        <w:r w:rsidR="00894D05">
          <w:rPr>
            <w:noProof/>
            <w:webHidden/>
          </w:rPr>
          <w:fldChar w:fldCharType="end"/>
        </w:r>
      </w:hyperlink>
    </w:p>
    <w:p w14:paraId="47EE4D72" w14:textId="399FE1DB" w:rsidR="00894D05" w:rsidRDefault="009C786D">
      <w:pPr>
        <w:pStyle w:val="TOC2"/>
        <w:rPr>
          <w:rFonts w:asciiTheme="minorHAnsi" w:eastAsiaTheme="minorEastAsia" w:hAnsiTheme="minorHAnsi" w:cstheme="minorBidi"/>
          <w:noProof/>
          <w:sz w:val="22"/>
          <w:lang w:val="en-US" w:eastAsia="en-US"/>
        </w:rPr>
      </w:pPr>
      <w:hyperlink w:anchor="_Toc503363456" w:history="1">
        <w:r w:rsidR="00894D05" w:rsidRPr="006B6AF7">
          <w:rPr>
            <w:rStyle w:val="Hyperlink"/>
            <w:noProof/>
          </w:rPr>
          <w:t>7.6</w:t>
        </w:r>
        <w:r w:rsidR="00894D05">
          <w:rPr>
            <w:rFonts w:asciiTheme="minorHAnsi" w:eastAsiaTheme="minorEastAsia" w:hAnsiTheme="minorHAnsi" w:cstheme="minorBidi"/>
            <w:noProof/>
            <w:sz w:val="22"/>
            <w:lang w:val="en-US" w:eastAsia="en-US"/>
          </w:rPr>
          <w:tab/>
        </w:r>
        <w:r w:rsidR="00894D05" w:rsidRPr="006B6AF7">
          <w:rPr>
            <w:rStyle w:val="Hyperlink"/>
            <w:noProof/>
          </w:rPr>
          <w:t>Catering &amp; Services Suche</w:t>
        </w:r>
        <w:r w:rsidR="00894D05">
          <w:rPr>
            <w:noProof/>
            <w:webHidden/>
          </w:rPr>
          <w:tab/>
        </w:r>
        <w:r w:rsidR="00894D05">
          <w:rPr>
            <w:noProof/>
            <w:webHidden/>
          </w:rPr>
          <w:fldChar w:fldCharType="begin"/>
        </w:r>
        <w:r w:rsidR="00894D05">
          <w:rPr>
            <w:noProof/>
            <w:webHidden/>
          </w:rPr>
          <w:instrText xml:space="preserve"> PAGEREF _Toc503363456 \h </w:instrText>
        </w:r>
        <w:r w:rsidR="00894D05">
          <w:rPr>
            <w:noProof/>
            <w:webHidden/>
          </w:rPr>
        </w:r>
        <w:r w:rsidR="00894D05">
          <w:rPr>
            <w:noProof/>
            <w:webHidden/>
          </w:rPr>
          <w:fldChar w:fldCharType="separate"/>
        </w:r>
        <w:r w:rsidR="00894D05">
          <w:rPr>
            <w:noProof/>
            <w:webHidden/>
          </w:rPr>
          <w:t>84</w:t>
        </w:r>
        <w:r w:rsidR="00894D05">
          <w:rPr>
            <w:noProof/>
            <w:webHidden/>
          </w:rPr>
          <w:fldChar w:fldCharType="end"/>
        </w:r>
      </w:hyperlink>
    </w:p>
    <w:p w14:paraId="1C1DEFD3" w14:textId="0A628802" w:rsidR="00894D05" w:rsidRDefault="009C786D">
      <w:pPr>
        <w:pStyle w:val="TOC3"/>
        <w:rPr>
          <w:rFonts w:asciiTheme="minorHAnsi" w:eastAsiaTheme="minorEastAsia" w:hAnsiTheme="minorHAnsi" w:cstheme="minorBidi"/>
          <w:noProof/>
          <w:sz w:val="22"/>
          <w:lang w:val="en-US" w:eastAsia="en-US"/>
        </w:rPr>
      </w:pPr>
      <w:hyperlink w:anchor="_Toc503363457" w:history="1">
        <w:r w:rsidR="00894D05" w:rsidRPr="006B6AF7">
          <w:rPr>
            <w:rStyle w:val="Hyperlink"/>
            <w:noProof/>
          </w:rPr>
          <w:t>7.6.1</w:t>
        </w:r>
        <w:r w:rsidR="00894D05">
          <w:rPr>
            <w:rFonts w:asciiTheme="minorHAnsi" w:eastAsiaTheme="minorEastAsia" w:hAnsiTheme="minorHAnsi" w:cstheme="minorBidi"/>
            <w:noProof/>
            <w:sz w:val="22"/>
            <w:lang w:val="en-US" w:eastAsia="en-US"/>
          </w:rPr>
          <w:tab/>
        </w:r>
        <w:r w:rsidR="00894D05" w:rsidRPr="006B6AF7">
          <w:rPr>
            <w:rStyle w:val="Hyperlink"/>
            <w:noProof/>
          </w:rPr>
          <w:t>Das Sidepanel</w:t>
        </w:r>
        <w:r w:rsidR="00894D05">
          <w:rPr>
            <w:noProof/>
            <w:webHidden/>
          </w:rPr>
          <w:tab/>
        </w:r>
        <w:r w:rsidR="00894D05">
          <w:rPr>
            <w:noProof/>
            <w:webHidden/>
          </w:rPr>
          <w:fldChar w:fldCharType="begin"/>
        </w:r>
        <w:r w:rsidR="00894D05">
          <w:rPr>
            <w:noProof/>
            <w:webHidden/>
          </w:rPr>
          <w:instrText xml:space="preserve"> PAGEREF _Toc503363457 \h </w:instrText>
        </w:r>
        <w:r w:rsidR="00894D05">
          <w:rPr>
            <w:noProof/>
            <w:webHidden/>
          </w:rPr>
        </w:r>
        <w:r w:rsidR="00894D05">
          <w:rPr>
            <w:noProof/>
            <w:webHidden/>
          </w:rPr>
          <w:fldChar w:fldCharType="separate"/>
        </w:r>
        <w:r w:rsidR="00894D05">
          <w:rPr>
            <w:noProof/>
            <w:webHidden/>
          </w:rPr>
          <w:t>84</w:t>
        </w:r>
        <w:r w:rsidR="00894D05">
          <w:rPr>
            <w:noProof/>
            <w:webHidden/>
          </w:rPr>
          <w:fldChar w:fldCharType="end"/>
        </w:r>
      </w:hyperlink>
    </w:p>
    <w:p w14:paraId="43862A39" w14:textId="2BE031CB" w:rsidR="00894D05" w:rsidRDefault="009C786D">
      <w:pPr>
        <w:pStyle w:val="TOC3"/>
        <w:rPr>
          <w:rFonts w:asciiTheme="minorHAnsi" w:eastAsiaTheme="minorEastAsia" w:hAnsiTheme="minorHAnsi" w:cstheme="minorBidi"/>
          <w:noProof/>
          <w:sz w:val="22"/>
          <w:lang w:val="en-US" w:eastAsia="en-US"/>
        </w:rPr>
      </w:pPr>
      <w:hyperlink w:anchor="_Toc503363458" w:history="1">
        <w:r w:rsidR="00894D05" w:rsidRPr="006B6AF7">
          <w:rPr>
            <w:rStyle w:val="Hyperlink"/>
            <w:noProof/>
          </w:rPr>
          <w:t>7.6.2</w:t>
        </w:r>
        <w:r w:rsidR="00894D05">
          <w:rPr>
            <w:rFonts w:asciiTheme="minorHAnsi" w:eastAsiaTheme="minorEastAsia" w:hAnsiTheme="minorHAnsi" w:cstheme="minorBidi"/>
            <w:noProof/>
            <w:sz w:val="22"/>
            <w:lang w:val="en-US" w:eastAsia="en-US"/>
          </w:rPr>
          <w:tab/>
        </w:r>
        <w:r w:rsidR="00894D05" w:rsidRPr="006B6AF7">
          <w:rPr>
            <w:rStyle w:val="Hyperlink"/>
            <w:noProof/>
          </w:rPr>
          <w:t>Der Anzeigebereich</w:t>
        </w:r>
        <w:r w:rsidR="00894D05">
          <w:rPr>
            <w:noProof/>
            <w:webHidden/>
          </w:rPr>
          <w:tab/>
        </w:r>
        <w:r w:rsidR="00894D05">
          <w:rPr>
            <w:noProof/>
            <w:webHidden/>
          </w:rPr>
          <w:fldChar w:fldCharType="begin"/>
        </w:r>
        <w:r w:rsidR="00894D05">
          <w:rPr>
            <w:noProof/>
            <w:webHidden/>
          </w:rPr>
          <w:instrText xml:space="preserve"> PAGEREF _Toc503363458 \h </w:instrText>
        </w:r>
        <w:r w:rsidR="00894D05">
          <w:rPr>
            <w:noProof/>
            <w:webHidden/>
          </w:rPr>
        </w:r>
        <w:r w:rsidR="00894D05">
          <w:rPr>
            <w:noProof/>
            <w:webHidden/>
          </w:rPr>
          <w:fldChar w:fldCharType="separate"/>
        </w:r>
        <w:r w:rsidR="00894D05">
          <w:rPr>
            <w:noProof/>
            <w:webHidden/>
          </w:rPr>
          <w:t>85</w:t>
        </w:r>
        <w:r w:rsidR="00894D05">
          <w:rPr>
            <w:noProof/>
            <w:webHidden/>
          </w:rPr>
          <w:fldChar w:fldCharType="end"/>
        </w:r>
      </w:hyperlink>
    </w:p>
    <w:p w14:paraId="1DC8E601" w14:textId="538E8F19" w:rsidR="00813C72" w:rsidRDefault="00EF1C06" w:rsidP="00974424">
      <w:pPr>
        <w:tabs>
          <w:tab w:val="left" w:pos="851"/>
          <w:tab w:val="right" w:pos="7762"/>
        </w:tabs>
        <w:rPr>
          <w:szCs w:val="20"/>
          <w:lang w:eastAsia="en-US"/>
        </w:rPr>
      </w:pPr>
      <w:r>
        <w:rPr>
          <w:szCs w:val="20"/>
          <w:lang w:eastAsia="en-US"/>
        </w:rPr>
        <w:fldChar w:fldCharType="end"/>
      </w:r>
    </w:p>
    <w:p w14:paraId="3F2C7421" w14:textId="77777777" w:rsidR="00813C72" w:rsidRDefault="00813C72">
      <w:pPr>
        <w:tabs>
          <w:tab w:val="left" w:pos="851"/>
        </w:tabs>
        <w:rPr>
          <w:szCs w:val="20"/>
          <w:lang w:eastAsia="en-US"/>
        </w:rPr>
      </w:pPr>
    </w:p>
    <w:p w14:paraId="276FDF92" w14:textId="77777777" w:rsidR="000C232E" w:rsidRDefault="000C232E">
      <w:pPr>
        <w:tabs>
          <w:tab w:val="left" w:pos="851"/>
        </w:tabs>
        <w:rPr>
          <w:szCs w:val="20"/>
          <w:lang w:eastAsia="en-US"/>
        </w:rPr>
      </w:pPr>
    </w:p>
    <w:p w14:paraId="09E0A5C1" w14:textId="77777777" w:rsidR="000C232E" w:rsidRDefault="000C232E">
      <w:pPr>
        <w:rPr>
          <w:szCs w:val="20"/>
          <w:lang w:eastAsia="en-US"/>
        </w:rPr>
      </w:pPr>
      <w:r>
        <w:rPr>
          <w:szCs w:val="20"/>
          <w:lang w:eastAsia="en-US"/>
        </w:rPr>
        <w:br w:type="page"/>
      </w:r>
    </w:p>
    <w:p w14:paraId="5438CAE8" w14:textId="77777777" w:rsidR="00DD0F16" w:rsidRPr="00DD08F9" w:rsidRDefault="00DD0F16" w:rsidP="00A503AB">
      <w:pPr>
        <w:pStyle w:val="Heading1"/>
      </w:pPr>
      <w:bookmarkStart w:id="5" w:name="_Toc304552726"/>
      <w:bookmarkStart w:id="6" w:name="_Toc503363380"/>
      <w:bookmarkStart w:id="7" w:name="_Toc177622916"/>
      <w:bookmarkStart w:id="8" w:name="_Toc223236051"/>
      <w:bookmarkStart w:id="9" w:name="_Toc231094335"/>
      <w:r w:rsidRPr="00DD08F9">
        <w:lastRenderedPageBreak/>
        <w:t>Einleitung</w:t>
      </w:r>
      <w:bookmarkEnd w:id="5"/>
      <w:bookmarkEnd w:id="6"/>
    </w:p>
    <w:p w14:paraId="21CD03CB" w14:textId="77777777" w:rsidR="00DD0F16" w:rsidRPr="00EB1B1F" w:rsidRDefault="00DD0F16" w:rsidP="00A503AB">
      <w:pPr>
        <w:pStyle w:val="Heading2"/>
        <w:tabs>
          <w:tab w:val="clear" w:pos="426"/>
          <w:tab w:val="num" w:pos="432"/>
        </w:tabs>
      </w:pPr>
      <w:bookmarkStart w:id="10" w:name="_Toc304552727"/>
      <w:bookmarkStart w:id="11" w:name="_Toc503363381"/>
      <w:r w:rsidRPr="00EB1B1F">
        <w:t>Inhalt des Dokuments</w:t>
      </w:r>
      <w:bookmarkEnd w:id="10"/>
      <w:bookmarkEnd w:id="11"/>
    </w:p>
    <w:p w14:paraId="51175099" w14:textId="731E0612" w:rsidR="00DD0F16" w:rsidRDefault="00DD0F16" w:rsidP="00DD0F16">
      <w:pPr>
        <w:rPr>
          <w:lang w:eastAsia="en-US"/>
        </w:rPr>
      </w:pPr>
      <w:bookmarkStart w:id="12" w:name="_Ref93980570"/>
      <w:r>
        <w:rPr>
          <w:lang w:eastAsia="en-US"/>
        </w:rPr>
        <w:t xml:space="preserve">Dieses Handbuch beschreibt und erklärt den Umgang mit dem </w:t>
      </w:r>
      <w:r w:rsidR="003F0D47">
        <w:rPr>
          <w:lang w:eastAsia="en-US"/>
        </w:rPr>
        <w:t>ROOMS</w:t>
      </w:r>
      <w:r>
        <w:rPr>
          <w:lang w:eastAsia="en-US"/>
        </w:rPr>
        <w:t xml:space="preserve"> Release 4.</w:t>
      </w:r>
      <w:r w:rsidR="004A1FF3">
        <w:rPr>
          <w:lang w:eastAsia="en-US"/>
        </w:rPr>
        <w:t>2</w:t>
      </w:r>
      <w:r>
        <w:rPr>
          <w:lang w:eastAsia="en-US"/>
        </w:rPr>
        <w:t xml:space="preserve"> für die </w:t>
      </w:r>
      <w:r w:rsidR="003F0D47">
        <w:rPr>
          <w:lang w:eastAsia="en-US"/>
        </w:rPr>
        <w:t>ROOMS</w:t>
      </w:r>
      <w:r>
        <w:rPr>
          <w:lang w:eastAsia="en-US"/>
        </w:rPr>
        <w:t xml:space="preserve"> Endbenutzer. Es dient den Benutzerinnen und Benutzern als Leitfaden für die Schulung sowie als Nachschlagewerk für Fragen, die sich beim täglichen Einsatz ergeben. </w:t>
      </w:r>
      <w:r>
        <w:t xml:space="preserve">Zur Nutzung aller in diesem Dokument beschriebenen Funktionen sind allenfalls spezifische Berechtigungen notwendig. </w:t>
      </w:r>
    </w:p>
    <w:p w14:paraId="067BCCDC" w14:textId="77777777" w:rsidR="00DD0F16" w:rsidRDefault="00DD0F16" w:rsidP="00DD0F16">
      <w:pPr>
        <w:rPr>
          <w:lang w:eastAsia="en-US"/>
        </w:rPr>
      </w:pPr>
    </w:p>
    <w:p w14:paraId="566ECE24" w14:textId="77777777" w:rsidR="00DD0F16" w:rsidRDefault="00DD0F16" w:rsidP="00DD0F16">
      <w:pPr>
        <w:rPr>
          <w:lang w:eastAsia="en-US"/>
        </w:rPr>
      </w:pPr>
    </w:p>
    <w:p w14:paraId="73E71A16" w14:textId="79062D38" w:rsidR="00DD0F16" w:rsidRDefault="00DD0F16" w:rsidP="00DD0F16">
      <w:pPr>
        <w:rPr>
          <w:lang w:eastAsia="en-US"/>
        </w:rPr>
      </w:pPr>
      <w:r>
        <w:rPr>
          <w:lang w:eastAsia="en-US"/>
        </w:rPr>
        <w:t xml:space="preserve">Wir wünschen Ihnen viel Erfolg mit </w:t>
      </w:r>
      <w:r w:rsidR="003F0D47">
        <w:rPr>
          <w:lang w:eastAsia="en-US"/>
        </w:rPr>
        <w:t>ROOMS</w:t>
      </w:r>
      <w:r>
        <w:rPr>
          <w:lang w:eastAsia="en-US"/>
        </w:rPr>
        <w:t>.</w:t>
      </w:r>
    </w:p>
    <w:p w14:paraId="03E0A420" w14:textId="77777777" w:rsidR="00DD0F16" w:rsidRDefault="00DD0F16" w:rsidP="00DD0F16">
      <w:pPr>
        <w:rPr>
          <w:lang w:eastAsia="en-US"/>
        </w:rPr>
      </w:pPr>
    </w:p>
    <w:p w14:paraId="5C0502EA" w14:textId="77777777" w:rsidR="00DD0F16" w:rsidRDefault="00DD0F16" w:rsidP="00DD0F16">
      <w:pPr>
        <w:rPr>
          <w:lang w:eastAsia="en-US"/>
        </w:rPr>
      </w:pPr>
    </w:p>
    <w:p w14:paraId="474DBA0D" w14:textId="77777777" w:rsidR="00DD0F16"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lang w:eastAsia="en-US"/>
        </w:rPr>
      </w:pPr>
      <w:r w:rsidRPr="002B0F89">
        <w:rPr>
          <w:b/>
          <w:color w:val="E36C0A" w:themeColor="accent6" w:themeShade="BF"/>
          <w:lang w:eastAsia="en-US"/>
        </w:rPr>
        <w:t>Hinweis</w:t>
      </w:r>
      <w:r w:rsidR="0042369A">
        <w:rPr>
          <w:b/>
          <w:color w:val="E36C0A" w:themeColor="accent6" w:themeShade="BF"/>
          <w:lang w:eastAsia="en-US"/>
        </w:rPr>
        <w:t>:</w:t>
      </w:r>
    </w:p>
    <w:p w14:paraId="0BE765E8" w14:textId="3155E95E" w:rsidR="00DD0F16" w:rsidRPr="00B219F1"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lang w:eastAsia="en-US"/>
        </w:rPr>
      </w:pPr>
      <w:r w:rsidRPr="00B219F1">
        <w:rPr>
          <w:color w:val="E36C0A" w:themeColor="accent6" w:themeShade="BF"/>
          <w:lang w:eastAsia="en-US"/>
        </w:rPr>
        <w:t>Wir verwenden der Einfachheit im ganzen Dokument ausschliesslich die männliche Form, wobei auch alle Benutzerinnen angesprochen sind.</w:t>
      </w:r>
    </w:p>
    <w:p w14:paraId="473D3F4F" w14:textId="77777777" w:rsidR="00DD0F16" w:rsidRDefault="00DD0F16" w:rsidP="00DD0F16">
      <w:pPr>
        <w:rPr>
          <w:lang w:eastAsia="en-US"/>
        </w:rPr>
      </w:pPr>
    </w:p>
    <w:p w14:paraId="13B2A539" w14:textId="77777777" w:rsidR="00DD0F16" w:rsidRDefault="00DD0F16" w:rsidP="00EB1B1F">
      <w:pPr>
        <w:pStyle w:val="Heading1"/>
      </w:pPr>
      <w:bookmarkStart w:id="13" w:name="_Toc304552728"/>
      <w:bookmarkStart w:id="14" w:name="_Toc503363382"/>
      <w:r>
        <w:lastRenderedPageBreak/>
        <w:t>Applikationsaufbau</w:t>
      </w:r>
      <w:bookmarkEnd w:id="13"/>
      <w:bookmarkEnd w:id="14"/>
    </w:p>
    <w:p w14:paraId="12D6E46D" w14:textId="77777777" w:rsidR="00DD0F16" w:rsidRDefault="00DD0F16" w:rsidP="00DD0F16">
      <w:pPr>
        <w:rPr>
          <w:lang w:eastAsia="en-US"/>
        </w:rPr>
      </w:pPr>
      <w:r>
        <w:rPr>
          <w:lang w:eastAsia="en-US"/>
        </w:rPr>
        <w:t xml:space="preserve">In diesem Kapitel wird erläutert, wie </w:t>
      </w:r>
      <w:r w:rsidR="003F0D47">
        <w:rPr>
          <w:lang w:eastAsia="en-US"/>
        </w:rPr>
        <w:t>ROOMS</w:t>
      </w:r>
      <w:r>
        <w:rPr>
          <w:lang w:eastAsia="en-US"/>
        </w:rPr>
        <w:t xml:space="preserve"> im Grundsatz aufgebaut ist. Das Fenster von </w:t>
      </w:r>
      <w:r w:rsidR="003F0D47">
        <w:rPr>
          <w:lang w:eastAsia="en-US"/>
        </w:rPr>
        <w:t>ROOMS</w:t>
      </w:r>
      <w:r>
        <w:rPr>
          <w:lang w:eastAsia="en-US"/>
        </w:rPr>
        <w:t xml:space="preserve"> ist in verschiedene Bereiche aufgeteilt, welche alle für eine reibungslose Arbeit mit ROOMS sorgen.</w:t>
      </w:r>
    </w:p>
    <w:p w14:paraId="0D36C33E" w14:textId="77777777" w:rsidR="006777E9" w:rsidRDefault="006777E9" w:rsidP="00DD0F16">
      <w:pPr>
        <w:rPr>
          <w:lang w:eastAsia="en-US"/>
        </w:rPr>
      </w:pPr>
    </w:p>
    <w:p w14:paraId="5101D372" w14:textId="7B059488" w:rsidR="00DD0F16" w:rsidRDefault="006777E9" w:rsidP="00DD0F16">
      <w:pPr>
        <w:rPr>
          <w:lang w:eastAsia="en-US"/>
        </w:rPr>
      </w:pPr>
      <w:r>
        <w:rPr>
          <w:noProof/>
          <w:lang w:val="en-US" w:eastAsia="en-US"/>
        </w:rPr>
        <w:drawing>
          <wp:inline distT="0" distB="0" distL="0" distR="0" wp14:anchorId="75671659" wp14:editId="4A906F06">
            <wp:extent cx="5120640" cy="4155738"/>
            <wp:effectExtent l="0" t="0" r="3810" b="0"/>
            <wp:docPr id="267" name="Grafik 267" descr="C:\Users\ksc0267\Documents\Features 4.2\Print Screens\Deutsch\Ab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c0267\Documents\Features 4.2\Print Screens\Deutsch\Abb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27931" cy="4161655"/>
                    </a:xfrm>
                    <a:prstGeom prst="rect">
                      <a:avLst/>
                    </a:prstGeom>
                    <a:noFill/>
                    <a:ln>
                      <a:noFill/>
                    </a:ln>
                  </pic:spPr>
                </pic:pic>
              </a:graphicData>
            </a:graphic>
          </wp:inline>
        </w:drawing>
      </w:r>
    </w:p>
    <w:p w14:paraId="4E1991AF" w14:textId="77777777" w:rsidR="00DD0F16" w:rsidRPr="003D4597" w:rsidRDefault="00DD0F16" w:rsidP="000D643D">
      <w:pPr>
        <w:rPr>
          <w:sz w:val="16"/>
          <w:szCs w:val="16"/>
        </w:rPr>
      </w:pPr>
      <w:bookmarkStart w:id="15" w:name="_Toc304552620"/>
      <w:bookmarkStart w:id="16" w:name="_Toc313360895"/>
      <w:bookmarkStart w:id="17" w:name="_Toc318295842"/>
      <w:bookmarkStart w:id="18" w:name="_Toc339545373"/>
      <w:r w:rsidRPr="003D4597">
        <w:rPr>
          <w:sz w:val="16"/>
          <w:szCs w:val="16"/>
        </w:rPr>
        <w:t xml:space="preserve">Abbildung </w:t>
      </w:r>
      <w:r w:rsidR="00833167" w:rsidRPr="003D4597">
        <w:rPr>
          <w:sz w:val="16"/>
          <w:szCs w:val="16"/>
        </w:rPr>
        <w:fldChar w:fldCharType="begin"/>
      </w:r>
      <w:r w:rsidR="00B50AD4" w:rsidRPr="003D4597">
        <w:rPr>
          <w:sz w:val="16"/>
          <w:szCs w:val="16"/>
        </w:rPr>
        <w:instrText xml:space="preserve"> SEQ Abbildung \* ARABIC </w:instrText>
      </w:r>
      <w:r w:rsidR="00833167" w:rsidRPr="003D4597">
        <w:rPr>
          <w:sz w:val="16"/>
          <w:szCs w:val="16"/>
        </w:rPr>
        <w:fldChar w:fldCharType="separate"/>
      </w:r>
      <w:r w:rsidR="00C36B10">
        <w:rPr>
          <w:noProof/>
          <w:sz w:val="16"/>
          <w:szCs w:val="16"/>
        </w:rPr>
        <w:t>1</w:t>
      </w:r>
      <w:r w:rsidR="00833167" w:rsidRPr="003D4597">
        <w:rPr>
          <w:sz w:val="16"/>
          <w:szCs w:val="16"/>
        </w:rPr>
        <w:fldChar w:fldCharType="end"/>
      </w:r>
      <w:r w:rsidRPr="003D4597">
        <w:rPr>
          <w:sz w:val="16"/>
          <w:szCs w:val="16"/>
        </w:rPr>
        <w:t>: Aufbau der ROOMS Applikation</w:t>
      </w:r>
      <w:bookmarkEnd w:id="15"/>
      <w:bookmarkEnd w:id="16"/>
      <w:bookmarkEnd w:id="17"/>
      <w:bookmarkEnd w:id="18"/>
    </w:p>
    <w:p w14:paraId="45F6B52D" w14:textId="77777777" w:rsidR="00DD0F16" w:rsidRDefault="00DD0F16" w:rsidP="00DD0F16">
      <w:pPr>
        <w:rPr>
          <w:lang w:eastAsia="en-US"/>
        </w:rPr>
      </w:pPr>
    </w:p>
    <w:p w14:paraId="24914795" w14:textId="5E608967" w:rsidR="00DD0F16" w:rsidRDefault="00DD0F16" w:rsidP="00DD0F16">
      <w:pPr>
        <w:rPr>
          <w:lang w:eastAsia="en-US"/>
        </w:rPr>
      </w:pPr>
      <w:r>
        <w:rPr>
          <w:lang w:eastAsia="en-US"/>
        </w:rPr>
        <w:t xml:space="preserve">Die Applikation ist in einen Kopf- sowie einen Inhaltsbereich eingeteilt. Die beiden Bereiche sind für die Navigation oder Anzeige von Listen und dergleichen verantwortlich. </w:t>
      </w:r>
    </w:p>
    <w:p w14:paraId="1AF8CF42" w14:textId="77777777" w:rsidR="00DD0F16" w:rsidRDefault="00DD0F16" w:rsidP="00DD0F16">
      <w:pPr>
        <w:rPr>
          <w:lang w:eastAsia="en-US"/>
        </w:rPr>
      </w:pPr>
    </w:p>
    <w:p w14:paraId="5633DA09" w14:textId="77777777" w:rsidR="00DD0F16" w:rsidRDefault="00DD0F16" w:rsidP="00DD0F16">
      <w:pPr>
        <w:rPr>
          <w:b/>
          <w:lang w:eastAsia="en-US"/>
        </w:rPr>
      </w:pPr>
      <w:r w:rsidRPr="004B5B6C">
        <w:rPr>
          <w:b/>
          <w:lang w:eastAsia="en-US"/>
        </w:rPr>
        <w:t>Kopfbereich</w:t>
      </w:r>
    </w:p>
    <w:p w14:paraId="1E407AEA" w14:textId="77777777" w:rsidR="00DD0F16" w:rsidRDefault="00DD0F16" w:rsidP="00DD0F16">
      <w:pPr>
        <w:rPr>
          <w:b/>
          <w:lang w:eastAsia="en-US"/>
        </w:rPr>
      </w:pPr>
    </w:p>
    <w:p w14:paraId="2AB82F36" w14:textId="17648A11" w:rsidR="00DD0F16" w:rsidRDefault="00DD0F16" w:rsidP="00DD0F16">
      <w:pPr>
        <w:rPr>
          <w:lang w:eastAsia="en-US"/>
        </w:rPr>
      </w:pPr>
      <w:r>
        <w:rPr>
          <w:lang w:eastAsia="en-US"/>
        </w:rPr>
        <w:t xml:space="preserve">Der Kopfbereich der Applikation ist grundsätzlich für die Navigation durch </w:t>
      </w:r>
      <w:r w:rsidR="003F0D47">
        <w:rPr>
          <w:lang w:eastAsia="en-US"/>
        </w:rPr>
        <w:t>ROOMS</w:t>
      </w:r>
      <w:r>
        <w:rPr>
          <w:lang w:eastAsia="en-US"/>
        </w:rPr>
        <w:t xml:space="preserve"> verantwortlich. </w:t>
      </w:r>
      <w:r w:rsidR="00A40753">
        <w:rPr>
          <w:lang w:eastAsia="en-US"/>
        </w:rPr>
        <w:t>Der Home-</w:t>
      </w:r>
      <w:r>
        <w:rPr>
          <w:lang w:eastAsia="en-US"/>
        </w:rPr>
        <w:t xml:space="preserve">Menüpunkt </w:t>
      </w:r>
      <w:r w:rsidR="00A40753">
        <w:rPr>
          <w:lang w:eastAsia="en-US"/>
        </w:rPr>
        <w:t>ist</w:t>
      </w:r>
      <w:r>
        <w:rPr>
          <w:lang w:eastAsia="en-US"/>
        </w:rPr>
        <w:t xml:space="preserve"> für jeden Benutzer sichtbar </w:t>
      </w:r>
      <w:r w:rsidR="00A40753">
        <w:rPr>
          <w:lang w:eastAsia="en-US"/>
        </w:rPr>
        <w:t>– alle anderen Menüpunkte werden nur bei entsprechender Berechtigung eingeblendet</w:t>
      </w:r>
      <w:r>
        <w:rPr>
          <w:lang w:eastAsia="en-US"/>
        </w:rPr>
        <w:t xml:space="preserve">. Zusätzlich zur Navigation wird oben rechts der eingeloggte Benutzer mit der entsprechenden Zeitzone angezeigt, in welcher sich dieser befindet. Mitteilungen, die von der Applikation generiert werden, erscheinen im sogenannten Actionpanel (siehe </w:t>
      </w:r>
      <w:r w:rsidR="00833167" w:rsidRPr="006B7580">
        <w:rPr>
          <w:szCs w:val="20"/>
          <w:lang w:eastAsia="en-US"/>
        </w:rPr>
        <w:fldChar w:fldCharType="begin"/>
      </w:r>
      <w:r w:rsidRPr="006B7580">
        <w:rPr>
          <w:szCs w:val="20"/>
          <w:lang w:eastAsia="en-US"/>
        </w:rPr>
        <w:instrText xml:space="preserve"> REF _Ref290302099 \h </w:instrText>
      </w:r>
      <w:r w:rsidR="006B7580">
        <w:rPr>
          <w:szCs w:val="20"/>
          <w:lang w:eastAsia="en-US"/>
        </w:rPr>
        <w:instrText xml:space="preserve"> \* MERGEFORMAT </w:instrText>
      </w:r>
      <w:r w:rsidR="00833167" w:rsidRPr="006B7580">
        <w:rPr>
          <w:szCs w:val="20"/>
          <w:lang w:eastAsia="en-US"/>
        </w:rPr>
      </w:r>
      <w:r w:rsidR="00833167" w:rsidRPr="006B7580">
        <w:rPr>
          <w:szCs w:val="20"/>
          <w:lang w:eastAsia="en-US"/>
        </w:rPr>
        <w:fldChar w:fldCharType="separate"/>
      </w:r>
      <w:r w:rsidR="00C36B10" w:rsidRPr="00C36B10">
        <w:rPr>
          <w:szCs w:val="20"/>
        </w:rPr>
        <w:t xml:space="preserve">Abbildung </w:t>
      </w:r>
      <w:r w:rsidR="00C36B10" w:rsidRPr="00C36B10">
        <w:rPr>
          <w:noProof/>
          <w:szCs w:val="20"/>
        </w:rPr>
        <w:t>3</w:t>
      </w:r>
      <w:r w:rsidR="00833167" w:rsidRPr="006B7580">
        <w:rPr>
          <w:szCs w:val="20"/>
          <w:lang w:eastAsia="en-US"/>
        </w:rPr>
        <w:fldChar w:fldCharType="end"/>
      </w:r>
      <w:r w:rsidRPr="006B7580">
        <w:rPr>
          <w:szCs w:val="20"/>
          <w:lang w:eastAsia="en-US"/>
        </w:rPr>
        <w:t>)</w:t>
      </w:r>
      <w:r w:rsidR="00474BF7">
        <w:rPr>
          <w:lang w:eastAsia="en-US"/>
        </w:rPr>
        <w:t>.</w:t>
      </w:r>
    </w:p>
    <w:p w14:paraId="76F7FA0A" w14:textId="77777777" w:rsidR="00DD0F16" w:rsidRDefault="00DD0F16" w:rsidP="00DD0F16">
      <w:pPr>
        <w:rPr>
          <w:lang w:eastAsia="en-US"/>
        </w:rPr>
      </w:pPr>
    </w:p>
    <w:p w14:paraId="24958951" w14:textId="35D05845" w:rsidR="000B43FD" w:rsidRDefault="000B43FD" w:rsidP="00DD0F16">
      <w:pPr>
        <w:rPr>
          <w:lang w:eastAsia="en-US"/>
        </w:rPr>
      </w:pPr>
      <w:r>
        <w:rPr>
          <w:noProof/>
          <w:lang w:val="en-US" w:eastAsia="en-US"/>
        </w:rPr>
        <w:drawing>
          <wp:inline distT="0" distB="0" distL="0" distR="0" wp14:anchorId="1C898112" wp14:editId="760C22CA">
            <wp:extent cx="5120640" cy="245455"/>
            <wp:effectExtent l="0" t="0" r="0" b="2540"/>
            <wp:docPr id="268" name="Grafik 268" descr="C:\Users\ksc0267\Documents\Features 4.2\Print Screens\Deutsch\Ab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sc0267\Documents\Features 4.2\Print Screens\Deutsch\Abb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00" cy="252821"/>
                    </a:xfrm>
                    <a:prstGeom prst="rect">
                      <a:avLst/>
                    </a:prstGeom>
                    <a:noFill/>
                    <a:ln>
                      <a:noFill/>
                    </a:ln>
                  </pic:spPr>
                </pic:pic>
              </a:graphicData>
            </a:graphic>
          </wp:inline>
        </w:drawing>
      </w:r>
    </w:p>
    <w:p w14:paraId="15E9EF03" w14:textId="77777777" w:rsidR="00DD0F16" w:rsidRPr="003D4597" w:rsidRDefault="00DD0F16" w:rsidP="000D643D">
      <w:pPr>
        <w:rPr>
          <w:sz w:val="16"/>
          <w:szCs w:val="16"/>
        </w:rPr>
      </w:pPr>
      <w:bookmarkStart w:id="19" w:name="_Toc304552621"/>
      <w:bookmarkStart w:id="20" w:name="_Toc313360896"/>
      <w:bookmarkStart w:id="21" w:name="_Toc318295843"/>
      <w:bookmarkStart w:id="22" w:name="_Toc339545374"/>
      <w:r w:rsidRPr="003D4597">
        <w:rPr>
          <w:sz w:val="16"/>
          <w:szCs w:val="16"/>
        </w:rPr>
        <w:t xml:space="preserve">Abbildung </w:t>
      </w:r>
      <w:r w:rsidR="00833167" w:rsidRPr="003D4597">
        <w:rPr>
          <w:sz w:val="16"/>
          <w:szCs w:val="16"/>
        </w:rPr>
        <w:fldChar w:fldCharType="begin"/>
      </w:r>
      <w:r w:rsidR="00B50AD4" w:rsidRPr="003D4597">
        <w:rPr>
          <w:sz w:val="16"/>
          <w:szCs w:val="16"/>
        </w:rPr>
        <w:instrText xml:space="preserve"> SEQ Abbildung \* ARABIC </w:instrText>
      </w:r>
      <w:r w:rsidR="00833167" w:rsidRPr="003D4597">
        <w:rPr>
          <w:sz w:val="16"/>
          <w:szCs w:val="16"/>
        </w:rPr>
        <w:fldChar w:fldCharType="separate"/>
      </w:r>
      <w:r w:rsidR="00C36B10">
        <w:rPr>
          <w:noProof/>
          <w:sz w:val="16"/>
          <w:szCs w:val="16"/>
        </w:rPr>
        <w:t>2</w:t>
      </w:r>
      <w:r w:rsidR="00833167" w:rsidRPr="003D4597">
        <w:rPr>
          <w:sz w:val="16"/>
          <w:szCs w:val="16"/>
        </w:rPr>
        <w:fldChar w:fldCharType="end"/>
      </w:r>
      <w:r w:rsidRPr="003D4597">
        <w:rPr>
          <w:sz w:val="16"/>
          <w:szCs w:val="16"/>
        </w:rPr>
        <w:t>: Kopfbereich der ROOMS Applikation</w:t>
      </w:r>
      <w:bookmarkEnd w:id="19"/>
      <w:bookmarkEnd w:id="20"/>
      <w:bookmarkEnd w:id="21"/>
      <w:bookmarkEnd w:id="22"/>
    </w:p>
    <w:p w14:paraId="01CEE736" w14:textId="77777777" w:rsidR="000B43FD" w:rsidRDefault="000B43FD" w:rsidP="00DD0F16">
      <w:pPr>
        <w:rPr>
          <w:lang w:eastAsia="en-US"/>
        </w:rPr>
      </w:pPr>
    </w:p>
    <w:p w14:paraId="7988C2D4" w14:textId="6A1EF23D" w:rsidR="000B43FD" w:rsidRDefault="000B43FD" w:rsidP="00DD0F16">
      <w:pPr>
        <w:rPr>
          <w:lang w:eastAsia="en-US"/>
        </w:rPr>
      </w:pPr>
      <w:r>
        <w:rPr>
          <w:noProof/>
          <w:lang w:val="en-US" w:eastAsia="en-US"/>
        </w:rPr>
        <w:drawing>
          <wp:inline distT="0" distB="0" distL="0" distR="0" wp14:anchorId="7CBB0B57" wp14:editId="3B86CA35">
            <wp:extent cx="5120640" cy="373075"/>
            <wp:effectExtent l="0" t="0" r="3810" b="8255"/>
            <wp:docPr id="40" name="Grafik 40" descr="C:\Users\ksc0267\Documents\Features 4.2\Print Screens\Deutsch\Ab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c0267\Documents\Features 4.2\Print Screens\Deutsch\Abb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4340" cy="377716"/>
                    </a:xfrm>
                    <a:prstGeom prst="rect">
                      <a:avLst/>
                    </a:prstGeom>
                    <a:noFill/>
                    <a:ln>
                      <a:noFill/>
                    </a:ln>
                  </pic:spPr>
                </pic:pic>
              </a:graphicData>
            </a:graphic>
          </wp:inline>
        </w:drawing>
      </w:r>
    </w:p>
    <w:p w14:paraId="1489FD88" w14:textId="77777777" w:rsidR="00DD0F16" w:rsidRPr="003D4597" w:rsidRDefault="00DD0F16" w:rsidP="000D643D">
      <w:pPr>
        <w:rPr>
          <w:sz w:val="16"/>
          <w:szCs w:val="16"/>
        </w:rPr>
      </w:pPr>
      <w:bookmarkStart w:id="23" w:name="_Ref290302099"/>
      <w:bookmarkStart w:id="24" w:name="_Toc304552622"/>
      <w:bookmarkStart w:id="25" w:name="_Toc313360897"/>
      <w:bookmarkStart w:id="26" w:name="_Toc318295844"/>
      <w:bookmarkStart w:id="27" w:name="_Toc339545375"/>
      <w:r w:rsidRPr="003D4597">
        <w:rPr>
          <w:sz w:val="16"/>
          <w:szCs w:val="16"/>
        </w:rPr>
        <w:t xml:space="preserve">Abbildung </w:t>
      </w:r>
      <w:r w:rsidR="00833167" w:rsidRPr="003D4597">
        <w:rPr>
          <w:sz w:val="16"/>
          <w:szCs w:val="16"/>
        </w:rPr>
        <w:fldChar w:fldCharType="begin"/>
      </w:r>
      <w:r w:rsidR="00B50AD4" w:rsidRPr="003D4597">
        <w:rPr>
          <w:sz w:val="16"/>
          <w:szCs w:val="16"/>
        </w:rPr>
        <w:instrText xml:space="preserve"> SEQ Abbildung \* ARABIC </w:instrText>
      </w:r>
      <w:r w:rsidR="00833167" w:rsidRPr="003D4597">
        <w:rPr>
          <w:sz w:val="16"/>
          <w:szCs w:val="16"/>
        </w:rPr>
        <w:fldChar w:fldCharType="separate"/>
      </w:r>
      <w:r w:rsidR="00C36B10">
        <w:rPr>
          <w:noProof/>
          <w:sz w:val="16"/>
          <w:szCs w:val="16"/>
        </w:rPr>
        <w:t>3</w:t>
      </w:r>
      <w:r w:rsidR="00833167" w:rsidRPr="003D4597">
        <w:rPr>
          <w:sz w:val="16"/>
          <w:szCs w:val="16"/>
        </w:rPr>
        <w:fldChar w:fldCharType="end"/>
      </w:r>
      <w:bookmarkEnd w:id="23"/>
      <w:r w:rsidRPr="003D4597">
        <w:rPr>
          <w:sz w:val="16"/>
          <w:szCs w:val="16"/>
        </w:rPr>
        <w:t>: Kopfbereich - Actionpanel</w:t>
      </w:r>
      <w:bookmarkEnd w:id="24"/>
      <w:bookmarkEnd w:id="25"/>
      <w:bookmarkEnd w:id="26"/>
      <w:bookmarkEnd w:id="27"/>
    </w:p>
    <w:p w14:paraId="0CD00993" w14:textId="77777777" w:rsidR="00DD0F16" w:rsidRDefault="00DD0F16" w:rsidP="00DD0F16">
      <w:pPr>
        <w:rPr>
          <w:lang w:eastAsia="en-US"/>
        </w:rPr>
      </w:pPr>
    </w:p>
    <w:p w14:paraId="240C049A" w14:textId="77777777" w:rsidR="00DD0F16" w:rsidRDefault="00DD0F16" w:rsidP="00DD0F16">
      <w:pPr>
        <w:rPr>
          <w:lang w:eastAsia="en-US"/>
        </w:rPr>
      </w:pPr>
    </w:p>
    <w:p w14:paraId="7C194442" w14:textId="38841DD8" w:rsidR="00DD0F16" w:rsidRPr="00B52BA1" w:rsidRDefault="00DD0F16" w:rsidP="000D643D">
      <w:pPr>
        <w:rPr>
          <w:sz w:val="16"/>
          <w:szCs w:val="16"/>
        </w:rPr>
      </w:pPr>
      <w:bookmarkStart w:id="28" w:name="_Toc304552704"/>
      <w:bookmarkStart w:id="29" w:name="_Toc313360979"/>
      <w:bookmarkStart w:id="30" w:name="_Toc339311209"/>
      <w:bookmarkStart w:id="31" w:name="_Toc339545495"/>
      <w:r w:rsidRPr="00B52BA1">
        <w:rPr>
          <w:sz w:val="16"/>
          <w:szCs w:val="16"/>
        </w:rPr>
        <w:t xml:space="preserve">Tabelle </w:t>
      </w:r>
      <w:r w:rsidR="00833167" w:rsidRPr="00B52BA1">
        <w:rPr>
          <w:sz w:val="16"/>
          <w:szCs w:val="16"/>
        </w:rPr>
        <w:fldChar w:fldCharType="begin"/>
      </w:r>
      <w:r w:rsidR="008E54C8" w:rsidRPr="00B52BA1">
        <w:rPr>
          <w:sz w:val="16"/>
          <w:szCs w:val="16"/>
        </w:rPr>
        <w:instrText xml:space="preserve"> SEQ Tabelle \* ARABIC </w:instrText>
      </w:r>
      <w:r w:rsidR="00833167" w:rsidRPr="00B52BA1">
        <w:rPr>
          <w:sz w:val="16"/>
          <w:szCs w:val="16"/>
        </w:rPr>
        <w:fldChar w:fldCharType="separate"/>
      </w:r>
      <w:r w:rsidR="00C36B10">
        <w:rPr>
          <w:noProof/>
          <w:sz w:val="16"/>
          <w:szCs w:val="16"/>
        </w:rPr>
        <w:t>1</w:t>
      </w:r>
      <w:r w:rsidR="00833167" w:rsidRPr="00B52BA1">
        <w:rPr>
          <w:noProof/>
          <w:sz w:val="16"/>
          <w:szCs w:val="16"/>
        </w:rPr>
        <w:fldChar w:fldCharType="end"/>
      </w:r>
      <w:r w:rsidRPr="00B52BA1">
        <w:rPr>
          <w:sz w:val="16"/>
          <w:szCs w:val="16"/>
        </w:rPr>
        <w:t xml:space="preserve">: Übersicht der </w:t>
      </w:r>
      <w:r w:rsidR="00CD6D62" w:rsidRPr="00B52BA1">
        <w:rPr>
          <w:sz w:val="16"/>
          <w:szCs w:val="16"/>
        </w:rPr>
        <w:t xml:space="preserve">Menüs </w:t>
      </w:r>
      <w:r w:rsidRPr="00B52BA1">
        <w:rPr>
          <w:sz w:val="16"/>
          <w:szCs w:val="16"/>
        </w:rPr>
        <w:t>im Kopfbereich</w:t>
      </w:r>
      <w:bookmarkEnd w:id="28"/>
      <w:bookmarkEnd w:id="29"/>
      <w:bookmarkEnd w:id="30"/>
      <w:bookmarkEnd w:id="31"/>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CellMar>
          <w:top w:w="57" w:type="dxa"/>
          <w:bottom w:w="57" w:type="dxa"/>
        </w:tblCellMar>
        <w:tblLook w:val="04A0" w:firstRow="1" w:lastRow="0" w:firstColumn="1" w:lastColumn="0" w:noHBand="0" w:noVBand="1"/>
      </w:tblPr>
      <w:tblGrid>
        <w:gridCol w:w="2093"/>
        <w:gridCol w:w="6154"/>
      </w:tblGrid>
      <w:tr w:rsidR="00DD0F16" w:rsidRPr="00590C1E" w14:paraId="0848BCB7" w14:textId="77777777" w:rsidTr="00F64C73">
        <w:tc>
          <w:tcPr>
            <w:tcW w:w="2093" w:type="dxa"/>
            <w:shd w:val="clear" w:color="auto" w:fill="004985"/>
          </w:tcPr>
          <w:p w14:paraId="705CA0A5" w14:textId="3F79B0C0" w:rsidR="00DD0F16" w:rsidRPr="00590C1E" w:rsidRDefault="00CD6D62" w:rsidP="00F64C73">
            <w:pPr>
              <w:rPr>
                <w:b/>
                <w:lang w:eastAsia="en-US"/>
              </w:rPr>
            </w:pPr>
            <w:r>
              <w:rPr>
                <w:b/>
                <w:lang w:eastAsia="en-US"/>
              </w:rPr>
              <w:t>Menü</w:t>
            </w:r>
          </w:p>
        </w:tc>
        <w:tc>
          <w:tcPr>
            <w:tcW w:w="6154" w:type="dxa"/>
            <w:shd w:val="clear" w:color="auto" w:fill="004985"/>
          </w:tcPr>
          <w:p w14:paraId="2C8BBFC5" w14:textId="77777777" w:rsidR="00DD0F16" w:rsidRPr="00590C1E" w:rsidRDefault="00DD0F16" w:rsidP="00F64C73">
            <w:pPr>
              <w:rPr>
                <w:b/>
                <w:lang w:eastAsia="en-US"/>
              </w:rPr>
            </w:pPr>
            <w:r w:rsidRPr="00590C1E">
              <w:rPr>
                <w:b/>
                <w:lang w:eastAsia="en-US"/>
              </w:rPr>
              <w:t>Funktion</w:t>
            </w:r>
          </w:p>
        </w:tc>
      </w:tr>
      <w:tr w:rsidR="00DD0F16" w14:paraId="788A7838" w14:textId="77777777" w:rsidTr="00F64C73">
        <w:tc>
          <w:tcPr>
            <w:tcW w:w="2093" w:type="dxa"/>
            <w:shd w:val="clear" w:color="auto" w:fill="D9D9D9"/>
          </w:tcPr>
          <w:p w14:paraId="697C6B48" w14:textId="77777777" w:rsidR="00DD0F16" w:rsidRPr="00D62A88" w:rsidRDefault="00D62A88" w:rsidP="00F64C73">
            <w:pPr>
              <w:rPr>
                <w:i/>
                <w:lang w:eastAsia="en-US"/>
              </w:rPr>
            </w:pPr>
            <w:r w:rsidRPr="00D62A88">
              <w:rPr>
                <w:i/>
                <w:lang w:eastAsia="en-US"/>
              </w:rPr>
              <w:t>„</w:t>
            </w:r>
            <w:r w:rsidR="00DD0F16" w:rsidRPr="00D62A88">
              <w:rPr>
                <w:i/>
                <w:lang w:eastAsia="en-US"/>
              </w:rPr>
              <w:t>Home-Button</w:t>
            </w:r>
            <w:r w:rsidRPr="00D62A88">
              <w:rPr>
                <w:i/>
                <w:lang w:eastAsia="en-US"/>
              </w:rPr>
              <w:t>“</w:t>
            </w:r>
          </w:p>
        </w:tc>
        <w:tc>
          <w:tcPr>
            <w:tcW w:w="6154" w:type="dxa"/>
            <w:shd w:val="clear" w:color="auto" w:fill="D9D9D9"/>
          </w:tcPr>
          <w:p w14:paraId="652C88D6" w14:textId="77777777" w:rsidR="00DD0F16" w:rsidRDefault="00DD0F16" w:rsidP="00F64C73">
            <w:pPr>
              <w:rPr>
                <w:lang w:eastAsia="en-US"/>
              </w:rPr>
            </w:pPr>
            <w:r>
              <w:rPr>
                <w:lang w:eastAsia="en-US"/>
              </w:rPr>
              <w:t xml:space="preserve">In den persönlichen Einstellungen kann die Seite, auf welche der Home-Button verweist, selbst definiert werden. Er dient dazu, </w:t>
            </w:r>
            <w:r>
              <w:rPr>
                <w:lang w:eastAsia="en-US"/>
              </w:rPr>
              <w:lastRenderedPageBreak/>
              <w:t>Ansichten, welche vom Benutzer viel verwendet werden, schnell zu erreichen und somit die Arbeit zu erleichtern. Gleichzeitig ist es die individuelle Startseite eines jeden Benutzers.</w:t>
            </w:r>
          </w:p>
        </w:tc>
      </w:tr>
      <w:tr w:rsidR="00DD0F16" w14:paraId="6EC4589B" w14:textId="77777777" w:rsidTr="00F64C73">
        <w:tc>
          <w:tcPr>
            <w:tcW w:w="2093" w:type="dxa"/>
            <w:shd w:val="clear" w:color="auto" w:fill="D9D9D9"/>
          </w:tcPr>
          <w:p w14:paraId="7332ED8F" w14:textId="77777777" w:rsidR="00DD0F16" w:rsidRPr="00D62A88" w:rsidRDefault="00D62A88" w:rsidP="00F64C73">
            <w:pPr>
              <w:rPr>
                <w:i/>
                <w:lang w:eastAsia="en-US"/>
              </w:rPr>
            </w:pPr>
            <w:r>
              <w:rPr>
                <w:i/>
                <w:lang w:eastAsia="en-US"/>
              </w:rPr>
              <w:lastRenderedPageBreak/>
              <w:t>„</w:t>
            </w:r>
            <w:r w:rsidR="00DD0F16" w:rsidRPr="00D62A88">
              <w:rPr>
                <w:i/>
                <w:lang w:eastAsia="en-US"/>
              </w:rPr>
              <w:t>Reservieren</w:t>
            </w:r>
            <w:r>
              <w:rPr>
                <w:i/>
                <w:lang w:eastAsia="en-US"/>
              </w:rPr>
              <w:t>“</w:t>
            </w:r>
          </w:p>
        </w:tc>
        <w:tc>
          <w:tcPr>
            <w:tcW w:w="6154" w:type="dxa"/>
            <w:shd w:val="clear" w:color="auto" w:fill="D9D9D9"/>
          </w:tcPr>
          <w:p w14:paraId="03D0727A" w14:textId="77777777" w:rsidR="00DD0F16" w:rsidRDefault="00DD0F16" w:rsidP="00F64C73">
            <w:pPr>
              <w:rPr>
                <w:lang w:eastAsia="en-US"/>
              </w:rPr>
            </w:pPr>
            <w:r>
              <w:rPr>
                <w:lang w:eastAsia="en-US"/>
              </w:rPr>
              <w:t>Mit diesem Button gelangt man zur Suche nach freien Ressourcen. Mittels einer Suchfunktion mit verschiedenen Parametern kann der Benutzer aus einer Liste die gewünschte Ressource auswählen.</w:t>
            </w:r>
          </w:p>
        </w:tc>
      </w:tr>
      <w:tr w:rsidR="00DD0F16" w14:paraId="223D34B7" w14:textId="77777777" w:rsidTr="00F64C73">
        <w:tc>
          <w:tcPr>
            <w:tcW w:w="2093" w:type="dxa"/>
            <w:shd w:val="clear" w:color="auto" w:fill="D9D9D9"/>
          </w:tcPr>
          <w:p w14:paraId="7D882B8A" w14:textId="77777777" w:rsidR="00DD0F16" w:rsidRPr="00D62A88" w:rsidRDefault="00D62A88" w:rsidP="00F64C73">
            <w:pPr>
              <w:rPr>
                <w:i/>
                <w:lang w:eastAsia="en-US"/>
              </w:rPr>
            </w:pPr>
            <w:r>
              <w:rPr>
                <w:i/>
                <w:lang w:eastAsia="en-US"/>
              </w:rPr>
              <w:t>„</w:t>
            </w:r>
            <w:r w:rsidR="00DD0F16" w:rsidRPr="00D62A88">
              <w:rPr>
                <w:i/>
                <w:lang w:eastAsia="en-US"/>
              </w:rPr>
              <w:t>Plan</w:t>
            </w:r>
            <w:r>
              <w:rPr>
                <w:i/>
                <w:lang w:eastAsia="en-US"/>
              </w:rPr>
              <w:t>“</w:t>
            </w:r>
          </w:p>
        </w:tc>
        <w:tc>
          <w:tcPr>
            <w:tcW w:w="6154" w:type="dxa"/>
            <w:shd w:val="clear" w:color="auto" w:fill="D9D9D9"/>
          </w:tcPr>
          <w:p w14:paraId="6BFB4970" w14:textId="77777777" w:rsidR="00DD0F16" w:rsidRDefault="00DD0F16" w:rsidP="00F64C73">
            <w:pPr>
              <w:rPr>
                <w:lang w:eastAsia="en-US"/>
              </w:rPr>
            </w:pPr>
            <w:r>
              <w:rPr>
                <w:lang w:eastAsia="en-US"/>
              </w:rPr>
              <w:t>Mittels dieses Buttons gelangt der Benutzer auf die Planansicht. Sofern für die einzelnen Standorte Pläne hinterlegt sind, kann der Benutzer durch die Stockwerke und Gebäude navigieren und von da aus direkt Reservationen tätigen.</w:t>
            </w:r>
          </w:p>
        </w:tc>
      </w:tr>
      <w:tr w:rsidR="00DD0F16" w14:paraId="634306D0" w14:textId="77777777" w:rsidTr="00F64C73">
        <w:tc>
          <w:tcPr>
            <w:tcW w:w="2093" w:type="dxa"/>
            <w:shd w:val="clear" w:color="auto" w:fill="D9D9D9"/>
          </w:tcPr>
          <w:p w14:paraId="211C2108" w14:textId="77777777" w:rsidR="00DD0F16" w:rsidRPr="00D62A88" w:rsidRDefault="00D62A88" w:rsidP="00F64C73">
            <w:pPr>
              <w:rPr>
                <w:i/>
                <w:lang w:eastAsia="en-US"/>
              </w:rPr>
            </w:pPr>
            <w:r>
              <w:rPr>
                <w:i/>
                <w:lang w:eastAsia="en-US"/>
              </w:rPr>
              <w:t>„</w:t>
            </w:r>
            <w:r w:rsidR="00DD0F16" w:rsidRPr="00D62A88">
              <w:rPr>
                <w:i/>
                <w:lang w:eastAsia="en-US"/>
              </w:rPr>
              <w:t>Kalender</w:t>
            </w:r>
            <w:r>
              <w:rPr>
                <w:i/>
                <w:lang w:eastAsia="en-US"/>
              </w:rPr>
              <w:t>“</w:t>
            </w:r>
          </w:p>
        </w:tc>
        <w:tc>
          <w:tcPr>
            <w:tcW w:w="6154" w:type="dxa"/>
            <w:shd w:val="clear" w:color="auto" w:fill="D9D9D9"/>
          </w:tcPr>
          <w:p w14:paraId="4F2BED7F" w14:textId="77777777" w:rsidR="00DD0F16" w:rsidRDefault="00DD0F16" w:rsidP="00F64C73">
            <w:pPr>
              <w:rPr>
                <w:lang w:eastAsia="en-US"/>
              </w:rPr>
            </w:pPr>
            <w:r>
              <w:rPr>
                <w:lang w:eastAsia="en-US"/>
              </w:rPr>
              <w:t>Auf der Kalenderansicht kann man mittels verschiedener Einstellungsmöglichkeiten seinen persönlichen Kalender anzeigen lassen und darauf direkt Reservationen tätigen.</w:t>
            </w:r>
          </w:p>
        </w:tc>
      </w:tr>
      <w:tr w:rsidR="00DD0F16" w14:paraId="31B731AB" w14:textId="77777777" w:rsidTr="00F64C73">
        <w:tc>
          <w:tcPr>
            <w:tcW w:w="2093" w:type="dxa"/>
            <w:shd w:val="clear" w:color="auto" w:fill="D9D9D9"/>
          </w:tcPr>
          <w:p w14:paraId="1D694610" w14:textId="77777777" w:rsidR="00DD0F16" w:rsidRPr="00D62A88" w:rsidRDefault="00D62A88" w:rsidP="00F64C73">
            <w:pPr>
              <w:rPr>
                <w:i/>
                <w:lang w:eastAsia="en-US"/>
              </w:rPr>
            </w:pPr>
            <w:r>
              <w:rPr>
                <w:i/>
                <w:lang w:eastAsia="en-US"/>
              </w:rPr>
              <w:t>„</w:t>
            </w:r>
            <w:r w:rsidR="00DD0F16" w:rsidRPr="00D62A88">
              <w:rPr>
                <w:i/>
                <w:lang w:eastAsia="en-US"/>
              </w:rPr>
              <w:t>Listen</w:t>
            </w:r>
            <w:r>
              <w:rPr>
                <w:i/>
                <w:lang w:eastAsia="en-US"/>
              </w:rPr>
              <w:t>“</w:t>
            </w:r>
          </w:p>
        </w:tc>
        <w:tc>
          <w:tcPr>
            <w:tcW w:w="6154" w:type="dxa"/>
            <w:shd w:val="clear" w:color="auto" w:fill="D9D9D9"/>
          </w:tcPr>
          <w:p w14:paraId="6AB187E3" w14:textId="77777777" w:rsidR="00DD0F16" w:rsidRDefault="00DD0F16" w:rsidP="00F64C73">
            <w:pPr>
              <w:rPr>
                <w:lang w:eastAsia="en-US"/>
              </w:rPr>
            </w:pPr>
            <w:r>
              <w:rPr>
                <w:lang w:eastAsia="en-US"/>
              </w:rPr>
              <w:t>Die Listenansicht zeigt bestehende Buchungen. Es steht eine Vielzahl von Suchfiltern und vordefinierten Listen zur Verfügung. Die Listen können nach Kundenbedürfnissen konfiguriert werden.</w:t>
            </w:r>
          </w:p>
          <w:p w14:paraId="37B6F285" w14:textId="77777777" w:rsidR="00DD0F16" w:rsidRDefault="00DD0F16" w:rsidP="00F64C73">
            <w:pPr>
              <w:rPr>
                <w:lang w:eastAsia="en-US"/>
              </w:rPr>
            </w:pPr>
          </w:p>
          <w:p w14:paraId="0082B71B" w14:textId="77777777" w:rsidR="00DD0F16" w:rsidRDefault="00DD0F16" w:rsidP="00F64C73">
            <w:pPr>
              <w:rPr>
                <w:lang w:eastAsia="en-US"/>
              </w:rPr>
            </w:pPr>
            <w:r>
              <w:rPr>
                <w:lang w:eastAsia="en-US"/>
              </w:rPr>
              <w:t xml:space="preserve">In diesem Bereich befindet sich auch die Personensuche </w:t>
            </w:r>
          </w:p>
        </w:tc>
      </w:tr>
      <w:tr w:rsidR="00DD0F16" w14:paraId="70E69BD1" w14:textId="77777777" w:rsidTr="00F64C73">
        <w:tc>
          <w:tcPr>
            <w:tcW w:w="2093" w:type="dxa"/>
            <w:shd w:val="clear" w:color="auto" w:fill="D9D9D9"/>
          </w:tcPr>
          <w:p w14:paraId="5BF94310" w14:textId="77777777" w:rsidR="00DD0F16" w:rsidRPr="00D62A88" w:rsidRDefault="00D62A88" w:rsidP="00F64C73">
            <w:pPr>
              <w:rPr>
                <w:i/>
                <w:lang w:eastAsia="en-US"/>
              </w:rPr>
            </w:pPr>
            <w:r>
              <w:rPr>
                <w:i/>
                <w:lang w:eastAsia="en-US"/>
              </w:rPr>
              <w:t>„</w:t>
            </w:r>
            <w:r w:rsidR="00DD0F16" w:rsidRPr="00D62A88">
              <w:rPr>
                <w:i/>
                <w:lang w:eastAsia="en-US"/>
              </w:rPr>
              <w:t>Reports</w:t>
            </w:r>
            <w:r>
              <w:rPr>
                <w:i/>
                <w:lang w:eastAsia="en-US"/>
              </w:rPr>
              <w:t>“</w:t>
            </w:r>
          </w:p>
        </w:tc>
        <w:tc>
          <w:tcPr>
            <w:tcW w:w="6154" w:type="dxa"/>
            <w:shd w:val="clear" w:color="auto" w:fill="D9D9D9"/>
          </w:tcPr>
          <w:p w14:paraId="048EAF45" w14:textId="77777777" w:rsidR="00DD0F16" w:rsidRDefault="00DD0F16" w:rsidP="00F64C73">
            <w:pPr>
              <w:rPr>
                <w:lang w:eastAsia="en-US"/>
              </w:rPr>
            </w:pPr>
            <w:r>
              <w:rPr>
                <w:lang w:eastAsia="en-US"/>
              </w:rPr>
              <w:t>Unter diesem Menüpunkt können verschiedene Reports und Statistiken zu</w:t>
            </w:r>
            <w:r w:rsidR="00D62A88">
              <w:rPr>
                <w:lang w:eastAsia="en-US"/>
              </w:rPr>
              <w:t>r</w:t>
            </w:r>
            <w:r>
              <w:rPr>
                <w:lang w:eastAsia="en-US"/>
              </w:rPr>
              <w:t xml:space="preserve"> Auslastung, Stammdaten etc. erstellt werden. </w:t>
            </w:r>
          </w:p>
        </w:tc>
      </w:tr>
      <w:tr w:rsidR="00DD0F16" w14:paraId="477B9286" w14:textId="77777777" w:rsidTr="00F64C73">
        <w:tc>
          <w:tcPr>
            <w:tcW w:w="2093" w:type="dxa"/>
            <w:shd w:val="clear" w:color="auto" w:fill="D9D9D9"/>
          </w:tcPr>
          <w:p w14:paraId="59F49224" w14:textId="77777777" w:rsidR="00DD0F16" w:rsidRPr="00D62A88" w:rsidRDefault="00D62A88" w:rsidP="00F64C73">
            <w:pPr>
              <w:rPr>
                <w:i/>
                <w:lang w:eastAsia="en-US"/>
              </w:rPr>
            </w:pPr>
            <w:r>
              <w:rPr>
                <w:i/>
                <w:lang w:eastAsia="en-US"/>
              </w:rPr>
              <w:t>„</w:t>
            </w:r>
            <w:r w:rsidR="00DD0F16" w:rsidRPr="00D62A88">
              <w:rPr>
                <w:i/>
                <w:lang w:eastAsia="en-US"/>
              </w:rPr>
              <w:t>Einstellungen</w:t>
            </w:r>
            <w:r>
              <w:rPr>
                <w:i/>
                <w:lang w:eastAsia="en-US"/>
              </w:rPr>
              <w:t>“</w:t>
            </w:r>
          </w:p>
        </w:tc>
        <w:tc>
          <w:tcPr>
            <w:tcW w:w="6154" w:type="dxa"/>
            <w:shd w:val="clear" w:color="auto" w:fill="D9D9D9"/>
          </w:tcPr>
          <w:p w14:paraId="16975A9A" w14:textId="77777777" w:rsidR="00DD0F16" w:rsidRDefault="00DD0F16" w:rsidP="00F64C73">
            <w:pPr>
              <w:rPr>
                <w:lang w:eastAsia="en-US"/>
              </w:rPr>
            </w:pPr>
            <w:r>
              <w:rPr>
                <w:lang w:eastAsia="en-US"/>
              </w:rPr>
              <w:t xml:space="preserve">Im Bereich Einstellungen kann der Benutzer seine persönlichen Einstellungen ändern. Diese sind im Kapitel </w:t>
            </w:r>
            <w:r w:rsidR="00422EA4">
              <w:fldChar w:fldCharType="begin"/>
            </w:r>
            <w:r w:rsidR="00422EA4">
              <w:instrText xml:space="preserve"> REF _Ref240098659 \r \h  \* MERGEFORMAT </w:instrText>
            </w:r>
            <w:r w:rsidR="00422EA4">
              <w:fldChar w:fldCharType="separate"/>
            </w:r>
            <w:r w:rsidR="00C36B10">
              <w:t>5</w:t>
            </w:r>
            <w:r w:rsidR="00422EA4">
              <w:fldChar w:fldCharType="end"/>
            </w:r>
            <w:r>
              <w:rPr>
                <w:lang w:eastAsia="en-US"/>
              </w:rPr>
              <w:t xml:space="preserve"> detailliert erläutert.</w:t>
            </w:r>
          </w:p>
        </w:tc>
      </w:tr>
    </w:tbl>
    <w:p w14:paraId="6AB0EA94" w14:textId="77777777" w:rsidR="00C32F17" w:rsidRDefault="00C32F17" w:rsidP="00C32F17">
      <w:pPr>
        <w:rPr>
          <w:lang w:eastAsia="en-US"/>
        </w:rPr>
      </w:pPr>
    </w:p>
    <w:p w14:paraId="2024300C" w14:textId="3EFB49E5" w:rsidR="00C32F17" w:rsidRDefault="00C32F17" w:rsidP="00C32F17">
      <w:pPr>
        <w:rPr>
          <w:lang w:eastAsia="en-US"/>
        </w:rPr>
      </w:pPr>
      <w:r>
        <w:rPr>
          <w:lang w:eastAsia="en-US"/>
        </w:rPr>
        <w:t xml:space="preserve">Im Kopfbereich werden zudem die laufenden Reservationen, bei denen der Benutzer Ersteller oder Organisator ist, als Ticker dargestellt. Die Standardansicht zeigt immer die erste laufende Reservation gem. </w:t>
      </w:r>
      <w:r w:rsidR="006B7580">
        <w:rPr>
          <w:lang w:eastAsia="en-US"/>
        </w:rPr>
        <w:fldChar w:fldCharType="begin"/>
      </w:r>
      <w:r w:rsidR="006B7580">
        <w:rPr>
          <w:lang w:eastAsia="en-US"/>
        </w:rPr>
        <w:instrText xml:space="preserve"> REF _Ref339889885 \h </w:instrText>
      </w:r>
      <w:r w:rsidR="006B7580">
        <w:rPr>
          <w:lang w:eastAsia="en-US"/>
        </w:rPr>
      </w:r>
      <w:r w:rsidR="006B7580">
        <w:rPr>
          <w:lang w:eastAsia="en-US"/>
        </w:rPr>
        <w:fldChar w:fldCharType="separate"/>
      </w:r>
      <w:r w:rsidR="00C36B10">
        <w:t xml:space="preserve">Abbildung </w:t>
      </w:r>
      <w:r w:rsidR="00C36B10">
        <w:rPr>
          <w:noProof/>
        </w:rPr>
        <w:t>4</w:t>
      </w:r>
      <w:r w:rsidR="006B7580">
        <w:rPr>
          <w:lang w:eastAsia="en-US"/>
        </w:rPr>
        <w:fldChar w:fldCharType="end"/>
      </w:r>
      <w:r w:rsidR="006B7580">
        <w:rPr>
          <w:lang w:eastAsia="en-US"/>
        </w:rPr>
        <w:t>.</w:t>
      </w:r>
    </w:p>
    <w:p w14:paraId="2753EEA3" w14:textId="77777777" w:rsidR="00C32F17" w:rsidRDefault="00C32F17" w:rsidP="00C32F17">
      <w:pPr>
        <w:rPr>
          <w:lang w:eastAsia="en-US"/>
        </w:rPr>
      </w:pPr>
    </w:p>
    <w:p w14:paraId="59F6B87B" w14:textId="77777777" w:rsidR="00C32F17" w:rsidRDefault="00C32F17" w:rsidP="00C32F17">
      <w:pPr>
        <w:rPr>
          <w:lang w:eastAsia="en-US"/>
        </w:rPr>
      </w:pPr>
      <w:r>
        <w:rPr>
          <w:noProof/>
          <w:lang w:val="en-US" w:eastAsia="en-US"/>
        </w:rPr>
        <w:drawing>
          <wp:inline distT="0" distB="0" distL="0" distR="0" wp14:anchorId="0EAF06AA" wp14:editId="6B9F590F">
            <wp:extent cx="4935220" cy="867410"/>
            <wp:effectExtent l="0" t="0" r="0" b="889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fende Reservationen Anzeige 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35220" cy="867410"/>
                    </a:xfrm>
                    <a:prstGeom prst="rect">
                      <a:avLst/>
                    </a:prstGeom>
                  </pic:spPr>
                </pic:pic>
              </a:graphicData>
            </a:graphic>
          </wp:inline>
        </w:drawing>
      </w:r>
    </w:p>
    <w:p w14:paraId="69103BA5" w14:textId="41FB90CC" w:rsidR="00C32F17" w:rsidRPr="003D4597" w:rsidRDefault="00223E27" w:rsidP="00223E27">
      <w:pPr>
        <w:pStyle w:val="Caption"/>
        <w:rPr>
          <w:szCs w:val="16"/>
        </w:rPr>
      </w:pPr>
      <w:bookmarkStart w:id="32" w:name="_Ref339889885"/>
      <w:bookmarkStart w:id="33" w:name="_Toc339545376"/>
      <w:r>
        <w:t xml:space="preserve">Abbildung </w:t>
      </w:r>
      <w:fldSimple w:instr=" SEQ Abbildung \* ARABIC ">
        <w:r w:rsidR="00C36B10">
          <w:rPr>
            <w:noProof/>
          </w:rPr>
          <w:t>4</w:t>
        </w:r>
      </w:fldSimple>
      <w:bookmarkEnd w:id="32"/>
      <w:r w:rsidRPr="003D4597">
        <w:rPr>
          <w:szCs w:val="16"/>
        </w:rPr>
        <w:t>: Kalenderansicht - Laufende Reservationen</w:t>
      </w:r>
      <w:r>
        <w:rPr>
          <w:szCs w:val="16"/>
        </w:rPr>
        <w:t xml:space="preserve"> - </w:t>
      </w:r>
      <w:r w:rsidRPr="003D4597">
        <w:rPr>
          <w:szCs w:val="16"/>
        </w:rPr>
        <w:t>1 Reservation</w:t>
      </w:r>
      <w:bookmarkEnd w:id="33"/>
    </w:p>
    <w:p w14:paraId="2ECD1789" w14:textId="77777777" w:rsidR="00C32F17" w:rsidRDefault="00C32F17" w:rsidP="00C32F17">
      <w:pPr>
        <w:rPr>
          <w:lang w:eastAsia="en-US"/>
        </w:rPr>
      </w:pPr>
    </w:p>
    <w:p w14:paraId="0D0CC082" w14:textId="77777777" w:rsidR="00C32F17" w:rsidRDefault="00C32F17" w:rsidP="00C32F17">
      <w:pPr>
        <w:rPr>
          <w:lang w:eastAsia="en-US"/>
        </w:rPr>
      </w:pPr>
      <w:r>
        <w:rPr>
          <w:lang w:eastAsia="en-US"/>
        </w:rPr>
        <w:t>Sofern mehrere laufende Reservationen vorliegen, können diese in einer Auflistung gezeigt werden. Dies wird mit Klick auf die erste Reservation erreicht.</w:t>
      </w:r>
    </w:p>
    <w:p w14:paraId="3D41F79F" w14:textId="77777777" w:rsidR="00C32F17" w:rsidRDefault="00C32F17" w:rsidP="00C32F17">
      <w:pPr>
        <w:rPr>
          <w:lang w:eastAsia="en-US"/>
        </w:rPr>
      </w:pPr>
    </w:p>
    <w:p w14:paraId="26C551AD" w14:textId="77777777" w:rsidR="00422EA4" w:rsidRDefault="00C32F17" w:rsidP="00C32F17">
      <w:pPr>
        <w:rPr>
          <w:lang w:eastAsia="en-US"/>
        </w:rPr>
      </w:pPr>
      <w:r>
        <w:rPr>
          <w:noProof/>
          <w:lang w:val="en-US" w:eastAsia="en-US"/>
        </w:rPr>
        <w:drawing>
          <wp:inline distT="0" distB="0" distL="0" distR="0" wp14:anchorId="5B288238" wp14:editId="3C187C3B">
            <wp:extent cx="4935220" cy="856615"/>
            <wp:effectExtent l="0" t="0" r="0" b="635"/>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fende Reservationen Anzeige 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35220" cy="856615"/>
                    </a:xfrm>
                    <a:prstGeom prst="rect">
                      <a:avLst/>
                    </a:prstGeom>
                  </pic:spPr>
                </pic:pic>
              </a:graphicData>
            </a:graphic>
          </wp:inline>
        </w:drawing>
      </w:r>
    </w:p>
    <w:p w14:paraId="7ADB1530" w14:textId="223A3935" w:rsidR="005525C3" w:rsidRDefault="00223E27" w:rsidP="00223E27">
      <w:pPr>
        <w:pStyle w:val="Caption"/>
      </w:pPr>
      <w:bookmarkStart w:id="34" w:name="_Toc339545377"/>
      <w:r>
        <w:t xml:space="preserve">Abbildung </w:t>
      </w:r>
      <w:fldSimple w:instr=" SEQ Abbildung \* ARABIC ">
        <w:r w:rsidR="00C36B10">
          <w:rPr>
            <w:noProof/>
          </w:rPr>
          <w:t>5</w:t>
        </w:r>
      </w:fldSimple>
      <w:r>
        <w:t>: Kalenderansicht - Laufende Reservationen - mehrere Reservationen</w:t>
      </w:r>
      <w:bookmarkEnd w:id="34"/>
    </w:p>
    <w:p w14:paraId="4F76B8A3" w14:textId="77777777" w:rsidR="00C32F17" w:rsidRDefault="00C32F17" w:rsidP="00C32F17">
      <w:pPr>
        <w:rPr>
          <w:lang w:eastAsia="en-US"/>
        </w:rPr>
      </w:pPr>
      <w:r>
        <w:rPr>
          <w:lang w:eastAsia="en-US"/>
        </w:rPr>
        <w:t xml:space="preserve">Die Darstellung ermöglicht dem Benutzer direkt mit Hilfe der Symbole die Reservation entweder in der Detailansicht anzuzeigen, zu bearbeiten, freizugeben oder zu löschen. </w:t>
      </w:r>
    </w:p>
    <w:p w14:paraId="51A55418" w14:textId="77777777" w:rsidR="00DD0F16" w:rsidRPr="004B5B6C" w:rsidRDefault="00DD0F16" w:rsidP="00DD0F16">
      <w:pPr>
        <w:rPr>
          <w:lang w:eastAsia="en-US"/>
        </w:rPr>
      </w:pPr>
    </w:p>
    <w:p w14:paraId="4E980039" w14:textId="77777777" w:rsidR="00DD0F16" w:rsidRPr="00FC3CF0" w:rsidRDefault="00DD0F16" w:rsidP="00DD0F16">
      <w:pPr>
        <w:rPr>
          <w:b/>
          <w:lang w:eastAsia="en-US"/>
        </w:rPr>
      </w:pPr>
      <w:r w:rsidRPr="00FC3CF0">
        <w:rPr>
          <w:b/>
          <w:lang w:eastAsia="en-US"/>
        </w:rPr>
        <w:t>Inhaltsbereich</w:t>
      </w:r>
    </w:p>
    <w:p w14:paraId="384D6CF0" w14:textId="77777777" w:rsidR="00DD0F16" w:rsidRDefault="00DD0F16" w:rsidP="00DD0F16">
      <w:pPr>
        <w:rPr>
          <w:lang w:eastAsia="en-US"/>
        </w:rPr>
      </w:pPr>
    </w:p>
    <w:p w14:paraId="0D59120D" w14:textId="7007FCA5" w:rsidR="00DD0F16" w:rsidRDefault="00DD0F16" w:rsidP="00DD0F16">
      <w:pPr>
        <w:rPr>
          <w:lang w:eastAsia="en-US"/>
        </w:rPr>
      </w:pPr>
      <w:r>
        <w:rPr>
          <w:lang w:eastAsia="en-US"/>
        </w:rPr>
        <w:t xml:space="preserve">Der Inhaltsbereich ist in ROOMS durchgängig </w:t>
      </w:r>
      <w:r w:rsidR="00CD6D62">
        <w:rPr>
          <w:lang w:eastAsia="en-US"/>
        </w:rPr>
        <w:t xml:space="preserve">nach </w:t>
      </w:r>
      <w:r>
        <w:rPr>
          <w:lang w:eastAsia="en-US"/>
        </w:rPr>
        <w:t>dem gleichen Prinzip gestaltet. Auf der linken Seite der Applikation ist ein Sidepanel platziert, in dem Einstellungen für den Anzeigebereich rechts im Fenster definiert werden können. Je nach Seite wird das Sidepanel auch für die Anzeige von zusätzlichen Informationen verwendet.</w:t>
      </w:r>
    </w:p>
    <w:p w14:paraId="2D162E8D" w14:textId="77777777" w:rsidR="00DD0F16" w:rsidRDefault="00DD0F16" w:rsidP="00DD0F16">
      <w:pPr>
        <w:rPr>
          <w:lang w:eastAsia="en-US"/>
        </w:rPr>
      </w:pPr>
    </w:p>
    <w:p w14:paraId="4704A90B" w14:textId="77777777" w:rsidR="00DD0F16" w:rsidRDefault="00DD0F16" w:rsidP="00DD0F16">
      <w:pPr>
        <w:rPr>
          <w:lang w:eastAsia="en-US"/>
        </w:rPr>
      </w:pPr>
      <w:r>
        <w:rPr>
          <w:noProof/>
          <w:lang w:val="en-US" w:eastAsia="en-US"/>
        </w:rPr>
        <w:lastRenderedPageBreak/>
        <w:drawing>
          <wp:inline distT="0" distB="0" distL="0" distR="0" wp14:anchorId="1262ADC4" wp14:editId="6EB0F2DF">
            <wp:extent cx="5035457" cy="2635432"/>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ikationsaufbau_Inhaltsbereich.PNG"/>
                    <pic:cNvPicPr/>
                  </pic:nvPicPr>
                  <pic:blipFill>
                    <a:blip r:embed="rId17">
                      <a:extLst>
                        <a:ext uri="{28A0092B-C50C-407E-A947-70E740481C1C}">
                          <a14:useLocalDpi xmlns:a14="http://schemas.microsoft.com/office/drawing/2010/main" val="0"/>
                        </a:ext>
                      </a:extLst>
                    </a:blip>
                    <a:stretch>
                      <a:fillRect/>
                    </a:stretch>
                  </pic:blipFill>
                  <pic:spPr>
                    <a:xfrm>
                      <a:off x="0" y="0"/>
                      <a:ext cx="5040304" cy="2637969"/>
                    </a:xfrm>
                    <a:prstGeom prst="rect">
                      <a:avLst/>
                    </a:prstGeom>
                  </pic:spPr>
                </pic:pic>
              </a:graphicData>
            </a:graphic>
          </wp:inline>
        </w:drawing>
      </w:r>
    </w:p>
    <w:p w14:paraId="18D5F253" w14:textId="77777777" w:rsidR="00DD0F16" w:rsidRPr="003D4597" w:rsidRDefault="00DD0F16" w:rsidP="000D643D">
      <w:pPr>
        <w:rPr>
          <w:sz w:val="16"/>
          <w:szCs w:val="16"/>
        </w:rPr>
      </w:pPr>
      <w:bookmarkStart w:id="35" w:name="_Toc304552623"/>
      <w:bookmarkStart w:id="36" w:name="_Toc313360898"/>
      <w:bookmarkStart w:id="37" w:name="_Toc318295846"/>
      <w:bookmarkStart w:id="38" w:name="_Toc339545378"/>
      <w:r w:rsidRPr="003D4597">
        <w:rPr>
          <w:sz w:val="16"/>
          <w:szCs w:val="16"/>
        </w:rPr>
        <w:t xml:space="preserve">Abbildung </w:t>
      </w:r>
      <w:r w:rsidR="00833167" w:rsidRPr="003D4597">
        <w:rPr>
          <w:sz w:val="16"/>
          <w:szCs w:val="16"/>
        </w:rPr>
        <w:fldChar w:fldCharType="begin"/>
      </w:r>
      <w:r w:rsidR="00B50AD4" w:rsidRPr="003D4597">
        <w:rPr>
          <w:sz w:val="16"/>
          <w:szCs w:val="16"/>
        </w:rPr>
        <w:instrText xml:space="preserve"> SEQ Abbildung \* ARABIC </w:instrText>
      </w:r>
      <w:r w:rsidR="00833167" w:rsidRPr="003D4597">
        <w:rPr>
          <w:sz w:val="16"/>
          <w:szCs w:val="16"/>
        </w:rPr>
        <w:fldChar w:fldCharType="separate"/>
      </w:r>
      <w:r w:rsidR="00C36B10">
        <w:rPr>
          <w:noProof/>
          <w:sz w:val="16"/>
          <w:szCs w:val="16"/>
        </w:rPr>
        <w:t>6</w:t>
      </w:r>
      <w:r w:rsidR="00833167" w:rsidRPr="003D4597">
        <w:rPr>
          <w:sz w:val="16"/>
          <w:szCs w:val="16"/>
        </w:rPr>
        <w:fldChar w:fldCharType="end"/>
      </w:r>
      <w:r w:rsidRPr="003D4597">
        <w:rPr>
          <w:sz w:val="16"/>
          <w:szCs w:val="16"/>
        </w:rPr>
        <w:t>: ROOMS Inhaltsbereich</w:t>
      </w:r>
      <w:bookmarkEnd w:id="35"/>
      <w:bookmarkEnd w:id="36"/>
      <w:bookmarkEnd w:id="37"/>
      <w:bookmarkEnd w:id="38"/>
    </w:p>
    <w:p w14:paraId="62BE2022" w14:textId="77777777" w:rsidR="00DD0F16" w:rsidRDefault="00DD0F16" w:rsidP="00DD0F16">
      <w:pPr>
        <w:rPr>
          <w:lang w:eastAsia="en-US"/>
        </w:rPr>
      </w:pPr>
    </w:p>
    <w:p w14:paraId="32E3AB38" w14:textId="77777777" w:rsidR="00474BF7" w:rsidRDefault="00474BF7" w:rsidP="00DD0F16">
      <w:pPr>
        <w:rPr>
          <w:lang w:eastAsia="en-US"/>
        </w:rPr>
      </w:pPr>
    </w:p>
    <w:p w14:paraId="632C4847" w14:textId="77777777" w:rsidR="00DD0F16" w:rsidRDefault="00DD0F16" w:rsidP="00DD0F16">
      <w:pPr>
        <w:rPr>
          <w:lang w:eastAsia="en-US"/>
        </w:rPr>
      </w:pPr>
    </w:p>
    <w:p w14:paraId="34DDA9D4" w14:textId="77777777" w:rsidR="00DD0F16" w:rsidRDefault="00DD0F16" w:rsidP="00A503AB">
      <w:pPr>
        <w:pStyle w:val="Heading2"/>
      </w:pPr>
      <w:bookmarkStart w:id="39" w:name="_Toc304552729"/>
      <w:bookmarkStart w:id="40" w:name="_Toc503363383"/>
      <w:r>
        <w:t>Grundlegende Funktionen</w:t>
      </w:r>
      <w:bookmarkEnd w:id="39"/>
      <w:bookmarkEnd w:id="40"/>
    </w:p>
    <w:p w14:paraId="36C90248" w14:textId="77777777" w:rsidR="00DD0F16" w:rsidRDefault="00DD0F16" w:rsidP="00DD0F16">
      <w:pPr>
        <w:rPr>
          <w:lang w:eastAsia="en-US"/>
        </w:rPr>
      </w:pPr>
      <w:r w:rsidRPr="003D442A">
        <w:rPr>
          <w:lang w:eastAsia="en-US"/>
        </w:rPr>
        <w:t xml:space="preserve">Bei ROOMS kommen in vielen Fällen ähnliche Funktionen auf verschiedenen Seiten vor. </w:t>
      </w:r>
      <w:r>
        <w:rPr>
          <w:lang w:eastAsia="en-US"/>
        </w:rPr>
        <w:t>Die Beschreibung dazu folgt in diesem Kapitel.</w:t>
      </w:r>
    </w:p>
    <w:p w14:paraId="58695CF2" w14:textId="77777777" w:rsidR="00DD0F16" w:rsidRDefault="00DD0F16" w:rsidP="00DD0F16">
      <w:pPr>
        <w:rPr>
          <w:lang w:eastAsia="en-US"/>
        </w:rPr>
      </w:pPr>
    </w:p>
    <w:p w14:paraId="5D1F931E" w14:textId="77777777" w:rsidR="00DD0F16" w:rsidRDefault="00DD0F16" w:rsidP="00DD0F16">
      <w:pPr>
        <w:rPr>
          <w:lang w:eastAsia="en-US"/>
        </w:rPr>
      </w:pPr>
    </w:p>
    <w:p w14:paraId="12D1705C" w14:textId="77777777" w:rsidR="00223E27" w:rsidRDefault="00223E27" w:rsidP="00DD0F16">
      <w:pPr>
        <w:rPr>
          <w:lang w:eastAsia="en-US"/>
        </w:rPr>
      </w:pPr>
    </w:p>
    <w:p w14:paraId="1F5BD29F" w14:textId="77777777" w:rsidR="00DD0F16" w:rsidRPr="00D0637F" w:rsidRDefault="00DD0F16" w:rsidP="00A503AB">
      <w:pPr>
        <w:pStyle w:val="Heading2"/>
      </w:pPr>
      <w:bookmarkStart w:id="41" w:name="_Ref291155516"/>
      <w:bookmarkStart w:id="42" w:name="_Ref291155524"/>
      <w:bookmarkStart w:id="43" w:name="_Toc304552730"/>
      <w:bookmarkStart w:id="44" w:name="_Toc503363384"/>
      <w:r w:rsidRPr="00D0637F">
        <w:t>Listenfunktionen</w:t>
      </w:r>
      <w:bookmarkEnd w:id="41"/>
      <w:bookmarkEnd w:id="42"/>
      <w:bookmarkEnd w:id="43"/>
      <w:bookmarkEnd w:id="44"/>
    </w:p>
    <w:p w14:paraId="20ABE6BE" w14:textId="77777777" w:rsidR="00DD0F16" w:rsidRDefault="00DD0F16" w:rsidP="00DD0F16">
      <w:pPr>
        <w:rPr>
          <w:lang w:eastAsia="en-US"/>
        </w:rPr>
      </w:pPr>
      <w:r>
        <w:rPr>
          <w:lang w:eastAsia="en-US"/>
        </w:rPr>
        <w:t>Für Listen gibt es verschiedene Möglichkeiten, wie diese dargestellt und verwendet werden können. Diese Funktionen werden in der folgenden Tabelle erläutert.</w:t>
      </w:r>
    </w:p>
    <w:p w14:paraId="7DBFDDB6" w14:textId="77777777" w:rsidR="00DD0F16" w:rsidRDefault="00DD0F16" w:rsidP="00DD0F16">
      <w:pPr>
        <w:rPr>
          <w:lang w:eastAsia="en-US"/>
        </w:rPr>
      </w:pPr>
    </w:p>
    <w:p w14:paraId="44A99564" w14:textId="77777777" w:rsidR="00DD0F16" w:rsidRPr="00B52BA1" w:rsidRDefault="00DD0F16" w:rsidP="000D643D">
      <w:pPr>
        <w:rPr>
          <w:sz w:val="16"/>
          <w:szCs w:val="16"/>
        </w:rPr>
      </w:pPr>
      <w:bookmarkStart w:id="45" w:name="_Toc304552705"/>
      <w:bookmarkStart w:id="46" w:name="_Toc313360980"/>
      <w:bookmarkStart w:id="47" w:name="_Toc339311210"/>
      <w:bookmarkStart w:id="48" w:name="_Toc339545496"/>
      <w:r w:rsidRPr="00B52BA1">
        <w:rPr>
          <w:sz w:val="16"/>
          <w:szCs w:val="16"/>
        </w:rPr>
        <w:t xml:space="preserve">Tabelle </w:t>
      </w:r>
      <w:r w:rsidR="00833167" w:rsidRPr="00B52BA1">
        <w:rPr>
          <w:sz w:val="16"/>
          <w:szCs w:val="16"/>
        </w:rPr>
        <w:fldChar w:fldCharType="begin"/>
      </w:r>
      <w:r w:rsidR="008E54C8" w:rsidRPr="00B52BA1">
        <w:rPr>
          <w:sz w:val="16"/>
          <w:szCs w:val="16"/>
        </w:rPr>
        <w:instrText xml:space="preserve"> SEQ Tabelle \* ARABIC </w:instrText>
      </w:r>
      <w:r w:rsidR="00833167" w:rsidRPr="00B52BA1">
        <w:rPr>
          <w:sz w:val="16"/>
          <w:szCs w:val="16"/>
        </w:rPr>
        <w:fldChar w:fldCharType="separate"/>
      </w:r>
      <w:r w:rsidR="00C36B10">
        <w:rPr>
          <w:noProof/>
          <w:sz w:val="16"/>
          <w:szCs w:val="16"/>
        </w:rPr>
        <w:t>2</w:t>
      </w:r>
      <w:r w:rsidR="00833167" w:rsidRPr="00B52BA1">
        <w:rPr>
          <w:noProof/>
          <w:sz w:val="16"/>
          <w:szCs w:val="16"/>
        </w:rPr>
        <w:fldChar w:fldCharType="end"/>
      </w:r>
      <w:r w:rsidRPr="00B52BA1">
        <w:rPr>
          <w:sz w:val="16"/>
          <w:szCs w:val="16"/>
        </w:rPr>
        <w:t>: Grundlegende Funktionen in Listen</w:t>
      </w:r>
      <w:bookmarkEnd w:id="45"/>
      <w:bookmarkEnd w:id="46"/>
      <w:bookmarkEnd w:id="47"/>
      <w:bookmarkEnd w:id="48"/>
    </w:p>
    <w:tbl>
      <w:tblPr>
        <w:tblW w:w="0" w:type="auto"/>
        <w:tblBorders>
          <w:top w:val="single" w:sz="2" w:space="0" w:color="FFFFFF"/>
          <w:left w:val="single" w:sz="2" w:space="0" w:color="FFFFFF"/>
          <w:bottom w:val="single" w:sz="2" w:space="0" w:color="FFFFFF"/>
          <w:right w:val="single" w:sz="2" w:space="0" w:color="FFFFFF"/>
          <w:insideH w:val="single" w:sz="2" w:space="0" w:color="FFFFFF"/>
          <w:insideV w:val="single" w:sz="2" w:space="0" w:color="FFFFFF"/>
        </w:tblBorders>
        <w:shd w:val="clear" w:color="auto" w:fill="D9D9D9"/>
        <w:tblLayout w:type="fixed"/>
        <w:tblCellMar>
          <w:top w:w="57" w:type="dxa"/>
          <w:bottom w:w="57" w:type="dxa"/>
        </w:tblCellMar>
        <w:tblLook w:val="04A0" w:firstRow="1" w:lastRow="0" w:firstColumn="1" w:lastColumn="0" w:noHBand="0" w:noVBand="1"/>
      </w:tblPr>
      <w:tblGrid>
        <w:gridCol w:w="1951"/>
        <w:gridCol w:w="992"/>
        <w:gridCol w:w="2127"/>
        <w:gridCol w:w="3171"/>
      </w:tblGrid>
      <w:tr w:rsidR="00DD0F16" w:rsidRPr="00E73456" w14:paraId="17AD0758" w14:textId="77777777" w:rsidTr="00F64C73">
        <w:tc>
          <w:tcPr>
            <w:tcW w:w="1951" w:type="dxa"/>
            <w:shd w:val="clear" w:color="auto" w:fill="004985"/>
          </w:tcPr>
          <w:p w14:paraId="38D4E3FC" w14:textId="77777777" w:rsidR="00DD0F16" w:rsidRPr="00E73456" w:rsidRDefault="00DD0F16" w:rsidP="00F64C73">
            <w:pPr>
              <w:rPr>
                <w:b/>
                <w:lang w:eastAsia="en-US"/>
              </w:rPr>
            </w:pPr>
            <w:r w:rsidRPr="00E73456">
              <w:rPr>
                <w:b/>
                <w:lang w:eastAsia="en-US"/>
              </w:rPr>
              <w:t>Funktion</w:t>
            </w:r>
          </w:p>
        </w:tc>
        <w:tc>
          <w:tcPr>
            <w:tcW w:w="992" w:type="dxa"/>
            <w:shd w:val="clear" w:color="auto" w:fill="004985"/>
          </w:tcPr>
          <w:p w14:paraId="5A3B1F66" w14:textId="77777777" w:rsidR="00DD0F16" w:rsidRPr="00E73456" w:rsidRDefault="00DD0F16" w:rsidP="00F64C73">
            <w:pPr>
              <w:rPr>
                <w:b/>
                <w:lang w:eastAsia="en-US"/>
              </w:rPr>
            </w:pPr>
            <w:r w:rsidRPr="00E73456">
              <w:rPr>
                <w:b/>
                <w:lang w:eastAsia="en-US"/>
              </w:rPr>
              <w:t>Symbol</w:t>
            </w:r>
          </w:p>
        </w:tc>
        <w:tc>
          <w:tcPr>
            <w:tcW w:w="2127" w:type="dxa"/>
            <w:shd w:val="clear" w:color="auto" w:fill="004985"/>
          </w:tcPr>
          <w:p w14:paraId="293078A1" w14:textId="77777777" w:rsidR="00DD0F16" w:rsidRPr="00E73456" w:rsidRDefault="00DD0F16" w:rsidP="00F64C73">
            <w:pPr>
              <w:rPr>
                <w:b/>
                <w:lang w:eastAsia="en-US"/>
              </w:rPr>
            </w:pPr>
            <w:r w:rsidRPr="00E73456">
              <w:rPr>
                <w:b/>
                <w:lang w:eastAsia="en-US"/>
              </w:rPr>
              <w:t>Anzeige</w:t>
            </w:r>
          </w:p>
        </w:tc>
        <w:tc>
          <w:tcPr>
            <w:tcW w:w="3171" w:type="dxa"/>
            <w:shd w:val="clear" w:color="auto" w:fill="004985"/>
          </w:tcPr>
          <w:p w14:paraId="43907388" w14:textId="77777777" w:rsidR="00DD0F16" w:rsidRPr="00E73456" w:rsidRDefault="00DD0F16" w:rsidP="00F64C73">
            <w:pPr>
              <w:rPr>
                <w:b/>
                <w:lang w:eastAsia="en-US"/>
              </w:rPr>
            </w:pPr>
            <w:r w:rsidRPr="00E73456">
              <w:rPr>
                <w:b/>
                <w:lang w:eastAsia="en-US"/>
              </w:rPr>
              <w:t>Beschreibung</w:t>
            </w:r>
          </w:p>
        </w:tc>
      </w:tr>
      <w:tr w:rsidR="00DD0F16" w14:paraId="172912F8" w14:textId="77777777" w:rsidTr="00F64C73">
        <w:tc>
          <w:tcPr>
            <w:tcW w:w="1951" w:type="dxa"/>
            <w:shd w:val="clear" w:color="auto" w:fill="D9D9D9"/>
          </w:tcPr>
          <w:p w14:paraId="63FF73C3" w14:textId="77777777" w:rsidR="00DD0F16" w:rsidRPr="00E73456" w:rsidRDefault="00DD0F16" w:rsidP="00F64C73">
            <w:pPr>
              <w:rPr>
                <w:lang w:eastAsia="en-US"/>
              </w:rPr>
            </w:pPr>
            <w:r w:rsidRPr="00E73456">
              <w:rPr>
                <w:lang w:eastAsia="en-US"/>
              </w:rPr>
              <w:t>Anzahl Zeilen pro Seite</w:t>
            </w:r>
          </w:p>
        </w:tc>
        <w:tc>
          <w:tcPr>
            <w:tcW w:w="992" w:type="dxa"/>
            <w:shd w:val="clear" w:color="auto" w:fill="D9D9D9"/>
          </w:tcPr>
          <w:p w14:paraId="5A08F3E7" w14:textId="77777777" w:rsidR="00DD0F16" w:rsidRDefault="00DD0F16" w:rsidP="00F64C73">
            <w:pPr>
              <w:rPr>
                <w:lang w:eastAsia="en-US"/>
              </w:rPr>
            </w:pPr>
            <w:r>
              <w:rPr>
                <w:noProof/>
                <w:lang w:val="en-US" w:eastAsia="en-US"/>
              </w:rPr>
              <w:drawing>
                <wp:inline distT="0" distB="0" distL="0" distR="0" wp14:anchorId="15623778" wp14:editId="73F6C424">
                  <wp:extent cx="182880" cy="182880"/>
                  <wp:effectExtent l="19050" t="0" r="762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182880" cy="182880"/>
                          </a:xfrm>
                          <a:prstGeom prst="rect">
                            <a:avLst/>
                          </a:prstGeom>
                          <a:noFill/>
                          <a:ln w="9525">
                            <a:noFill/>
                            <a:miter lim="800000"/>
                            <a:headEnd/>
                            <a:tailEnd/>
                          </a:ln>
                        </pic:spPr>
                      </pic:pic>
                    </a:graphicData>
                  </a:graphic>
                </wp:inline>
              </w:drawing>
            </w:r>
          </w:p>
        </w:tc>
        <w:tc>
          <w:tcPr>
            <w:tcW w:w="2127" w:type="dxa"/>
            <w:shd w:val="clear" w:color="auto" w:fill="D9D9D9"/>
          </w:tcPr>
          <w:p w14:paraId="2481CC9F" w14:textId="77777777" w:rsidR="00DD0F16" w:rsidRDefault="00DD0F16" w:rsidP="00F64C73">
            <w:pPr>
              <w:rPr>
                <w:lang w:eastAsia="en-US"/>
              </w:rPr>
            </w:pPr>
            <w:r>
              <w:rPr>
                <w:noProof/>
                <w:lang w:val="en-US" w:eastAsia="en-US"/>
              </w:rPr>
              <w:drawing>
                <wp:inline distT="0" distB="0" distL="0" distR="0" wp14:anchorId="5CCF9934" wp14:editId="2335511C">
                  <wp:extent cx="1232535" cy="715645"/>
                  <wp:effectExtent l="19050" t="0" r="5715"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1232535" cy="715645"/>
                          </a:xfrm>
                          <a:prstGeom prst="rect">
                            <a:avLst/>
                          </a:prstGeom>
                          <a:noFill/>
                          <a:ln w="9525">
                            <a:noFill/>
                            <a:miter lim="800000"/>
                            <a:headEnd/>
                            <a:tailEnd/>
                          </a:ln>
                        </pic:spPr>
                      </pic:pic>
                    </a:graphicData>
                  </a:graphic>
                </wp:inline>
              </w:drawing>
            </w:r>
          </w:p>
        </w:tc>
        <w:tc>
          <w:tcPr>
            <w:tcW w:w="3171" w:type="dxa"/>
            <w:shd w:val="clear" w:color="auto" w:fill="D9D9D9"/>
          </w:tcPr>
          <w:p w14:paraId="2293B23A" w14:textId="77777777" w:rsidR="00DD0F16" w:rsidRDefault="00DD0F16" w:rsidP="00D62A88">
            <w:pPr>
              <w:rPr>
                <w:lang w:eastAsia="en-US"/>
              </w:rPr>
            </w:pPr>
            <w:r>
              <w:rPr>
                <w:lang w:eastAsia="en-US"/>
              </w:rPr>
              <w:t>Falls eine Liste angezeigt wird, ist es unten rechts möglich, die Anzahl Zeilen pro Seite einzustellen. Wenn auf das Symbol geklickt wird, kann in der Anzeige einfach zwischen verschiedenen Varianten gewählt werden.</w:t>
            </w:r>
          </w:p>
        </w:tc>
      </w:tr>
      <w:tr w:rsidR="00DD0F16" w14:paraId="472B7D08" w14:textId="77777777" w:rsidTr="00F64C73">
        <w:tc>
          <w:tcPr>
            <w:tcW w:w="1951" w:type="dxa"/>
            <w:shd w:val="clear" w:color="auto" w:fill="D9D9D9"/>
          </w:tcPr>
          <w:p w14:paraId="1DC97AE7" w14:textId="77777777" w:rsidR="00DD0F16" w:rsidRPr="00E73456" w:rsidRDefault="00DD0F16" w:rsidP="00F64C73">
            <w:pPr>
              <w:rPr>
                <w:lang w:eastAsia="en-US"/>
              </w:rPr>
            </w:pPr>
            <w:r w:rsidRPr="00E73456">
              <w:rPr>
                <w:lang w:eastAsia="en-US"/>
              </w:rPr>
              <w:t>Spaltenreihenfolge</w:t>
            </w:r>
          </w:p>
        </w:tc>
        <w:tc>
          <w:tcPr>
            <w:tcW w:w="992" w:type="dxa"/>
            <w:shd w:val="clear" w:color="auto" w:fill="D9D9D9"/>
          </w:tcPr>
          <w:p w14:paraId="557CBC58" w14:textId="77777777" w:rsidR="00DD0F16" w:rsidRDefault="00DD0F16" w:rsidP="00F64C73">
            <w:pPr>
              <w:rPr>
                <w:lang w:eastAsia="en-US"/>
              </w:rPr>
            </w:pPr>
            <w:r>
              <w:rPr>
                <w:noProof/>
                <w:lang w:val="en-US" w:eastAsia="en-US"/>
              </w:rPr>
              <w:drawing>
                <wp:inline distT="0" distB="0" distL="0" distR="0" wp14:anchorId="4F756441" wp14:editId="6593FD95">
                  <wp:extent cx="230505" cy="246380"/>
                  <wp:effectExtent l="1905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230505" cy="246380"/>
                          </a:xfrm>
                          <a:prstGeom prst="rect">
                            <a:avLst/>
                          </a:prstGeom>
                          <a:noFill/>
                          <a:ln w="9525">
                            <a:noFill/>
                            <a:miter lim="800000"/>
                            <a:headEnd/>
                            <a:tailEnd/>
                          </a:ln>
                        </pic:spPr>
                      </pic:pic>
                    </a:graphicData>
                  </a:graphic>
                </wp:inline>
              </w:drawing>
            </w:r>
          </w:p>
        </w:tc>
        <w:tc>
          <w:tcPr>
            <w:tcW w:w="2127" w:type="dxa"/>
            <w:shd w:val="clear" w:color="auto" w:fill="D9D9D9"/>
          </w:tcPr>
          <w:p w14:paraId="2D52604D" w14:textId="77777777" w:rsidR="00DD0F16" w:rsidRDefault="00DD0F16" w:rsidP="00F64C73">
            <w:pPr>
              <w:rPr>
                <w:lang w:eastAsia="en-US"/>
              </w:rPr>
            </w:pPr>
            <w:r>
              <w:rPr>
                <w:noProof/>
                <w:lang w:val="en-US" w:eastAsia="en-US"/>
              </w:rPr>
              <w:drawing>
                <wp:inline distT="0" distB="0" distL="0" distR="0" wp14:anchorId="79743383" wp14:editId="79E9287D">
                  <wp:extent cx="1248410" cy="1232535"/>
                  <wp:effectExtent l="19050" t="0" r="889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1248410" cy="1232535"/>
                          </a:xfrm>
                          <a:prstGeom prst="rect">
                            <a:avLst/>
                          </a:prstGeom>
                          <a:noFill/>
                          <a:ln w="9525">
                            <a:noFill/>
                            <a:miter lim="800000"/>
                            <a:headEnd/>
                            <a:tailEnd/>
                          </a:ln>
                        </pic:spPr>
                      </pic:pic>
                    </a:graphicData>
                  </a:graphic>
                </wp:inline>
              </w:drawing>
            </w:r>
          </w:p>
        </w:tc>
        <w:tc>
          <w:tcPr>
            <w:tcW w:w="3171" w:type="dxa"/>
            <w:shd w:val="clear" w:color="auto" w:fill="D9D9D9"/>
          </w:tcPr>
          <w:p w14:paraId="4C4525C4" w14:textId="77777777" w:rsidR="00DD0F16" w:rsidRDefault="00DD0F16" w:rsidP="00F64C73">
            <w:pPr>
              <w:rPr>
                <w:lang w:eastAsia="en-US"/>
              </w:rPr>
            </w:pPr>
            <w:r>
              <w:rPr>
                <w:lang w:eastAsia="en-US"/>
              </w:rPr>
              <w:t xml:space="preserve">Bei einer Liste ist es auch möglich, die Spaltenreihenfolge und die Spalten zu editieren. Je nach Art der Liste können weitere Spalten angezeigt und deren Reihenfolge verändert werden. </w:t>
            </w:r>
          </w:p>
          <w:p w14:paraId="13C6A819" w14:textId="77777777" w:rsidR="00DD0F16" w:rsidRDefault="00DD0F16" w:rsidP="00F64C73">
            <w:pPr>
              <w:rPr>
                <w:lang w:eastAsia="en-US"/>
              </w:rPr>
            </w:pPr>
            <w:r>
              <w:t xml:space="preserve">Wenn auf dieses Symbol geklickt wird, kann mittels der Checkbox eine neue Zeile angezeigt werden. Um die Reihenfolge zu ändern, können die Spalten mit der Maus rauf und runter gezogen werden. Damit eine Änderung gespeichert wird, </w:t>
            </w:r>
            <w:r>
              <w:lastRenderedPageBreak/>
              <w:t xml:space="preserve">muss auf den Button </w:t>
            </w:r>
            <w:r w:rsidR="000B51B0">
              <w:t>„</w:t>
            </w:r>
            <w:r w:rsidRPr="000B51B0">
              <w:t>Übernehmen</w:t>
            </w:r>
            <w:r w:rsidR="000B51B0">
              <w:t>“</w:t>
            </w:r>
            <w:r>
              <w:t xml:space="preserve"> geklickt werden.</w:t>
            </w:r>
          </w:p>
        </w:tc>
      </w:tr>
      <w:tr w:rsidR="00DD0F16" w14:paraId="1FFE0F4E" w14:textId="77777777" w:rsidTr="00F64C73">
        <w:tc>
          <w:tcPr>
            <w:tcW w:w="1951" w:type="dxa"/>
            <w:shd w:val="clear" w:color="auto" w:fill="D9D9D9"/>
          </w:tcPr>
          <w:p w14:paraId="6A686D5A" w14:textId="77777777" w:rsidR="00DD0F16" w:rsidRPr="00E73456" w:rsidRDefault="00DD0F16" w:rsidP="00F64C73">
            <w:pPr>
              <w:rPr>
                <w:lang w:eastAsia="en-US"/>
              </w:rPr>
            </w:pPr>
            <w:r w:rsidRPr="00E73456">
              <w:rPr>
                <w:lang w:eastAsia="en-US"/>
              </w:rPr>
              <w:lastRenderedPageBreak/>
              <w:t>Autorefresh</w:t>
            </w:r>
            <w:r>
              <w:rPr>
                <w:lang w:eastAsia="en-US"/>
              </w:rPr>
              <w:t xml:space="preserve"> / Refresh Intervall</w:t>
            </w:r>
          </w:p>
        </w:tc>
        <w:tc>
          <w:tcPr>
            <w:tcW w:w="992" w:type="dxa"/>
            <w:shd w:val="clear" w:color="auto" w:fill="D9D9D9"/>
          </w:tcPr>
          <w:p w14:paraId="4338008B" w14:textId="77777777" w:rsidR="00DD0F16" w:rsidRDefault="00DD0F16" w:rsidP="00F64C73">
            <w:pPr>
              <w:rPr>
                <w:lang w:eastAsia="en-US"/>
              </w:rPr>
            </w:pPr>
            <w:r>
              <w:rPr>
                <w:noProof/>
                <w:lang w:val="en-US" w:eastAsia="en-US"/>
              </w:rPr>
              <w:drawing>
                <wp:inline distT="0" distB="0" distL="0" distR="0" wp14:anchorId="00C34604" wp14:editId="5E61ABA4">
                  <wp:extent cx="238760" cy="222885"/>
                  <wp:effectExtent l="19050" t="0" r="889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srcRect/>
                          <a:stretch>
                            <a:fillRect/>
                          </a:stretch>
                        </pic:blipFill>
                        <pic:spPr bwMode="auto">
                          <a:xfrm>
                            <a:off x="0" y="0"/>
                            <a:ext cx="238760" cy="222885"/>
                          </a:xfrm>
                          <a:prstGeom prst="rect">
                            <a:avLst/>
                          </a:prstGeom>
                          <a:noFill/>
                          <a:ln w="9525">
                            <a:noFill/>
                            <a:miter lim="800000"/>
                            <a:headEnd/>
                            <a:tailEnd/>
                          </a:ln>
                        </pic:spPr>
                      </pic:pic>
                    </a:graphicData>
                  </a:graphic>
                </wp:inline>
              </w:drawing>
            </w:r>
          </w:p>
        </w:tc>
        <w:tc>
          <w:tcPr>
            <w:tcW w:w="2127" w:type="dxa"/>
            <w:shd w:val="clear" w:color="auto" w:fill="D9D9D9"/>
          </w:tcPr>
          <w:p w14:paraId="5679AF15" w14:textId="77777777" w:rsidR="00DD0F16" w:rsidRDefault="00DD0F16" w:rsidP="00F64C73">
            <w:pPr>
              <w:rPr>
                <w:lang w:eastAsia="en-US"/>
              </w:rPr>
            </w:pPr>
            <w:r>
              <w:rPr>
                <w:noProof/>
                <w:lang w:val="en-US" w:eastAsia="en-US"/>
              </w:rPr>
              <w:drawing>
                <wp:inline distT="0" distB="0" distL="0" distR="0" wp14:anchorId="6402A884" wp14:editId="5507B182">
                  <wp:extent cx="795600" cy="665706"/>
                  <wp:effectExtent l="0" t="0" r="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refresh Intervall.PNG"/>
                          <pic:cNvPicPr/>
                        </pic:nvPicPr>
                        <pic:blipFill>
                          <a:blip r:embed="rId23">
                            <a:extLst>
                              <a:ext uri="{28A0092B-C50C-407E-A947-70E740481C1C}">
                                <a14:useLocalDpi xmlns:a14="http://schemas.microsoft.com/office/drawing/2010/main" val="0"/>
                              </a:ext>
                            </a:extLst>
                          </a:blip>
                          <a:stretch>
                            <a:fillRect/>
                          </a:stretch>
                        </pic:blipFill>
                        <pic:spPr>
                          <a:xfrm>
                            <a:off x="0" y="0"/>
                            <a:ext cx="795600" cy="665706"/>
                          </a:xfrm>
                          <a:prstGeom prst="rect">
                            <a:avLst/>
                          </a:prstGeom>
                        </pic:spPr>
                      </pic:pic>
                    </a:graphicData>
                  </a:graphic>
                </wp:inline>
              </w:drawing>
            </w:r>
          </w:p>
        </w:tc>
        <w:tc>
          <w:tcPr>
            <w:tcW w:w="3171" w:type="dxa"/>
            <w:shd w:val="clear" w:color="auto" w:fill="D9D9D9"/>
          </w:tcPr>
          <w:p w14:paraId="153EA9A0" w14:textId="77777777" w:rsidR="00DD0F16" w:rsidRDefault="00DD0F16" w:rsidP="000B51B0">
            <w:pPr>
              <w:rPr>
                <w:lang w:eastAsia="en-US"/>
              </w:rPr>
            </w:pPr>
            <w:r>
              <w:rPr>
                <w:lang w:eastAsia="en-US"/>
              </w:rPr>
              <w:t xml:space="preserve">Bei vielen Ansichten und Listen kann ein sogenannter Autorefresh / Refresh Intervall eingestellt werden. Die angezeigte Seite wird dann, gemäss der eingestellten Refreshrate, in gleichmässigen Abständen neu geladen. </w:t>
            </w:r>
            <w:r>
              <w:t xml:space="preserve">Der Autorefresh / Refresh Intervall kann je nach Ansicht in drei Stufen von 30 Sekunden bis zu </w:t>
            </w:r>
            <w:r w:rsidR="000B51B0">
              <w:t xml:space="preserve">5 </w:t>
            </w:r>
            <w:r>
              <w:t>Minuten, oder von 5 Sekunden bis 120 Sekunden eingestellt werden.</w:t>
            </w:r>
          </w:p>
        </w:tc>
      </w:tr>
    </w:tbl>
    <w:p w14:paraId="709DF54E" w14:textId="77777777" w:rsidR="00DD0F16" w:rsidRDefault="00DD0F16" w:rsidP="00DD0F16"/>
    <w:p w14:paraId="76D8A698" w14:textId="77777777" w:rsidR="000B51B0" w:rsidRDefault="000B51B0" w:rsidP="00DD0F16"/>
    <w:p w14:paraId="707C1FC2" w14:textId="77777777" w:rsidR="00DD0F16" w:rsidRPr="00041AC1"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b/>
          <w:color w:val="E36C0A" w:themeColor="accent6" w:themeShade="BF"/>
          <w:u w:val="single"/>
        </w:rPr>
      </w:pPr>
      <w:r w:rsidRPr="00041AC1">
        <w:rPr>
          <w:b/>
          <w:color w:val="E36C0A" w:themeColor="accent6" w:themeShade="BF"/>
          <w:u w:val="single"/>
        </w:rPr>
        <w:t>Tipp</w:t>
      </w:r>
    </w:p>
    <w:p w14:paraId="64DB5022" w14:textId="77777777" w:rsidR="00DD0F16" w:rsidRPr="00041AC1"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rPr>
      </w:pPr>
      <w:r w:rsidRPr="00041AC1">
        <w:rPr>
          <w:color w:val="E36C0A" w:themeColor="accent6" w:themeShade="BF"/>
        </w:rPr>
        <w:t xml:space="preserve">Es ist nicht empfohlen die Refreshrate unter 30 Sekunden zu wählen, </w:t>
      </w:r>
      <w:r>
        <w:rPr>
          <w:color w:val="E36C0A" w:themeColor="accent6" w:themeShade="BF"/>
        </w:rPr>
        <w:t>da sich dies negativ auf die Performance auswirken kann.</w:t>
      </w:r>
    </w:p>
    <w:p w14:paraId="4C9E0F87" w14:textId="77777777" w:rsidR="00DD0F16" w:rsidRDefault="00DD0F16" w:rsidP="00DD0F16"/>
    <w:p w14:paraId="66C68C73" w14:textId="77777777" w:rsidR="00DD0F16" w:rsidRDefault="00DD0F16" w:rsidP="00DD0F16"/>
    <w:p w14:paraId="6A0712E2" w14:textId="77777777" w:rsidR="000B51B0" w:rsidRDefault="000B51B0" w:rsidP="00DD0F16"/>
    <w:p w14:paraId="2C6C52A7" w14:textId="77777777" w:rsidR="00DD0F16" w:rsidRPr="00D0637F" w:rsidRDefault="00DD0F16" w:rsidP="00F15975">
      <w:pPr>
        <w:pStyle w:val="Heading2"/>
      </w:pPr>
      <w:bookmarkStart w:id="49" w:name="_Toc304552731"/>
      <w:bookmarkStart w:id="50" w:name="_Toc503363385"/>
      <w:r w:rsidRPr="00D0637F">
        <w:t>Excel Export</w:t>
      </w:r>
      <w:bookmarkEnd w:id="49"/>
      <w:bookmarkEnd w:id="50"/>
    </w:p>
    <w:p w14:paraId="52AB8F62" w14:textId="77777777" w:rsidR="00DD0F16" w:rsidRDefault="00DD0F16" w:rsidP="00DD0F16">
      <w:r>
        <w:t xml:space="preserve">In </w:t>
      </w:r>
      <w:r w:rsidR="003F0D47">
        <w:t>ROOMS</w:t>
      </w:r>
      <w:r>
        <w:t xml:space="preserve"> ist es jederzeit möglich, sämtliche Listen / Suchresultate in eine Excel-Datei zu exportieren. Zu diesem Zweck ist unter jeder Liste folgender Button platziert:</w:t>
      </w:r>
    </w:p>
    <w:p w14:paraId="1AA87DB8" w14:textId="77777777" w:rsidR="00DD0F16" w:rsidRDefault="00DD0F16" w:rsidP="00DD0F16"/>
    <w:p w14:paraId="4CEBAA86" w14:textId="77777777" w:rsidR="00DD0F16" w:rsidRDefault="00DD0F16" w:rsidP="00DD0F16">
      <w:r>
        <w:rPr>
          <w:noProof/>
          <w:lang w:val="en-US" w:eastAsia="en-US"/>
        </w:rPr>
        <w:drawing>
          <wp:inline distT="0" distB="0" distL="0" distR="0" wp14:anchorId="2331B519" wp14:editId="44FD5700">
            <wp:extent cx="548640" cy="198755"/>
            <wp:effectExtent l="19050" t="19050" r="22860" b="10795"/>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srcRect/>
                    <a:stretch>
                      <a:fillRect/>
                    </a:stretch>
                  </pic:blipFill>
                  <pic:spPr bwMode="auto">
                    <a:xfrm>
                      <a:off x="0" y="0"/>
                      <a:ext cx="548640" cy="198755"/>
                    </a:xfrm>
                    <a:prstGeom prst="rect">
                      <a:avLst/>
                    </a:prstGeom>
                    <a:noFill/>
                    <a:ln w="12700" cmpd="sng">
                      <a:solidFill>
                        <a:srgbClr val="7F7F7F"/>
                      </a:solidFill>
                      <a:miter lim="800000"/>
                      <a:headEnd/>
                      <a:tailEnd/>
                    </a:ln>
                    <a:effectLst/>
                  </pic:spPr>
                </pic:pic>
              </a:graphicData>
            </a:graphic>
          </wp:inline>
        </w:drawing>
      </w:r>
    </w:p>
    <w:p w14:paraId="07F9B6BE" w14:textId="77777777" w:rsidR="00DD0F16" w:rsidRPr="003D4597" w:rsidRDefault="00DD0F16" w:rsidP="000D643D">
      <w:pPr>
        <w:rPr>
          <w:sz w:val="16"/>
          <w:szCs w:val="16"/>
        </w:rPr>
      </w:pPr>
      <w:bookmarkStart w:id="51" w:name="_Toc304552624"/>
      <w:bookmarkStart w:id="52" w:name="_Toc313360899"/>
      <w:bookmarkStart w:id="53" w:name="_Toc318295847"/>
      <w:bookmarkStart w:id="54" w:name="_Toc339545379"/>
      <w:r w:rsidRPr="003D4597">
        <w:rPr>
          <w:sz w:val="16"/>
          <w:szCs w:val="16"/>
        </w:rPr>
        <w:t xml:space="preserve">Abbildung </w:t>
      </w:r>
      <w:r w:rsidR="00833167" w:rsidRPr="003D4597">
        <w:rPr>
          <w:sz w:val="16"/>
          <w:szCs w:val="16"/>
        </w:rPr>
        <w:fldChar w:fldCharType="begin"/>
      </w:r>
      <w:r w:rsidR="00B50AD4" w:rsidRPr="003D4597">
        <w:rPr>
          <w:sz w:val="16"/>
          <w:szCs w:val="16"/>
        </w:rPr>
        <w:instrText xml:space="preserve"> SEQ Abbildung \* ARABIC </w:instrText>
      </w:r>
      <w:r w:rsidR="00833167" w:rsidRPr="003D4597">
        <w:rPr>
          <w:sz w:val="16"/>
          <w:szCs w:val="16"/>
        </w:rPr>
        <w:fldChar w:fldCharType="separate"/>
      </w:r>
      <w:r w:rsidR="00C36B10">
        <w:rPr>
          <w:noProof/>
          <w:sz w:val="16"/>
          <w:szCs w:val="16"/>
        </w:rPr>
        <w:t>7</w:t>
      </w:r>
      <w:r w:rsidR="00833167" w:rsidRPr="003D4597">
        <w:rPr>
          <w:sz w:val="16"/>
          <w:szCs w:val="16"/>
        </w:rPr>
        <w:fldChar w:fldCharType="end"/>
      </w:r>
      <w:r w:rsidRPr="003D4597">
        <w:rPr>
          <w:sz w:val="16"/>
          <w:szCs w:val="16"/>
        </w:rPr>
        <w:t>: Button für Excelexporte</w:t>
      </w:r>
      <w:bookmarkEnd w:id="51"/>
      <w:bookmarkEnd w:id="52"/>
      <w:bookmarkEnd w:id="53"/>
      <w:bookmarkEnd w:id="54"/>
    </w:p>
    <w:p w14:paraId="11E44542" w14:textId="77777777" w:rsidR="00DD0F16" w:rsidRDefault="00DD0F16" w:rsidP="00DD0F16"/>
    <w:p w14:paraId="7D41AB39" w14:textId="77777777" w:rsidR="00DD0F16" w:rsidRDefault="00DD0F16" w:rsidP="00DD0F16">
      <w:r>
        <w:t>Mit einem Klick auf diesen Button wird der Excel-Export gestartet. Im Actionpanel wird angezeigt, dass die in der aktuellen Ansicht vorhandenen Daten aufbereitet und in eine Excel-Datei geschrieben werden.</w:t>
      </w:r>
    </w:p>
    <w:p w14:paraId="5B529707" w14:textId="77777777" w:rsidR="00DD0F16" w:rsidRDefault="00DD0F16" w:rsidP="00DD0F16"/>
    <w:p w14:paraId="0A78C1FC" w14:textId="77777777" w:rsidR="00DD0F16" w:rsidRDefault="00DD0F16" w:rsidP="00DD0F16">
      <w:r>
        <w:rPr>
          <w:noProof/>
          <w:lang w:val="en-US" w:eastAsia="en-US"/>
        </w:rPr>
        <w:drawing>
          <wp:inline distT="0" distB="0" distL="0" distR="0" wp14:anchorId="45FF6973" wp14:editId="727D416F">
            <wp:extent cx="5096510" cy="191135"/>
            <wp:effectExtent l="19050" t="19050" r="27940" b="18415"/>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a:stretch>
                      <a:fillRect/>
                    </a:stretch>
                  </pic:blipFill>
                  <pic:spPr bwMode="auto">
                    <a:xfrm>
                      <a:off x="0" y="0"/>
                      <a:ext cx="5096510" cy="191135"/>
                    </a:xfrm>
                    <a:prstGeom prst="rect">
                      <a:avLst/>
                    </a:prstGeom>
                    <a:noFill/>
                    <a:ln w="12700" cmpd="sng">
                      <a:solidFill>
                        <a:srgbClr val="7F7F7F"/>
                      </a:solidFill>
                      <a:miter lim="800000"/>
                      <a:headEnd/>
                      <a:tailEnd/>
                    </a:ln>
                    <a:effectLst/>
                  </pic:spPr>
                </pic:pic>
              </a:graphicData>
            </a:graphic>
          </wp:inline>
        </w:drawing>
      </w:r>
    </w:p>
    <w:p w14:paraId="55B69D3D" w14:textId="77777777" w:rsidR="00DD0F16" w:rsidRPr="003D4597" w:rsidRDefault="00DD0F16" w:rsidP="000D643D">
      <w:pPr>
        <w:rPr>
          <w:sz w:val="16"/>
          <w:szCs w:val="16"/>
        </w:rPr>
      </w:pPr>
      <w:bookmarkStart w:id="55" w:name="_Toc304552625"/>
      <w:bookmarkStart w:id="56" w:name="_Toc313360900"/>
      <w:bookmarkStart w:id="57" w:name="_Toc318295848"/>
      <w:bookmarkStart w:id="58" w:name="_Toc339545380"/>
      <w:r w:rsidRPr="003D4597">
        <w:rPr>
          <w:sz w:val="16"/>
          <w:szCs w:val="16"/>
        </w:rPr>
        <w:t xml:space="preserve">Abbildung </w:t>
      </w:r>
      <w:r w:rsidR="00833167" w:rsidRPr="003D4597">
        <w:rPr>
          <w:sz w:val="16"/>
          <w:szCs w:val="16"/>
        </w:rPr>
        <w:fldChar w:fldCharType="begin"/>
      </w:r>
      <w:r w:rsidR="00B50AD4" w:rsidRPr="003D4597">
        <w:rPr>
          <w:sz w:val="16"/>
          <w:szCs w:val="16"/>
        </w:rPr>
        <w:instrText xml:space="preserve"> SEQ Abbildung \* ARABIC </w:instrText>
      </w:r>
      <w:r w:rsidR="00833167" w:rsidRPr="003D4597">
        <w:rPr>
          <w:sz w:val="16"/>
          <w:szCs w:val="16"/>
        </w:rPr>
        <w:fldChar w:fldCharType="separate"/>
      </w:r>
      <w:r w:rsidR="00C36B10">
        <w:rPr>
          <w:noProof/>
          <w:sz w:val="16"/>
          <w:szCs w:val="16"/>
        </w:rPr>
        <w:t>8</w:t>
      </w:r>
      <w:r w:rsidR="00833167" w:rsidRPr="003D4597">
        <w:rPr>
          <w:sz w:val="16"/>
          <w:szCs w:val="16"/>
        </w:rPr>
        <w:fldChar w:fldCharType="end"/>
      </w:r>
      <w:r w:rsidRPr="003D4597">
        <w:rPr>
          <w:sz w:val="16"/>
          <w:szCs w:val="16"/>
        </w:rPr>
        <w:t>: Nachricht im Actionpanel beim Start des Excel-Exports</w:t>
      </w:r>
      <w:bookmarkEnd w:id="55"/>
      <w:bookmarkEnd w:id="56"/>
      <w:bookmarkEnd w:id="57"/>
      <w:bookmarkEnd w:id="58"/>
    </w:p>
    <w:p w14:paraId="59BB0BF1" w14:textId="77777777" w:rsidR="00DD0F16" w:rsidRDefault="00DD0F16" w:rsidP="00DD0F16"/>
    <w:p w14:paraId="77C61422" w14:textId="77777777" w:rsidR="00DD0F16" w:rsidRDefault="00DD0F16" w:rsidP="00DD0F16">
      <w:r>
        <w:t xml:space="preserve">Das Erstellen des Excel-Exports funktioniert asynchron. Das bedeutet, dass weiterhin mit </w:t>
      </w:r>
      <w:r w:rsidR="003F0D47">
        <w:t>ROOMS</w:t>
      </w:r>
      <w:r>
        <w:t xml:space="preserve"> gearbeitet werden kann, ohne dass der Excel-Export behindert wird. Wenn dieser abgeschlossen ist, erscheint wiederum im Actionpanel die Nachricht, dass die Datei heruntergeladen werden kann.</w:t>
      </w:r>
    </w:p>
    <w:p w14:paraId="04FF58A9" w14:textId="77777777" w:rsidR="00DD0F16" w:rsidRDefault="00DD0F16" w:rsidP="00DD0F16"/>
    <w:p w14:paraId="52F90C0F" w14:textId="77777777" w:rsidR="00DD0F16" w:rsidRPr="00160757" w:rsidRDefault="00DD0F16" w:rsidP="00DD0F16">
      <w:r>
        <w:rPr>
          <w:noProof/>
          <w:lang w:val="en-US" w:eastAsia="en-US"/>
        </w:rPr>
        <w:drawing>
          <wp:inline distT="0" distB="0" distL="0" distR="0" wp14:anchorId="4A44254D" wp14:editId="3357DD0E">
            <wp:extent cx="5144770" cy="182880"/>
            <wp:effectExtent l="19050" t="19050" r="17780" b="2667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5144770" cy="182880"/>
                    </a:xfrm>
                    <a:prstGeom prst="rect">
                      <a:avLst/>
                    </a:prstGeom>
                    <a:noFill/>
                    <a:ln w="12700" cmpd="sng">
                      <a:solidFill>
                        <a:srgbClr val="7F7F7F"/>
                      </a:solidFill>
                      <a:miter lim="800000"/>
                      <a:headEnd/>
                      <a:tailEnd/>
                    </a:ln>
                    <a:effectLst/>
                  </pic:spPr>
                </pic:pic>
              </a:graphicData>
            </a:graphic>
          </wp:inline>
        </w:drawing>
      </w:r>
    </w:p>
    <w:p w14:paraId="37506BEC" w14:textId="77777777" w:rsidR="00DD0F16" w:rsidRPr="003D4597" w:rsidRDefault="00DD0F16" w:rsidP="000D643D">
      <w:pPr>
        <w:rPr>
          <w:sz w:val="16"/>
          <w:szCs w:val="16"/>
        </w:rPr>
      </w:pPr>
      <w:bookmarkStart w:id="59" w:name="_Toc304552626"/>
      <w:bookmarkStart w:id="60" w:name="_Toc313360901"/>
      <w:bookmarkStart w:id="61" w:name="_Toc318295849"/>
      <w:bookmarkStart w:id="62" w:name="_Toc339545381"/>
      <w:r w:rsidRPr="003D4597">
        <w:rPr>
          <w:sz w:val="16"/>
          <w:szCs w:val="16"/>
        </w:rPr>
        <w:t xml:space="preserve">Abbildung </w:t>
      </w:r>
      <w:r w:rsidR="00833167" w:rsidRPr="003D4597">
        <w:rPr>
          <w:sz w:val="16"/>
          <w:szCs w:val="16"/>
        </w:rPr>
        <w:fldChar w:fldCharType="begin"/>
      </w:r>
      <w:r w:rsidR="00B50AD4" w:rsidRPr="003D4597">
        <w:rPr>
          <w:sz w:val="16"/>
          <w:szCs w:val="16"/>
        </w:rPr>
        <w:instrText xml:space="preserve"> SEQ Abbildung \* ARABIC </w:instrText>
      </w:r>
      <w:r w:rsidR="00833167" w:rsidRPr="003D4597">
        <w:rPr>
          <w:sz w:val="16"/>
          <w:szCs w:val="16"/>
        </w:rPr>
        <w:fldChar w:fldCharType="separate"/>
      </w:r>
      <w:r w:rsidR="00C36B10">
        <w:rPr>
          <w:noProof/>
          <w:sz w:val="16"/>
          <w:szCs w:val="16"/>
        </w:rPr>
        <w:t>9</w:t>
      </w:r>
      <w:r w:rsidR="00833167" w:rsidRPr="003D4597">
        <w:rPr>
          <w:sz w:val="16"/>
          <w:szCs w:val="16"/>
        </w:rPr>
        <w:fldChar w:fldCharType="end"/>
      </w:r>
      <w:r w:rsidRPr="003D4597">
        <w:rPr>
          <w:sz w:val="16"/>
          <w:szCs w:val="16"/>
        </w:rPr>
        <w:t>: Nachricht im Actionpanel bei Abschluss des Actionpanels</w:t>
      </w:r>
      <w:bookmarkEnd w:id="59"/>
      <w:bookmarkEnd w:id="60"/>
      <w:bookmarkEnd w:id="61"/>
      <w:bookmarkEnd w:id="62"/>
    </w:p>
    <w:p w14:paraId="234919B9" w14:textId="77777777" w:rsidR="00DD0F16" w:rsidRDefault="00DD0F16" w:rsidP="00DD0F16"/>
    <w:p w14:paraId="466C91A4" w14:textId="77777777" w:rsidR="00DD0F16" w:rsidRDefault="00DD0F16" w:rsidP="00DD0F16">
      <w:r>
        <w:t>Mit einem Klick auf diesen Link ist es nun möglich, die Datei herunterzuladen und für die weitere Verarbeitung auf dem Rechner zu speichern.</w:t>
      </w:r>
    </w:p>
    <w:p w14:paraId="4E1C2CB3" w14:textId="77777777" w:rsidR="00DD0F16" w:rsidRPr="00160757" w:rsidRDefault="00DD0F16" w:rsidP="00DD0F16"/>
    <w:p w14:paraId="29EBACFD" w14:textId="77777777" w:rsidR="00DD0F16" w:rsidRDefault="00DD0F16" w:rsidP="00DD0F16"/>
    <w:p w14:paraId="6C9D5E06" w14:textId="77777777" w:rsidR="00223E27" w:rsidRPr="008C7758" w:rsidRDefault="00223E27" w:rsidP="00DD0F16"/>
    <w:p w14:paraId="51583735" w14:textId="77777777" w:rsidR="00DD0F16" w:rsidRPr="00D0637F" w:rsidRDefault="00DD0F16" w:rsidP="00F15975">
      <w:pPr>
        <w:pStyle w:val="Heading2"/>
      </w:pPr>
      <w:bookmarkStart w:id="63" w:name="_Ref240107102"/>
      <w:bookmarkStart w:id="64" w:name="_Toc304552732"/>
      <w:bookmarkStart w:id="65" w:name="_Ref339539142"/>
      <w:bookmarkStart w:id="66" w:name="_Toc503363386"/>
      <w:r w:rsidRPr="00D0637F">
        <w:t>D</w:t>
      </w:r>
      <w:bookmarkEnd w:id="63"/>
      <w:r w:rsidRPr="00D0637F">
        <w:t>er Datumpicker</w:t>
      </w:r>
      <w:bookmarkEnd w:id="64"/>
      <w:bookmarkEnd w:id="65"/>
      <w:bookmarkEnd w:id="66"/>
    </w:p>
    <w:p w14:paraId="404AC92A" w14:textId="6CE836E6" w:rsidR="00DD0F16" w:rsidRDefault="00DD0F16" w:rsidP="00DD0F16">
      <w:pPr>
        <w:rPr>
          <w:lang w:eastAsia="en-US"/>
        </w:rPr>
      </w:pPr>
      <w:r>
        <w:rPr>
          <w:lang w:eastAsia="en-US"/>
        </w:rPr>
        <w:t xml:space="preserve">In </w:t>
      </w:r>
      <w:r w:rsidR="003F0D47">
        <w:rPr>
          <w:lang w:eastAsia="en-US"/>
        </w:rPr>
        <w:t>ROOMS</w:t>
      </w:r>
      <w:r>
        <w:rPr>
          <w:lang w:eastAsia="en-US"/>
        </w:rPr>
        <w:t xml:space="preserve"> wird der Benutzer </w:t>
      </w:r>
      <w:r w:rsidR="003B2F60">
        <w:rPr>
          <w:lang w:eastAsia="en-US"/>
        </w:rPr>
        <w:t>häufig</w:t>
      </w:r>
      <w:r>
        <w:rPr>
          <w:lang w:eastAsia="en-US"/>
        </w:rPr>
        <w:t xml:space="preserve"> auf den Datumpicker stossen, wo d</w:t>
      </w:r>
      <w:r w:rsidR="003B2F60">
        <w:rPr>
          <w:lang w:eastAsia="en-US"/>
        </w:rPr>
        <w:t>i</w:t>
      </w:r>
      <w:r>
        <w:rPr>
          <w:lang w:eastAsia="en-US"/>
        </w:rPr>
        <w:t xml:space="preserve">e Zeitrange einer Buchung oder die Anzeige einer Liste angegeben werden kann. </w:t>
      </w:r>
    </w:p>
    <w:p w14:paraId="10143317" w14:textId="77777777" w:rsidR="00DD0F16" w:rsidRDefault="00DD0F16" w:rsidP="00DD0F16">
      <w:pPr>
        <w:rPr>
          <w:lang w:eastAsia="en-US"/>
        </w:rPr>
      </w:pPr>
    </w:p>
    <w:p w14:paraId="71F8C33B" w14:textId="77777777" w:rsidR="00DD0F16" w:rsidRDefault="00DD0F16" w:rsidP="00DD0F16">
      <w:pPr>
        <w:rPr>
          <w:lang w:eastAsia="en-US"/>
        </w:rPr>
      </w:pPr>
      <w:r>
        <w:rPr>
          <w:noProof/>
          <w:lang w:val="en-US" w:eastAsia="en-US"/>
        </w:rPr>
        <w:drawing>
          <wp:inline distT="0" distB="0" distL="0" distR="0" wp14:anchorId="4CC83302" wp14:editId="3759B429">
            <wp:extent cx="2202815" cy="381635"/>
            <wp:effectExtent l="19050" t="0" r="6985" b="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srcRect/>
                    <a:stretch>
                      <a:fillRect/>
                    </a:stretch>
                  </pic:blipFill>
                  <pic:spPr bwMode="auto">
                    <a:xfrm>
                      <a:off x="0" y="0"/>
                      <a:ext cx="2202815" cy="381635"/>
                    </a:xfrm>
                    <a:prstGeom prst="rect">
                      <a:avLst/>
                    </a:prstGeom>
                    <a:noFill/>
                    <a:ln w="9525">
                      <a:noFill/>
                      <a:miter lim="800000"/>
                      <a:headEnd/>
                      <a:tailEnd/>
                    </a:ln>
                  </pic:spPr>
                </pic:pic>
              </a:graphicData>
            </a:graphic>
          </wp:inline>
        </w:drawing>
      </w:r>
    </w:p>
    <w:p w14:paraId="6F66B261" w14:textId="77777777" w:rsidR="00DD0F16" w:rsidRPr="003D4597" w:rsidRDefault="00DD0F16" w:rsidP="000D643D">
      <w:pPr>
        <w:rPr>
          <w:sz w:val="16"/>
          <w:szCs w:val="16"/>
        </w:rPr>
      </w:pPr>
      <w:bookmarkStart w:id="67" w:name="_Toc304552627"/>
      <w:bookmarkStart w:id="68" w:name="_Toc313360902"/>
      <w:bookmarkStart w:id="69" w:name="_Toc318295850"/>
      <w:bookmarkStart w:id="70" w:name="_Toc339545382"/>
      <w:r w:rsidRPr="003D4597">
        <w:rPr>
          <w:sz w:val="16"/>
          <w:szCs w:val="16"/>
        </w:rPr>
        <w:lastRenderedPageBreak/>
        <w:t xml:space="preserve">Abbildung </w:t>
      </w:r>
      <w:r w:rsidR="00833167" w:rsidRPr="003D4597">
        <w:rPr>
          <w:sz w:val="16"/>
          <w:szCs w:val="16"/>
        </w:rPr>
        <w:fldChar w:fldCharType="begin"/>
      </w:r>
      <w:r w:rsidR="00B50AD4" w:rsidRPr="003D4597">
        <w:rPr>
          <w:sz w:val="16"/>
          <w:szCs w:val="16"/>
        </w:rPr>
        <w:instrText xml:space="preserve"> SEQ Abbildung \* ARABIC </w:instrText>
      </w:r>
      <w:r w:rsidR="00833167" w:rsidRPr="003D4597">
        <w:rPr>
          <w:sz w:val="16"/>
          <w:szCs w:val="16"/>
        </w:rPr>
        <w:fldChar w:fldCharType="separate"/>
      </w:r>
      <w:r w:rsidR="00C36B10">
        <w:rPr>
          <w:noProof/>
          <w:sz w:val="16"/>
          <w:szCs w:val="16"/>
        </w:rPr>
        <w:t>10</w:t>
      </w:r>
      <w:r w:rsidR="00833167" w:rsidRPr="003D4597">
        <w:rPr>
          <w:sz w:val="16"/>
          <w:szCs w:val="16"/>
        </w:rPr>
        <w:fldChar w:fldCharType="end"/>
      </w:r>
      <w:r w:rsidRPr="003D4597">
        <w:rPr>
          <w:sz w:val="16"/>
          <w:szCs w:val="16"/>
        </w:rPr>
        <w:t xml:space="preserve">: Deaktivierter Datumpicker in </w:t>
      </w:r>
      <w:r w:rsidR="003F0D47" w:rsidRPr="003D4597">
        <w:rPr>
          <w:sz w:val="16"/>
          <w:szCs w:val="16"/>
        </w:rPr>
        <w:t>ROOMS</w:t>
      </w:r>
      <w:bookmarkEnd w:id="67"/>
      <w:bookmarkEnd w:id="68"/>
      <w:bookmarkEnd w:id="69"/>
      <w:bookmarkEnd w:id="70"/>
    </w:p>
    <w:p w14:paraId="51D62E7F" w14:textId="77777777" w:rsidR="00DD0F16" w:rsidRDefault="00DD0F16" w:rsidP="00DD0F16"/>
    <w:p w14:paraId="20C29056" w14:textId="77777777" w:rsidR="00DD0F16" w:rsidRDefault="00DD0F16" w:rsidP="00DD0F16">
      <w:r>
        <w:t xml:space="preserve">Der Datumpicker in </w:t>
      </w:r>
      <w:r w:rsidR="003F0D47">
        <w:t>ROOMS</w:t>
      </w:r>
      <w:r>
        <w:t xml:space="preserve"> ist standardmässig deaktiviert und es sind das aktuelle Datum sowie die Zeiten (von / bis) hinterlegt. Damit ein anderes Datum und eine andere Zeit gewählt werden kann, muss der Datumpicker aktiviert werden. Dies kann mittels Klick auf die Checkbox links vom Datum erledigt werden.</w:t>
      </w:r>
    </w:p>
    <w:p w14:paraId="6327F0AE" w14:textId="77777777" w:rsidR="00DD0F16" w:rsidRDefault="00DD0F16" w:rsidP="00DD0F16"/>
    <w:p w14:paraId="0E494152" w14:textId="77777777" w:rsidR="00DD0F16" w:rsidRPr="00FA15D5" w:rsidRDefault="00DD0F16" w:rsidP="00DD0F16">
      <w:r>
        <w:rPr>
          <w:noProof/>
          <w:lang w:val="en-US" w:eastAsia="en-US"/>
        </w:rPr>
        <w:drawing>
          <wp:inline distT="0" distB="0" distL="0" distR="0" wp14:anchorId="076159F9" wp14:editId="3CC5471A">
            <wp:extent cx="2178685" cy="389890"/>
            <wp:effectExtent l="19050" t="0" r="0" b="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srcRect/>
                    <a:stretch>
                      <a:fillRect/>
                    </a:stretch>
                  </pic:blipFill>
                  <pic:spPr bwMode="auto">
                    <a:xfrm>
                      <a:off x="0" y="0"/>
                      <a:ext cx="2178685" cy="389890"/>
                    </a:xfrm>
                    <a:prstGeom prst="rect">
                      <a:avLst/>
                    </a:prstGeom>
                    <a:noFill/>
                    <a:ln w="9525">
                      <a:noFill/>
                      <a:miter lim="800000"/>
                      <a:headEnd/>
                      <a:tailEnd/>
                    </a:ln>
                  </pic:spPr>
                </pic:pic>
              </a:graphicData>
            </a:graphic>
          </wp:inline>
        </w:drawing>
      </w:r>
    </w:p>
    <w:p w14:paraId="2B5B8ECD" w14:textId="77777777" w:rsidR="00DD0F16" w:rsidRPr="003D4597" w:rsidRDefault="00DD0F16" w:rsidP="000D643D">
      <w:pPr>
        <w:rPr>
          <w:sz w:val="16"/>
          <w:szCs w:val="16"/>
        </w:rPr>
      </w:pPr>
      <w:bookmarkStart w:id="71" w:name="_Toc304552628"/>
      <w:bookmarkStart w:id="72" w:name="_Toc313360903"/>
      <w:bookmarkStart w:id="73" w:name="_Toc318295851"/>
      <w:bookmarkStart w:id="74" w:name="_Toc339545383"/>
      <w:r w:rsidRPr="003D4597">
        <w:rPr>
          <w:sz w:val="16"/>
          <w:szCs w:val="16"/>
        </w:rPr>
        <w:t xml:space="preserve">Abbildung </w:t>
      </w:r>
      <w:r w:rsidR="00833167" w:rsidRPr="003D4597">
        <w:rPr>
          <w:sz w:val="16"/>
          <w:szCs w:val="16"/>
        </w:rPr>
        <w:fldChar w:fldCharType="begin"/>
      </w:r>
      <w:r w:rsidR="00B50AD4" w:rsidRPr="003D4597">
        <w:rPr>
          <w:sz w:val="16"/>
          <w:szCs w:val="16"/>
        </w:rPr>
        <w:instrText xml:space="preserve"> SEQ Abbildung \* ARABIC </w:instrText>
      </w:r>
      <w:r w:rsidR="00833167" w:rsidRPr="003D4597">
        <w:rPr>
          <w:sz w:val="16"/>
          <w:szCs w:val="16"/>
        </w:rPr>
        <w:fldChar w:fldCharType="separate"/>
      </w:r>
      <w:r w:rsidR="00C36B10">
        <w:rPr>
          <w:noProof/>
          <w:sz w:val="16"/>
          <w:szCs w:val="16"/>
        </w:rPr>
        <w:t>11</w:t>
      </w:r>
      <w:r w:rsidR="00833167" w:rsidRPr="003D4597">
        <w:rPr>
          <w:sz w:val="16"/>
          <w:szCs w:val="16"/>
        </w:rPr>
        <w:fldChar w:fldCharType="end"/>
      </w:r>
      <w:r w:rsidRPr="003D4597">
        <w:rPr>
          <w:sz w:val="16"/>
          <w:szCs w:val="16"/>
        </w:rPr>
        <w:t xml:space="preserve">: Aktivierter Datumpicker in </w:t>
      </w:r>
      <w:r w:rsidR="003F0D47" w:rsidRPr="003D4597">
        <w:rPr>
          <w:sz w:val="16"/>
          <w:szCs w:val="16"/>
        </w:rPr>
        <w:t>ROOMS</w:t>
      </w:r>
      <w:bookmarkEnd w:id="71"/>
      <w:bookmarkEnd w:id="72"/>
      <w:bookmarkEnd w:id="73"/>
      <w:bookmarkEnd w:id="74"/>
    </w:p>
    <w:p w14:paraId="72822829" w14:textId="77777777" w:rsidR="00DD0F16" w:rsidRDefault="00DD0F16" w:rsidP="00DD0F16">
      <w:pPr>
        <w:rPr>
          <w:lang w:eastAsia="en-US"/>
        </w:rPr>
      </w:pPr>
    </w:p>
    <w:p w14:paraId="064B96FF" w14:textId="4045E7A0" w:rsidR="00DD0F16" w:rsidRDefault="00DD0F16" w:rsidP="00DD0F16">
      <w:pPr>
        <w:rPr>
          <w:lang w:eastAsia="en-US"/>
        </w:rPr>
      </w:pPr>
      <w:r>
        <w:rPr>
          <w:lang w:eastAsia="en-US"/>
        </w:rPr>
        <w:t>Mittels den Up- und Down</w:t>
      </w:r>
      <w:r w:rsidR="003B2F60">
        <w:rPr>
          <w:lang w:eastAsia="en-US"/>
        </w:rPr>
        <w:t>-</w:t>
      </w:r>
      <w:r>
        <w:rPr>
          <w:lang w:eastAsia="en-US"/>
        </w:rPr>
        <w:t xml:space="preserve">Buttons neben den jeweiligen Feldern oder direkter Eingabe im Feld, </w:t>
      </w:r>
      <w:r w:rsidR="003B2F60">
        <w:rPr>
          <w:lang w:eastAsia="en-US"/>
        </w:rPr>
        <w:t xml:space="preserve">können </w:t>
      </w:r>
      <w:r>
        <w:rPr>
          <w:lang w:eastAsia="en-US"/>
        </w:rPr>
        <w:t xml:space="preserve">das Datum und die Zeit eingestellt werden. Die Zeitanzeige springt jeweils zur nächsten vollen Viertelstunde. </w:t>
      </w:r>
    </w:p>
    <w:p w14:paraId="1CEC6FE8" w14:textId="77777777" w:rsidR="00DD0F16" w:rsidRDefault="00DD0F16" w:rsidP="00DD0F16">
      <w:pPr>
        <w:rPr>
          <w:lang w:eastAsia="en-US"/>
        </w:rPr>
      </w:pPr>
      <w:r>
        <w:rPr>
          <w:lang w:eastAsia="en-US"/>
        </w:rPr>
        <w:t xml:space="preserve">Beim Datumpicker ist einzig die Einstellung für eine Zeitperiode, welche über einen Tag hinaus reicht, möglich. Die Einstellung von zwei verschiedenen Daten kann einfach über einen Klick auf das Kalendersymbol durchgeführt werden. Danach öffnet sich je ein Kalender für das Start- und das Enddatum. Die Daten können dann einfach via Mausklick gewählt werden. Oben rechts vom Feld der </w:t>
      </w:r>
      <w:r w:rsidR="000B51B0">
        <w:rPr>
          <w:lang w:eastAsia="en-US"/>
        </w:rPr>
        <w:t>„</w:t>
      </w:r>
      <w:r w:rsidRPr="000B51B0">
        <w:rPr>
          <w:lang w:eastAsia="en-US"/>
        </w:rPr>
        <w:t>bis Zeit</w:t>
      </w:r>
      <w:r w:rsidR="000B51B0">
        <w:rPr>
          <w:lang w:eastAsia="en-US"/>
        </w:rPr>
        <w:t>“</w:t>
      </w:r>
      <w:r>
        <w:rPr>
          <w:lang w:eastAsia="en-US"/>
        </w:rPr>
        <w:t xml:space="preserve"> ist das eingestellte </w:t>
      </w:r>
      <w:r w:rsidR="000B51B0" w:rsidRPr="000B51B0">
        <w:rPr>
          <w:lang w:eastAsia="en-US"/>
        </w:rPr>
        <w:t>„</w:t>
      </w:r>
      <w:r w:rsidRPr="000B51B0">
        <w:rPr>
          <w:lang w:eastAsia="en-US"/>
        </w:rPr>
        <w:t>bis Datum</w:t>
      </w:r>
      <w:r w:rsidR="000B51B0" w:rsidRPr="000B51B0">
        <w:rPr>
          <w:lang w:eastAsia="en-US"/>
        </w:rPr>
        <w:t>“</w:t>
      </w:r>
      <w:r w:rsidRPr="000B51B0">
        <w:rPr>
          <w:i/>
          <w:lang w:eastAsia="en-US"/>
        </w:rPr>
        <w:t xml:space="preserve"> </w:t>
      </w:r>
      <w:r>
        <w:rPr>
          <w:lang w:eastAsia="en-US"/>
        </w:rPr>
        <w:t>angezeigt.</w:t>
      </w:r>
    </w:p>
    <w:p w14:paraId="358DE4C2" w14:textId="77777777" w:rsidR="00DD0F16" w:rsidRDefault="00DD0F16" w:rsidP="00DD0F16">
      <w:pPr>
        <w:rPr>
          <w:lang w:eastAsia="en-US"/>
        </w:rPr>
      </w:pPr>
    </w:p>
    <w:p w14:paraId="1F8DB946" w14:textId="77777777" w:rsidR="00DD0F16" w:rsidRPr="00160757" w:rsidRDefault="00DD0F16" w:rsidP="00DD0F16">
      <w:pPr>
        <w:rPr>
          <w:lang w:eastAsia="en-US"/>
        </w:rPr>
      </w:pPr>
      <w:r>
        <w:rPr>
          <w:noProof/>
          <w:lang w:val="en-US" w:eastAsia="en-US"/>
        </w:rPr>
        <w:drawing>
          <wp:inline distT="0" distB="0" distL="0" distR="0" wp14:anchorId="77457946" wp14:editId="3F4A618C">
            <wp:extent cx="4317365" cy="1788795"/>
            <wp:effectExtent l="19050" t="0" r="6985"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r="555"/>
                    <a:stretch>
                      <a:fillRect/>
                    </a:stretch>
                  </pic:blipFill>
                  <pic:spPr bwMode="auto">
                    <a:xfrm>
                      <a:off x="0" y="0"/>
                      <a:ext cx="4317365" cy="1788795"/>
                    </a:xfrm>
                    <a:prstGeom prst="rect">
                      <a:avLst/>
                    </a:prstGeom>
                    <a:noFill/>
                    <a:ln w="9525">
                      <a:noFill/>
                      <a:miter lim="800000"/>
                      <a:headEnd/>
                      <a:tailEnd/>
                    </a:ln>
                  </pic:spPr>
                </pic:pic>
              </a:graphicData>
            </a:graphic>
          </wp:inline>
        </w:drawing>
      </w:r>
    </w:p>
    <w:p w14:paraId="1B098142" w14:textId="77777777" w:rsidR="00DD0F16" w:rsidRPr="003D4597" w:rsidRDefault="00DD0F16" w:rsidP="000D643D">
      <w:pPr>
        <w:rPr>
          <w:sz w:val="16"/>
          <w:szCs w:val="16"/>
        </w:rPr>
      </w:pPr>
      <w:bookmarkStart w:id="75" w:name="_Toc304552629"/>
      <w:bookmarkStart w:id="76" w:name="_Toc313360904"/>
      <w:bookmarkStart w:id="77" w:name="_Toc318295852"/>
      <w:bookmarkStart w:id="78" w:name="_Toc339545384"/>
      <w:r w:rsidRPr="003D4597">
        <w:rPr>
          <w:sz w:val="16"/>
          <w:szCs w:val="16"/>
        </w:rPr>
        <w:t xml:space="preserve">Abbildung </w:t>
      </w:r>
      <w:r w:rsidR="00833167" w:rsidRPr="003D4597">
        <w:rPr>
          <w:sz w:val="16"/>
          <w:szCs w:val="16"/>
        </w:rPr>
        <w:fldChar w:fldCharType="begin"/>
      </w:r>
      <w:r w:rsidR="00B50AD4" w:rsidRPr="003D4597">
        <w:rPr>
          <w:sz w:val="16"/>
          <w:szCs w:val="16"/>
        </w:rPr>
        <w:instrText xml:space="preserve"> SEQ Abbildung \* ARABIC </w:instrText>
      </w:r>
      <w:r w:rsidR="00833167" w:rsidRPr="003D4597">
        <w:rPr>
          <w:sz w:val="16"/>
          <w:szCs w:val="16"/>
        </w:rPr>
        <w:fldChar w:fldCharType="separate"/>
      </w:r>
      <w:r w:rsidR="00C36B10">
        <w:rPr>
          <w:noProof/>
          <w:sz w:val="16"/>
          <w:szCs w:val="16"/>
        </w:rPr>
        <w:t>12</w:t>
      </w:r>
      <w:r w:rsidR="00833167" w:rsidRPr="003D4597">
        <w:rPr>
          <w:sz w:val="16"/>
          <w:szCs w:val="16"/>
        </w:rPr>
        <w:fldChar w:fldCharType="end"/>
      </w:r>
      <w:r w:rsidRPr="003D4597">
        <w:rPr>
          <w:sz w:val="16"/>
          <w:szCs w:val="16"/>
        </w:rPr>
        <w:t>: Datumpicker</w:t>
      </w:r>
      <w:bookmarkEnd w:id="75"/>
      <w:bookmarkEnd w:id="76"/>
      <w:bookmarkEnd w:id="77"/>
      <w:bookmarkEnd w:id="78"/>
    </w:p>
    <w:p w14:paraId="56B077C0" w14:textId="77777777" w:rsidR="00B04411" w:rsidRDefault="00B04411" w:rsidP="00600356"/>
    <w:p w14:paraId="4AEED21F" w14:textId="77777777" w:rsidR="00B04411" w:rsidRDefault="00B04411" w:rsidP="00600356"/>
    <w:p w14:paraId="46FFD324" w14:textId="77777777" w:rsidR="00B04411" w:rsidRPr="00D0637F" w:rsidRDefault="00006429" w:rsidP="00F15975">
      <w:pPr>
        <w:pStyle w:val="Heading2"/>
      </w:pPr>
      <w:bookmarkStart w:id="79" w:name="_Toc503363387"/>
      <w:r w:rsidRPr="00D0637F">
        <w:t>Favorit speichern</w:t>
      </w:r>
      <w:bookmarkEnd w:id="79"/>
    </w:p>
    <w:p w14:paraId="5F53EAC9" w14:textId="58D94C58" w:rsidR="00006429" w:rsidRDefault="00775CE6" w:rsidP="00600356">
      <w:pPr>
        <w:rPr>
          <w:lang w:eastAsia="en-US"/>
        </w:rPr>
      </w:pPr>
      <w:r>
        <w:rPr>
          <w:lang w:eastAsia="en-US"/>
        </w:rPr>
        <w:t>Je nachdem in welchem der</w:t>
      </w:r>
      <w:r w:rsidR="00006429">
        <w:rPr>
          <w:lang w:eastAsia="en-US"/>
        </w:rPr>
        <w:t xml:space="preserve"> Menüs </w:t>
      </w:r>
      <w:r w:rsidR="00006429" w:rsidRPr="00C37CB6">
        <w:rPr>
          <w:i/>
          <w:lang w:eastAsia="en-US"/>
        </w:rPr>
        <w:t>„Listen“, „Reports“</w:t>
      </w:r>
      <w:r>
        <w:rPr>
          <w:lang w:eastAsia="en-US"/>
        </w:rPr>
        <w:t xml:space="preserve"> oder</w:t>
      </w:r>
      <w:r w:rsidR="00006429">
        <w:rPr>
          <w:lang w:eastAsia="en-US"/>
        </w:rPr>
        <w:t xml:space="preserve"> </w:t>
      </w:r>
      <w:r w:rsidR="00006429" w:rsidRPr="00C37CB6">
        <w:rPr>
          <w:i/>
          <w:lang w:eastAsia="en-US"/>
        </w:rPr>
        <w:t>„Einstellungen“</w:t>
      </w:r>
      <w:r w:rsidR="00006429" w:rsidRPr="000B51B0">
        <w:rPr>
          <w:lang w:eastAsia="en-US"/>
        </w:rPr>
        <w:t xml:space="preserve"> </w:t>
      </w:r>
      <w:r>
        <w:rPr>
          <w:lang w:eastAsia="en-US"/>
        </w:rPr>
        <w:t xml:space="preserve">der </w:t>
      </w:r>
      <w:r w:rsidR="00006429">
        <w:rPr>
          <w:lang w:eastAsia="en-US"/>
        </w:rPr>
        <w:t>Favoritenstern</w:t>
      </w:r>
      <w:r>
        <w:rPr>
          <w:lang w:eastAsia="en-US"/>
        </w:rPr>
        <w:t xml:space="preserve"> selektiert wird (Stern wird gelb eingefärbt)</w:t>
      </w:r>
      <w:r w:rsidR="00006429">
        <w:rPr>
          <w:lang w:eastAsia="en-US"/>
        </w:rPr>
        <w:t xml:space="preserve">, </w:t>
      </w:r>
      <w:r>
        <w:rPr>
          <w:lang w:eastAsia="en-US"/>
        </w:rPr>
        <w:t>wird</w:t>
      </w:r>
      <w:r w:rsidR="00346074">
        <w:rPr>
          <w:lang w:eastAsia="en-US"/>
        </w:rPr>
        <w:t xml:space="preserve"> </w:t>
      </w:r>
      <w:r w:rsidR="00006429">
        <w:rPr>
          <w:lang w:eastAsia="en-US"/>
        </w:rPr>
        <w:t xml:space="preserve">beim </w:t>
      </w:r>
      <w:r>
        <w:rPr>
          <w:lang w:eastAsia="en-US"/>
        </w:rPr>
        <w:t xml:space="preserve">Einstieg in selbiges </w:t>
      </w:r>
      <w:r w:rsidR="00346074">
        <w:rPr>
          <w:lang w:eastAsia="en-US"/>
        </w:rPr>
        <w:t xml:space="preserve">Menü, das vom Benutzer präferierte Subpanel angezeigt. Soll z.B. unter </w:t>
      </w:r>
      <w:r w:rsidR="00346074" w:rsidRPr="00C37CB6">
        <w:rPr>
          <w:i/>
          <w:lang w:eastAsia="en-US"/>
        </w:rPr>
        <w:t>„Listen“</w:t>
      </w:r>
      <w:r w:rsidR="00346074">
        <w:rPr>
          <w:lang w:eastAsia="en-US"/>
        </w:rPr>
        <w:t xml:space="preserve"> immer als erstes </w:t>
      </w:r>
      <w:r w:rsidR="00000924" w:rsidRPr="00C37CB6">
        <w:rPr>
          <w:i/>
          <w:lang w:eastAsia="en-US"/>
        </w:rPr>
        <w:t>Ressourcen</w:t>
      </w:r>
      <w:r w:rsidR="00000924">
        <w:rPr>
          <w:lang w:eastAsia="en-US"/>
        </w:rPr>
        <w:t xml:space="preserve"> angezeigt werden, reicht 1 Klick auf den Stern</w:t>
      </w:r>
      <w:r>
        <w:rPr>
          <w:lang w:eastAsia="en-US"/>
        </w:rPr>
        <w:t>.</w:t>
      </w:r>
    </w:p>
    <w:p w14:paraId="316311A3" w14:textId="77777777" w:rsidR="00346074" w:rsidRDefault="00346074" w:rsidP="00600356">
      <w:pPr>
        <w:rPr>
          <w:lang w:eastAsia="en-US"/>
        </w:rPr>
      </w:pPr>
    </w:p>
    <w:p w14:paraId="40A87447" w14:textId="77777777" w:rsidR="00346074" w:rsidRPr="00C36964" w:rsidRDefault="00346074" w:rsidP="00600356">
      <w:pPr>
        <w:rPr>
          <w:lang w:eastAsia="en-US"/>
        </w:rPr>
      </w:pPr>
      <w:r w:rsidRPr="0058208A">
        <w:rPr>
          <w:noProof/>
          <w:lang w:val="en-US" w:eastAsia="en-US"/>
        </w:rPr>
        <w:lastRenderedPageBreak/>
        <w:drawing>
          <wp:inline distT="0" distB="0" distL="0" distR="0" wp14:anchorId="238D2016" wp14:editId="7814B8DE">
            <wp:extent cx="2027921" cy="4464000"/>
            <wp:effectExtent l="0" t="0" r="0" b="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voritstern.png"/>
                    <pic:cNvPicPr/>
                  </pic:nvPicPr>
                  <pic:blipFill>
                    <a:blip r:embed="rId30">
                      <a:extLst>
                        <a:ext uri="{28A0092B-C50C-407E-A947-70E740481C1C}">
                          <a14:useLocalDpi xmlns:a14="http://schemas.microsoft.com/office/drawing/2010/main" val="0"/>
                        </a:ext>
                      </a:extLst>
                    </a:blip>
                    <a:stretch>
                      <a:fillRect/>
                    </a:stretch>
                  </pic:blipFill>
                  <pic:spPr>
                    <a:xfrm>
                      <a:off x="0" y="0"/>
                      <a:ext cx="2027921" cy="4464000"/>
                    </a:xfrm>
                    <a:prstGeom prst="rect">
                      <a:avLst/>
                    </a:prstGeom>
                  </pic:spPr>
                </pic:pic>
              </a:graphicData>
            </a:graphic>
          </wp:inline>
        </w:drawing>
      </w:r>
    </w:p>
    <w:p w14:paraId="1981AE5F" w14:textId="77777777" w:rsidR="00346074" w:rsidRPr="003D4597" w:rsidRDefault="00346074" w:rsidP="000D643D">
      <w:pPr>
        <w:rPr>
          <w:sz w:val="16"/>
          <w:szCs w:val="16"/>
          <w:lang w:val="en-US"/>
        </w:rPr>
      </w:pPr>
      <w:bookmarkStart w:id="80" w:name="_Toc318295853"/>
      <w:bookmarkStart w:id="81" w:name="_Toc339545385"/>
      <w:proofErr w:type="spellStart"/>
      <w:r w:rsidRPr="002E1CEB">
        <w:rPr>
          <w:sz w:val="16"/>
          <w:szCs w:val="16"/>
          <w:lang w:val="en-US"/>
        </w:rPr>
        <w:t>Abbildung</w:t>
      </w:r>
      <w:proofErr w:type="spellEnd"/>
      <w:r w:rsidRPr="003D4597">
        <w:rPr>
          <w:sz w:val="16"/>
          <w:szCs w:val="16"/>
          <w:lang w:val="en-US"/>
        </w:rPr>
        <w:t xml:space="preserve"> </w:t>
      </w:r>
      <w:r w:rsidR="00833167" w:rsidRPr="003D4597">
        <w:rPr>
          <w:sz w:val="16"/>
          <w:szCs w:val="16"/>
          <w:lang w:val="en-US"/>
        </w:rPr>
        <w:fldChar w:fldCharType="begin"/>
      </w:r>
      <w:r w:rsidR="00B50AD4" w:rsidRPr="003D4597">
        <w:rPr>
          <w:sz w:val="16"/>
          <w:szCs w:val="16"/>
          <w:lang w:val="en-US"/>
        </w:rPr>
        <w:instrText xml:space="preserve"> SEQ Abbildung \* ARABIC </w:instrText>
      </w:r>
      <w:r w:rsidR="00833167" w:rsidRPr="003D4597">
        <w:rPr>
          <w:sz w:val="16"/>
          <w:szCs w:val="16"/>
          <w:lang w:val="en-US"/>
        </w:rPr>
        <w:fldChar w:fldCharType="separate"/>
      </w:r>
      <w:r w:rsidR="00C36B10">
        <w:rPr>
          <w:noProof/>
          <w:sz w:val="16"/>
          <w:szCs w:val="16"/>
          <w:lang w:val="en-US"/>
        </w:rPr>
        <w:t>13</w:t>
      </w:r>
      <w:r w:rsidR="00833167" w:rsidRPr="003D4597">
        <w:rPr>
          <w:sz w:val="16"/>
          <w:szCs w:val="16"/>
          <w:lang w:val="en-US"/>
        </w:rPr>
        <w:fldChar w:fldCharType="end"/>
      </w:r>
      <w:r w:rsidRPr="003D4597">
        <w:rPr>
          <w:sz w:val="16"/>
          <w:szCs w:val="16"/>
          <w:lang w:val="en-US"/>
        </w:rPr>
        <w:t>:</w:t>
      </w:r>
      <w:r w:rsidRPr="002E1CEB">
        <w:rPr>
          <w:sz w:val="16"/>
          <w:szCs w:val="16"/>
          <w:lang w:val="en-US"/>
        </w:rPr>
        <w:t xml:space="preserve"> </w:t>
      </w:r>
      <w:proofErr w:type="spellStart"/>
      <w:r w:rsidRPr="002E1CEB">
        <w:rPr>
          <w:sz w:val="16"/>
          <w:szCs w:val="16"/>
          <w:lang w:val="en-US"/>
        </w:rPr>
        <w:t>Favorit</w:t>
      </w:r>
      <w:proofErr w:type="spellEnd"/>
      <w:r w:rsidRPr="002E1CEB">
        <w:rPr>
          <w:sz w:val="16"/>
          <w:szCs w:val="16"/>
          <w:lang w:val="en-US"/>
        </w:rPr>
        <w:t xml:space="preserve"> </w:t>
      </w:r>
      <w:proofErr w:type="spellStart"/>
      <w:r w:rsidRPr="002E1CEB">
        <w:rPr>
          <w:sz w:val="16"/>
          <w:szCs w:val="16"/>
          <w:lang w:val="en-US"/>
        </w:rPr>
        <w:t>speichern</w:t>
      </w:r>
      <w:proofErr w:type="spellEnd"/>
      <w:r w:rsidRPr="003D4597">
        <w:rPr>
          <w:sz w:val="16"/>
          <w:szCs w:val="16"/>
          <w:lang w:val="en-US"/>
        </w:rPr>
        <w:t xml:space="preserve"> - </w:t>
      </w:r>
      <w:proofErr w:type="spellStart"/>
      <w:r w:rsidRPr="003D4597">
        <w:rPr>
          <w:sz w:val="16"/>
          <w:szCs w:val="16"/>
          <w:lang w:val="en-US"/>
        </w:rPr>
        <w:t>Favorit</w:t>
      </w:r>
      <w:proofErr w:type="spellEnd"/>
      <w:r w:rsidRPr="003D4597">
        <w:rPr>
          <w:sz w:val="16"/>
          <w:szCs w:val="16"/>
          <w:lang w:val="en-US"/>
        </w:rPr>
        <w:t xml:space="preserve"> Subpanel</w:t>
      </w:r>
      <w:bookmarkEnd w:id="80"/>
      <w:bookmarkEnd w:id="81"/>
    </w:p>
    <w:p w14:paraId="1F0B3F8A" w14:textId="77777777" w:rsidR="00346074" w:rsidRPr="009839A8" w:rsidRDefault="00346074" w:rsidP="00600356">
      <w:pPr>
        <w:rPr>
          <w:lang w:val="en-US" w:eastAsia="en-US"/>
        </w:rPr>
      </w:pPr>
    </w:p>
    <w:p w14:paraId="0D91607C" w14:textId="77777777" w:rsidR="00DD0F16" w:rsidRDefault="00DD0F16" w:rsidP="00EB1B1F">
      <w:pPr>
        <w:pStyle w:val="Heading1"/>
      </w:pPr>
      <w:bookmarkStart w:id="82" w:name="_Ref240098659"/>
      <w:bookmarkStart w:id="83" w:name="_Toc304552733"/>
      <w:bookmarkStart w:id="84" w:name="_Toc503363388"/>
      <w:r>
        <w:lastRenderedPageBreak/>
        <w:t>Persönliche Einstellungen</w:t>
      </w:r>
      <w:bookmarkEnd w:id="82"/>
      <w:bookmarkEnd w:id="83"/>
      <w:bookmarkEnd w:id="84"/>
    </w:p>
    <w:p w14:paraId="374076B0" w14:textId="0A228758" w:rsidR="00DD0F16" w:rsidRDefault="00DD0F16" w:rsidP="00DD0F16">
      <w:pPr>
        <w:rPr>
          <w:lang w:eastAsia="en-US"/>
        </w:rPr>
      </w:pPr>
      <w:r>
        <w:t xml:space="preserve">Im Bereich der persönlichen Einstellungen ist der Benutzer von </w:t>
      </w:r>
      <w:r w:rsidR="003F0D47">
        <w:t>ROOMS</w:t>
      </w:r>
      <w:r>
        <w:t xml:space="preserve"> in der Lage, seine Stammdaten sowie persönliche Präferenzen zur Nutzung der Applikation anzugeben. </w:t>
      </w:r>
      <w:r>
        <w:rPr>
          <w:lang w:eastAsia="en-US"/>
        </w:rPr>
        <w:t xml:space="preserve">Dabei handelt es sich vor allem um Einstellungen im Bereich Favoriten oder Notifikationen. </w:t>
      </w:r>
      <w:r>
        <w:t xml:space="preserve">Auf der ersten Seite erfolgt eine Zusammenfassung der Einstellungen, wobei über den Button </w:t>
      </w:r>
      <w:r w:rsidR="00D62A88">
        <w:t>„</w:t>
      </w:r>
      <w:r w:rsidRPr="00D62A88">
        <w:t>Bearbeiten</w:t>
      </w:r>
      <w:r w:rsidR="00D62A88">
        <w:t>“</w:t>
      </w:r>
      <w:r>
        <w:t xml:space="preserve"> auf die einzelnen Einstellungen eingegangen werden kann. </w:t>
      </w:r>
      <w:r>
        <w:rPr>
          <w:lang w:eastAsia="en-US"/>
        </w:rPr>
        <w:t xml:space="preserve">Im Editiermodus stehen dem Benutzer die </w:t>
      </w:r>
      <w:r w:rsidR="003D33C5">
        <w:rPr>
          <w:lang w:eastAsia="en-US"/>
        </w:rPr>
        <w:t xml:space="preserve">acht </w:t>
      </w:r>
      <w:r>
        <w:rPr>
          <w:lang w:eastAsia="en-US"/>
        </w:rPr>
        <w:t xml:space="preserve">  in </w:t>
      </w:r>
      <w:r w:rsidR="00B02604" w:rsidRPr="00B02604">
        <w:rPr>
          <w:szCs w:val="20"/>
          <w:lang w:eastAsia="en-US"/>
        </w:rPr>
        <w:fldChar w:fldCharType="begin"/>
      </w:r>
      <w:r w:rsidR="00B02604" w:rsidRPr="00B02604">
        <w:rPr>
          <w:szCs w:val="20"/>
          <w:lang w:eastAsia="en-US"/>
        </w:rPr>
        <w:instrText xml:space="preserve"> REF _Ref304550817 \h </w:instrText>
      </w:r>
      <w:r w:rsidR="00B02604">
        <w:rPr>
          <w:szCs w:val="20"/>
          <w:lang w:eastAsia="en-US"/>
        </w:rPr>
        <w:instrText xml:space="preserve"> \* MERGEFORMAT </w:instrText>
      </w:r>
      <w:r w:rsidR="00B02604" w:rsidRPr="00B02604">
        <w:rPr>
          <w:szCs w:val="20"/>
          <w:lang w:eastAsia="en-US"/>
        </w:rPr>
      </w:r>
      <w:r w:rsidR="00B02604" w:rsidRPr="00B02604">
        <w:rPr>
          <w:szCs w:val="20"/>
          <w:lang w:eastAsia="en-US"/>
        </w:rPr>
        <w:fldChar w:fldCharType="separate"/>
      </w:r>
      <w:r w:rsidR="00C36B10" w:rsidRPr="00C36B10">
        <w:rPr>
          <w:szCs w:val="20"/>
        </w:rPr>
        <w:t xml:space="preserve">Abbildung </w:t>
      </w:r>
      <w:r w:rsidR="00C36B10" w:rsidRPr="00C36B10">
        <w:rPr>
          <w:noProof/>
          <w:szCs w:val="20"/>
        </w:rPr>
        <w:t>14</w:t>
      </w:r>
      <w:r w:rsidR="00B02604" w:rsidRPr="00B02604">
        <w:rPr>
          <w:szCs w:val="20"/>
          <w:lang w:eastAsia="en-US"/>
        </w:rPr>
        <w:fldChar w:fldCharType="end"/>
      </w:r>
      <w:r>
        <w:rPr>
          <w:lang w:eastAsia="en-US"/>
        </w:rPr>
        <w:t xml:space="preserve"> ersichtlichen Bereiche </w:t>
      </w:r>
      <w:r w:rsidR="003D33C5" w:rsidRPr="0061703A">
        <w:rPr>
          <w:i/>
          <w:lang w:eastAsia="en-US"/>
        </w:rPr>
        <w:t>Personen</w:t>
      </w:r>
      <w:r w:rsidR="003D33C5">
        <w:rPr>
          <w:i/>
          <w:lang w:eastAsia="en-US"/>
        </w:rPr>
        <w:t>-</w:t>
      </w:r>
      <w:r w:rsidRPr="0061703A">
        <w:rPr>
          <w:i/>
          <w:lang w:eastAsia="en-US"/>
        </w:rPr>
        <w:t>Informationen</w:t>
      </w:r>
      <w:r>
        <w:rPr>
          <w:lang w:eastAsia="en-US"/>
        </w:rPr>
        <w:t xml:space="preserve">, </w:t>
      </w:r>
      <w:r>
        <w:rPr>
          <w:i/>
          <w:lang w:eastAsia="en-US"/>
        </w:rPr>
        <w:t xml:space="preserve">Stammdaten, </w:t>
      </w:r>
      <w:r w:rsidR="003D33C5">
        <w:rPr>
          <w:i/>
          <w:lang w:eastAsia="en-US"/>
        </w:rPr>
        <w:t xml:space="preserve">Navigation, </w:t>
      </w:r>
      <w:r w:rsidRPr="00236E47">
        <w:rPr>
          <w:i/>
          <w:lang w:eastAsia="en-US"/>
        </w:rPr>
        <w:t>E-Mail Notifikation</w:t>
      </w:r>
      <w:r w:rsidR="00130124">
        <w:rPr>
          <w:i/>
          <w:lang w:eastAsia="en-US"/>
        </w:rPr>
        <w:t>,</w:t>
      </w:r>
      <w:r>
        <w:rPr>
          <w:i/>
          <w:lang w:eastAsia="en-US"/>
        </w:rPr>
        <w:t xml:space="preserve"> </w:t>
      </w:r>
      <w:r w:rsidRPr="00236E47">
        <w:rPr>
          <w:i/>
          <w:lang w:eastAsia="en-US"/>
        </w:rPr>
        <w:t>Eigene Listen</w:t>
      </w:r>
      <w:r w:rsidR="003D33C5">
        <w:rPr>
          <w:i/>
          <w:lang w:eastAsia="en-US"/>
        </w:rPr>
        <w:t xml:space="preserve">, Zugewiesene Ressourcen </w:t>
      </w:r>
      <w:r w:rsidR="003D33C5" w:rsidRPr="00C37CB6">
        <w:rPr>
          <w:lang w:eastAsia="en-US"/>
        </w:rPr>
        <w:t xml:space="preserve">(nur bei ausreichender Berechtigung </w:t>
      </w:r>
      <w:r w:rsidR="003D33C5" w:rsidRPr="00C37CB6">
        <w:rPr>
          <w:i/>
          <w:lang w:eastAsia="en-US"/>
        </w:rPr>
        <w:t>„Darf zugewiesene Ressourcen verwalten“</w:t>
      </w:r>
      <w:r w:rsidR="00446EC8" w:rsidRPr="00C37CB6">
        <w:rPr>
          <w:lang w:eastAsia="en-US"/>
        </w:rPr>
        <w:t xml:space="preserve"> vorhanden)</w:t>
      </w:r>
      <w:r w:rsidR="00446EC8">
        <w:rPr>
          <w:lang w:eastAsia="en-US"/>
        </w:rPr>
        <w:t>,</w:t>
      </w:r>
      <w:r w:rsidR="003D33C5">
        <w:rPr>
          <w:i/>
          <w:lang w:eastAsia="en-US"/>
        </w:rPr>
        <w:t xml:space="preserve"> </w:t>
      </w:r>
      <w:r w:rsidR="00446EC8">
        <w:rPr>
          <w:i/>
          <w:lang w:eastAsia="en-US"/>
        </w:rPr>
        <w:t xml:space="preserve">Logons </w:t>
      </w:r>
      <w:r w:rsidR="00446EC8">
        <w:rPr>
          <w:lang w:eastAsia="en-US"/>
        </w:rPr>
        <w:t xml:space="preserve">(nur berechtigten Usern zugänglich), und </w:t>
      </w:r>
      <w:r w:rsidR="003D33C5">
        <w:rPr>
          <w:i/>
          <w:lang w:eastAsia="en-US"/>
        </w:rPr>
        <w:t>Gruppen</w:t>
      </w:r>
      <w:r>
        <w:rPr>
          <w:i/>
          <w:lang w:eastAsia="en-US"/>
        </w:rPr>
        <w:t xml:space="preserve"> </w:t>
      </w:r>
      <w:r>
        <w:rPr>
          <w:lang w:eastAsia="en-US"/>
        </w:rPr>
        <w:t>zur Verfügung, in denen Einstellungen vorgenommen werden können. Diese werden in den nachfolgenden Kapiteln detailliert beschrieben.</w:t>
      </w:r>
    </w:p>
    <w:p w14:paraId="3F15FE14" w14:textId="77777777" w:rsidR="00DD0F16" w:rsidRDefault="00DD0F16" w:rsidP="00DD0F16">
      <w:pPr>
        <w:rPr>
          <w:lang w:eastAsia="en-US"/>
        </w:rPr>
      </w:pPr>
    </w:p>
    <w:p w14:paraId="49C10B53" w14:textId="77777777" w:rsidR="00DD0F16" w:rsidRDefault="00DD0F16" w:rsidP="00DD0F16"/>
    <w:p w14:paraId="6C2CEEC8" w14:textId="77777777" w:rsidR="00223E27" w:rsidRDefault="00223E27" w:rsidP="00DD0F16"/>
    <w:p w14:paraId="0DDC42A0" w14:textId="77777777" w:rsidR="00DD0F16" w:rsidRDefault="001579A6" w:rsidP="00A503AB">
      <w:pPr>
        <w:pStyle w:val="Heading2"/>
      </w:pPr>
      <w:bookmarkStart w:id="85" w:name="_Toc304552734"/>
      <w:bookmarkStart w:id="86" w:name="_Toc503363389"/>
      <w:r>
        <w:t>Personen-</w:t>
      </w:r>
      <w:r w:rsidR="00DD0F16">
        <w:t>Informationen</w:t>
      </w:r>
      <w:bookmarkEnd w:id="85"/>
      <w:bookmarkEnd w:id="86"/>
    </w:p>
    <w:p w14:paraId="55F4B4F0" w14:textId="30A83B6D" w:rsidR="00DD0F16" w:rsidRDefault="00DD0F16" w:rsidP="00DD0F16">
      <w:pPr>
        <w:rPr>
          <w:lang w:eastAsia="en-US"/>
        </w:rPr>
      </w:pPr>
      <w:r>
        <w:rPr>
          <w:lang w:eastAsia="en-US"/>
        </w:rPr>
        <w:t xml:space="preserve">In diesem Bereich werden die Mitarbeiterdaten abgespeichert. Wenn der Benutzer eine Synchronisation mit Outlook (unterstützt werden Exchange 2003, 2007 und 2010) möchte, wird diese Konfiguration ebenfalls auf dem Profil vorgenommen. In </w:t>
      </w:r>
      <w:r w:rsidR="00993E6F">
        <w:rPr>
          <w:szCs w:val="20"/>
          <w:lang w:eastAsia="en-US"/>
        </w:rPr>
        <w:fldChar w:fldCharType="begin"/>
      </w:r>
      <w:r w:rsidR="00993E6F">
        <w:rPr>
          <w:lang w:eastAsia="en-US"/>
        </w:rPr>
        <w:instrText xml:space="preserve"> REF _Ref339538430 \h </w:instrText>
      </w:r>
      <w:r w:rsidR="00993E6F">
        <w:rPr>
          <w:szCs w:val="20"/>
          <w:lang w:eastAsia="en-US"/>
        </w:rPr>
      </w:r>
      <w:r w:rsidR="00993E6F">
        <w:rPr>
          <w:szCs w:val="20"/>
          <w:lang w:eastAsia="en-US"/>
        </w:rPr>
        <w:fldChar w:fldCharType="separate"/>
      </w:r>
      <w:r w:rsidR="00C36B10" w:rsidRPr="00D0637F">
        <w:t xml:space="preserve">Abbildung </w:t>
      </w:r>
      <w:r w:rsidR="00C36B10">
        <w:rPr>
          <w:noProof/>
        </w:rPr>
        <w:t>54</w:t>
      </w:r>
      <w:r w:rsidR="00993E6F">
        <w:rPr>
          <w:szCs w:val="20"/>
          <w:lang w:eastAsia="en-US"/>
        </w:rPr>
        <w:fldChar w:fldCharType="end"/>
      </w:r>
      <w:r>
        <w:rPr>
          <w:lang w:eastAsia="en-US"/>
        </w:rPr>
        <w:t xml:space="preserve"> ist die Checkbox </w:t>
      </w:r>
      <w:r w:rsidR="00C37CB6">
        <w:rPr>
          <w:lang w:eastAsia="en-US"/>
        </w:rPr>
        <w:t>„</w:t>
      </w:r>
      <w:r w:rsidRPr="00C37CB6">
        <w:rPr>
          <w:lang w:eastAsia="en-US"/>
        </w:rPr>
        <w:t>mit Outlook synchronisieren</w:t>
      </w:r>
      <w:r w:rsidR="00C37CB6">
        <w:rPr>
          <w:lang w:eastAsia="en-US"/>
        </w:rPr>
        <w:t>“</w:t>
      </w:r>
      <w:r>
        <w:rPr>
          <w:lang w:eastAsia="en-US"/>
        </w:rPr>
        <w:t xml:space="preserve"> ersichtlich, bei Deaktivierung dieser Checkbox kann die Synchronisation unterdrückt werden.</w:t>
      </w:r>
    </w:p>
    <w:p w14:paraId="27CE3999" w14:textId="77777777" w:rsidR="00DD0F16" w:rsidRDefault="00DD0F16" w:rsidP="00DD0F16">
      <w:pPr>
        <w:rPr>
          <w:lang w:eastAsia="en-US"/>
        </w:rPr>
      </w:pPr>
    </w:p>
    <w:p w14:paraId="2D847754" w14:textId="77777777" w:rsidR="00DD0F16" w:rsidRPr="00516B04" w:rsidRDefault="00DD0F16" w:rsidP="00DD0F16">
      <w:pPr>
        <w:rPr>
          <w:lang w:eastAsia="en-US"/>
        </w:rPr>
      </w:pPr>
      <w:r>
        <w:rPr>
          <w:lang w:eastAsia="en-US"/>
        </w:rPr>
        <w:t>Anmerkung: Um diese Einstellungen verändern zu können sind Spezialrechte notwendig. Oft werden die Daten über eine Importschnittstelle periodisch in ROOMS geladen und somit nicht manuell gepflegt.</w:t>
      </w:r>
    </w:p>
    <w:p w14:paraId="4DE295B3" w14:textId="77777777" w:rsidR="00DD0F16" w:rsidRDefault="00DD0F16" w:rsidP="00DD0F16">
      <w:pPr>
        <w:rPr>
          <w:lang w:eastAsia="en-US"/>
        </w:rPr>
      </w:pPr>
    </w:p>
    <w:p w14:paraId="0895D91C" w14:textId="383D601F" w:rsidR="00DD0F16" w:rsidRDefault="00223E27" w:rsidP="00DD0F16">
      <w:pPr>
        <w:rPr>
          <w:lang w:eastAsia="en-US"/>
        </w:rPr>
      </w:pPr>
      <w:r>
        <w:rPr>
          <w:noProof/>
          <w:lang w:val="en-US" w:eastAsia="en-US"/>
        </w:rPr>
        <w:drawing>
          <wp:inline distT="0" distB="0" distL="0" distR="0" wp14:anchorId="19D31667" wp14:editId="5169C362">
            <wp:extent cx="5145195" cy="2896819"/>
            <wp:effectExtent l="0" t="0" r="0" b="0"/>
            <wp:docPr id="42" name="Grafik 42" descr="C:\Users\ksc0267\Documents\Features 4.2\Print Screens\Deutsch\Abb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sc0267\Documents\Features 4.2\Print Screens\Deutsch\Abb1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45665" cy="2897084"/>
                    </a:xfrm>
                    <a:prstGeom prst="rect">
                      <a:avLst/>
                    </a:prstGeom>
                    <a:noFill/>
                    <a:ln>
                      <a:noFill/>
                    </a:ln>
                  </pic:spPr>
                </pic:pic>
              </a:graphicData>
            </a:graphic>
          </wp:inline>
        </w:drawing>
      </w:r>
    </w:p>
    <w:p w14:paraId="77B6BBEB" w14:textId="77777777" w:rsidR="00DD0F16" w:rsidRPr="003D4597" w:rsidRDefault="00DD0F16" w:rsidP="000D643D">
      <w:pPr>
        <w:rPr>
          <w:sz w:val="16"/>
          <w:szCs w:val="16"/>
        </w:rPr>
      </w:pPr>
      <w:bookmarkStart w:id="87" w:name="_Ref304550817"/>
      <w:bookmarkStart w:id="88" w:name="_Toc304552630"/>
      <w:bookmarkStart w:id="89" w:name="_Toc313360905"/>
      <w:bookmarkStart w:id="90" w:name="_Toc318295854"/>
      <w:bookmarkStart w:id="91" w:name="_Toc339545386"/>
      <w:r w:rsidRPr="003D4597">
        <w:rPr>
          <w:sz w:val="16"/>
          <w:szCs w:val="16"/>
        </w:rPr>
        <w:t xml:space="preserve">Abbildung </w:t>
      </w:r>
      <w:r w:rsidR="00833167" w:rsidRPr="003D4597">
        <w:rPr>
          <w:sz w:val="16"/>
          <w:szCs w:val="16"/>
        </w:rPr>
        <w:fldChar w:fldCharType="begin"/>
      </w:r>
      <w:r w:rsidR="00B50AD4" w:rsidRPr="003D4597">
        <w:rPr>
          <w:sz w:val="16"/>
          <w:szCs w:val="16"/>
        </w:rPr>
        <w:instrText xml:space="preserve"> SEQ Abbildung \* ARABIC </w:instrText>
      </w:r>
      <w:r w:rsidR="00833167" w:rsidRPr="003D4597">
        <w:rPr>
          <w:sz w:val="16"/>
          <w:szCs w:val="16"/>
        </w:rPr>
        <w:fldChar w:fldCharType="separate"/>
      </w:r>
      <w:r w:rsidR="00C36B10">
        <w:rPr>
          <w:noProof/>
          <w:sz w:val="16"/>
          <w:szCs w:val="16"/>
        </w:rPr>
        <w:t>14</w:t>
      </w:r>
      <w:r w:rsidR="00833167" w:rsidRPr="003D4597">
        <w:rPr>
          <w:sz w:val="16"/>
          <w:szCs w:val="16"/>
        </w:rPr>
        <w:fldChar w:fldCharType="end"/>
      </w:r>
      <w:bookmarkEnd w:id="87"/>
      <w:r w:rsidRPr="003D4597">
        <w:rPr>
          <w:sz w:val="16"/>
          <w:szCs w:val="16"/>
        </w:rPr>
        <w:t>: Persönliche Einstellungen - Personen Informationen</w:t>
      </w:r>
      <w:bookmarkEnd w:id="88"/>
      <w:bookmarkEnd w:id="89"/>
      <w:bookmarkEnd w:id="90"/>
      <w:bookmarkEnd w:id="91"/>
    </w:p>
    <w:p w14:paraId="385421C7" w14:textId="77777777" w:rsidR="00DD0F16" w:rsidRDefault="00DD0F16" w:rsidP="00DD0F16">
      <w:pPr>
        <w:rPr>
          <w:lang w:eastAsia="en-US"/>
        </w:rPr>
      </w:pPr>
    </w:p>
    <w:p w14:paraId="5EC0A90E" w14:textId="77777777" w:rsidR="00223E27" w:rsidRPr="00B219F1" w:rsidRDefault="00223E27" w:rsidP="00DD0F16">
      <w:pPr>
        <w:rPr>
          <w:lang w:eastAsia="en-US"/>
        </w:rPr>
      </w:pPr>
    </w:p>
    <w:p w14:paraId="0EA0AF6E" w14:textId="77777777" w:rsidR="00DD0F16" w:rsidRDefault="00DD0F16" w:rsidP="00DD0F16"/>
    <w:p w14:paraId="4576C429" w14:textId="24818D07" w:rsidR="00DD0F16" w:rsidRDefault="00DD0F16" w:rsidP="00A503AB">
      <w:pPr>
        <w:pStyle w:val="Heading2"/>
      </w:pPr>
      <w:bookmarkStart w:id="92" w:name="_Toc304552735"/>
      <w:bookmarkStart w:id="93" w:name="_Ref339529823"/>
      <w:bookmarkStart w:id="94" w:name="_Ref339531965"/>
      <w:bookmarkStart w:id="95" w:name="_Toc503363390"/>
      <w:r>
        <w:t>Stammdaten</w:t>
      </w:r>
      <w:bookmarkEnd w:id="92"/>
      <w:bookmarkEnd w:id="93"/>
      <w:bookmarkEnd w:id="94"/>
      <w:bookmarkEnd w:id="95"/>
    </w:p>
    <w:p w14:paraId="37836A4C" w14:textId="4F39919D" w:rsidR="00DD0F16" w:rsidRDefault="00DD0F16" w:rsidP="00DD0F16">
      <w:pPr>
        <w:rPr>
          <w:lang w:eastAsia="en-US"/>
        </w:rPr>
      </w:pPr>
      <w:r>
        <w:rPr>
          <w:lang w:eastAsia="en-US"/>
        </w:rPr>
        <w:t>In den Stammdaten kann der Benutzer, die für sich präferierten Einstellungen hinterlegen z.B. die standardmässige Dauer bei seinen Schnellreservationen, seinen Standard Standort etc.</w:t>
      </w:r>
    </w:p>
    <w:p w14:paraId="74E01D71" w14:textId="0731DA90" w:rsidR="00170212" w:rsidRDefault="00170212" w:rsidP="00DD0F16">
      <w:pPr>
        <w:rPr>
          <w:lang w:eastAsia="en-US"/>
        </w:rPr>
      </w:pPr>
      <w:r>
        <w:rPr>
          <w:noProof/>
          <w:lang w:val="en-US" w:eastAsia="en-US"/>
        </w:rPr>
        <w:lastRenderedPageBreak/>
        <w:drawing>
          <wp:inline distT="0" distB="0" distL="0" distR="0" wp14:anchorId="3E3420F7" wp14:editId="7F8589CD">
            <wp:extent cx="5149901" cy="2903950"/>
            <wp:effectExtent l="0" t="0" r="0" b="0"/>
            <wp:docPr id="54" name="Grafik 54" descr="C:\Users\ksc0267\Documents\Features 4.2\Print Screens\Deutsch\Abb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c0267\Documents\Features 4.2\Print Screens\Deutsch\Abb1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7234" cy="2908085"/>
                    </a:xfrm>
                    <a:prstGeom prst="rect">
                      <a:avLst/>
                    </a:prstGeom>
                    <a:noFill/>
                    <a:ln>
                      <a:noFill/>
                    </a:ln>
                  </pic:spPr>
                </pic:pic>
              </a:graphicData>
            </a:graphic>
          </wp:inline>
        </w:drawing>
      </w:r>
    </w:p>
    <w:p w14:paraId="7C683989" w14:textId="77777777" w:rsidR="00DD0F16" w:rsidRPr="003D4597" w:rsidRDefault="00DD0F16" w:rsidP="00CB6D32">
      <w:pPr>
        <w:rPr>
          <w:sz w:val="16"/>
          <w:szCs w:val="16"/>
        </w:rPr>
      </w:pPr>
      <w:bookmarkStart w:id="96" w:name="_Toc304552631"/>
      <w:bookmarkStart w:id="97" w:name="_Toc313360906"/>
      <w:bookmarkStart w:id="98" w:name="_Toc318295855"/>
      <w:bookmarkStart w:id="99" w:name="_Toc339545387"/>
      <w:r w:rsidRPr="003D4597">
        <w:rPr>
          <w:sz w:val="16"/>
          <w:szCs w:val="16"/>
        </w:rPr>
        <w:t xml:space="preserve">Abbildung </w:t>
      </w:r>
      <w:r w:rsidR="00833167" w:rsidRPr="003D4597">
        <w:rPr>
          <w:sz w:val="16"/>
          <w:szCs w:val="16"/>
        </w:rPr>
        <w:fldChar w:fldCharType="begin"/>
      </w:r>
      <w:r w:rsidR="00B50AD4" w:rsidRPr="003D4597">
        <w:rPr>
          <w:sz w:val="16"/>
          <w:szCs w:val="16"/>
        </w:rPr>
        <w:instrText xml:space="preserve"> SEQ Abbildung \* ARABIC </w:instrText>
      </w:r>
      <w:r w:rsidR="00833167" w:rsidRPr="003D4597">
        <w:rPr>
          <w:sz w:val="16"/>
          <w:szCs w:val="16"/>
        </w:rPr>
        <w:fldChar w:fldCharType="separate"/>
      </w:r>
      <w:r w:rsidR="00C36B10">
        <w:rPr>
          <w:noProof/>
          <w:sz w:val="16"/>
          <w:szCs w:val="16"/>
        </w:rPr>
        <w:t>15</w:t>
      </w:r>
      <w:r w:rsidR="00833167" w:rsidRPr="003D4597">
        <w:rPr>
          <w:sz w:val="16"/>
          <w:szCs w:val="16"/>
        </w:rPr>
        <w:fldChar w:fldCharType="end"/>
      </w:r>
      <w:r w:rsidRPr="003D4597">
        <w:rPr>
          <w:sz w:val="16"/>
          <w:szCs w:val="16"/>
        </w:rPr>
        <w:t>: Bereich Persönliche Einstellungen - Stammdaten</w:t>
      </w:r>
      <w:bookmarkEnd w:id="96"/>
      <w:bookmarkEnd w:id="97"/>
      <w:bookmarkEnd w:id="98"/>
      <w:bookmarkEnd w:id="99"/>
    </w:p>
    <w:p w14:paraId="66055432" w14:textId="77777777" w:rsidR="00170212" w:rsidRPr="00B77767" w:rsidRDefault="00170212" w:rsidP="00DD0F16">
      <w:pPr>
        <w:rPr>
          <w:lang w:eastAsia="en-US"/>
        </w:rPr>
      </w:pPr>
    </w:p>
    <w:p w14:paraId="191739D4" w14:textId="77777777" w:rsidR="00DD0F16" w:rsidRDefault="00DD0F16" w:rsidP="00DD0F16">
      <w:pPr>
        <w:rPr>
          <w:lang w:eastAsia="en-US"/>
        </w:rPr>
      </w:pPr>
      <w:r>
        <w:rPr>
          <w:lang w:eastAsia="en-US"/>
        </w:rPr>
        <w:t>Die Felder, welche ausgefüllt werden können, haben folgende Funktionen:</w:t>
      </w:r>
    </w:p>
    <w:p w14:paraId="2B123237" w14:textId="77777777" w:rsidR="00DD0F16" w:rsidRDefault="00DD0F16" w:rsidP="00DD0F16">
      <w:pPr>
        <w:rPr>
          <w:lang w:eastAsia="en-US"/>
        </w:rPr>
      </w:pPr>
    </w:p>
    <w:p w14:paraId="741D244B" w14:textId="77777777" w:rsidR="00DD0F16" w:rsidRPr="00B52BA1" w:rsidRDefault="00DD0F16" w:rsidP="00CB6D32">
      <w:pPr>
        <w:rPr>
          <w:sz w:val="16"/>
          <w:szCs w:val="16"/>
        </w:rPr>
      </w:pPr>
      <w:bookmarkStart w:id="100" w:name="_Ref290306292"/>
      <w:bookmarkStart w:id="101" w:name="_Toc304552706"/>
      <w:bookmarkStart w:id="102" w:name="_Toc313360981"/>
      <w:bookmarkStart w:id="103" w:name="_Toc339311211"/>
      <w:bookmarkStart w:id="104" w:name="_Toc339545497"/>
      <w:r w:rsidRPr="00B52BA1">
        <w:rPr>
          <w:sz w:val="16"/>
          <w:szCs w:val="16"/>
        </w:rPr>
        <w:t xml:space="preserve">Tabelle </w:t>
      </w:r>
      <w:r w:rsidR="00833167" w:rsidRPr="00B52BA1">
        <w:rPr>
          <w:sz w:val="16"/>
          <w:szCs w:val="16"/>
        </w:rPr>
        <w:fldChar w:fldCharType="begin"/>
      </w:r>
      <w:r w:rsidR="008E54C8" w:rsidRPr="00B52BA1">
        <w:rPr>
          <w:sz w:val="16"/>
          <w:szCs w:val="16"/>
        </w:rPr>
        <w:instrText xml:space="preserve"> SEQ Tabelle \* ARABIC </w:instrText>
      </w:r>
      <w:r w:rsidR="00833167" w:rsidRPr="00B52BA1">
        <w:rPr>
          <w:sz w:val="16"/>
          <w:szCs w:val="16"/>
        </w:rPr>
        <w:fldChar w:fldCharType="separate"/>
      </w:r>
      <w:r w:rsidR="00C36B10">
        <w:rPr>
          <w:noProof/>
          <w:sz w:val="16"/>
          <w:szCs w:val="16"/>
        </w:rPr>
        <w:t>3</w:t>
      </w:r>
      <w:r w:rsidR="00833167" w:rsidRPr="00B52BA1">
        <w:rPr>
          <w:noProof/>
          <w:sz w:val="16"/>
          <w:szCs w:val="16"/>
        </w:rPr>
        <w:fldChar w:fldCharType="end"/>
      </w:r>
      <w:bookmarkEnd w:id="100"/>
      <w:r w:rsidRPr="00B52BA1">
        <w:rPr>
          <w:sz w:val="16"/>
          <w:szCs w:val="16"/>
        </w:rPr>
        <w:t>: Felder in den persönlichen Einstellungen - Stammdaten</w:t>
      </w:r>
      <w:bookmarkEnd w:id="101"/>
      <w:bookmarkEnd w:id="102"/>
      <w:bookmarkEnd w:id="103"/>
      <w:bookmarkEnd w:id="104"/>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474"/>
        <w:gridCol w:w="5514"/>
      </w:tblGrid>
      <w:tr w:rsidR="00DD0F16" w:rsidRPr="00661DAA" w14:paraId="7ACE24CF" w14:textId="77777777" w:rsidTr="00CB6D32">
        <w:tc>
          <w:tcPr>
            <w:tcW w:w="2474" w:type="dxa"/>
            <w:shd w:val="clear" w:color="auto" w:fill="004985"/>
          </w:tcPr>
          <w:p w14:paraId="1D0659EB" w14:textId="77777777" w:rsidR="00DD0F16" w:rsidRPr="00661DAA" w:rsidRDefault="00DD0F16" w:rsidP="00F64C73">
            <w:pPr>
              <w:spacing w:before="60" w:after="60"/>
              <w:rPr>
                <w:b/>
                <w:color w:val="FFFFFF"/>
                <w:lang w:eastAsia="en-US"/>
              </w:rPr>
            </w:pPr>
            <w:r w:rsidRPr="00661DAA">
              <w:rPr>
                <w:b/>
                <w:color w:val="FFFFFF"/>
                <w:lang w:eastAsia="en-US"/>
              </w:rPr>
              <w:t>Feld</w:t>
            </w:r>
          </w:p>
        </w:tc>
        <w:tc>
          <w:tcPr>
            <w:tcW w:w="5514" w:type="dxa"/>
            <w:shd w:val="clear" w:color="auto" w:fill="004985"/>
          </w:tcPr>
          <w:p w14:paraId="17B44BD7" w14:textId="77777777" w:rsidR="00DD0F16" w:rsidRPr="00661DAA" w:rsidRDefault="00DD0F16" w:rsidP="00F64C73">
            <w:pPr>
              <w:spacing w:before="60" w:after="60"/>
              <w:rPr>
                <w:b/>
                <w:color w:val="FFFFFF"/>
                <w:lang w:eastAsia="en-US"/>
              </w:rPr>
            </w:pPr>
            <w:r w:rsidRPr="00661DAA">
              <w:rPr>
                <w:b/>
                <w:color w:val="FFFFFF"/>
                <w:lang w:eastAsia="en-US"/>
              </w:rPr>
              <w:t>Funktion</w:t>
            </w:r>
          </w:p>
        </w:tc>
      </w:tr>
      <w:tr w:rsidR="001579A6" w14:paraId="645638C4" w14:textId="77777777" w:rsidTr="001579A6">
        <w:tc>
          <w:tcPr>
            <w:tcW w:w="2474" w:type="dxa"/>
            <w:shd w:val="clear" w:color="auto" w:fill="D9D9D9"/>
          </w:tcPr>
          <w:p w14:paraId="516711C2" w14:textId="77777777" w:rsidR="001579A6" w:rsidRPr="00D3532B" w:rsidRDefault="001579A6" w:rsidP="009806F1">
            <w:pPr>
              <w:spacing w:before="60" w:after="60"/>
              <w:rPr>
                <w:lang w:eastAsia="en-US"/>
              </w:rPr>
            </w:pPr>
            <w:r>
              <w:rPr>
                <w:lang w:eastAsia="en-US"/>
              </w:rPr>
              <w:t>Sprache</w:t>
            </w:r>
          </w:p>
        </w:tc>
        <w:tc>
          <w:tcPr>
            <w:tcW w:w="5514" w:type="dxa"/>
            <w:shd w:val="clear" w:color="auto" w:fill="D9D9D9"/>
          </w:tcPr>
          <w:p w14:paraId="7A21235A" w14:textId="69AEF57C" w:rsidR="001579A6" w:rsidRPr="00D3532B" w:rsidRDefault="001579A6" w:rsidP="00EA7AA7">
            <w:pPr>
              <w:spacing w:before="60"/>
              <w:rPr>
                <w:lang w:eastAsia="en-US"/>
              </w:rPr>
            </w:pPr>
            <w:r>
              <w:rPr>
                <w:lang w:eastAsia="en-US"/>
              </w:rPr>
              <w:t xml:space="preserve">In diesem Auswahlfeld kann der Benutzer die gewünschte Applikationssprache angeben, welche sich direkt nach dem Speichern ändert. </w:t>
            </w:r>
            <w:r w:rsidR="00EA7AA7">
              <w:rPr>
                <w:lang w:eastAsia="en-US"/>
              </w:rPr>
              <w:t>Die Applikation wird in Deutsch und Englisch ausgeliefert, jeder Kunde hat aber die Möglichkeit beliebige weitere Sprachen zu integrieren</w:t>
            </w:r>
            <w:r>
              <w:rPr>
                <w:lang w:eastAsia="en-US"/>
              </w:rPr>
              <w:t xml:space="preserve">. </w:t>
            </w:r>
          </w:p>
        </w:tc>
      </w:tr>
      <w:tr w:rsidR="001579A6" w14:paraId="095A4C47" w14:textId="77777777" w:rsidTr="001579A6">
        <w:tc>
          <w:tcPr>
            <w:tcW w:w="2474" w:type="dxa"/>
            <w:tcBorders>
              <w:top w:val="single" w:sz="8" w:space="0" w:color="FFFFFF"/>
              <w:left w:val="single" w:sz="8" w:space="0" w:color="FFFFFF"/>
              <w:bottom w:val="single" w:sz="8" w:space="0" w:color="FFFFFF"/>
              <w:right w:val="single" w:sz="8" w:space="0" w:color="FFFFFF"/>
            </w:tcBorders>
            <w:shd w:val="clear" w:color="auto" w:fill="D9D9D9"/>
          </w:tcPr>
          <w:p w14:paraId="5ACCA7D2" w14:textId="77777777" w:rsidR="001579A6" w:rsidRDefault="001579A6" w:rsidP="009806F1">
            <w:pPr>
              <w:spacing w:before="60" w:after="60"/>
              <w:rPr>
                <w:lang w:eastAsia="en-US"/>
              </w:rPr>
            </w:pPr>
            <w:r>
              <w:rPr>
                <w:lang w:eastAsia="en-US"/>
              </w:rPr>
              <w:t>Zeitzone</w:t>
            </w:r>
          </w:p>
        </w:tc>
        <w:tc>
          <w:tcPr>
            <w:tcW w:w="5514" w:type="dxa"/>
            <w:tcBorders>
              <w:top w:val="single" w:sz="8" w:space="0" w:color="FFFFFF"/>
              <w:left w:val="single" w:sz="8" w:space="0" w:color="FFFFFF"/>
              <w:bottom w:val="single" w:sz="8" w:space="0" w:color="FFFFFF"/>
              <w:right w:val="single" w:sz="8" w:space="0" w:color="FFFFFF"/>
            </w:tcBorders>
            <w:shd w:val="clear" w:color="auto" w:fill="D9D9D9"/>
          </w:tcPr>
          <w:p w14:paraId="784EFD5A" w14:textId="77777777" w:rsidR="001579A6" w:rsidRDefault="001579A6" w:rsidP="009806F1">
            <w:pPr>
              <w:spacing w:before="60"/>
              <w:rPr>
                <w:lang w:eastAsia="en-US"/>
              </w:rPr>
            </w:pPr>
            <w:r>
              <w:rPr>
                <w:lang w:eastAsia="en-US"/>
              </w:rPr>
              <w:t>Die Zeitzone kann je nach Aufenthaltsort des Benutzers geändert werden, so dass die Kalenderansicht jederzeit das aktuelle Datum sowie die genaue Uhrzeit angibt.</w:t>
            </w:r>
          </w:p>
        </w:tc>
      </w:tr>
      <w:tr w:rsidR="001579A6" w14:paraId="6F722DA2" w14:textId="77777777" w:rsidTr="001579A6">
        <w:tc>
          <w:tcPr>
            <w:tcW w:w="2474" w:type="dxa"/>
            <w:tcBorders>
              <w:top w:val="single" w:sz="8" w:space="0" w:color="FFFFFF"/>
              <w:left w:val="single" w:sz="8" w:space="0" w:color="FFFFFF"/>
              <w:bottom w:val="single" w:sz="8" w:space="0" w:color="FFFFFF"/>
              <w:right w:val="single" w:sz="8" w:space="0" w:color="FFFFFF"/>
            </w:tcBorders>
            <w:shd w:val="clear" w:color="auto" w:fill="D9D9D9"/>
          </w:tcPr>
          <w:p w14:paraId="682CE687" w14:textId="77777777" w:rsidR="001579A6" w:rsidRDefault="001579A6" w:rsidP="009806F1">
            <w:pPr>
              <w:spacing w:before="60" w:after="60"/>
              <w:rPr>
                <w:lang w:eastAsia="en-US"/>
              </w:rPr>
            </w:pPr>
            <w:r>
              <w:rPr>
                <w:lang w:eastAsia="en-US"/>
              </w:rPr>
              <w:t>Mobile Nummer</w:t>
            </w:r>
          </w:p>
        </w:tc>
        <w:tc>
          <w:tcPr>
            <w:tcW w:w="5514" w:type="dxa"/>
            <w:tcBorders>
              <w:top w:val="single" w:sz="8" w:space="0" w:color="FFFFFF"/>
              <w:left w:val="single" w:sz="8" w:space="0" w:color="FFFFFF"/>
              <w:bottom w:val="single" w:sz="8" w:space="0" w:color="FFFFFF"/>
              <w:right w:val="single" w:sz="8" w:space="0" w:color="FFFFFF"/>
            </w:tcBorders>
            <w:shd w:val="clear" w:color="auto" w:fill="D9D9D9"/>
          </w:tcPr>
          <w:p w14:paraId="1D94C5BA" w14:textId="77777777" w:rsidR="001579A6" w:rsidRDefault="001579A6" w:rsidP="009806F1">
            <w:pPr>
              <w:spacing w:before="60"/>
              <w:rPr>
                <w:lang w:eastAsia="en-US"/>
              </w:rPr>
            </w:pPr>
            <w:r>
              <w:rPr>
                <w:lang w:eastAsia="en-US"/>
              </w:rPr>
              <w:t>Die Mobile Nummer der Benutzer dient dazu, eine mögliche SMS Notifikation zu aktivieren. Falls gewünscht, erhält der Benutzer dann Updates über seine Reservationen oder einen entsprechenden Reminder unmittelbar vor einer Reservation.</w:t>
            </w:r>
          </w:p>
        </w:tc>
      </w:tr>
      <w:tr w:rsidR="00772923" w14:paraId="5D7D1382" w14:textId="77777777" w:rsidTr="00772923">
        <w:tc>
          <w:tcPr>
            <w:tcW w:w="2474" w:type="dxa"/>
            <w:tcBorders>
              <w:top w:val="single" w:sz="8" w:space="0" w:color="FFFFFF"/>
              <w:left w:val="single" w:sz="8" w:space="0" w:color="FFFFFF"/>
              <w:bottom w:val="single" w:sz="8" w:space="0" w:color="FFFFFF"/>
              <w:right w:val="single" w:sz="8" w:space="0" w:color="FFFFFF"/>
            </w:tcBorders>
            <w:shd w:val="clear" w:color="auto" w:fill="D9D9D9"/>
          </w:tcPr>
          <w:p w14:paraId="0A4DA17B" w14:textId="77777777" w:rsidR="00772923" w:rsidRDefault="00772923" w:rsidP="009806F1">
            <w:pPr>
              <w:spacing w:before="60" w:after="60"/>
              <w:rPr>
                <w:lang w:eastAsia="en-US"/>
              </w:rPr>
            </w:pPr>
            <w:r>
              <w:rPr>
                <w:lang w:eastAsia="en-US"/>
              </w:rPr>
              <w:t xml:space="preserve">Ressourcentyp </w:t>
            </w:r>
          </w:p>
          <w:p w14:paraId="5F38A873" w14:textId="77777777" w:rsidR="00772923" w:rsidRDefault="00772923" w:rsidP="009806F1">
            <w:pPr>
              <w:spacing w:before="60" w:after="60"/>
              <w:rPr>
                <w:lang w:eastAsia="en-US"/>
              </w:rPr>
            </w:pPr>
            <w:r>
              <w:rPr>
                <w:lang w:eastAsia="en-US"/>
              </w:rPr>
              <w:t>Suche</w:t>
            </w:r>
          </w:p>
        </w:tc>
        <w:tc>
          <w:tcPr>
            <w:tcW w:w="5514" w:type="dxa"/>
            <w:tcBorders>
              <w:top w:val="single" w:sz="8" w:space="0" w:color="FFFFFF"/>
              <w:left w:val="single" w:sz="8" w:space="0" w:color="FFFFFF"/>
              <w:bottom w:val="single" w:sz="8" w:space="0" w:color="FFFFFF"/>
              <w:right w:val="single" w:sz="8" w:space="0" w:color="FFFFFF"/>
            </w:tcBorders>
            <w:shd w:val="clear" w:color="auto" w:fill="D9D9D9"/>
          </w:tcPr>
          <w:p w14:paraId="1BA32988" w14:textId="77777777" w:rsidR="00772923" w:rsidRDefault="00772923" w:rsidP="009806F1">
            <w:pPr>
              <w:spacing w:before="60"/>
              <w:rPr>
                <w:lang w:eastAsia="en-US"/>
              </w:rPr>
            </w:pPr>
            <w:r>
              <w:rPr>
                <w:lang w:eastAsia="en-US"/>
              </w:rPr>
              <w:t xml:space="preserve">In diesem Auswahlfeld kann der Benutzer entscheiden, welcher Ressourcentyp wie bspw. Raum, Equipment, Arbeitsplatz, etc. ihm als Standard bei der Ressourcen-Suche angezeigt werden soll. </w:t>
            </w:r>
          </w:p>
        </w:tc>
      </w:tr>
      <w:tr w:rsidR="00772923" w14:paraId="420FD25C" w14:textId="77777777" w:rsidTr="00772923">
        <w:tc>
          <w:tcPr>
            <w:tcW w:w="2474" w:type="dxa"/>
            <w:tcBorders>
              <w:top w:val="single" w:sz="8" w:space="0" w:color="FFFFFF"/>
              <w:left w:val="single" w:sz="8" w:space="0" w:color="FFFFFF"/>
              <w:bottom w:val="single" w:sz="8" w:space="0" w:color="FFFFFF"/>
              <w:right w:val="single" w:sz="8" w:space="0" w:color="FFFFFF"/>
            </w:tcBorders>
            <w:shd w:val="clear" w:color="auto" w:fill="D9D9D9"/>
          </w:tcPr>
          <w:p w14:paraId="2262388C" w14:textId="77777777" w:rsidR="00772923" w:rsidRDefault="00772923" w:rsidP="009806F1">
            <w:pPr>
              <w:spacing w:before="60" w:after="60"/>
              <w:rPr>
                <w:lang w:eastAsia="en-US"/>
              </w:rPr>
            </w:pPr>
            <w:r>
              <w:rPr>
                <w:lang w:eastAsia="en-US"/>
              </w:rPr>
              <w:t>Ressourcentyp Plan/ Kalender</w:t>
            </w:r>
          </w:p>
        </w:tc>
        <w:tc>
          <w:tcPr>
            <w:tcW w:w="5514" w:type="dxa"/>
            <w:tcBorders>
              <w:top w:val="single" w:sz="8" w:space="0" w:color="FFFFFF"/>
              <w:left w:val="single" w:sz="8" w:space="0" w:color="FFFFFF"/>
              <w:bottom w:val="single" w:sz="8" w:space="0" w:color="FFFFFF"/>
              <w:right w:val="single" w:sz="8" w:space="0" w:color="FFFFFF"/>
            </w:tcBorders>
            <w:shd w:val="clear" w:color="auto" w:fill="D9D9D9"/>
          </w:tcPr>
          <w:p w14:paraId="2D200FED" w14:textId="77777777" w:rsidR="00772923" w:rsidRDefault="00772923" w:rsidP="009806F1">
            <w:pPr>
              <w:spacing w:before="60"/>
              <w:rPr>
                <w:lang w:eastAsia="en-US"/>
              </w:rPr>
            </w:pPr>
            <w:r>
              <w:rPr>
                <w:lang w:eastAsia="en-US"/>
              </w:rPr>
              <w:t>In dieser Auswahlbox kann der Benutzer entscheiden, welcher Ressourcentyp wie bspw. Raum, Equipment, Arbeitsplatz, etc. ihm als Standard bei Plan- / Kalender-Suchen angezeigt werden soll.</w:t>
            </w:r>
          </w:p>
        </w:tc>
      </w:tr>
      <w:tr w:rsidR="00772923" w14:paraId="3031C424" w14:textId="77777777" w:rsidTr="00772923">
        <w:tc>
          <w:tcPr>
            <w:tcW w:w="2474" w:type="dxa"/>
            <w:tcBorders>
              <w:top w:val="single" w:sz="8" w:space="0" w:color="FFFFFF"/>
              <w:left w:val="single" w:sz="8" w:space="0" w:color="FFFFFF"/>
              <w:bottom w:val="single" w:sz="8" w:space="0" w:color="FFFFFF"/>
              <w:right w:val="single" w:sz="8" w:space="0" w:color="FFFFFF"/>
            </w:tcBorders>
            <w:shd w:val="clear" w:color="auto" w:fill="D9D9D9"/>
          </w:tcPr>
          <w:p w14:paraId="7405F666" w14:textId="77777777" w:rsidR="00772923" w:rsidRDefault="00772923" w:rsidP="009806F1">
            <w:pPr>
              <w:spacing w:before="60" w:after="60"/>
              <w:rPr>
                <w:lang w:eastAsia="en-US"/>
              </w:rPr>
            </w:pPr>
            <w:r>
              <w:rPr>
                <w:lang w:eastAsia="en-US"/>
              </w:rPr>
              <w:t>Standard Standort</w:t>
            </w:r>
          </w:p>
        </w:tc>
        <w:tc>
          <w:tcPr>
            <w:tcW w:w="5514" w:type="dxa"/>
            <w:tcBorders>
              <w:top w:val="single" w:sz="8" w:space="0" w:color="FFFFFF"/>
              <w:left w:val="single" w:sz="8" w:space="0" w:color="FFFFFF"/>
              <w:bottom w:val="single" w:sz="8" w:space="0" w:color="FFFFFF"/>
              <w:right w:val="single" w:sz="8" w:space="0" w:color="FFFFFF"/>
            </w:tcBorders>
            <w:shd w:val="clear" w:color="auto" w:fill="D9D9D9"/>
          </w:tcPr>
          <w:p w14:paraId="23CAA53C" w14:textId="780C90ED" w:rsidR="00772923" w:rsidRDefault="00772923" w:rsidP="00513948">
            <w:pPr>
              <w:spacing w:before="60"/>
              <w:rPr>
                <w:lang w:eastAsia="en-US"/>
              </w:rPr>
            </w:pPr>
            <w:r>
              <w:rPr>
                <w:lang w:eastAsia="en-US"/>
              </w:rPr>
              <w:t>Falls in ROOMS mehrere Standorte verwaltet werden, kann der Benutzer seinen favorisierten Standort definieren, welcher für künftige Reservationen als Standard angeboten wird. Selbstverständlich kann dieser bei Bedarf gewechselt werden.</w:t>
            </w:r>
          </w:p>
        </w:tc>
      </w:tr>
      <w:tr w:rsidR="00772923" w14:paraId="685BB29E" w14:textId="77777777" w:rsidTr="00772923">
        <w:tc>
          <w:tcPr>
            <w:tcW w:w="2474" w:type="dxa"/>
            <w:tcBorders>
              <w:top w:val="single" w:sz="8" w:space="0" w:color="FFFFFF"/>
              <w:left w:val="single" w:sz="8" w:space="0" w:color="FFFFFF"/>
              <w:bottom w:val="single" w:sz="8" w:space="0" w:color="FFFFFF"/>
              <w:right w:val="single" w:sz="8" w:space="0" w:color="FFFFFF"/>
            </w:tcBorders>
            <w:shd w:val="clear" w:color="auto" w:fill="D9D9D9"/>
          </w:tcPr>
          <w:p w14:paraId="003E6EA7" w14:textId="77777777" w:rsidR="00772923" w:rsidRDefault="00772923" w:rsidP="009806F1">
            <w:pPr>
              <w:spacing w:before="60" w:after="60"/>
              <w:rPr>
                <w:lang w:eastAsia="en-US"/>
              </w:rPr>
            </w:pPr>
            <w:r w:rsidRPr="00D3532B">
              <w:rPr>
                <w:lang w:eastAsia="en-US"/>
              </w:rPr>
              <w:t>Standard Kapazität</w:t>
            </w:r>
          </w:p>
        </w:tc>
        <w:tc>
          <w:tcPr>
            <w:tcW w:w="5514" w:type="dxa"/>
            <w:tcBorders>
              <w:top w:val="single" w:sz="8" w:space="0" w:color="FFFFFF"/>
              <w:left w:val="single" w:sz="8" w:space="0" w:color="FFFFFF"/>
              <w:bottom w:val="single" w:sz="8" w:space="0" w:color="FFFFFF"/>
              <w:right w:val="single" w:sz="8" w:space="0" w:color="FFFFFF"/>
            </w:tcBorders>
            <w:shd w:val="clear" w:color="auto" w:fill="D9D9D9"/>
          </w:tcPr>
          <w:p w14:paraId="76279A69" w14:textId="1520D01B" w:rsidR="00772923" w:rsidRDefault="00772923" w:rsidP="00513948">
            <w:pPr>
              <w:spacing w:before="60"/>
              <w:rPr>
                <w:lang w:eastAsia="en-US"/>
              </w:rPr>
            </w:pPr>
            <w:r w:rsidRPr="00D3532B">
              <w:rPr>
                <w:lang w:eastAsia="en-US"/>
              </w:rPr>
              <w:t xml:space="preserve">Die Standard Kapazität definiert die Anzahl </w:t>
            </w:r>
            <w:r>
              <w:rPr>
                <w:lang w:eastAsia="en-US"/>
              </w:rPr>
              <w:t>Personen</w:t>
            </w:r>
            <w:r w:rsidRPr="00D3532B">
              <w:rPr>
                <w:lang w:eastAsia="en-US"/>
              </w:rPr>
              <w:t xml:space="preserve">, welche für Reservationen </w:t>
            </w:r>
            <w:r>
              <w:rPr>
                <w:lang w:eastAsia="en-US"/>
              </w:rPr>
              <w:t xml:space="preserve">in der Suche </w:t>
            </w:r>
            <w:r w:rsidRPr="00D3532B">
              <w:rPr>
                <w:lang w:eastAsia="en-US"/>
              </w:rPr>
              <w:t>berücksichtigt werden soll. Auch hier ist eine Anpassung während des Suchens oder des Reservationsprozesses möglich.</w:t>
            </w:r>
          </w:p>
        </w:tc>
      </w:tr>
      <w:tr w:rsidR="00DD0F16" w14:paraId="505571E7" w14:textId="77777777" w:rsidTr="00C37CB6">
        <w:tc>
          <w:tcPr>
            <w:tcW w:w="2474" w:type="dxa"/>
            <w:shd w:val="clear" w:color="auto" w:fill="D9D9D9"/>
          </w:tcPr>
          <w:p w14:paraId="20E04505" w14:textId="77777777" w:rsidR="00DD0F16" w:rsidRDefault="00DD0F16" w:rsidP="00F64C73">
            <w:pPr>
              <w:spacing w:before="60" w:after="60"/>
              <w:rPr>
                <w:lang w:eastAsia="en-US"/>
              </w:rPr>
            </w:pPr>
            <w:r>
              <w:rPr>
                <w:lang w:eastAsia="en-US"/>
              </w:rPr>
              <w:t>Dauer Schnellreservation (in Min.)</w:t>
            </w:r>
          </w:p>
        </w:tc>
        <w:tc>
          <w:tcPr>
            <w:tcW w:w="5514" w:type="dxa"/>
            <w:shd w:val="clear" w:color="auto" w:fill="D9D9D9"/>
          </w:tcPr>
          <w:p w14:paraId="56C4A0B0" w14:textId="26DC66F7" w:rsidR="00DD0F16" w:rsidRDefault="00DD0F16" w:rsidP="00896CBB">
            <w:pPr>
              <w:spacing w:before="60"/>
              <w:rPr>
                <w:lang w:eastAsia="en-US"/>
              </w:rPr>
            </w:pPr>
            <w:r>
              <w:rPr>
                <w:lang w:eastAsia="en-US"/>
              </w:rPr>
              <w:t xml:space="preserve">Diese Angabe entscheidet, wie lange ein Raum / Arbeitsplatz reserviert wird, sobald der Benutzer eine </w:t>
            </w:r>
            <w:r>
              <w:rPr>
                <w:lang w:eastAsia="en-US"/>
              </w:rPr>
              <w:lastRenderedPageBreak/>
              <w:t xml:space="preserve">Schnellreservation abschliesst (die Dauer wird jedoch übersteuert, sobald im Datumpicker eine abweichende Zeit als Suchkriterium eingetragen wird). Eine solche kann sowohl via </w:t>
            </w:r>
            <w:r w:rsidRPr="00202AFD">
              <w:rPr>
                <w:lang w:eastAsia="en-US"/>
              </w:rPr>
              <w:t>Plan</w:t>
            </w:r>
            <w:r>
              <w:rPr>
                <w:lang w:eastAsia="en-US"/>
              </w:rPr>
              <w:t xml:space="preserve"> oder </w:t>
            </w:r>
            <w:r w:rsidRPr="00202AFD">
              <w:rPr>
                <w:lang w:eastAsia="en-US"/>
              </w:rPr>
              <w:t>Kalender</w:t>
            </w:r>
            <w:r>
              <w:rPr>
                <w:lang w:eastAsia="en-US"/>
              </w:rPr>
              <w:t xml:space="preserve"> als auch über </w:t>
            </w:r>
            <w:r w:rsidR="00896CBB">
              <w:rPr>
                <w:lang w:eastAsia="en-US"/>
              </w:rPr>
              <w:t>das Menü</w:t>
            </w:r>
            <w:r>
              <w:rPr>
                <w:lang w:eastAsia="en-US"/>
              </w:rPr>
              <w:t xml:space="preserve"> </w:t>
            </w:r>
            <w:r w:rsidR="00C37CB6">
              <w:rPr>
                <w:lang w:eastAsia="en-US"/>
              </w:rPr>
              <w:t>„</w:t>
            </w:r>
            <w:r w:rsidRPr="00C37CB6">
              <w:rPr>
                <w:i/>
                <w:lang w:eastAsia="en-US"/>
              </w:rPr>
              <w:t>Reservieren</w:t>
            </w:r>
            <w:r w:rsidR="00C37CB6">
              <w:rPr>
                <w:i/>
                <w:lang w:eastAsia="en-US"/>
              </w:rPr>
              <w:t>“</w:t>
            </w:r>
            <w:r w:rsidRPr="00C37CB6">
              <w:rPr>
                <w:i/>
                <w:lang w:eastAsia="en-US"/>
              </w:rPr>
              <w:t xml:space="preserve"> </w:t>
            </w:r>
            <w:r>
              <w:rPr>
                <w:lang w:eastAsia="en-US"/>
              </w:rPr>
              <w:t>abgeschlossen werden. Falls eine „0“ eingetragen ist, wird die Schnellreservation automatisch jeweils bis 23:59 desselben Tages oder bis zum Beginn der nächsten Reservation getätigt.</w:t>
            </w:r>
          </w:p>
        </w:tc>
      </w:tr>
      <w:tr w:rsidR="003A2D0C" w14:paraId="27D36FED" w14:textId="77777777" w:rsidTr="003A2D0C">
        <w:tc>
          <w:tcPr>
            <w:tcW w:w="2474" w:type="dxa"/>
            <w:tcBorders>
              <w:top w:val="single" w:sz="8" w:space="0" w:color="FFFFFF"/>
              <w:left w:val="single" w:sz="8" w:space="0" w:color="FFFFFF"/>
              <w:bottom w:val="single" w:sz="8" w:space="0" w:color="FFFFFF"/>
              <w:right w:val="single" w:sz="8" w:space="0" w:color="FFFFFF"/>
            </w:tcBorders>
            <w:shd w:val="clear" w:color="auto" w:fill="D9D9D9"/>
          </w:tcPr>
          <w:p w14:paraId="78FF8F52" w14:textId="77777777" w:rsidR="003A2D0C" w:rsidRDefault="003A2D0C" w:rsidP="009806F1">
            <w:pPr>
              <w:spacing w:before="60" w:after="60"/>
              <w:rPr>
                <w:lang w:eastAsia="en-US"/>
              </w:rPr>
            </w:pPr>
            <w:r>
              <w:rPr>
                <w:lang w:eastAsia="en-US"/>
              </w:rPr>
              <w:lastRenderedPageBreak/>
              <w:t xml:space="preserve">Standard </w:t>
            </w:r>
          </w:p>
          <w:p w14:paraId="7F2A25E9" w14:textId="77777777" w:rsidR="003A2D0C" w:rsidRDefault="003A2D0C" w:rsidP="009806F1">
            <w:pPr>
              <w:spacing w:before="60" w:after="60"/>
              <w:rPr>
                <w:lang w:eastAsia="en-US"/>
              </w:rPr>
            </w:pPr>
            <w:r>
              <w:rPr>
                <w:lang w:eastAsia="en-US"/>
              </w:rPr>
              <w:t>Kostenträger</w:t>
            </w:r>
          </w:p>
        </w:tc>
        <w:tc>
          <w:tcPr>
            <w:tcW w:w="5514" w:type="dxa"/>
            <w:tcBorders>
              <w:top w:val="single" w:sz="8" w:space="0" w:color="FFFFFF"/>
              <w:left w:val="single" w:sz="8" w:space="0" w:color="FFFFFF"/>
              <w:bottom w:val="single" w:sz="8" w:space="0" w:color="FFFFFF"/>
              <w:right w:val="single" w:sz="8" w:space="0" w:color="FFFFFF"/>
            </w:tcBorders>
            <w:shd w:val="clear" w:color="auto" w:fill="D9D9D9"/>
          </w:tcPr>
          <w:p w14:paraId="0EFD55DB" w14:textId="77777777" w:rsidR="003A2D0C" w:rsidRDefault="003A2D0C" w:rsidP="009806F1">
            <w:pPr>
              <w:spacing w:before="60"/>
              <w:rPr>
                <w:lang w:eastAsia="en-US"/>
              </w:rPr>
            </w:pPr>
            <w:r>
              <w:rPr>
                <w:lang w:eastAsia="en-US"/>
              </w:rPr>
              <w:t>Standard-Wert für den Bereich Kostenträger in Reservationsdetail.</w:t>
            </w:r>
          </w:p>
        </w:tc>
      </w:tr>
      <w:tr w:rsidR="003A2D0C" w:rsidRPr="00D3532B" w14:paraId="7DC99C9D" w14:textId="77777777" w:rsidTr="003A2D0C">
        <w:tc>
          <w:tcPr>
            <w:tcW w:w="2474" w:type="dxa"/>
            <w:tcBorders>
              <w:top w:val="single" w:sz="8" w:space="0" w:color="FFFFFF"/>
              <w:left w:val="single" w:sz="8" w:space="0" w:color="FFFFFF"/>
              <w:bottom w:val="single" w:sz="8" w:space="0" w:color="FFFFFF"/>
              <w:right w:val="single" w:sz="8" w:space="0" w:color="FFFFFF"/>
            </w:tcBorders>
            <w:shd w:val="clear" w:color="auto" w:fill="D9D9D9"/>
          </w:tcPr>
          <w:p w14:paraId="7579A7DE" w14:textId="77777777" w:rsidR="003A2D0C" w:rsidRDefault="003A2D0C" w:rsidP="009806F1">
            <w:pPr>
              <w:spacing w:before="60" w:after="60"/>
              <w:rPr>
                <w:lang w:eastAsia="en-US"/>
              </w:rPr>
            </w:pPr>
            <w:r>
              <w:rPr>
                <w:lang w:eastAsia="en-US"/>
              </w:rPr>
              <w:t>Farbe für Outlook Items</w:t>
            </w:r>
          </w:p>
        </w:tc>
        <w:tc>
          <w:tcPr>
            <w:tcW w:w="5514" w:type="dxa"/>
            <w:tcBorders>
              <w:top w:val="single" w:sz="8" w:space="0" w:color="FFFFFF"/>
              <w:left w:val="single" w:sz="8" w:space="0" w:color="FFFFFF"/>
              <w:bottom w:val="single" w:sz="8" w:space="0" w:color="FFFFFF"/>
              <w:right w:val="single" w:sz="8" w:space="0" w:color="FFFFFF"/>
            </w:tcBorders>
            <w:shd w:val="clear" w:color="auto" w:fill="D9D9D9"/>
          </w:tcPr>
          <w:p w14:paraId="5729E882" w14:textId="7066CC52" w:rsidR="003A2D0C" w:rsidRDefault="003A2D0C" w:rsidP="003A2D0C">
            <w:pPr>
              <w:spacing w:before="60"/>
              <w:rPr>
                <w:lang w:eastAsia="en-US"/>
              </w:rPr>
            </w:pPr>
            <w:r>
              <w:rPr>
                <w:lang w:eastAsia="en-US"/>
              </w:rPr>
              <w:t>Via Dropdown kann eine Farbe definiert werden, damit i</w:t>
            </w:r>
            <w:r w:rsidR="00945AFD">
              <w:rPr>
                <w:lang w:eastAsia="en-US"/>
              </w:rPr>
              <w:t>m</w:t>
            </w:r>
            <w:r>
              <w:rPr>
                <w:lang w:eastAsia="en-US"/>
              </w:rPr>
              <w:t xml:space="preserve"> Outlook (Outlook Synchronisation muss aktiviert sein) auf einen Blick ersichtlich ist, welche Buchungen ein reserviertes Sitzungszimmer haben.</w:t>
            </w:r>
          </w:p>
        </w:tc>
      </w:tr>
      <w:tr w:rsidR="009806F1" w:rsidRPr="00D3532B" w14:paraId="7B0BB3B6" w14:textId="77777777" w:rsidTr="003A2D0C">
        <w:tc>
          <w:tcPr>
            <w:tcW w:w="2474" w:type="dxa"/>
            <w:tcBorders>
              <w:top w:val="single" w:sz="8" w:space="0" w:color="FFFFFF"/>
              <w:left w:val="single" w:sz="8" w:space="0" w:color="FFFFFF"/>
              <w:bottom w:val="single" w:sz="8" w:space="0" w:color="FFFFFF"/>
              <w:right w:val="single" w:sz="8" w:space="0" w:color="FFFFFF"/>
            </w:tcBorders>
            <w:shd w:val="clear" w:color="auto" w:fill="D9D9D9"/>
          </w:tcPr>
          <w:p w14:paraId="3A8A27A0" w14:textId="77777777" w:rsidR="009806F1" w:rsidRDefault="00945AFD" w:rsidP="009806F1">
            <w:pPr>
              <w:spacing w:before="60" w:after="60"/>
              <w:rPr>
                <w:lang w:eastAsia="en-US"/>
              </w:rPr>
            </w:pPr>
            <w:r>
              <w:rPr>
                <w:lang w:eastAsia="en-US"/>
              </w:rPr>
              <w:t>Farbe für eigene Buchungen</w:t>
            </w:r>
            <w:r w:rsidR="00661720">
              <w:rPr>
                <w:lang w:eastAsia="en-US"/>
              </w:rPr>
              <w:t xml:space="preserve"> (Plan/Kalender)</w:t>
            </w:r>
          </w:p>
        </w:tc>
        <w:tc>
          <w:tcPr>
            <w:tcW w:w="5514" w:type="dxa"/>
            <w:tcBorders>
              <w:top w:val="single" w:sz="8" w:space="0" w:color="FFFFFF"/>
              <w:left w:val="single" w:sz="8" w:space="0" w:color="FFFFFF"/>
              <w:bottom w:val="single" w:sz="8" w:space="0" w:color="FFFFFF"/>
              <w:right w:val="single" w:sz="8" w:space="0" w:color="FFFFFF"/>
            </w:tcBorders>
            <w:shd w:val="clear" w:color="auto" w:fill="D9D9D9"/>
          </w:tcPr>
          <w:p w14:paraId="611EF0E0" w14:textId="77777777" w:rsidR="009806F1" w:rsidRDefault="000C7B3F" w:rsidP="009A79CA">
            <w:pPr>
              <w:spacing w:before="60"/>
              <w:rPr>
                <w:lang w:eastAsia="en-US"/>
              </w:rPr>
            </w:pPr>
            <w:r>
              <w:rPr>
                <w:lang w:eastAsia="en-US"/>
              </w:rPr>
              <w:t>Mittels</w:t>
            </w:r>
            <w:r w:rsidR="00945AFD">
              <w:rPr>
                <w:lang w:eastAsia="en-US"/>
              </w:rPr>
              <w:t xml:space="preserve"> </w:t>
            </w:r>
            <w:r>
              <w:rPr>
                <w:lang w:eastAsia="en-US"/>
              </w:rPr>
              <w:t>Farbpicker</w:t>
            </w:r>
            <w:r w:rsidR="00945AFD">
              <w:rPr>
                <w:lang w:eastAsia="en-US"/>
              </w:rPr>
              <w:t xml:space="preserve"> kann eine Farbe definiert werden, damit in der </w:t>
            </w:r>
            <w:r w:rsidR="00661720">
              <w:rPr>
                <w:lang w:eastAsia="en-US"/>
              </w:rPr>
              <w:t xml:space="preserve">Plan- und der </w:t>
            </w:r>
            <w:r w:rsidR="00945AFD">
              <w:rPr>
                <w:lang w:eastAsia="en-US"/>
              </w:rPr>
              <w:t>Kalenderansicht auf den ersten Blick</w:t>
            </w:r>
            <w:r>
              <w:rPr>
                <w:lang w:eastAsia="en-US"/>
              </w:rPr>
              <w:t xml:space="preserve"> alle Buchungen, bei denen der angemeldete Benutzer Organisator ist, </w:t>
            </w:r>
            <w:r w:rsidR="00945AFD">
              <w:rPr>
                <w:lang w:eastAsia="en-US"/>
              </w:rPr>
              <w:t>ersichtlich</w:t>
            </w:r>
            <w:r>
              <w:rPr>
                <w:lang w:eastAsia="en-US"/>
              </w:rPr>
              <w:t xml:space="preserve"> </w:t>
            </w:r>
            <w:r w:rsidR="00945AFD">
              <w:rPr>
                <w:lang w:eastAsia="en-US"/>
              </w:rPr>
              <w:t>sind.</w:t>
            </w:r>
            <w:r>
              <w:rPr>
                <w:lang w:eastAsia="en-US"/>
              </w:rPr>
              <w:t xml:space="preserve"> </w:t>
            </w:r>
            <w:r w:rsidR="009A79CA">
              <w:rPr>
                <w:lang w:eastAsia="en-US"/>
              </w:rPr>
              <w:t xml:space="preserve">Die entsprechenden Buchungen werden </w:t>
            </w:r>
            <w:r w:rsidR="00C37CB6">
              <w:rPr>
                <w:lang w:eastAsia="en-US"/>
              </w:rPr>
              <w:t xml:space="preserve">im Kalender </w:t>
            </w:r>
            <w:r w:rsidR="009A79CA">
              <w:rPr>
                <w:lang w:eastAsia="en-US"/>
              </w:rPr>
              <w:t xml:space="preserve">oberhalb des Textes mit einem schmalen </w:t>
            </w:r>
            <w:r w:rsidRPr="009A79CA">
              <w:rPr>
                <w:lang w:eastAsia="en-US"/>
              </w:rPr>
              <w:t>Balken</w:t>
            </w:r>
            <w:r w:rsidR="009A79CA">
              <w:rPr>
                <w:lang w:eastAsia="en-US"/>
              </w:rPr>
              <w:t xml:space="preserve"> in der ausgewählten Farbe dargestellt.</w:t>
            </w:r>
            <w:r w:rsidR="00C37CB6">
              <w:rPr>
                <w:lang w:eastAsia="en-US"/>
              </w:rPr>
              <w:t xml:space="preserve"> Im Plan wird der ent</w:t>
            </w:r>
            <w:r w:rsidR="000C34B9">
              <w:rPr>
                <w:lang w:eastAsia="en-US"/>
              </w:rPr>
              <w:t>sprechende Raum in der definierten Farbe markiert.</w:t>
            </w:r>
          </w:p>
        </w:tc>
      </w:tr>
      <w:tr w:rsidR="00DD0F16" w14:paraId="077C8DDA" w14:textId="77777777" w:rsidTr="002E7491">
        <w:tc>
          <w:tcPr>
            <w:tcW w:w="2474" w:type="dxa"/>
            <w:shd w:val="clear" w:color="auto" w:fill="D9D9D9"/>
          </w:tcPr>
          <w:p w14:paraId="0AFA545E" w14:textId="77777777" w:rsidR="00DD0F16" w:rsidRDefault="00DD0F16" w:rsidP="00F64C73">
            <w:pPr>
              <w:spacing w:before="60" w:after="60"/>
              <w:rPr>
                <w:lang w:eastAsia="en-US"/>
              </w:rPr>
            </w:pPr>
            <w:r>
              <w:rPr>
                <w:lang w:eastAsia="en-US"/>
              </w:rPr>
              <w:t>Stellvertreter-Funktion</w:t>
            </w:r>
          </w:p>
        </w:tc>
        <w:tc>
          <w:tcPr>
            <w:tcW w:w="5514" w:type="dxa"/>
            <w:shd w:val="clear" w:color="auto" w:fill="D9D9D9"/>
          </w:tcPr>
          <w:p w14:paraId="40834861" w14:textId="32B967A4" w:rsidR="00DD0F16" w:rsidRDefault="00DD0F16" w:rsidP="00F64C73">
            <w:pPr>
              <w:spacing w:before="60"/>
              <w:rPr>
                <w:lang w:eastAsia="en-US"/>
              </w:rPr>
            </w:pPr>
            <w:r>
              <w:rPr>
                <w:lang w:eastAsia="en-US"/>
              </w:rPr>
              <w:t>Ein Stellvertreter wird durch Eingabe einer Person definiert. Die Stellvertretung hat so lange ihre Gültigkeit, bis die Person wieder entfernt wird. Der Stellvertreter kann alle Reservationen einsehen und verändern, bei denen die zu stellvertretende Person Ersteller oder Organisator ist. Das heisst, der Stellvertreter wird in diesem Fall zum Owner.</w:t>
            </w:r>
          </w:p>
        </w:tc>
      </w:tr>
    </w:tbl>
    <w:p w14:paraId="505AAB27" w14:textId="77777777" w:rsidR="00DD0F16" w:rsidRDefault="00DD0F16" w:rsidP="000D643D"/>
    <w:p w14:paraId="4164D188" w14:textId="77777777" w:rsidR="00B05DEF" w:rsidRPr="00B05DEF" w:rsidRDefault="00B05DEF" w:rsidP="00B05DEF">
      <w:pPr>
        <w:rPr>
          <w:lang w:eastAsia="en-US"/>
        </w:rPr>
      </w:pPr>
    </w:p>
    <w:p w14:paraId="53C72A7E" w14:textId="77777777" w:rsidR="00DD0F16" w:rsidRPr="00B219F1"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b/>
          <w:color w:val="E36C0A" w:themeColor="accent6" w:themeShade="BF"/>
          <w:lang w:eastAsia="en-US"/>
        </w:rPr>
      </w:pPr>
      <w:r w:rsidRPr="00B219F1">
        <w:rPr>
          <w:b/>
          <w:color w:val="E36C0A" w:themeColor="accent6" w:themeShade="BF"/>
          <w:lang w:eastAsia="en-US"/>
        </w:rPr>
        <w:t>Hinweis:</w:t>
      </w:r>
    </w:p>
    <w:p w14:paraId="1AB606AE" w14:textId="77777777" w:rsidR="00DD0F16" w:rsidRPr="00B219F1"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lang w:eastAsia="en-US"/>
        </w:rPr>
      </w:pPr>
      <w:r w:rsidRPr="00B219F1">
        <w:rPr>
          <w:color w:val="E36C0A" w:themeColor="accent6" w:themeShade="BF"/>
          <w:lang w:eastAsia="en-US"/>
        </w:rPr>
        <w:t xml:space="preserve">In Outlook 2003 werden alle Reservationen, die vor der Einstellung einer Farbe für Outlook Items getätigt wurden, nicht angepasst. Bei Outlook 2007 verhält es sich so, dass nach mindestens </w:t>
      </w:r>
      <w:r>
        <w:rPr>
          <w:color w:val="E36C0A" w:themeColor="accent6" w:themeShade="BF"/>
          <w:lang w:eastAsia="en-US"/>
        </w:rPr>
        <w:t>einer</w:t>
      </w:r>
      <w:r w:rsidRPr="00B219F1">
        <w:rPr>
          <w:color w:val="E36C0A" w:themeColor="accent6" w:themeShade="BF"/>
          <w:lang w:eastAsia="en-US"/>
        </w:rPr>
        <w:t xml:space="preserve"> getätigten Buchung via AddIn die Farbeinstellungen übernommen werden.</w:t>
      </w:r>
    </w:p>
    <w:p w14:paraId="542B120F" w14:textId="77777777" w:rsidR="00DD0F16" w:rsidRDefault="00DD0F16" w:rsidP="00DD0F16">
      <w:pPr>
        <w:rPr>
          <w:lang w:eastAsia="en-US"/>
        </w:rPr>
      </w:pPr>
    </w:p>
    <w:p w14:paraId="1360A2EB" w14:textId="77777777" w:rsidR="00DD0F16" w:rsidRDefault="00DD0F16" w:rsidP="00DD0F16">
      <w:pPr>
        <w:rPr>
          <w:lang w:eastAsia="en-US"/>
        </w:rPr>
      </w:pPr>
    </w:p>
    <w:p w14:paraId="07639CE5" w14:textId="77777777" w:rsidR="00870315" w:rsidRDefault="00870315" w:rsidP="00DD0F16">
      <w:pPr>
        <w:rPr>
          <w:lang w:eastAsia="en-US"/>
        </w:rPr>
      </w:pPr>
    </w:p>
    <w:p w14:paraId="31785F71" w14:textId="190291A2" w:rsidR="00682219" w:rsidRDefault="00682219" w:rsidP="00DD0F16">
      <w:pPr>
        <w:rPr>
          <w:lang w:eastAsia="en-US"/>
        </w:rPr>
      </w:pPr>
    </w:p>
    <w:p w14:paraId="1386B29E" w14:textId="77777777" w:rsidR="00870315" w:rsidRDefault="00870315" w:rsidP="00DD0F16">
      <w:pPr>
        <w:rPr>
          <w:lang w:eastAsia="en-US"/>
        </w:rPr>
      </w:pPr>
    </w:p>
    <w:p w14:paraId="317F1E6F" w14:textId="77777777" w:rsidR="00870315" w:rsidRDefault="00870315" w:rsidP="00DD0F16">
      <w:pPr>
        <w:rPr>
          <w:lang w:eastAsia="en-US"/>
        </w:rPr>
      </w:pPr>
    </w:p>
    <w:p w14:paraId="7D56C033" w14:textId="77777777" w:rsidR="00015A34" w:rsidRDefault="00015A34" w:rsidP="00DD0F16">
      <w:pPr>
        <w:rPr>
          <w:lang w:eastAsia="en-US"/>
        </w:rPr>
      </w:pPr>
    </w:p>
    <w:p w14:paraId="04185287" w14:textId="77777777" w:rsidR="00DD0F16" w:rsidRDefault="002B7013" w:rsidP="00A503AB">
      <w:pPr>
        <w:pStyle w:val="Heading2"/>
      </w:pPr>
      <w:bookmarkStart w:id="105" w:name="_Toc503363391"/>
      <w:r>
        <w:lastRenderedPageBreak/>
        <w:t>Navigation</w:t>
      </w:r>
      <w:bookmarkEnd w:id="105"/>
    </w:p>
    <w:p w14:paraId="29D25B3D" w14:textId="1299BEA2" w:rsidR="00682219" w:rsidRDefault="00682219" w:rsidP="00DD0F16">
      <w:pPr>
        <w:rPr>
          <w:lang w:eastAsia="en-US"/>
        </w:rPr>
      </w:pPr>
      <w:r>
        <w:rPr>
          <w:noProof/>
          <w:lang w:val="en-US" w:eastAsia="en-US"/>
        </w:rPr>
        <w:drawing>
          <wp:inline distT="0" distB="0" distL="0" distR="0" wp14:anchorId="2F330AF8" wp14:editId="36EB0B61">
            <wp:extent cx="5106010" cy="2874757"/>
            <wp:effectExtent l="0" t="0" r="0" b="1905"/>
            <wp:docPr id="57" name="Grafik 57" descr="C:\Users\ksc0267\Documents\Features 4.2\Print Screens\Deutsch\Abb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sc0267\Documents\Features 4.2\Print Screens\Deutsch\Abb1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06477" cy="2875020"/>
                    </a:xfrm>
                    <a:prstGeom prst="rect">
                      <a:avLst/>
                    </a:prstGeom>
                    <a:noFill/>
                    <a:ln>
                      <a:noFill/>
                    </a:ln>
                  </pic:spPr>
                </pic:pic>
              </a:graphicData>
            </a:graphic>
          </wp:inline>
        </w:drawing>
      </w:r>
    </w:p>
    <w:p w14:paraId="07B5CD07" w14:textId="196F85B7" w:rsidR="00682219" w:rsidRDefault="00682219" w:rsidP="00682219">
      <w:pPr>
        <w:pStyle w:val="Caption"/>
      </w:pPr>
      <w:bookmarkStart w:id="106" w:name="_Toc339545388"/>
      <w:r>
        <w:t xml:space="preserve">Abbildung </w:t>
      </w:r>
      <w:fldSimple w:instr=" SEQ Abbildung \* ARABIC ">
        <w:r w:rsidR="00C36B10">
          <w:rPr>
            <w:noProof/>
          </w:rPr>
          <w:t>16</w:t>
        </w:r>
      </w:fldSimple>
      <w:r>
        <w:t>: Persönliche Einstellungen - Navigation</w:t>
      </w:r>
      <w:bookmarkEnd w:id="106"/>
    </w:p>
    <w:p w14:paraId="6487313A" w14:textId="77777777" w:rsidR="00682219" w:rsidRDefault="00682219" w:rsidP="00DD0F16">
      <w:pPr>
        <w:rPr>
          <w:lang w:eastAsia="en-US"/>
        </w:rPr>
      </w:pPr>
    </w:p>
    <w:p w14:paraId="3422AB08" w14:textId="77777777" w:rsidR="002B7013" w:rsidRDefault="0044223D" w:rsidP="00DD0F16">
      <w:pPr>
        <w:rPr>
          <w:lang w:eastAsia="en-US"/>
        </w:rPr>
      </w:pPr>
      <w:r>
        <w:rPr>
          <w:lang w:eastAsia="en-US"/>
        </w:rPr>
        <w:t xml:space="preserve">Hier </w:t>
      </w:r>
      <w:r w:rsidRPr="0044223D">
        <w:rPr>
          <w:lang w:eastAsia="en-US"/>
        </w:rPr>
        <w:t xml:space="preserve">kann der Benutzer </w:t>
      </w:r>
      <w:r>
        <w:rPr>
          <w:lang w:eastAsia="en-US"/>
        </w:rPr>
        <w:t>seine bevorzugten</w:t>
      </w:r>
      <w:r w:rsidRPr="0044223D">
        <w:rPr>
          <w:lang w:eastAsia="en-US"/>
        </w:rPr>
        <w:t xml:space="preserve"> Einstellungen </w:t>
      </w:r>
      <w:r>
        <w:rPr>
          <w:lang w:eastAsia="en-US"/>
        </w:rPr>
        <w:t xml:space="preserve">für die Navigation </w:t>
      </w:r>
      <w:r w:rsidRPr="0044223D">
        <w:rPr>
          <w:lang w:eastAsia="en-US"/>
        </w:rPr>
        <w:t>hinterlegen</w:t>
      </w:r>
      <w:r>
        <w:rPr>
          <w:lang w:eastAsia="en-US"/>
        </w:rPr>
        <w:t xml:space="preserve">. </w:t>
      </w:r>
      <w:r w:rsidRPr="0044223D">
        <w:rPr>
          <w:lang w:eastAsia="en-US"/>
        </w:rPr>
        <w:t>Die Felder, welche ausgefüllt werden können, haben folgende Funktionen:</w:t>
      </w:r>
    </w:p>
    <w:p w14:paraId="31082F45" w14:textId="77777777" w:rsidR="002F40DD" w:rsidRPr="00B52BA1" w:rsidRDefault="002F40DD" w:rsidP="00DD0F16">
      <w:pPr>
        <w:rPr>
          <w:color w:val="000000" w:themeColor="text1"/>
          <w:sz w:val="16"/>
          <w:szCs w:val="16"/>
          <w:lang w:eastAsia="en-US"/>
        </w:rPr>
      </w:pPr>
    </w:p>
    <w:p w14:paraId="220A29FB" w14:textId="77777777" w:rsidR="002F40DD" w:rsidRPr="00B52BA1" w:rsidRDefault="009F2052" w:rsidP="005525C3">
      <w:pPr>
        <w:pStyle w:val="Caption"/>
      </w:pPr>
      <w:bookmarkStart w:id="107" w:name="_Toc339311212"/>
      <w:bookmarkStart w:id="108" w:name="_Toc339545498"/>
      <w:r w:rsidRPr="00B52BA1">
        <w:t xml:space="preserve">Tabelle </w:t>
      </w:r>
      <w:r w:rsidR="00833167" w:rsidRPr="00B52BA1">
        <w:fldChar w:fldCharType="begin"/>
      </w:r>
      <w:r w:rsidRPr="00B52BA1">
        <w:instrText xml:space="preserve"> SEQ Tabelle \* ARABIC </w:instrText>
      </w:r>
      <w:r w:rsidR="00833167" w:rsidRPr="00B52BA1">
        <w:fldChar w:fldCharType="separate"/>
      </w:r>
      <w:r w:rsidR="00C36B10">
        <w:rPr>
          <w:noProof/>
        </w:rPr>
        <w:t>4</w:t>
      </w:r>
      <w:r w:rsidR="00833167" w:rsidRPr="00B52BA1">
        <w:fldChar w:fldCharType="end"/>
      </w:r>
      <w:r w:rsidR="002F40DD" w:rsidRPr="00B52BA1">
        <w:t>: Felder in den persönlichen Einstellungen - Navigation</w:t>
      </w:r>
      <w:bookmarkEnd w:id="107"/>
      <w:bookmarkEnd w:id="108"/>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474"/>
        <w:gridCol w:w="5514"/>
      </w:tblGrid>
      <w:tr w:rsidR="002B7013" w14:paraId="6881690C" w14:textId="77777777" w:rsidTr="000C7B3F">
        <w:tc>
          <w:tcPr>
            <w:tcW w:w="2474" w:type="dxa"/>
            <w:shd w:val="clear" w:color="auto" w:fill="D9D9D9"/>
          </w:tcPr>
          <w:p w14:paraId="7AF959B2" w14:textId="09F48078" w:rsidR="002B7013" w:rsidRDefault="002B7013" w:rsidP="000C7B3F">
            <w:pPr>
              <w:spacing w:before="60" w:after="60"/>
              <w:rPr>
                <w:lang w:eastAsia="en-US"/>
              </w:rPr>
            </w:pPr>
            <w:r>
              <w:rPr>
                <w:lang w:eastAsia="en-US"/>
              </w:rPr>
              <w:t>Home Menü</w:t>
            </w:r>
          </w:p>
        </w:tc>
        <w:tc>
          <w:tcPr>
            <w:tcW w:w="5514" w:type="dxa"/>
            <w:shd w:val="clear" w:color="auto" w:fill="D9D9D9"/>
          </w:tcPr>
          <w:p w14:paraId="4AF307DC" w14:textId="03F1245C" w:rsidR="002B7013" w:rsidRDefault="002B7013" w:rsidP="00C1409D">
            <w:pPr>
              <w:spacing w:before="60"/>
              <w:rPr>
                <w:lang w:eastAsia="en-US"/>
              </w:rPr>
            </w:pPr>
            <w:r>
              <w:rPr>
                <w:lang w:eastAsia="en-US"/>
              </w:rPr>
              <w:t xml:space="preserve">Dieser Eintrag bestimmt, welches </w:t>
            </w:r>
            <w:r w:rsidR="00EA7AA7">
              <w:rPr>
                <w:lang w:eastAsia="en-US"/>
              </w:rPr>
              <w:t>Ansicht (</w:t>
            </w:r>
            <w:r>
              <w:rPr>
                <w:lang w:eastAsia="en-US"/>
              </w:rPr>
              <w:t>Men</w:t>
            </w:r>
            <w:r w:rsidR="00C1409D">
              <w:rPr>
                <w:lang w:eastAsia="en-US"/>
              </w:rPr>
              <w:t>ü</w:t>
            </w:r>
            <w:r w:rsidR="00EA7AA7">
              <w:rPr>
                <w:lang w:eastAsia="en-US"/>
              </w:rPr>
              <w:t>)</w:t>
            </w:r>
            <w:r>
              <w:rPr>
                <w:lang w:eastAsia="en-US"/>
              </w:rPr>
              <w:t xml:space="preserve"> dem Benutzer nach dem Login in ROOMS angezeigt wird. Der gewählte Home Menüpunkt ist auch über das Haus Symbol in der Hauptnavigation erreichbar.</w:t>
            </w:r>
          </w:p>
        </w:tc>
      </w:tr>
      <w:tr w:rsidR="002B7013" w14:paraId="26C8C4AA" w14:textId="77777777" w:rsidTr="000C7B3F">
        <w:tc>
          <w:tcPr>
            <w:tcW w:w="2474" w:type="dxa"/>
            <w:shd w:val="clear" w:color="auto" w:fill="D9D9D9"/>
          </w:tcPr>
          <w:p w14:paraId="47A7E14D" w14:textId="77777777" w:rsidR="002B7013" w:rsidRDefault="002B7013" w:rsidP="000C7B3F">
            <w:pPr>
              <w:spacing w:before="60" w:after="60"/>
              <w:rPr>
                <w:lang w:eastAsia="en-US"/>
              </w:rPr>
            </w:pPr>
            <w:r>
              <w:rPr>
                <w:lang w:eastAsia="en-US"/>
              </w:rPr>
              <w:t xml:space="preserve">Buchung aus </w:t>
            </w:r>
            <w:r w:rsidRPr="00015A34">
              <w:rPr>
                <w:i/>
                <w:lang w:eastAsia="en-US"/>
              </w:rPr>
              <w:t>„Reservieren“</w:t>
            </w:r>
          </w:p>
        </w:tc>
        <w:tc>
          <w:tcPr>
            <w:tcW w:w="5514" w:type="dxa"/>
            <w:shd w:val="clear" w:color="auto" w:fill="D9D9D9"/>
          </w:tcPr>
          <w:p w14:paraId="0E7B2F0D" w14:textId="77777777" w:rsidR="002B7013" w:rsidRDefault="0044223D" w:rsidP="00C1409D">
            <w:pPr>
              <w:spacing w:before="60"/>
              <w:rPr>
                <w:lang w:eastAsia="en-US"/>
              </w:rPr>
            </w:pPr>
            <w:r w:rsidRPr="00052273">
              <w:rPr>
                <w:lang w:eastAsia="en-US"/>
              </w:rPr>
              <w:t>Hier</w:t>
            </w:r>
            <w:r>
              <w:rPr>
                <w:lang w:eastAsia="en-US"/>
              </w:rPr>
              <w:t xml:space="preserve"> kann der Benutzer festlegen zu welchem </w:t>
            </w:r>
            <w:r w:rsidR="00721F79" w:rsidRPr="00052273">
              <w:rPr>
                <w:lang w:eastAsia="en-US"/>
              </w:rPr>
              <w:t>Men</w:t>
            </w:r>
            <w:r w:rsidR="00C1409D">
              <w:rPr>
                <w:lang w:eastAsia="en-US"/>
              </w:rPr>
              <w:t>ü</w:t>
            </w:r>
            <w:r>
              <w:rPr>
                <w:lang w:eastAsia="en-US"/>
              </w:rPr>
              <w:t xml:space="preserve"> des Kopfbereichs er nach einer Buchung aus dem </w:t>
            </w:r>
            <w:r w:rsidR="00721F79">
              <w:rPr>
                <w:lang w:eastAsia="en-US"/>
              </w:rPr>
              <w:t>Men</w:t>
            </w:r>
            <w:r w:rsidR="00C1409D">
              <w:rPr>
                <w:lang w:eastAsia="en-US"/>
              </w:rPr>
              <w:t>ü</w:t>
            </w:r>
            <w:r>
              <w:rPr>
                <w:lang w:eastAsia="en-US"/>
              </w:rPr>
              <w:t xml:space="preserve"> </w:t>
            </w:r>
            <w:r w:rsidRPr="00015A34">
              <w:rPr>
                <w:i/>
                <w:lang w:eastAsia="en-US"/>
              </w:rPr>
              <w:t>„Reservieren“</w:t>
            </w:r>
            <w:r>
              <w:rPr>
                <w:lang w:eastAsia="en-US"/>
              </w:rPr>
              <w:t xml:space="preserve"> zurückkehren möchte</w:t>
            </w:r>
            <w:r w:rsidR="00EA7AA7">
              <w:rPr>
                <w:lang w:eastAsia="en-US"/>
              </w:rPr>
              <w:t xml:space="preserve"> (Landing Page)</w:t>
            </w:r>
            <w:r>
              <w:rPr>
                <w:lang w:eastAsia="en-US"/>
              </w:rPr>
              <w:t xml:space="preserve">. Aus einem Dropdown kann zwischen </w:t>
            </w:r>
            <w:r w:rsidRPr="00015A34">
              <w:rPr>
                <w:i/>
                <w:lang w:eastAsia="en-US"/>
              </w:rPr>
              <w:t>„Reservieren“, „Plan“, „Kalender“</w:t>
            </w:r>
            <w:r>
              <w:rPr>
                <w:lang w:eastAsia="en-US"/>
              </w:rPr>
              <w:t xml:space="preserve"> und </w:t>
            </w:r>
            <w:r w:rsidRPr="00015A34">
              <w:rPr>
                <w:i/>
                <w:lang w:eastAsia="en-US"/>
              </w:rPr>
              <w:t>„Listen“</w:t>
            </w:r>
            <w:r>
              <w:rPr>
                <w:lang w:eastAsia="en-US"/>
              </w:rPr>
              <w:t xml:space="preserve"> gewählt werden.</w:t>
            </w:r>
          </w:p>
        </w:tc>
      </w:tr>
      <w:tr w:rsidR="002B7013" w14:paraId="6A6DA0C4" w14:textId="77777777" w:rsidTr="000C7B3F">
        <w:tc>
          <w:tcPr>
            <w:tcW w:w="2474" w:type="dxa"/>
            <w:shd w:val="clear" w:color="auto" w:fill="D9D9D9"/>
          </w:tcPr>
          <w:p w14:paraId="7F2D7769" w14:textId="77777777" w:rsidR="002B7013" w:rsidRDefault="002B7013" w:rsidP="000C7B3F">
            <w:pPr>
              <w:spacing w:before="60" w:after="60"/>
              <w:rPr>
                <w:lang w:eastAsia="en-US"/>
              </w:rPr>
            </w:pPr>
            <w:r>
              <w:rPr>
                <w:lang w:eastAsia="en-US"/>
              </w:rPr>
              <w:t xml:space="preserve">Buchung aus </w:t>
            </w:r>
            <w:r w:rsidRPr="00015A34">
              <w:rPr>
                <w:i/>
                <w:lang w:eastAsia="en-US"/>
              </w:rPr>
              <w:t>„Plan“</w:t>
            </w:r>
          </w:p>
        </w:tc>
        <w:tc>
          <w:tcPr>
            <w:tcW w:w="5514" w:type="dxa"/>
            <w:shd w:val="clear" w:color="auto" w:fill="D9D9D9"/>
          </w:tcPr>
          <w:p w14:paraId="0E4AE631" w14:textId="77777777" w:rsidR="002B7013" w:rsidRDefault="00496C15" w:rsidP="00C1409D">
            <w:pPr>
              <w:spacing w:before="60"/>
              <w:rPr>
                <w:lang w:eastAsia="en-US"/>
              </w:rPr>
            </w:pPr>
            <w:r>
              <w:rPr>
                <w:lang w:eastAsia="en-US"/>
              </w:rPr>
              <w:t xml:space="preserve">Mittels dieses Feldes </w:t>
            </w:r>
            <w:r w:rsidR="0044223D" w:rsidRPr="0044223D">
              <w:rPr>
                <w:lang w:eastAsia="en-US"/>
              </w:rPr>
              <w:t xml:space="preserve">kann der Benutzer festlegen zu welchem </w:t>
            </w:r>
            <w:r w:rsidR="00052273">
              <w:rPr>
                <w:lang w:eastAsia="en-US"/>
              </w:rPr>
              <w:t>Men</w:t>
            </w:r>
            <w:r w:rsidR="00C1409D">
              <w:rPr>
                <w:lang w:eastAsia="en-US"/>
              </w:rPr>
              <w:t>ü</w:t>
            </w:r>
            <w:r w:rsidR="0044223D" w:rsidRPr="0044223D">
              <w:rPr>
                <w:lang w:eastAsia="en-US"/>
              </w:rPr>
              <w:t xml:space="preserve"> des Kopfbereichs er nach einer Buchung aus dem </w:t>
            </w:r>
            <w:r w:rsidR="00052273">
              <w:rPr>
                <w:lang w:eastAsia="en-US"/>
              </w:rPr>
              <w:t>Men</w:t>
            </w:r>
            <w:r w:rsidR="00C1409D">
              <w:rPr>
                <w:lang w:eastAsia="en-US"/>
              </w:rPr>
              <w:t>ü</w:t>
            </w:r>
            <w:r w:rsidR="0044223D" w:rsidRPr="0044223D">
              <w:rPr>
                <w:lang w:eastAsia="en-US"/>
              </w:rPr>
              <w:t xml:space="preserve"> </w:t>
            </w:r>
            <w:r w:rsidR="0044223D" w:rsidRPr="002E7491">
              <w:rPr>
                <w:i/>
                <w:lang w:eastAsia="en-US"/>
              </w:rPr>
              <w:t>„Plan“</w:t>
            </w:r>
            <w:r w:rsidR="0044223D" w:rsidRPr="0044223D">
              <w:rPr>
                <w:lang w:eastAsia="en-US"/>
              </w:rPr>
              <w:t xml:space="preserve"> zurückkehren möchte</w:t>
            </w:r>
            <w:r w:rsidR="00EA7AA7">
              <w:rPr>
                <w:lang w:eastAsia="en-US"/>
              </w:rPr>
              <w:t xml:space="preserve"> (Landing Page)</w:t>
            </w:r>
            <w:r w:rsidR="0044223D" w:rsidRPr="0044223D">
              <w:rPr>
                <w:lang w:eastAsia="en-US"/>
              </w:rPr>
              <w:t xml:space="preserve">. Aus einem Dropdown kann zwischen </w:t>
            </w:r>
            <w:r w:rsidR="0044223D" w:rsidRPr="002E7491">
              <w:rPr>
                <w:i/>
                <w:lang w:eastAsia="en-US"/>
              </w:rPr>
              <w:t>„Reservieren“, „Plan“, „Kalender“</w:t>
            </w:r>
            <w:r w:rsidR="0044223D" w:rsidRPr="0044223D">
              <w:rPr>
                <w:lang w:eastAsia="en-US"/>
              </w:rPr>
              <w:t xml:space="preserve"> und </w:t>
            </w:r>
            <w:r w:rsidR="0044223D" w:rsidRPr="002E7491">
              <w:rPr>
                <w:i/>
                <w:lang w:eastAsia="en-US"/>
              </w:rPr>
              <w:t>„Listen“</w:t>
            </w:r>
            <w:r w:rsidR="0044223D" w:rsidRPr="0044223D">
              <w:rPr>
                <w:lang w:eastAsia="en-US"/>
              </w:rPr>
              <w:t xml:space="preserve"> gewählt werden.</w:t>
            </w:r>
          </w:p>
        </w:tc>
      </w:tr>
      <w:tr w:rsidR="002B7013" w14:paraId="7D650643" w14:textId="77777777" w:rsidTr="000C7B3F">
        <w:tc>
          <w:tcPr>
            <w:tcW w:w="2474" w:type="dxa"/>
            <w:shd w:val="clear" w:color="auto" w:fill="D9D9D9"/>
          </w:tcPr>
          <w:p w14:paraId="0ABD7D89" w14:textId="77777777" w:rsidR="002B7013" w:rsidRDefault="002B7013" w:rsidP="000C7B3F">
            <w:pPr>
              <w:spacing w:before="60" w:after="60"/>
              <w:rPr>
                <w:lang w:eastAsia="en-US"/>
              </w:rPr>
            </w:pPr>
            <w:r>
              <w:rPr>
                <w:lang w:eastAsia="en-US"/>
              </w:rPr>
              <w:t xml:space="preserve">Buchung aus </w:t>
            </w:r>
            <w:r w:rsidRPr="002E7491">
              <w:rPr>
                <w:i/>
                <w:lang w:eastAsia="en-US"/>
              </w:rPr>
              <w:t>„Kalender“</w:t>
            </w:r>
          </w:p>
        </w:tc>
        <w:tc>
          <w:tcPr>
            <w:tcW w:w="5514" w:type="dxa"/>
            <w:shd w:val="clear" w:color="auto" w:fill="D9D9D9"/>
          </w:tcPr>
          <w:p w14:paraId="2285ADB0" w14:textId="77777777" w:rsidR="002B7013" w:rsidRDefault="0044223D" w:rsidP="00C1409D">
            <w:pPr>
              <w:spacing w:before="60"/>
              <w:rPr>
                <w:lang w:eastAsia="en-US"/>
              </w:rPr>
            </w:pPr>
            <w:r w:rsidRPr="0044223D">
              <w:rPr>
                <w:lang w:eastAsia="en-US"/>
              </w:rPr>
              <w:t xml:space="preserve">Hier kann der Benutzer festlegen zu welchem </w:t>
            </w:r>
            <w:r w:rsidR="00052273">
              <w:rPr>
                <w:lang w:eastAsia="en-US"/>
              </w:rPr>
              <w:t>Men</w:t>
            </w:r>
            <w:r w:rsidR="00C1409D">
              <w:rPr>
                <w:lang w:eastAsia="en-US"/>
              </w:rPr>
              <w:t>ü</w:t>
            </w:r>
            <w:r w:rsidRPr="0044223D">
              <w:rPr>
                <w:lang w:eastAsia="en-US"/>
              </w:rPr>
              <w:t xml:space="preserve"> des Kopfbereichs er nach einer Buchung aus dem </w:t>
            </w:r>
            <w:r w:rsidR="00052273">
              <w:rPr>
                <w:lang w:eastAsia="en-US"/>
              </w:rPr>
              <w:t>Men</w:t>
            </w:r>
            <w:r w:rsidR="00C1409D">
              <w:rPr>
                <w:lang w:eastAsia="en-US"/>
              </w:rPr>
              <w:t>ü</w:t>
            </w:r>
            <w:r w:rsidRPr="0044223D">
              <w:rPr>
                <w:lang w:eastAsia="en-US"/>
              </w:rPr>
              <w:t xml:space="preserve"> </w:t>
            </w:r>
            <w:r w:rsidRPr="002E7491">
              <w:rPr>
                <w:i/>
                <w:lang w:eastAsia="en-US"/>
              </w:rPr>
              <w:t>„Kalender“</w:t>
            </w:r>
            <w:r w:rsidRPr="0044223D">
              <w:rPr>
                <w:lang w:eastAsia="en-US"/>
              </w:rPr>
              <w:t xml:space="preserve"> zurückkehren möchte</w:t>
            </w:r>
            <w:r w:rsidR="00EA7AA7">
              <w:rPr>
                <w:lang w:eastAsia="en-US"/>
              </w:rPr>
              <w:t xml:space="preserve"> (Landing Page)</w:t>
            </w:r>
            <w:r w:rsidRPr="0044223D">
              <w:rPr>
                <w:lang w:eastAsia="en-US"/>
              </w:rPr>
              <w:t xml:space="preserve">. Aus einem Dropdown kann zwischen </w:t>
            </w:r>
            <w:r w:rsidRPr="002E7491">
              <w:rPr>
                <w:i/>
                <w:lang w:eastAsia="en-US"/>
              </w:rPr>
              <w:t>„Reservieren“, „Plan“, „Kalender“</w:t>
            </w:r>
            <w:r w:rsidRPr="0044223D">
              <w:rPr>
                <w:lang w:eastAsia="en-US"/>
              </w:rPr>
              <w:t xml:space="preserve"> und </w:t>
            </w:r>
            <w:r w:rsidRPr="002E7491">
              <w:rPr>
                <w:i/>
                <w:lang w:eastAsia="en-US"/>
              </w:rPr>
              <w:t>„Listen“</w:t>
            </w:r>
            <w:r w:rsidRPr="0044223D">
              <w:rPr>
                <w:lang w:eastAsia="en-US"/>
              </w:rPr>
              <w:t xml:space="preserve"> gewählt werden.</w:t>
            </w:r>
          </w:p>
        </w:tc>
      </w:tr>
      <w:tr w:rsidR="002B7013" w14:paraId="67119F7E" w14:textId="77777777" w:rsidTr="000C7B3F">
        <w:tc>
          <w:tcPr>
            <w:tcW w:w="2474" w:type="dxa"/>
            <w:shd w:val="clear" w:color="auto" w:fill="D9D9D9"/>
          </w:tcPr>
          <w:p w14:paraId="27AE2390" w14:textId="77777777" w:rsidR="002B7013" w:rsidRDefault="002B7013" w:rsidP="000C7B3F">
            <w:pPr>
              <w:spacing w:before="60" w:after="60"/>
              <w:rPr>
                <w:lang w:eastAsia="en-US"/>
              </w:rPr>
            </w:pPr>
            <w:r>
              <w:rPr>
                <w:lang w:eastAsia="en-US"/>
              </w:rPr>
              <w:t xml:space="preserve">Buchung aus </w:t>
            </w:r>
            <w:r w:rsidRPr="002E7491">
              <w:rPr>
                <w:i/>
                <w:lang w:eastAsia="en-US"/>
              </w:rPr>
              <w:t>„Abfragen und Listen“</w:t>
            </w:r>
          </w:p>
        </w:tc>
        <w:tc>
          <w:tcPr>
            <w:tcW w:w="5514" w:type="dxa"/>
            <w:shd w:val="clear" w:color="auto" w:fill="D9D9D9"/>
          </w:tcPr>
          <w:p w14:paraId="5E972274" w14:textId="77777777" w:rsidR="002B7013" w:rsidRDefault="00496C15" w:rsidP="00C1409D">
            <w:pPr>
              <w:spacing w:before="60"/>
              <w:rPr>
                <w:lang w:eastAsia="en-US"/>
              </w:rPr>
            </w:pPr>
            <w:r>
              <w:rPr>
                <w:lang w:eastAsia="en-US"/>
              </w:rPr>
              <w:t>In diesem Auswahlfeld kann der Benutzer</w:t>
            </w:r>
            <w:r w:rsidR="0044223D" w:rsidRPr="0044223D">
              <w:rPr>
                <w:lang w:eastAsia="en-US"/>
              </w:rPr>
              <w:t xml:space="preserve"> festlegen zu welchem </w:t>
            </w:r>
            <w:r w:rsidR="00052273">
              <w:rPr>
                <w:lang w:eastAsia="en-US"/>
              </w:rPr>
              <w:t>Men</w:t>
            </w:r>
            <w:r w:rsidR="00C1409D">
              <w:rPr>
                <w:lang w:eastAsia="en-US"/>
              </w:rPr>
              <w:t>ü</w:t>
            </w:r>
            <w:r w:rsidR="0044223D" w:rsidRPr="0044223D">
              <w:rPr>
                <w:lang w:eastAsia="en-US"/>
              </w:rPr>
              <w:t xml:space="preserve"> des Kopfbereichs er nach einer Buchung aus dem </w:t>
            </w:r>
            <w:r w:rsidR="00C1409D">
              <w:rPr>
                <w:lang w:eastAsia="en-US"/>
              </w:rPr>
              <w:t>Menü</w:t>
            </w:r>
            <w:r w:rsidR="0044223D" w:rsidRPr="0044223D">
              <w:rPr>
                <w:lang w:eastAsia="en-US"/>
              </w:rPr>
              <w:t xml:space="preserve"> </w:t>
            </w:r>
            <w:r w:rsidR="0044223D" w:rsidRPr="002E7491">
              <w:rPr>
                <w:i/>
                <w:lang w:eastAsia="en-US"/>
              </w:rPr>
              <w:t>„Listen“</w:t>
            </w:r>
            <w:r w:rsidR="0044223D" w:rsidRPr="0044223D">
              <w:rPr>
                <w:lang w:eastAsia="en-US"/>
              </w:rPr>
              <w:t xml:space="preserve"> zurückkehren möchte</w:t>
            </w:r>
            <w:r w:rsidR="00EA7AA7">
              <w:rPr>
                <w:lang w:eastAsia="en-US"/>
              </w:rPr>
              <w:t xml:space="preserve"> (Landing Page)</w:t>
            </w:r>
            <w:r w:rsidR="0044223D" w:rsidRPr="0044223D">
              <w:rPr>
                <w:lang w:eastAsia="en-US"/>
              </w:rPr>
              <w:t xml:space="preserve">. Aus einem Dropdown kann zwischen </w:t>
            </w:r>
            <w:r w:rsidR="0044223D" w:rsidRPr="002E7491">
              <w:rPr>
                <w:i/>
                <w:lang w:eastAsia="en-US"/>
              </w:rPr>
              <w:t>„Reservieren“, „Plan“, „Kalender“</w:t>
            </w:r>
            <w:r w:rsidR="0044223D" w:rsidRPr="0044223D">
              <w:rPr>
                <w:lang w:eastAsia="en-US"/>
              </w:rPr>
              <w:t xml:space="preserve"> und </w:t>
            </w:r>
            <w:r w:rsidR="0044223D" w:rsidRPr="002E7491">
              <w:rPr>
                <w:i/>
                <w:lang w:eastAsia="en-US"/>
              </w:rPr>
              <w:t>„Listen“</w:t>
            </w:r>
            <w:r w:rsidR="0044223D" w:rsidRPr="0044223D">
              <w:rPr>
                <w:lang w:eastAsia="en-US"/>
              </w:rPr>
              <w:t xml:space="preserve"> gewählt werden.</w:t>
            </w:r>
          </w:p>
        </w:tc>
      </w:tr>
      <w:tr w:rsidR="002B7013" w:rsidRPr="00D3532B" w14:paraId="1B6E0B42" w14:textId="77777777" w:rsidTr="002B7013">
        <w:tc>
          <w:tcPr>
            <w:tcW w:w="2474" w:type="dxa"/>
            <w:tcBorders>
              <w:top w:val="single" w:sz="8" w:space="0" w:color="FFFFFF"/>
              <w:left w:val="single" w:sz="8" w:space="0" w:color="FFFFFF"/>
              <w:bottom w:val="single" w:sz="8" w:space="0" w:color="FFFFFF"/>
              <w:right w:val="single" w:sz="8" w:space="0" w:color="FFFFFF"/>
            </w:tcBorders>
            <w:shd w:val="clear" w:color="auto" w:fill="D9D9D9"/>
          </w:tcPr>
          <w:p w14:paraId="2A209F6F" w14:textId="77777777" w:rsidR="002B7013" w:rsidRPr="00D3532B" w:rsidRDefault="002B7013" w:rsidP="000C7B3F">
            <w:pPr>
              <w:spacing w:before="60" w:after="60"/>
              <w:rPr>
                <w:lang w:eastAsia="en-US"/>
              </w:rPr>
            </w:pPr>
            <w:r>
              <w:rPr>
                <w:lang w:eastAsia="en-US"/>
              </w:rPr>
              <w:t>Rücksprung nach Detailreservation</w:t>
            </w:r>
          </w:p>
        </w:tc>
        <w:tc>
          <w:tcPr>
            <w:tcW w:w="5514" w:type="dxa"/>
            <w:tcBorders>
              <w:top w:val="single" w:sz="8" w:space="0" w:color="FFFFFF"/>
              <w:left w:val="single" w:sz="8" w:space="0" w:color="FFFFFF"/>
              <w:bottom w:val="single" w:sz="8" w:space="0" w:color="FFFFFF"/>
              <w:right w:val="single" w:sz="8" w:space="0" w:color="FFFFFF"/>
            </w:tcBorders>
            <w:shd w:val="clear" w:color="auto" w:fill="D9D9D9"/>
          </w:tcPr>
          <w:p w14:paraId="40912610" w14:textId="77777777" w:rsidR="002B7013" w:rsidRPr="00D3532B" w:rsidRDefault="002B7013" w:rsidP="002B7013">
            <w:pPr>
              <w:spacing w:before="60"/>
              <w:rPr>
                <w:lang w:eastAsia="en-US"/>
              </w:rPr>
            </w:pPr>
            <w:r>
              <w:rPr>
                <w:lang w:eastAsia="en-US"/>
              </w:rPr>
              <w:t>Hier kann eingestellt werden, auf welches Datum (Kalenderansicht) der Benutzer nach Abschluss einer Detailreservation zurückkehrt, wenn sich der Reservationszeitpunkt an einem anderen Tag befindet.</w:t>
            </w:r>
          </w:p>
        </w:tc>
      </w:tr>
    </w:tbl>
    <w:p w14:paraId="316AA6EB" w14:textId="77777777" w:rsidR="00F455E0" w:rsidRDefault="00F455E0" w:rsidP="00DD0F16">
      <w:pPr>
        <w:rPr>
          <w:lang w:eastAsia="en-US"/>
        </w:rPr>
      </w:pPr>
    </w:p>
    <w:p w14:paraId="28F0B93B" w14:textId="77777777" w:rsidR="00DD0F16" w:rsidRDefault="00DD0F16" w:rsidP="00A503AB">
      <w:pPr>
        <w:pStyle w:val="Heading2"/>
      </w:pPr>
      <w:bookmarkStart w:id="109" w:name="_Toc304552737"/>
      <w:bookmarkStart w:id="110" w:name="_Toc503363392"/>
      <w:r>
        <w:lastRenderedPageBreak/>
        <w:t>E-Mail Notifikation</w:t>
      </w:r>
      <w:bookmarkEnd w:id="109"/>
      <w:bookmarkEnd w:id="110"/>
    </w:p>
    <w:p w14:paraId="35FEDF9B" w14:textId="550C89B4" w:rsidR="00DD0F16" w:rsidRDefault="00DD0F16" w:rsidP="00DD0F16">
      <w:pPr>
        <w:rPr>
          <w:lang w:eastAsia="en-US"/>
        </w:rPr>
      </w:pPr>
      <w:r>
        <w:rPr>
          <w:lang w:eastAsia="en-US"/>
        </w:rPr>
        <w:t>Die E-Mail Notifikation kann für die verschiedenen Ressourcentypen wie Räume, Arbeitsplätze, Equipment und Parkplätze angegeben werden. Dabei unterscheidet man zwischen Buchungsnotifikation und Reminder. Wenn die Notifikation aktiviert ist, wird beim Abschluss einer Reservation ein</w:t>
      </w:r>
      <w:r w:rsidR="000D643D">
        <w:rPr>
          <w:lang w:eastAsia="en-US"/>
        </w:rPr>
        <w:t>e</w:t>
      </w:r>
      <w:r>
        <w:rPr>
          <w:lang w:eastAsia="en-US"/>
        </w:rPr>
        <w:t xml:space="preserve"> Bestätigungsmail versendet. Beim Reminder kann eingestellt werden, wie viele Minuten vor der Buchung ein</w:t>
      </w:r>
      <w:r w:rsidR="000D643D">
        <w:rPr>
          <w:lang w:eastAsia="en-US"/>
        </w:rPr>
        <w:t>e</w:t>
      </w:r>
      <w:r>
        <w:rPr>
          <w:lang w:eastAsia="en-US"/>
        </w:rPr>
        <w:t xml:space="preserve"> Erinnerungsmail versendet werden soll. Wenn dieser Wert auf „0“ gestellt ist, wird kein Reminder versendet. Für die Serienbuchung bzw. die Erinnerung kurz vor Ablauf einer solchen, gibt es ebenfalls die Möglichkeit bei „Serie Reminder (in Tagen)“ eine E-Mail Notifikation zu erstellen. Auch hier gilt, wenn der Wert auf „0“ gestellt ist, wird kein Reminder versendet.</w:t>
      </w:r>
    </w:p>
    <w:p w14:paraId="0DD5089D" w14:textId="77777777" w:rsidR="00DD0F16" w:rsidRDefault="00DD0F16" w:rsidP="00DD0F16">
      <w:pPr>
        <w:rPr>
          <w:lang w:eastAsia="en-US"/>
        </w:rPr>
      </w:pPr>
    </w:p>
    <w:p w14:paraId="40B83791" w14:textId="77777777" w:rsidR="00DD0F16" w:rsidRDefault="00DD0F16" w:rsidP="00DD0F16">
      <w:pPr>
        <w:rPr>
          <w:lang w:eastAsia="en-US"/>
        </w:rPr>
      </w:pPr>
      <w:r>
        <w:rPr>
          <w:noProof/>
          <w:lang w:val="en-US" w:eastAsia="en-US"/>
        </w:rPr>
        <w:drawing>
          <wp:inline distT="0" distB="0" distL="0" distR="0" wp14:anchorId="6BD6A095" wp14:editId="23DB66B2">
            <wp:extent cx="5147945" cy="2684145"/>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 Notifikation.jpg"/>
                    <pic:cNvPicPr/>
                  </pic:nvPicPr>
                  <pic:blipFill>
                    <a:blip r:embed="rId34">
                      <a:extLst>
                        <a:ext uri="{28A0092B-C50C-407E-A947-70E740481C1C}">
                          <a14:useLocalDpi xmlns:a14="http://schemas.microsoft.com/office/drawing/2010/main" val="0"/>
                        </a:ext>
                      </a:extLst>
                    </a:blip>
                    <a:stretch>
                      <a:fillRect/>
                    </a:stretch>
                  </pic:blipFill>
                  <pic:spPr>
                    <a:xfrm>
                      <a:off x="0" y="0"/>
                      <a:ext cx="5147945" cy="2684145"/>
                    </a:xfrm>
                    <a:prstGeom prst="rect">
                      <a:avLst/>
                    </a:prstGeom>
                  </pic:spPr>
                </pic:pic>
              </a:graphicData>
            </a:graphic>
          </wp:inline>
        </w:drawing>
      </w:r>
    </w:p>
    <w:p w14:paraId="763888EB" w14:textId="77777777" w:rsidR="00DD0F16" w:rsidRPr="00D0637F" w:rsidRDefault="00B50AD4" w:rsidP="005525C3">
      <w:pPr>
        <w:pStyle w:val="Caption"/>
      </w:pPr>
      <w:bookmarkStart w:id="111" w:name="_Toc304552634"/>
      <w:bookmarkStart w:id="112" w:name="_Toc313360909"/>
      <w:bookmarkStart w:id="113" w:name="_Toc318295858"/>
      <w:bookmarkStart w:id="114" w:name="_Toc339545389"/>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17</w:t>
      </w:r>
      <w:r w:rsidR="00833167" w:rsidRPr="00CC2EFE">
        <w:fldChar w:fldCharType="end"/>
      </w:r>
      <w:r w:rsidRPr="00D0637F">
        <w:t xml:space="preserve">: </w:t>
      </w:r>
      <w:r w:rsidR="00DD0F16" w:rsidRPr="00D0637F">
        <w:t>E-Mail Notifikation</w:t>
      </w:r>
      <w:bookmarkEnd w:id="111"/>
      <w:bookmarkEnd w:id="112"/>
      <w:bookmarkEnd w:id="113"/>
      <w:bookmarkEnd w:id="114"/>
    </w:p>
    <w:p w14:paraId="71E99801" w14:textId="77777777" w:rsidR="001B374F" w:rsidRDefault="001B374F" w:rsidP="00DD0F16"/>
    <w:p w14:paraId="63926487" w14:textId="77777777" w:rsidR="00F455E0" w:rsidRPr="009A7F00" w:rsidRDefault="00F455E0" w:rsidP="00DD0F16"/>
    <w:p w14:paraId="2979494A" w14:textId="77777777" w:rsidR="00DD0F16" w:rsidRDefault="00DD0F16" w:rsidP="00DD0F16"/>
    <w:p w14:paraId="2CFD5727" w14:textId="77777777" w:rsidR="00DD0F16" w:rsidRDefault="00DD0F16" w:rsidP="00A503AB">
      <w:pPr>
        <w:pStyle w:val="Heading2"/>
      </w:pPr>
      <w:bookmarkStart w:id="115" w:name="_Ref240254381"/>
      <w:bookmarkStart w:id="116" w:name="_Toc304552738"/>
      <w:bookmarkStart w:id="117" w:name="_Toc503363393"/>
      <w:r>
        <w:t>Eigene Listen</w:t>
      </w:r>
      <w:bookmarkEnd w:id="115"/>
      <w:bookmarkEnd w:id="116"/>
      <w:bookmarkEnd w:id="117"/>
    </w:p>
    <w:p w14:paraId="0E0540A6" w14:textId="5D0BA5A4" w:rsidR="00882063" w:rsidRDefault="00DD0F16" w:rsidP="00240127">
      <w:r>
        <w:t xml:space="preserve">Im </w:t>
      </w:r>
      <w:r w:rsidR="00A346E4">
        <w:t>T</w:t>
      </w:r>
      <w:r w:rsidR="00636E93">
        <w:t>ab</w:t>
      </w:r>
      <w:r w:rsidR="00A346E4">
        <w:t xml:space="preserve"> </w:t>
      </w:r>
      <w:r w:rsidRPr="006E1AF3">
        <w:rPr>
          <w:i/>
        </w:rPr>
        <w:t>Eigene Listen</w:t>
      </w:r>
      <w:r w:rsidR="00A346E4">
        <w:t xml:space="preserve"> werden folgende Listen unterschieden und verwaltet</w:t>
      </w:r>
      <w:r w:rsidR="006E1AF3">
        <w:t>:</w:t>
      </w:r>
    </w:p>
    <w:p w14:paraId="7A8DCCBC" w14:textId="77777777" w:rsidR="00882063" w:rsidRDefault="00882063" w:rsidP="00240127">
      <w:pPr>
        <w:ind w:hanging="284"/>
      </w:pPr>
    </w:p>
    <w:p w14:paraId="2CF43D7C" w14:textId="22DE69F5" w:rsidR="00882063" w:rsidRDefault="00A346E4" w:rsidP="00971CE7">
      <w:pPr>
        <w:pStyle w:val="ListParagraph"/>
        <w:numPr>
          <w:ilvl w:val="0"/>
          <w:numId w:val="27"/>
        </w:numPr>
        <w:ind w:left="709"/>
      </w:pPr>
      <w:r>
        <w:t>Private</w:t>
      </w:r>
    </w:p>
    <w:p w14:paraId="30E79B2F" w14:textId="4993ACA0" w:rsidR="00882063" w:rsidRDefault="00E277EF" w:rsidP="00240127">
      <w:pPr>
        <w:ind w:left="709"/>
      </w:pPr>
      <w:r>
        <w:t>S</w:t>
      </w:r>
      <w:r w:rsidR="00A346E4">
        <w:t>elber erstellte Listen</w:t>
      </w:r>
      <w:r w:rsidR="00C03ECE">
        <w:t>, die Dritte nicht einsehen können</w:t>
      </w:r>
      <w:r>
        <w:t>.</w:t>
      </w:r>
    </w:p>
    <w:p w14:paraId="40392B72" w14:textId="2189B025" w:rsidR="00C03ECE" w:rsidRDefault="00971CE7" w:rsidP="00E277EF">
      <w:pPr>
        <w:pStyle w:val="ListParagraph"/>
        <w:numPr>
          <w:ilvl w:val="0"/>
          <w:numId w:val="11"/>
        </w:numPr>
        <w:ind w:left="709" w:hanging="284"/>
      </w:pPr>
      <w:r>
        <w:t>Public</w:t>
      </w:r>
    </w:p>
    <w:p w14:paraId="6C44984B" w14:textId="177DFFE2" w:rsidR="00882063" w:rsidRDefault="00E277EF" w:rsidP="00240127">
      <w:pPr>
        <w:ind w:left="709"/>
      </w:pPr>
      <w:r>
        <w:t>S</w:t>
      </w:r>
      <w:r w:rsidR="00C03ECE">
        <w:t xml:space="preserve">elber erstellte Listen, die mittels Selektion der </w:t>
      </w:r>
      <w:r>
        <w:t xml:space="preserve">Checkbox </w:t>
      </w:r>
      <w:r w:rsidR="00C03ECE">
        <w:t xml:space="preserve">und Klick auf Button </w:t>
      </w:r>
      <w:r w:rsidR="00C03ECE" w:rsidRPr="000348E4">
        <w:t>„Publizieren“</w:t>
      </w:r>
      <w:r w:rsidR="00C03ECE">
        <w:t xml:space="preserve"> Dritten zum Abonnieren zur Verfügung gestellt w</w:t>
      </w:r>
      <w:r w:rsidR="006124F2">
        <w:t>erden</w:t>
      </w:r>
      <w:r>
        <w:t>.</w:t>
      </w:r>
    </w:p>
    <w:p w14:paraId="1E9353F5" w14:textId="57CE31A7" w:rsidR="00C03ECE" w:rsidRDefault="00C03ECE" w:rsidP="00E277EF">
      <w:pPr>
        <w:pStyle w:val="ListParagraph"/>
        <w:numPr>
          <w:ilvl w:val="0"/>
          <w:numId w:val="11"/>
        </w:numPr>
        <w:ind w:left="709" w:hanging="284"/>
      </w:pPr>
      <w:r>
        <w:t>Shared</w:t>
      </w:r>
    </w:p>
    <w:p w14:paraId="1508A843" w14:textId="5F5C8E34" w:rsidR="00C03ECE" w:rsidRDefault="00E277EF" w:rsidP="000348E4">
      <w:pPr>
        <w:ind w:left="709"/>
      </w:pPr>
      <w:r>
        <w:t>D</w:t>
      </w:r>
      <w:r w:rsidR="00C03ECE">
        <w:t>urch</w:t>
      </w:r>
      <w:r w:rsidR="00F96889">
        <w:t xml:space="preserve"> Dritte erstellte</w:t>
      </w:r>
      <w:r w:rsidR="00C03ECE">
        <w:t xml:space="preserve"> Listen, die mittels Button </w:t>
      </w:r>
      <w:r w:rsidR="00C03ECE" w:rsidRPr="000348E4">
        <w:t>„Hinzufügen oder Abonnieren“</w:t>
      </w:r>
      <w:r w:rsidR="00C03ECE">
        <w:t xml:space="preserve"> abonniert</w:t>
      </w:r>
      <w:r w:rsidR="006528EF">
        <w:t xml:space="preserve"> oder wie in </w:t>
      </w:r>
      <w:r w:rsidR="006B7580">
        <w:fldChar w:fldCharType="begin"/>
      </w:r>
      <w:r w:rsidR="006B7580">
        <w:instrText xml:space="preserve"> REF _Ref339890031 \h </w:instrText>
      </w:r>
      <w:r w:rsidR="006B7580">
        <w:fldChar w:fldCharType="separate"/>
      </w:r>
      <w:r w:rsidR="00C36B10">
        <w:t xml:space="preserve">Abbildung </w:t>
      </w:r>
      <w:r w:rsidR="00C36B10">
        <w:rPr>
          <w:noProof/>
        </w:rPr>
        <w:t>19</w:t>
      </w:r>
      <w:r w:rsidR="006B7580">
        <w:fldChar w:fldCharType="end"/>
      </w:r>
      <w:r w:rsidR="006528EF">
        <w:t xml:space="preserve"> als neue private Liste</w:t>
      </w:r>
      <w:r w:rsidR="006124F2">
        <w:t>n</w:t>
      </w:r>
      <w:r w:rsidR="006528EF">
        <w:t xml:space="preserve"> hinzugefügt</w:t>
      </w:r>
      <w:r w:rsidR="00C03ECE">
        <w:t xml:space="preserve"> werden</w:t>
      </w:r>
      <w:r w:rsidR="006528EF">
        <w:t xml:space="preserve"> können</w:t>
      </w:r>
      <w:r w:rsidR="00C03ECE">
        <w:t>.</w:t>
      </w:r>
    </w:p>
    <w:p w14:paraId="082BC60B" w14:textId="77777777" w:rsidR="00DD0F16" w:rsidRDefault="00DD0F16" w:rsidP="00DD0F16">
      <w:pPr>
        <w:rPr>
          <w:lang w:eastAsia="en-US"/>
        </w:rPr>
      </w:pPr>
    </w:p>
    <w:p w14:paraId="12595436" w14:textId="77777777" w:rsidR="00C03ECE" w:rsidRDefault="00C03ECE" w:rsidP="00DD0F16">
      <w:pPr>
        <w:rPr>
          <w:lang w:eastAsia="en-US"/>
        </w:rPr>
      </w:pPr>
      <w:r>
        <w:rPr>
          <w:noProof/>
          <w:lang w:val="en-US" w:eastAsia="en-US"/>
        </w:rPr>
        <w:lastRenderedPageBreak/>
        <w:drawing>
          <wp:inline distT="0" distB="0" distL="0" distR="0" wp14:anchorId="32FF8A2A" wp14:editId="10643C63">
            <wp:extent cx="4935220" cy="2360930"/>
            <wp:effectExtent l="0" t="0" r="0" b="1270"/>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gene Listen im Profi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35220" cy="2360930"/>
                    </a:xfrm>
                    <a:prstGeom prst="rect">
                      <a:avLst/>
                    </a:prstGeom>
                  </pic:spPr>
                </pic:pic>
              </a:graphicData>
            </a:graphic>
          </wp:inline>
        </w:drawing>
      </w:r>
    </w:p>
    <w:p w14:paraId="080068A6" w14:textId="77777777" w:rsidR="00DD0F16" w:rsidRPr="00D0637F" w:rsidRDefault="00B50AD4" w:rsidP="005525C3">
      <w:pPr>
        <w:pStyle w:val="Caption"/>
      </w:pPr>
      <w:bookmarkStart w:id="118" w:name="_Toc304552635"/>
      <w:bookmarkStart w:id="119" w:name="_Toc313360910"/>
      <w:bookmarkStart w:id="120" w:name="_Toc318295859"/>
      <w:bookmarkStart w:id="121" w:name="_Toc339545390"/>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18</w:t>
      </w:r>
      <w:r w:rsidR="00833167" w:rsidRPr="00CC2EFE">
        <w:fldChar w:fldCharType="end"/>
      </w:r>
      <w:r w:rsidRPr="00D0637F">
        <w:t xml:space="preserve">: </w:t>
      </w:r>
      <w:r w:rsidR="00DD0F16" w:rsidRPr="00D0637F">
        <w:t>Persönliche Einstellungen - Eigene Listen</w:t>
      </w:r>
      <w:bookmarkEnd w:id="118"/>
      <w:bookmarkEnd w:id="119"/>
      <w:bookmarkEnd w:id="120"/>
      <w:bookmarkEnd w:id="121"/>
    </w:p>
    <w:p w14:paraId="12BB514B" w14:textId="77777777" w:rsidR="00DD0F16" w:rsidRDefault="00DD0F16" w:rsidP="00DD0F16">
      <w:pPr>
        <w:rPr>
          <w:lang w:eastAsia="en-US"/>
        </w:rPr>
      </w:pPr>
    </w:p>
    <w:p w14:paraId="372A6B6F" w14:textId="77777777" w:rsidR="00F96889" w:rsidRDefault="00F96889" w:rsidP="00DD0F16">
      <w:pPr>
        <w:rPr>
          <w:lang w:eastAsia="en-US"/>
        </w:rPr>
      </w:pPr>
      <w:r>
        <w:rPr>
          <w:noProof/>
          <w:lang w:val="en-US" w:eastAsia="en-US"/>
        </w:rPr>
        <w:drawing>
          <wp:inline distT="0" distB="0" distL="0" distR="0" wp14:anchorId="706D4E3F" wp14:editId="2C5FAE24">
            <wp:extent cx="4935220" cy="2353310"/>
            <wp:effectExtent l="0" t="0" r="0" b="889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nnieren Hinzufügen List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35220" cy="2353310"/>
                    </a:xfrm>
                    <a:prstGeom prst="rect">
                      <a:avLst/>
                    </a:prstGeom>
                  </pic:spPr>
                </pic:pic>
              </a:graphicData>
            </a:graphic>
          </wp:inline>
        </w:drawing>
      </w:r>
    </w:p>
    <w:p w14:paraId="71685C36" w14:textId="70A789F7" w:rsidR="00F96889" w:rsidRPr="00D0637F" w:rsidRDefault="00F455E0" w:rsidP="00F455E0">
      <w:pPr>
        <w:pStyle w:val="Caption"/>
      </w:pPr>
      <w:bookmarkStart w:id="122" w:name="_Ref339890031"/>
      <w:bookmarkStart w:id="123" w:name="_Toc339545391"/>
      <w:r>
        <w:t xml:space="preserve">Abbildung </w:t>
      </w:r>
      <w:fldSimple w:instr=" SEQ Abbildung \* ARABIC ">
        <w:r w:rsidR="00C36B10">
          <w:rPr>
            <w:noProof/>
          </w:rPr>
          <w:t>19</w:t>
        </w:r>
      </w:fldSimple>
      <w:bookmarkEnd w:id="122"/>
      <w:r w:rsidRPr="00D0637F">
        <w:t>: Persönliche Einstellungen – Eigene Listen (abonnieren oder hinzufügen)</w:t>
      </w:r>
      <w:bookmarkEnd w:id="123"/>
    </w:p>
    <w:p w14:paraId="4BA66A1E" w14:textId="77777777" w:rsidR="00F96889" w:rsidRDefault="00F96889" w:rsidP="00DD0F16">
      <w:pPr>
        <w:rPr>
          <w:lang w:eastAsia="en-US"/>
        </w:rPr>
      </w:pPr>
    </w:p>
    <w:p w14:paraId="4A41ED52" w14:textId="77777777" w:rsidR="00DD0F16" w:rsidRDefault="00DD0F16" w:rsidP="00DD0F16">
      <w:pPr>
        <w:rPr>
          <w:lang w:eastAsia="en-US"/>
        </w:rPr>
      </w:pPr>
    </w:p>
    <w:p w14:paraId="6664C4E2" w14:textId="77777777" w:rsidR="00F455E0" w:rsidRDefault="00F455E0" w:rsidP="00DD0F16">
      <w:pPr>
        <w:rPr>
          <w:lang w:eastAsia="en-US"/>
        </w:rPr>
      </w:pPr>
    </w:p>
    <w:p w14:paraId="5E3A3642" w14:textId="77777777" w:rsidR="00DD0F16" w:rsidRDefault="006677C1" w:rsidP="00A503AB">
      <w:pPr>
        <w:pStyle w:val="Heading2"/>
      </w:pPr>
      <w:bookmarkStart w:id="124" w:name="_Toc503363394"/>
      <w:r>
        <w:t>Zugewiesene Ressourcen</w:t>
      </w:r>
      <w:bookmarkEnd w:id="124"/>
    </w:p>
    <w:p w14:paraId="7A406926" w14:textId="77777777" w:rsidR="006677C1" w:rsidRDefault="0014544E" w:rsidP="006677C1">
      <w:pPr>
        <w:rPr>
          <w:lang w:eastAsia="en-US"/>
        </w:rPr>
      </w:pPr>
      <w:r>
        <w:rPr>
          <w:lang w:eastAsia="en-US"/>
        </w:rPr>
        <w:t>Einer Person können im Profil Ressourcen fix zugewiesen werden</w:t>
      </w:r>
      <w:r w:rsidR="00A40753">
        <w:rPr>
          <w:lang w:eastAsia="en-US"/>
        </w:rPr>
        <w:t xml:space="preserve"> (Langzeitbuchungen)</w:t>
      </w:r>
      <w:r>
        <w:rPr>
          <w:lang w:eastAsia="en-US"/>
        </w:rPr>
        <w:t>. Bereits zugewiesene Ressource</w:t>
      </w:r>
      <w:r w:rsidR="00AB2EA1">
        <w:rPr>
          <w:lang w:eastAsia="en-US"/>
        </w:rPr>
        <w:t>n können einzeln oder via Mehrfach</w:t>
      </w:r>
      <w:r>
        <w:rPr>
          <w:lang w:eastAsia="en-US"/>
        </w:rPr>
        <w:t xml:space="preserve">selektion auch wieder entfernt werden. </w:t>
      </w:r>
    </w:p>
    <w:p w14:paraId="140EDB95" w14:textId="77777777" w:rsidR="0014544E" w:rsidRDefault="0014544E" w:rsidP="006677C1">
      <w:pPr>
        <w:rPr>
          <w:lang w:eastAsia="en-US"/>
        </w:rPr>
      </w:pPr>
    </w:p>
    <w:p w14:paraId="190A9183" w14:textId="553EF757" w:rsidR="0014544E" w:rsidRDefault="0014544E" w:rsidP="006677C1">
      <w:pPr>
        <w:rPr>
          <w:lang w:eastAsia="en-US"/>
        </w:rPr>
      </w:pPr>
      <w:r>
        <w:rPr>
          <w:lang w:eastAsia="en-US"/>
        </w:rPr>
        <w:t xml:space="preserve">Folgende Voraussetzungen gelten für </w:t>
      </w:r>
      <w:r w:rsidR="00D72D45">
        <w:rPr>
          <w:lang w:eastAsia="en-US"/>
        </w:rPr>
        <w:t xml:space="preserve">die </w:t>
      </w:r>
      <w:r w:rsidR="004B0E8B">
        <w:rPr>
          <w:lang w:eastAsia="en-US"/>
        </w:rPr>
        <w:t>Ressourcen</w:t>
      </w:r>
      <w:r w:rsidR="00DC599B">
        <w:rPr>
          <w:lang w:eastAsia="en-US"/>
        </w:rPr>
        <w:t>zuweisung</w:t>
      </w:r>
      <w:r w:rsidR="004B0E8B">
        <w:rPr>
          <w:lang w:eastAsia="en-US"/>
        </w:rPr>
        <w:t>:</w:t>
      </w:r>
    </w:p>
    <w:p w14:paraId="457D12C6" w14:textId="77777777" w:rsidR="0014544E" w:rsidRDefault="0014544E" w:rsidP="0065711A">
      <w:pPr>
        <w:pStyle w:val="ListParagraph"/>
        <w:numPr>
          <w:ilvl w:val="0"/>
          <w:numId w:val="7"/>
        </w:numPr>
      </w:pPr>
      <w:r>
        <w:t>Der angemeldete Benutzer besitzt definitive Buchungsrechte für die entsprechende Ressource</w:t>
      </w:r>
      <w:r w:rsidR="006124F2">
        <w:t>.</w:t>
      </w:r>
    </w:p>
    <w:p w14:paraId="6A461B01" w14:textId="77777777" w:rsidR="0014544E" w:rsidRDefault="0014544E" w:rsidP="0065711A">
      <w:pPr>
        <w:pStyle w:val="ListParagraph"/>
        <w:numPr>
          <w:ilvl w:val="0"/>
          <w:numId w:val="7"/>
        </w:numPr>
      </w:pPr>
      <w:r>
        <w:t>Die Ressource ist noch keinem (anderen) Benutzer zugewiesen</w:t>
      </w:r>
      <w:r w:rsidR="006124F2">
        <w:t>.</w:t>
      </w:r>
    </w:p>
    <w:p w14:paraId="1E86F6D7" w14:textId="77777777" w:rsidR="0014544E" w:rsidRDefault="0014544E" w:rsidP="0065711A">
      <w:pPr>
        <w:pStyle w:val="ListParagraph"/>
        <w:numPr>
          <w:ilvl w:val="0"/>
          <w:numId w:val="7"/>
        </w:numPr>
      </w:pPr>
      <w:r>
        <w:t>Die Ressource verfügt über keine Reservationen in der Zukunft</w:t>
      </w:r>
      <w:r w:rsidR="006124F2">
        <w:t>.</w:t>
      </w:r>
    </w:p>
    <w:p w14:paraId="3AB86B26" w14:textId="77777777" w:rsidR="0014544E" w:rsidRDefault="0014544E" w:rsidP="0065711A">
      <w:pPr>
        <w:pStyle w:val="ListParagraph"/>
        <w:numPr>
          <w:ilvl w:val="0"/>
          <w:numId w:val="7"/>
        </w:numPr>
      </w:pPr>
      <w:r>
        <w:t xml:space="preserve">Der angemeldete Benutzer verfügt über das Recht </w:t>
      </w:r>
      <w:r w:rsidRPr="0014544E">
        <w:rPr>
          <w:i/>
        </w:rPr>
        <w:t>„Darf zugewiesene Ressourcen verwalten“</w:t>
      </w:r>
      <w:r w:rsidR="006124F2">
        <w:rPr>
          <w:i/>
        </w:rPr>
        <w:t>.</w:t>
      </w:r>
    </w:p>
    <w:p w14:paraId="4FF370DD" w14:textId="77777777" w:rsidR="00025C26" w:rsidRDefault="00025C26" w:rsidP="006677C1">
      <w:pPr>
        <w:rPr>
          <w:lang w:eastAsia="en-US"/>
        </w:rPr>
      </w:pPr>
    </w:p>
    <w:p w14:paraId="493DA2E1" w14:textId="77777777" w:rsidR="00025C26" w:rsidRDefault="00025C26" w:rsidP="006677C1">
      <w:pPr>
        <w:rPr>
          <w:lang w:eastAsia="en-US"/>
        </w:rPr>
      </w:pPr>
      <w:r>
        <w:rPr>
          <w:noProof/>
          <w:lang w:val="en-US" w:eastAsia="en-US"/>
        </w:rPr>
        <w:lastRenderedPageBreak/>
        <w:drawing>
          <wp:inline distT="0" distB="0" distL="0" distR="0" wp14:anchorId="6DA85A3D" wp14:editId="6E9ADB15">
            <wp:extent cx="4935220" cy="2764155"/>
            <wp:effectExtent l="0" t="0" r="0" b="0"/>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ewiesene Ressourc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35220" cy="2764155"/>
                    </a:xfrm>
                    <a:prstGeom prst="rect">
                      <a:avLst/>
                    </a:prstGeom>
                  </pic:spPr>
                </pic:pic>
              </a:graphicData>
            </a:graphic>
          </wp:inline>
        </w:drawing>
      </w:r>
    </w:p>
    <w:p w14:paraId="5C9E6E59" w14:textId="77777777" w:rsidR="00025C26" w:rsidRPr="00D0637F" w:rsidRDefault="00E648B9" w:rsidP="005525C3">
      <w:pPr>
        <w:pStyle w:val="Caption"/>
      </w:pPr>
      <w:bookmarkStart w:id="125" w:name="_Toc339545392"/>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20</w:t>
      </w:r>
      <w:r w:rsidR="00833167" w:rsidRPr="00CC2EFE">
        <w:fldChar w:fldCharType="end"/>
      </w:r>
      <w:r w:rsidRPr="00D0637F">
        <w:t>: Persönliche Einstellungen - Zugewiesene Ressourcen</w:t>
      </w:r>
      <w:bookmarkEnd w:id="125"/>
    </w:p>
    <w:p w14:paraId="44FC39A7" w14:textId="77777777" w:rsidR="00025C26" w:rsidRDefault="00025C26" w:rsidP="006677C1">
      <w:pPr>
        <w:rPr>
          <w:lang w:eastAsia="en-US"/>
        </w:rPr>
      </w:pPr>
    </w:p>
    <w:p w14:paraId="1B3C9609" w14:textId="552E0C40" w:rsidR="006D32A5" w:rsidRDefault="006D32A5" w:rsidP="006677C1">
      <w:pPr>
        <w:rPr>
          <w:lang w:eastAsia="en-US"/>
        </w:rPr>
      </w:pPr>
      <w:r>
        <w:rPr>
          <w:lang w:eastAsia="en-US"/>
        </w:rPr>
        <w:t xml:space="preserve">Im Viewmodus der Person können </w:t>
      </w:r>
      <w:r w:rsidR="005B69E7">
        <w:rPr>
          <w:lang w:eastAsia="en-US"/>
        </w:rPr>
        <w:t xml:space="preserve">gem. </w:t>
      </w:r>
      <w:r w:rsidR="00993E6F">
        <w:rPr>
          <w:lang w:eastAsia="en-US"/>
        </w:rPr>
        <w:fldChar w:fldCharType="begin"/>
      </w:r>
      <w:r w:rsidR="00993E6F">
        <w:rPr>
          <w:lang w:eastAsia="en-US"/>
        </w:rPr>
        <w:instrText xml:space="preserve"> REF _Ref339544368 \h </w:instrText>
      </w:r>
      <w:r w:rsidR="00993E6F">
        <w:rPr>
          <w:lang w:eastAsia="en-US"/>
        </w:rPr>
      </w:r>
      <w:r w:rsidR="00993E6F">
        <w:rPr>
          <w:lang w:eastAsia="en-US"/>
        </w:rPr>
        <w:fldChar w:fldCharType="separate"/>
      </w:r>
      <w:r w:rsidR="00C36B10" w:rsidRPr="00D0637F">
        <w:t xml:space="preserve">Abbildung </w:t>
      </w:r>
      <w:r w:rsidR="00C36B10">
        <w:rPr>
          <w:noProof/>
        </w:rPr>
        <w:t>22</w:t>
      </w:r>
      <w:r w:rsidR="00993E6F">
        <w:rPr>
          <w:lang w:eastAsia="en-US"/>
        </w:rPr>
        <w:fldChar w:fldCharType="end"/>
      </w:r>
      <w:r w:rsidR="005B69E7">
        <w:rPr>
          <w:lang w:eastAsia="en-US"/>
        </w:rPr>
        <w:t xml:space="preserve"> </w:t>
      </w:r>
      <w:r>
        <w:rPr>
          <w:lang w:eastAsia="en-US"/>
        </w:rPr>
        <w:t xml:space="preserve">die fixen Ressourcen für selber definierte Zeiträume freigegeben werden. </w:t>
      </w:r>
      <w:r w:rsidR="005B69E7">
        <w:rPr>
          <w:lang w:eastAsia="en-US"/>
        </w:rPr>
        <w:t xml:space="preserve">Klick auf das </w:t>
      </w:r>
      <w:r w:rsidR="00972EAF">
        <w:rPr>
          <w:lang w:eastAsia="en-US"/>
        </w:rPr>
        <w:t xml:space="preserve">Icon </w:t>
      </w:r>
      <w:r w:rsidR="005B69E7" w:rsidRPr="00972EAF">
        <w:rPr>
          <w:lang w:eastAsia="en-US"/>
        </w:rPr>
        <w:t>„Freigabe bearbeiten“</w:t>
      </w:r>
      <w:r w:rsidR="005B69E7">
        <w:rPr>
          <w:lang w:eastAsia="en-US"/>
        </w:rPr>
        <w:t xml:space="preserve"> </w:t>
      </w:r>
      <w:r w:rsidR="001467E7">
        <w:rPr>
          <w:lang w:eastAsia="en-US"/>
        </w:rPr>
        <w:t xml:space="preserve">öffnet ein modales Popup. </w:t>
      </w:r>
    </w:p>
    <w:p w14:paraId="7E548CFD" w14:textId="77777777" w:rsidR="005B69E7" w:rsidRDefault="005B69E7" w:rsidP="006677C1">
      <w:pPr>
        <w:rPr>
          <w:lang w:eastAsia="en-US"/>
        </w:rPr>
      </w:pPr>
    </w:p>
    <w:p w14:paraId="0CB1CF2F" w14:textId="77777777" w:rsidR="005B69E7" w:rsidRDefault="005B69E7" w:rsidP="006677C1">
      <w:pPr>
        <w:rPr>
          <w:lang w:eastAsia="en-US"/>
        </w:rPr>
      </w:pPr>
      <w:r>
        <w:rPr>
          <w:noProof/>
          <w:lang w:val="en-US" w:eastAsia="en-US"/>
        </w:rPr>
        <w:drawing>
          <wp:inline distT="0" distB="0" distL="0" distR="0" wp14:anchorId="45D39776" wp14:editId="616653D2">
            <wp:extent cx="4935220" cy="2766695"/>
            <wp:effectExtent l="0" t="0" r="0" b="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igabe zugewiesener Ressource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35220" cy="2766695"/>
                    </a:xfrm>
                    <a:prstGeom prst="rect">
                      <a:avLst/>
                    </a:prstGeom>
                  </pic:spPr>
                </pic:pic>
              </a:graphicData>
            </a:graphic>
          </wp:inline>
        </w:drawing>
      </w:r>
    </w:p>
    <w:p w14:paraId="1C65E890" w14:textId="77777777" w:rsidR="005B69E7" w:rsidRPr="00D0637F" w:rsidRDefault="00E648B9" w:rsidP="005525C3">
      <w:pPr>
        <w:pStyle w:val="Caption"/>
      </w:pPr>
      <w:bookmarkStart w:id="126" w:name="_Toc318295862"/>
      <w:bookmarkStart w:id="127" w:name="_Toc339545393"/>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21</w:t>
      </w:r>
      <w:r w:rsidR="00833167" w:rsidRPr="00CC2EFE">
        <w:fldChar w:fldCharType="end"/>
      </w:r>
      <w:r w:rsidR="005B69E7" w:rsidRPr="00D0637F">
        <w:t>: Persönliche Einstellungen - Freigabe zugewiesener Ressourcen</w:t>
      </w:r>
      <w:bookmarkEnd w:id="126"/>
      <w:bookmarkEnd w:id="127"/>
    </w:p>
    <w:p w14:paraId="0C978F6B" w14:textId="77777777" w:rsidR="006D32A5" w:rsidRDefault="006D32A5" w:rsidP="006677C1">
      <w:pPr>
        <w:rPr>
          <w:lang w:eastAsia="en-US"/>
        </w:rPr>
      </w:pPr>
    </w:p>
    <w:p w14:paraId="2D65AAB4" w14:textId="77777777" w:rsidR="00CD3597" w:rsidRDefault="0087392E" w:rsidP="006677C1">
      <w:pPr>
        <w:rPr>
          <w:lang w:eastAsia="en-US"/>
        </w:rPr>
      </w:pPr>
      <w:r>
        <w:rPr>
          <w:noProof/>
          <w:lang w:val="en-US" w:eastAsia="en-US"/>
        </w:rPr>
        <w:lastRenderedPageBreak/>
        <w:drawing>
          <wp:inline distT="0" distB="0" distL="0" distR="0" wp14:anchorId="2DAA83D8" wp14:editId="0190C62C">
            <wp:extent cx="4935220" cy="2764155"/>
            <wp:effectExtent l="0" t="0" r="0" b="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igeben bearbeite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35220" cy="2764155"/>
                    </a:xfrm>
                    <a:prstGeom prst="rect">
                      <a:avLst/>
                    </a:prstGeom>
                  </pic:spPr>
                </pic:pic>
              </a:graphicData>
            </a:graphic>
          </wp:inline>
        </w:drawing>
      </w:r>
    </w:p>
    <w:p w14:paraId="30528306" w14:textId="77777777" w:rsidR="0087392E" w:rsidRPr="00D0637F" w:rsidRDefault="00E648B9" w:rsidP="005525C3">
      <w:pPr>
        <w:pStyle w:val="Caption"/>
      </w:pPr>
      <w:bookmarkStart w:id="128" w:name="_Ref339544368"/>
      <w:bookmarkStart w:id="129" w:name="_Toc318295863"/>
      <w:bookmarkStart w:id="130" w:name="_Toc339545394"/>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22</w:t>
      </w:r>
      <w:r w:rsidR="00833167" w:rsidRPr="00CC2EFE">
        <w:fldChar w:fldCharType="end"/>
      </w:r>
      <w:bookmarkEnd w:id="128"/>
      <w:r w:rsidR="0087392E" w:rsidRPr="00D0637F">
        <w:t>: Persönliche Einstellungen - Freigeben bearbeiten</w:t>
      </w:r>
      <w:bookmarkEnd w:id="129"/>
      <w:bookmarkEnd w:id="130"/>
    </w:p>
    <w:p w14:paraId="68794988" w14:textId="77777777" w:rsidR="00CD3597" w:rsidRDefault="00CD3597" w:rsidP="006677C1">
      <w:pPr>
        <w:rPr>
          <w:lang w:eastAsia="en-US"/>
        </w:rPr>
      </w:pPr>
    </w:p>
    <w:p w14:paraId="1006C3C5" w14:textId="77777777" w:rsidR="00995FB6" w:rsidRDefault="00995FB6" w:rsidP="006677C1">
      <w:pPr>
        <w:rPr>
          <w:lang w:eastAsia="en-US"/>
        </w:rPr>
      </w:pPr>
      <w:r>
        <w:rPr>
          <w:lang w:eastAsia="en-US"/>
        </w:rPr>
        <w:t xml:space="preserve">Weisse Felder im Kalender sind Tage an denen die Ressource freigegeben ist und blaue sind gebuchte Tage. Klick auf ein Datum ermöglicht das Buchen bzw. Freigeben der Ressource für diesen Tag. </w:t>
      </w:r>
      <w:r w:rsidR="00A40753">
        <w:rPr>
          <w:lang w:eastAsia="en-US"/>
        </w:rPr>
        <w:t>Tage</w:t>
      </w:r>
      <w:r>
        <w:rPr>
          <w:lang w:eastAsia="en-US"/>
        </w:rPr>
        <w:t xml:space="preserve"> in der Vergangenheit werden ausgegraut</w:t>
      </w:r>
      <w:r w:rsidR="00A40753">
        <w:rPr>
          <w:lang w:eastAsia="en-US"/>
        </w:rPr>
        <w:t xml:space="preserve"> und können nicht mehr verändert werden</w:t>
      </w:r>
      <w:r w:rsidR="00A717FF">
        <w:rPr>
          <w:lang w:eastAsia="en-US"/>
        </w:rPr>
        <w:t>.</w:t>
      </w:r>
    </w:p>
    <w:p w14:paraId="6E911C7A" w14:textId="77777777" w:rsidR="00995FB6" w:rsidRDefault="00995FB6" w:rsidP="006677C1">
      <w:pPr>
        <w:rPr>
          <w:lang w:eastAsia="en-US"/>
        </w:rPr>
      </w:pPr>
    </w:p>
    <w:p w14:paraId="4FFE7233" w14:textId="77777777" w:rsidR="00995FB6" w:rsidRDefault="00A40753" w:rsidP="006677C1">
      <w:pPr>
        <w:rPr>
          <w:lang w:eastAsia="en-US"/>
        </w:rPr>
      </w:pPr>
      <w:r>
        <w:rPr>
          <w:lang w:eastAsia="en-US"/>
        </w:rPr>
        <w:t>Mittels</w:t>
      </w:r>
      <w:r w:rsidR="00995FB6">
        <w:rPr>
          <w:lang w:eastAsia="en-US"/>
        </w:rPr>
        <w:t xml:space="preserve"> Serienfunktion</w:t>
      </w:r>
      <w:r>
        <w:rPr>
          <w:lang w:eastAsia="en-US"/>
        </w:rPr>
        <w:t>alität</w:t>
      </w:r>
      <w:r w:rsidR="00995FB6">
        <w:rPr>
          <w:lang w:eastAsia="en-US"/>
        </w:rPr>
        <w:t xml:space="preserve"> können Ressourcen individuell in einem selber definierten Intervall freigegeben bzw. gebucht werden</w:t>
      </w:r>
      <w:r>
        <w:rPr>
          <w:lang w:eastAsia="en-US"/>
        </w:rPr>
        <w:t xml:space="preserve"> (z.B. jeden Freitag </w:t>
      </w:r>
      <w:r w:rsidR="00B216EC">
        <w:rPr>
          <w:lang w:eastAsia="en-US"/>
        </w:rPr>
        <w:t>o</w:t>
      </w:r>
      <w:r>
        <w:rPr>
          <w:lang w:eastAsia="en-US"/>
        </w:rPr>
        <w:t>der immer den ersten Montag im Monat, etc.)</w:t>
      </w:r>
      <w:r w:rsidR="00995FB6">
        <w:rPr>
          <w:lang w:eastAsia="en-US"/>
        </w:rPr>
        <w:t>. Notwendig ist die korrekte Wahl der gewünschten Aktion:</w:t>
      </w:r>
    </w:p>
    <w:p w14:paraId="6F6FEE5C" w14:textId="77777777" w:rsidR="00995FB6" w:rsidRDefault="00995FB6" w:rsidP="006677C1">
      <w:pPr>
        <w:rPr>
          <w:lang w:eastAsia="en-US"/>
        </w:rPr>
      </w:pPr>
    </w:p>
    <w:p w14:paraId="3418257A" w14:textId="77777777" w:rsidR="00995FB6" w:rsidRDefault="00995FB6" w:rsidP="00995FB6">
      <w:pPr>
        <w:pStyle w:val="ListParagraph"/>
        <w:numPr>
          <w:ilvl w:val="0"/>
          <w:numId w:val="10"/>
        </w:numPr>
      </w:pPr>
      <w:r>
        <w:t>Freigeben = Ressource wird freigegeben</w:t>
      </w:r>
    </w:p>
    <w:p w14:paraId="1D627C15" w14:textId="77777777" w:rsidR="00995FB6" w:rsidRDefault="00995FB6" w:rsidP="00995FB6">
      <w:pPr>
        <w:pStyle w:val="ListParagraph"/>
        <w:numPr>
          <w:ilvl w:val="0"/>
          <w:numId w:val="10"/>
        </w:numPr>
      </w:pPr>
      <w:r>
        <w:t>Buchen = Ressource wird reserviert</w:t>
      </w:r>
    </w:p>
    <w:p w14:paraId="663F0566" w14:textId="77777777" w:rsidR="00995FB6" w:rsidRDefault="00995FB6" w:rsidP="00995FB6">
      <w:pPr>
        <w:pStyle w:val="ListParagraph"/>
        <w:numPr>
          <w:ilvl w:val="0"/>
          <w:numId w:val="10"/>
        </w:numPr>
      </w:pPr>
      <w:r>
        <w:t>Zukünftig freigeben = Ressource wird bei der fortlaufenden Buchung durch das System an den gewünschten Tagen z.B. immer am Mittwoch zukünftig auch immer freigegeben.</w:t>
      </w:r>
    </w:p>
    <w:p w14:paraId="1ABEF6BE" w14:textId="77777777" w:rsidR="0042369A" w:rsidRDefault="0042369A" w:rsidP="006677C1">
      <w:pPr>
        <w:rPr>
          <w:lang w:eastAsia="en-US"/>
        </w:rPr>
      </w:pPr>
    </w:p>
    <w:p w14:paraId="2B0CA4F3" w14:textId="77777777" w:rsidR="0042369A" w:rsidRDefault="0042369A" w:rsidP="006677C1">
      <w:pPr>
        <w:rPr>
          <w:lang w:eastAsia="en-US"/>
        </w:rPr>
      </w:pPr>
    </w:p>
    <w:p w14:paraId="1F20D486" w14:textId="77777777" w:rsidR="00995FB6" w:rsidRPr="0042369A" w:rsidRDefault="00995FB6" w:rsidP="0042369A">
      <w:pPr>
        <w:pBdr>
          <w:top w:val="single" w:sz="4" w:space="1" w:color="auto"/>
          <w:left w:val="single" w:sz="4" w:space="4" w:color="auto"/>
          <w:bottom w:val="single" w:sz="4" w:space="1" w:color="auto"/>
          <w:right w:val="single" w:sz="4" w:space="4" w:color="auto"/>
        </w:pBdr>
        <w:shd w:val="clear" w:color="auto" w:fill="FABF8F" w:themeFill="accent6" w:themeFillTint="99"/>
        <w:rPr>
          <w:b/>
          <w:color w:val="E36C0A" w:themeColor="accent6" w:themeShade="BF"/>
          <w:lang w:eastAsia="en-US"/>
        </w:rPr>
      </w:pPr>
      <w:r w:rsidRPr="0042369A">
        <w:rPr>
          <w:b/>
          <w:color w:val="E36C0A" w:themeColor="accent6" w:themeShade="BF"/>
          <w:lang w:eastAsia="en-US"/>
        </w:rPr>
        <w:t>Hinweis:</w:t>
      </w:r>
    </w:p>
    <w:p w14:paraId="4985CEC7" w14:textId="77777777" w:rsidR="001467E7" w:rsidRPr="0042369A" w:rsidRDefault="000C3852" w:rsidP="0042369A">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lang w:eastAsia="en-US"/>
        </w:rPr>
      </w:pPr>
      <w:r w:rsidRPr="0042369A">
        <w:rPr>
          <w:color w:val="E36C0A" w:themeColor="accent6" w:themeShade="BF"/>
          <w:lang w:eastAsia="en-US"/>
        </w:rPr>
        <w:t>Freigaben</w:t>
      </w:r>
      <w:r w:rsidR="004D560D" w:rsidRPr="0042369A">
        <w:rPr>
          <w:color w:val="E36C0A" w:themeColor="accent6" w:themeShade="BF"/>
          <w:lang w:eastAsia="en-US"/>
        </w:rPr>
        <w:t>/Buchungen</w:t>
      </w:r>
      <w:r w:rsidR="007815AD" w:rsidRPr="0042369A">
        <w:rPr>
          <w:color w:val="E36C0A" w:themeColor="accent6" w:themeShade="BF"/>
          <w:lang w:eastAsia="en-US"/>
        </w:rPr>
        <w:t xml:space="preserve"> sind nur</w:t>
      </w:r>
      <w:r w:rsidRPr="0042369A">
        <w:rPr>
          <w:color w:val="E36C0A" w:themeColor="accent6" w:themeShade="BF"/>
          <w:lang w:eastAsia="en-US"/>
        </w:rPr>
        <w:t xml:space="preserve"> pro Tag möglich; </w:t>
      </w:r>
      <w:r w:rsidR="007815AD" w:rsidRPr="0042369A">
        <w:rPr>
          <w:color w:val="E36C0A" w:themeColor="accent6" w:themeShade="BF"/>
          <w:lang w:eastAsia="en-US"/>
        </w:rPr>
        <w:t>halbe T</w:t>
      </w:r>
      <w:r w:rsidRPr="0042369A">
        <w:rPr>
          <w:color w:val="E36C0A" w:themeColor="accent6" w:themeShade="BF"/>
          <w:lang w:eastAsia="en-US"/>
        </w:rPr>
        <w:t>age können nicht über die Freigaben verwaltet werden.</w:t>
      </w:r>
      <w:r w:rsidR="007815AD" w:rsidRPr="0042369A">
        <w:rPr>
          <w:color w:val="E36C0A" w:themeColor="accent6" w:themeShade="BF"/>
          <w:lang w:eastAsia="en-US"/>
        </w:rPr>
        <w:t xml:space="preserve"> </w:t>
      </w:r>
      <w:r w:rsidRPr="0042369A">
        <w:rPr>
          <w:color w:val="E36C0A" w:themeColor="accent6" w:themeShade="BF"/>
          <w:lang w:eastAsia="en-US"/>
        </w:rPr>
        <w:t xml:space="preserve">Alle Anpassungen werden sofort wirksam; es werden keine temporären Blocker erstellt und die Änderungen können nicht über einen </w:t>
      </w:r>
      <w:r w:rsidR="007815AD" w:rsidRPr="00972EAF">
        <w:rPr>
          <w:color w:val="E36C0A" w:themeColor="accent6" w:themeShade="BF"/>
          <w:lang w:eastAsia="en-US"/>
        </w:rPr>
        <w:t>„</w:t>
      </w:r>
      <w:r w:rsidRPr="00972EAF">
        <w:rPr>
          <w:color w:val="E36C0A" w:themeColor="accent6" w:themeShade="BF"/>
          <w:lang w:eastAsia="en-US"/>
        </w:rPr>
        <w:t>Abbrechen-Button</w:t>
      </w:r>
      <w:r w:rsidR="007815AD" w:rsidRPr="00972EAF">
        <w:rPr>
          <w:color w:val="E36C0A" w:themeColor="accent6" w:themeShade="BF"/>
          <w:lang w:eastAsia="en-US"/>
        </w:rPr>
        <w:t>“</w:t>
      </w:r>
      <w:r w:rsidRPr="0042369A">
        <w:rPr>
          <w:color w:val="E36C0A" w:themeColor="accent6" w:themeShade="BF"/>
          <w:lang w:eastAsia="en-US"/>
        </w:rPr>
        <w:t xml:space="preserve"> rückgängig gemacht werden.</w:t>
      </w:r>
      <w:r w:rsidR="007815AD" w:rsidRPr="0042369A">
        <w:rPr>
          <w:color w:val="E36C0A" w:themeColor="accent6" w:themeShade="BF"/>
          <w:lang w:eastAsia="en-US"/>
        </w:rPr>
        <w:t xml:space="preserve"> </w:t>
      </w:r>
    </w:p>
    <w:p w14:paraId="2D5A87AE" w14:textId="77777777" w:rsidR="00A8658C" w:rsidRDefault="00A8658C" w:rsidP="000C3852">
      <w:pPr>
        <w:rPr>
          <w:lang w:eastAsia="en-US"/>
        </w:rPr>
      </w:pPr>
    </w:p>
    <w:p w14:paraId="0513DA75" w14:textId="77777777" w:rsidR="00A8658C" w:rsidRPr="006677C1" w:rsidRDefault="00A8658C" w:rsidP="000C3852">
      <w:pPr>
        <w:rPr>
          <w:lang w:eastAsia="en-US"/>
        </w:rPr>
      </w:pPr>
    </w:p>
    <w:p w14:paraId="65B06F7A" w14:textId="77777777" w:rsidR="006677C1" w:rsidRDefault="006677C1" w:rsidP="00DD0F16">
      <w:pPr>
        <w:rPr>
          <w:lang w:eastAsia="en-US"/>
        </w:rPr>
      </w:pPr>
    </w:p>
    <w:p w14:paraId="3CB18545" w14:textId="77777777" w:rsidR="00DD0F16" w:rsidRDefault="00786B39" w:rsidP="00A503AB">
      <w:pPr>
        <w:pStyle w:val="Heading2"/>
        <w:rPr>
          <w:i/>
        </w:rPr>
      </w:pPr>
      <w:bookmarkStart w:id="131" w:name="_Toc503363395"/>
      <w:r>
        <w:t>Logons</w:t>
      </w:r>
      <w:bookmarkEnd w:id="131"/>
    </w:p>
    <w:p w14:paraId="01527BC4" w14:textId="5EE320AB" w:rsidR="006E7733" w:rsidRPr="005522A8" w:rsidRDefault="006E7733" w:rsidP="006E7733">
      <w:r>
        <w:rPr>
          <w:lang w:eastAsia="en-US"/>
        </w:rPr>
        <w:t xml:space="preserve">Unter dem Tab </w:t>
      </w:r>
      <w:r>
        <w:rPr>
          <w:i/>
          <w:lang w:eastAsia="en-US"/>
        </w:rPr>
        <w:t xml:space="preserve">Logons </w:t>
      </w:r>
      <w:r>
        <w:rPr>
          <w:lang w:eastAsia="en-US"/>
        </w:rPr>
        <w:t xml:space="preserve">kann der Benutzer, sofern er über genügend Berechtigungen verfügt, einstellen wie das Login ins ROOMS erfolgen soll. Mit Klick auf das </w:t>
      </w:r>
      <w:r w:rsidR="00972EAF">
        <w:rPr>
          <w:lang w:eastAsia="en-US"/>
        </w:rPr>
        <w:t>Icon „</w:t>
      </w:r>
      <w:r>
        <w:rPr>
          <w:lang w:eastAsia="en-US"/>
        </w:rPr>
        <w:t>Editieren</w:t>
      </w:r>
      <w:r w:rsidR="00972EAF">
        <w:rPr>
          <w:lang w:eastAsia="en-US"/>
        </w:rPr>
        <w:t>“</w:t>
      </w:r>
      <w:r>
        <w:rPr>
          <w:lang w:eastAsia="en-US"/>
        </w:rPr>
        <w:t xml:space="preserve"> gelangt man zur Einstellung der Logondaten (siehe </w:t>
      </w:r>
      <w:r w:rsidR="004A4CD7">
        <w:rPr>
          <w:lang w:eastAsia="en-US"/>
        </w:rPr>
        <w:fldChar w:fldCharType="begin"/>
      </w:r>
      <w:r w:rsidR="004A4CD7">
        <w:rPr>
          <w:lang w:eastAsia="en-US"/>
        </w:rPr>
        <w:instrText xml:space="preserve"> REF _Ref339544422 \h </w:instrText>
      </w:r>
      <w:r w:rsidR="004A4CD7">
        <w:rPr>
          <w:lang w:eastAsia="en-US"/>
        </w:rPr>
      </w:r>
      <w:r w:rsidR="004A4CD7">
        <w:rPr>
          <w:lang w:eastAsia="en-US"/>
        </w:rPr>
        <w:fldChar w:fldCharType="separate"/>
      </w:r>
      <w:r w:rsidR="00C36B10" w:rsidRPr="00D0637F">
        <w:t xml:space="preserve">Abbildung </w:t>
      </w:r>
      <w:r w:rsidR="00C36B10">
        <w:rPr>
          <w:noProof/>
        </w:rPr>
        <w:t>23</w:t>
      </w:r>
      <w:r w:rsidR="004A4CD7">
        <w:rPr>
          <w:lang w:eastAsia="en-US"/>
        </w:rPr>
        <w:fldChar w:fldCharType="end"/>
      </w:r>
      <w:r>
        <w:rPr>
          <w:lang w:eastAsia="en-US"/>
        </w:rPr>
        <w:t xml:space="preserve">). Besteht noch kein Logon kann dieses via </w:t>
      </w:r>
      <w:r w:rsidR="00972EAF">
        <w:rPr>
          <w:lang w:eastAsia="en-US"/>
        </w:rPr>
        <w:t>„</w:t>
      </w:r>
      <w:r w:rsidRPr="00972EAF">
        <w:rPr>
          <w:lang w:eastAsia="en-US"/>
        </w:rPr>
        <w:t>Erstellen</w:t>
      </w:r>
      <w:r w:rsidR="00972EAF">
        <w:rPr>
          <w:lang w:eastAsia="en-US"/>
        </w:rPr>
        <w:t>“</w:t>
      </w:r>
      <w:r>
        <w:rPr>
          <w:i/>
          <w:lang w:eastAsia="en-US"/>
        </w:rPr>
        <w:t xml:space="preserve"> </w:t>
      </w:r>
      <w:r>
        <w:rPr>
          <w:lang w:eastAsia="en-US"/>
        </w:rPr>
        <w:t>hinterlegt werden</w:t>
      </w:r>
      <w:r w:rsidR="00972EAF">
        <w:rPr>
          <w:lang w:eastAsia="en-US"/>
        </w:rPr>
        <w:t>. Es</w:t>
      </w:r>
      <w:r>
        <w:rPr>
          <w:lang w:eastAsia="en-US"/>
        </w:rPr>
        <w:t xml:space="preserve"> </w:t>
      </w:r>
      <w:r w:rsidR="00972EAF">
        <w:rPr>
          <w:lang w:eastAsia="en-US"/>
        </w:rPr>
        <w:t xml:space="preserve">besteht </w:t>
      </w:r>
      <w:r>
        <w:rPr>
          <w:lang w:eastAsia="en-US"/>
        </w:rPr>
        <w:t xml:space="preserve">ebenfalls die Möglichkeit ein bereits vorhandenes zu löschen. Dies erfolgt über Klick auf </w:t>
      </w:r>
      <w:r w:rsidR="00972EAF">
        <w:rPr>
          <w:lang w:eastAsia="en-US"/>
        </w:rPr>
        <w:t xml:space="preserve">die </w:t>
      </w:r>
      <w:r>
        <w:rPr>
          <w:lang w:eastAsia="en-US"/>
        </w:rPr>
        <w:t xml:space="preserve">Checkbox und anschliessend </w:t>
      </w:r>
      <w:r w:rsidR="00972EAF">
        <w:rPr>
          <w:lang w:eastAsia="en-US"/>
        </w:rPr>
        <w:t>auf „</w:t>
      </w:r>
      <w:r w:rsidRPr="00972EAF">
        <w:rPr>
          <w:lang w:eastAsia="en-US"/>
        </w:rPr>
        <w:t>Entfernen</w:t>
      </w:r>
      <w:r w:rsidR="00972EAF">
        <w:rPr>
          <w:lang w:eastAsia="en-US"/>
        </w:rPr>
        <w:t>“</w:t>
      </w:r>
      <w:r>
        <w:rPr>
          <w:lang w:eastAsia="en-US"/>
        </w:rPr>
        <w:t>.</w:t>
      </w:r>
    </w:p>
    <w:p w14:paraId="5462BD8F" w14:textId="77777777" w:rsidR="006E7733" w:rsidRDefault="006E7733" w:rsidP="006E7733"/>
    <w:p w14:paraId="6B0EE8FF" w14:textId="2BFD33FB" w:rsidR="006E7733" w:rsidRDefault="006E7733" w:rsidP="006E7733">
      <w:r w:rsidRPr="00B219F1">
        <w:rPr>
          <w:b/>
        </w:rPr>
        <w:t>Wichtig</w:t>
      </w:r>
      <w:r>
        <w:t xml:space="preserve">: Änderungen in diesem Bereich sind heikel und können im </w:t>
      </w:r>
      <w:r w:rsidR="001A0BD4">
        <w:t>E</w:t>
      </w:r>
      <w:r>
        <w:t>xtrem</w:t>
      </w:r>
      <w:r w:rsidR="001A0BD4">
        <w:t>fall</w:t>
      </w:r>
      <w:r>
        <w:t xml:space="preserve"> zur Folge haben, dass sich ein Benutzer nicht mehr anmelden kann.</w:t>
      </w:r>
      <w:r w:rsidR="009C786D">
        <w:t xml:space="preserve"> </w:t>
      </w:r>
    </w:p>
    <w:p w14:paraId="360D5FF8" w14:textId="77777777" w:rsidR="006E7733" w:rsidRDefault="006E7733" w:rsidP="006E7733">
      <w:r>
        <w:rPr>
          <w:noProof/>
          <w:lang w:val="en-US" w:eastAsia="en-US"/>
        </w:rPr>
        <w:lastRenderedPageBreak/>
        <w:drawing>
          <wp:inline distT="0" distB="0" distL="0" distR="0" wp14:anchorId="2A0F2B27" wp14:editId="22F72E3E">
            <wp:extent cx="5147945" cy="2677795"/>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s.jpg"/>
                    <pic:cNvPicPr/>
                  </pic:nvPicPr>
                  <pic:blipFill>
                    <a:blip r:embed="rId40">
                      <a:extLst>
                        <a:ext uri="{28A0092B-C50C-407E-A947-70E740481C1C}">
                          <a14:useLocalDpi xmlns:a14="http://schemas.microsoft.com/office/drawing/2010/main" val="0"/>
                        </a:ext>
                      </a:extLst>
                    </a:blip>
                    <a:stretch>
                      <a:fillRect/>
                    </a:stretch>
                  </pic:blipFill>
                  <pic:spPr>
                    <a:xfrm>
                      <a:off x="0" y="0"/>
                      <a:ext cx="5147945" cy="2677795"/>
                    </a:xfrm>
                    <a:prstGeom prst="rect">
                      <a:avLst/>
                    </a:prstGeom>
                  </pic:spPr>
                </pic:pic>
              </a:graphicData>
            </a:graphic>
          </wp:inline>
        </w:drawing>
      </w:r>
    </w:p>
    <w:p w14:paraId="3A278523" w14:textId="77777777" w:rsidR="006E7733" w:rsidRPr="00D0637F" w:rsidRDefault="00E648B9" w:rsidP="005525C3">
      <w:pPr>
        <w:pStyle w:val="Caption"/>
      </w:pPr>
      <w:bookmarkStart w:id="132" w:name="_Ref339544422"/>
      <w:bookmarkStart w:id="133" w:name="_Toc339545395"/>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23</w:t>
      </w:r>
      <w:r w:rsidR="00833167" w:rsidRPr="00CC2EFE">
        <w:fldChar w:fldCharType="end"/>
      </w:r>
      <w:bookmarkEnd w:id="132"/>
      <w:r w:rsidR="006E7733" w:rsidRPr="00D0637F">
        <w:t xml:space="preserve">: Persönliche Einstellungen - Logons </w:t>
      </w:r>
      <w:r w:rsidR="005711E1" w:rsidRPr="00D0637F">
        <w:t>Ü</w:t>
      </w:r>
      <w:r w:rsidR="006E7733" w:rsidRPr="00D0637F">
        <w:t>bersicht</w:t>
      </w:r>
      <w:bookmarkEnd w:id="133"/>
    </w:p>
    <w:p w14:paraId="192B539A" w14:textId="77777777" w:rsidR="006E7733" w:rsidRDefault="006E7733" w:rsidP="006E7733"/>
    <w:p w14:paraId="2E330427" w14:textId="77777777" w:rsidR="006E7733" w:rsidRDefault="006E7733" w:rsidP="006E7733">
      <w:r>
        <w:rPr>
          <w:noProof/>
          <w:lang w:val="en-US" w:eastAsia="en-US"/>
        </w:rPr>
        <w:drawing>
          <wp:inline distT="0" distB="0" distL="0" distR="0" wp14:anchorId="7FB5D2E7" wp14:editId="7D68F052">
            <wp:extent cx="5147945" cy="267525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detail.jpg"/>
                    <pic:cNvPicPr/>
                  </pic:nvPicPr>
                  <pic:blipFill>
                    <a:blip r:embed="rId41">
                      <a:extLst>
                        <a:ext uri="{28A0092B-C50C-407E-A947-70E740481C1C}">
                          <a14:useLocalDpi xmlns:a14="http://schemas.microsoft.com/office/drawing/2010/main" val="0"/>
                        </a:ext>
                      </a:extLst>
                    </a:blip>
                    <a:stretch>
                      <a:fillRect/>
                    </a:stretch>
                  </pic:blipFill>
                  <pic:spPr>
                    <a:xfrm>
                      <a:off x="0" y="0"/>
                      <a:ext cx="5147945" cy="2675255"/>
                    </a:xfrm>
                    <a:prstGeom prst="rect">
                      <a:avLst/>
                    </a:prstGeom>
                  </pic:spPr>
                </pic:pic>
              </a:graphicData>
            </a:graphic>
          </wp:inline>
        </w:drawing>
      </w:r>
    </w:p>
    <w:p w14:paraId="76331166" w14:textId="77777777" w:rsidR="006E7733" w:rsidRPr="00D0637F" w:rsidRDefault="00E648B9" w:rsidP="005525C3">
      <w:pPr>
        <w:pStyle w:val="Caption"/>
      </w:pPr>
      <w:bookmarkStart w:id="134" w:name="_Toc339545396"/>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24</w:t>
      </w:r>
      <w:r w:rsidR="00833167" w:rsidRPr="00CC2EFE">
        <w:fldChar w:fldCharType="end"/>
      </w:r>
      <w:r w:rsidR="006E7733" w:rsidRPr="00D0637F">
        <w:t>: Persönliche Einstellungen - Logons hinterlegen</w:t>
      </w:r>
      <w:bookmarkEnd w:id="134"/>
    </w:p>
    <w:p w14:paraId="202F6FF7" w14:textId="77777777" w:rsidR="006E7733" w:rsidRDefault="006E7733" w:rsidP="00DD0F16">
      <w:pPr>
        <w:rPr>
          <w:lang w:eastAsia="en-US"/>
        </w:rPr>
      </w:pPr>
    </w:p>
    <w:p w14:paraId="70B62FAC" w14:textId="77777777" w:rsidR="00452FF4" w:rsidRDefault="00452FF4" w:rsidP="00DD0F16">
      <w:pPr>
        <w:rPr>
          <w:lang w:eastAsia="en-US"/>
        </w:rPr>
      </w:pPr>
    </w:p>
    <w:p w14:paraId="56E71E96" w14:textId="77777777" w:rsidR="006E7733" w:rsidRDefault="006E7733" w:rsidP="00DD0F16">
      <w:pPr>
        <w:rPr>
          <w:lang w:eastAsia="en-US"/>
        </w:rPr>
      </w:pPr>
    </w:p>
    <w:p w14:paraId="7B8D41BF" w14:textId="77777777" w:rsidR="00786B39" w:rsidRDefault="00786B39" w:rsidP="00A503AB">
      <w:pPr>
        <w:pStyle w:val="Heading2"/>
      </w:pPr>
      <w:bookmarkStart w:id="135" w:name="_Toc503363396"/>
      <w:r>
        <w:t xml:space="preserve">Schnellzugriff auf </w:t>
      </w:r>
      <w:r>
        <w:rPr>
          <w:i/>
        </w:rPr>
        <w:t xml:space="preserve">„Mein </w:t>
      </w:r>
      <w:commentRangeStart w:id="136"/>
      <w:r>
        <w:rPr>
          <w:i/>
        </w:rPr>
        <w:t>Profil</w:t>
      </w:r>
      <w:commentRangeEnd w:id="136"/>
      <w:r w:rsidR="00BF7B97">
        <w:rPr>
          <w:rStyle w:val="CommentReference"/>
          <w:bCs w:val="0"/>
          <w:iCs w:val="0"/>
          <w:lang w:eastAsia="de-CH"/>
        </w:rPr>
        <w:commentReference w:id="136"/>
      </w:r>
      <w:r>
        <w:rPr>
          <w:i/>
        </w:rPr>
        <w:t>“</w:t>
      </w:r>
      <w:bookmarkEnd w:id="135"/>
    </w:p>
    <w:p w14:paraId="752033BF" w14:textId="58F49AE3" w:rsidR="006E7733" w:rsidRDefault="006E7733" w:rsidP="006E7733">
      <w:pPr>
        <w:rPr>
          <w:lang w:eastAsia="en-US"/>
        </w:rPr>
      </w:pPr>
      <w:r>
        <w:rPr>
          <w:lang w:eastAsia="en-US"/>
        </w:rPr>
        <w:t xml:space="preserve">Der Benutzer gelangt mit </w:t>
      </w:r>
      <w:r w:rsidR="00CB229E">
        <w:rPr>
          <w:lang w:eastAsia="en-US"/>
        </w:rPr>
        <w:t xml:space="preserve">nur </w:t>
      </w:r>
      <w:r>
        <w:rPr>
          <w:lang w:eastAsia="en-US"/>
        </w:rPr>
        <w:t xml:space="preserve">einem Klick auf seinen Benutzernamen in die Zusammenfassung seiner </w:t>
      </w:r>
      <w:r w:rsidRPr="005460B6">
        <w:rPr>
          <w:i/>
          <w:lang w:eastAsia="en-US"/>
        </w:rPr>
        <w:t>Persönlichen Einstellungen</w:t>
      </w:r>
      <w:r>
        <w:rPr>
          <w:i/>
          <w:lang w:eastAsia="en-US"/>
        </w:rPr>
        <w:t xml:space="preserve">. </w:t>
      </w:r>
      <w:r>
        <w:rPr>
          <w:lang w:eastAsia="en-US"/>
        </w:rPr>
        <w:t xml:space="preserve">Via </w:t>
      </w:r>
      <w:r w:rsidRPr="00491316">
        <w:rPr>
          <w:lang w:eastAsia="en-US"/>
        </w:rPr>
        <w:t>„Bearbeiten“</w:t>
      </w:r>
      <w:r>
        <w:rPr>
          <w:i/>
          <w:lang w:eastAsia="en-US"/>
        </w:rPr>
        <w:t xml:space="preserve"> </w:t>
      </w:r>
      <w:r>
        <w:rPr>
          <w:lang w:eastAsia="en-US"/>
        </w:rPr>
        <w:t xml:space="preserve">kann der Benutzer ebenfalls seine Daten verändern. </w:t>
      </w:r>
      <w:r w:rsidR="00C36964">
        <w:rPr>
          <w:lang w:eastAsia="en-US"/>
        </w:rPr>
        <w:t xml:space="preserve">Alle gespeicherten Filtereinstellungen (Favoriten, Listenfilter, etc.) können mit Klick auf </w:t>
      </w:r>
      <w:r w:rsidR="00C36964" w:rsidRPr="00491316">
        <w:rPr>
          <w:lang w:eastAsia="en-US"/>
        </w:rPr>
        <w:t>„Filtereinstellungen löschen“</w:t>
      </w:r>
      <w:r w:rsidR="00C36964">
        <w:rPr>
          <w:lang w:eastAsia="en-US"/>
        </w:rPr>
        <w:t xml:space="preserve"> aufgehoben werden. </w:t>
      </w:r>
      <w:r>
        <w:rPr>
          <w:lang w:eastAsia="en-US"/>
        </w:rPr>
        <w:t xml:space="preserve">Der Button </w:t>
      </w:r>
      <w:r w:rsidRPr="00491316">
        <w:rPr>
          <w:lang w:eastAsia="en-US"/>
        </w:rPr>
        <w:t>„Zurück“</w:t>
      </w:r>
      <w:r>
        <w:rPr>
          <w:lang w:eastAsia="en-US"/>
        </w:rPr>
        <w:t xml:space="preserve"> führt zum Menü zurück in dem der Benutzer vorgängig war. Die Zusammenfassung kann einfach via </w:t>
      </w:r>
      <w:r w:rsidRPr="00491316">
        <w:rPr>
          <w:lang w:eastAsia="en-US"/>
        </w:rPr>
        <w:t>„Drucken“</w:t>
      </w:r>
      <w:r>
        <w:rPr>
          <w:lang w:eastAsia="en-US"/>
        </w:rPr>
        <w:t xml:space="preserve"> ausgegeben werden.</w:t>
      </w:r>
    </w:p>
    <w:p w14:paraId="484E1E7B" w14:textId="77777777" w:rsidR="00452FF4" w:rsidRDefault="00452FF4" w:rsidP="006E7733">
      <w:pPr>
        <w:rPr>
          <w:lang w:eastAsia="en-US"/>
        </w:rPr>
      </w:pPr>
    </w:p>
    <w:p w14:paraId="77F42C0C" w14:textId="406AA435" w:rsidR="00452FF4" w:rsidRDefault="00452FF4" w:rsidP="006E7733">
      <w:pPr>
        <w:rPr>
          <w:lang w:eastAsia="en-US"/>
        </w:rPr>
      </w:pPr>
      <w:r>
        <w:rPr>
          <w:noProof/>
          <w:lang w:val="en-US" w:eastAsia="en-US"/>
        </w:rPr>
        <w:drawing>
          <wp:inline distT="0" distB="0" distL="0" distR="0" wp14:anchorId="04B3BAAF" wp14:editId="6D85ECDF">
            <wp:extent cx="5091379" cy="241978"/>
            <wp:effectExtent l="0" t="0" r="0" b="5715"/>
            <wp:docPr id="64" name="Grafik 64" descr="C:\Users\ksc0267\Documents\Features 4.2\Print Screens\Deutsch\Abb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c0267\Documents\Features 4.2\Print Screens\Deutsch\Abb25.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98629" cy="242323"/>
                    </a:xfrm>
                    <a:prstGeom prst="rect">
                      <a:avLst/>
                    </a:prstGeom>
                    <a:noFill/>
                    <a:ln>
                      <a:noFill/>
                    </a:ln>
                  </pic:spPr>
                </pic:pic>
              </a:graphicData>
            </a:graphic>
          </wp:inline>
        </w:drawing>
      </w:r>
    </w:p>
    <w:p w14:paraId="3CB5B476" w14:textId="77777777" w:rsidR="006E7733" w:rsidRPr="002579B5" w:rsidRDefault="006E7733" w:rsidP="000D643D">
      <w:pPr>
        <w:rPr>
          <w:sz w:val="16"/>
          <w:szCs w:val="16"/>
        </w:rPr>
      </w:pPr>
      <w:bookmarkStart w:id="138" w:name="_Toc339545397"/>
      <w:r w:rsidRPr="002579B5">
        <w:rPr>
          <w:sz w:val="16"/>
          <w:szCs w:val="16"/>
        </w:rPr>
        <w:t xml:space="preserve">Abbildung </w:t>
      </w:r>
      <w:r w:rsidR="00833167" w:rsidRPr="002579B5">
        <w:rPr>
          <w:sz w:val="16"/>
          <w:szCs w:val="16"/>
        </w:rPr>
        <w:fldChar w:fldCharType="begin"/>
      </w:r>
      <w:r w:rsidR="00B50AD4" w:rsidRPr="002579B5">
        <w:rPr>
          <w:sz w:val="16"/>
          <w:szCs w:val="16"/>
        </w:rPr>
        <w:instrText xml:space="preserve"> SEQ Abbildung \* ARABIC </w:instrText>
      </w:r>
      <w:r w:rsidR="00833167" w:rsidRPr="002579B5">
        <w:rPr>
          <w:sz w:val="16"/>
          <w:szCs w:val="16"/>
        </w:rPr>
        <w:fldChar w:fldCharType="separate"/>
      </w:r>
      <w:r w:rsidR="00C36B10">
        <w:rPr>
          <w:noProof/>
          <w:sz w:val="16"/>
          <w:szCs w:val="16"/>
        </w:rPr>
        <w:t>25</w:t>
      </w:r>
      <w:r w:rsidR="00833167" w:rsidRPr="002579B5">
        <w:rPr>
          <w:sz w:val="16"/>
          <w:szCs w:val="16"/>
        </w:rPr>
        <w:fldChar w:fldCharType="end"/>
      </w:r>
      <w:r w:rsidRPr="002579B5">
        <w:rPr>
          <w:sz w:val="16"/>
          <w:szCs w:val="16"/>
        </w:rPr>
        <w:t>: Persönliche Einstellungen - Schnellzugriff auf Mein Profil</w:t>
      </w:r>
      <w:bookmarkEnd w:id="138"/>
    </w:p>
    <w:p w14:paraId="21D8DB7A" w14:textId="77777777" w:rsidR="006E7733" w:rsidRDefault="006E7733" w:rsidP="006E7733"/>
    <w:p w14:paraId="3050356E" w14:textId="77777777" w:rsidR="00F863BF" w:rsidRDefault="00F863BF" w:rsidP="006E7733"/>
    <w:p w14:paraId="101E8BF1" w14:textId="47B79E57" w:rsidR="00F863BF" w:rsidRDefault="00F863BF" w:rsidP="006E7733"/>
    <w:p w14:paraId="17688B2C" w14:textId="77777777" w:rsidR="006E7733" w:rsidRDefault="006E7733" w:rsidP="006E7733">
      <w:r>
        <w:rPr>
          <w:noProof/>
          <w:lang w:val="en-US" w:eastAsia="en-US"/>
        </w:rPr>
        <w:lastRenderedPageBreak/>
        <w:drawing>
          <wp:inline distT="0" distB="0" distL="0" distR="0" wp14:anchorId="52AFC91D" wp14:editId="3CC34A1B">
            <wp:extent cx="5147945" cy="285813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in Profil Zusammenfassung.jpg"/>
                    <pic:cNvPicPr/>
                  </pic:nvPicPr>
                  <pic:blipFill>
                    <a:blip r:embed="rId45">
                      <a:extLst>
                        <a:ext uri="{28A0092B-C50C-407E-A947-70E740481C1C}">
                          <a14:useLocalDpi xmlns:a14="http://schemas.microsoft.com/office/drawing/2010/main" val="0"/>
                        </a:ext>
                      </a:extLst>
                    </a:blip>
                    <a:stretch>
                      <a:fillRect/>
                    </a:stretch>
                  </pic:blipFill>
                  <pic:spPr>
                    <a:xfrm>
                      <a:off x="0" y="0"/>
                      <a:ext cx="5147945" cy="2858135"/>
                    </a:xfrm>
                    <a:prstGeom prst="rect">
                      <a:avLst/>
                    </a:prstGeom>
                  </pic:spPr>
                </pic:pic>
              </a:graphicData>
            </a:graphic>
          </wp:inline>
        </w:drawing>
      </w:r>
    </w:p>
    <w:p w14:paraId="20AFE523" w14:textId="77777777" w:rsidR="006E7733" w:rsidRPr="002579B5" w:rsidRDefault="006E7733" w:rsidP="000D643D">
      <w:pPr>
        <w:rPr>
          <w:sz w:val="16"/>
          <w:szCs w:val="16"/>
        </w:rPr>
      </w:pPr>
      <w:bookmarkStart w:id="139" w:name="_Toc339545398"/>
      <w:r w:rsidRPr="002579B5">
        <w:rPr>
          <w:sz w:val="16"/>
          <w:szCs w:val="16"/>
        </w:rPr>
        <w:t xml:space="preserve">Abbildung </w:t>
      </w:r>
      <w:r w:rsidR="00833167" w:rsidRPr="002579B5">
        <w:rPr>
          <w:sz w:val="16"/>
          <w:szCs w:val="16"/>
        </w:rPr>
        <w:fldChar w:fldCharType="begin"/>
      </w:r>
      <w:r w:rsidR="00B50AD4" w:rsidRPr="002579B5">
        <w:rPr>
          <w:sz w:val="16"/>
          <w:szCs w:val="16"/>
        </w:rPr>
        <w:instrText xml:space="preserve"> SEQ Abbildung \* ARABIC </w:instrText>
      </w:r>
      <w:r w:rsidR="00833167" w:rsidRPr="002579B5">
        <w:rPr>
          <w:sz w:val="16"/>
          <w:szCs w:val="16"/>
        </w:rPr>
        <w:fldChar w:fldCharType="separate"/>
      </w:r>
      <w:r w:rsidR="00C36B10">
        <w:rPr>
          <w:noProof/>
          <w:sz w:val="16"/>
          <w:szCs w:val="16"/>
        </w:rPr>
        <w:t>26</w:t>
      </w:r>
      <w:r w:rsidR="00833167" w:rsidRPr="002579B5">
        <w:rPr>
          <w:sz w:val="16"/>
          <w:szCs w:val="16"/>
        </w:rPr>
        <w:fldChar w:fldCharType="end"/>
      </w:r>
      <w:r w:rsidRPr="002579B5">
        <w:rPr>
          <w:sz w:val="16"/>
          <w:szCs w:val="16"/>
        </w:rPr>
        <w:t>: Persönliche Einstellungen - Zusammenfassung Mein Profil</w:t>
      </w:r>
      <w:bookmarkEnd w:id="139"/>
    </w:p>
    <w:p w14:paraId="16F63480" w14:textId="77777777" w:rsidR="00786B39" w:rsidRDefault="00786B39" w:rsidP="00491316"/>
    <w:p w14:paraId="38AF6DA0" w14:textId="77777777" w:rsidR="00DD0F16" w:rsidRPr="00DC5459" w:rsidRDefault="00DD0F16" w:rsidP="00EB1B1F">
      <w:pPr>
        <w:pStyle w:val="Heading1"/>
      </w:pPr>
      <w:bookmarkStart w:id="140" w:name="_Toc304552740"/>
      <w:bookmarkStart w:id="141" w:name="_Toc503363397"/>
      <w:bookmarkEnd w:id="12"/>
      <w:r w:rsidRPr="00EF2723">
        <w:lastRenderedPageBreak/>
        <w:t>Suchen und Buchen von Ressourcen</w:t>
      </w:r>
      <w:bookmarkEnd w:id="140"/>
      <w:bookmarkEnd w:id="141"/>
    </w:p>
    <w:p w14:paraId="3D0D64B9" w14:textId="77777777" w:rsidR="00DD0F16" w:rsidRDefault="00DD0F16" w:rsidP="00DD0F16">
      <w:pPr>
        <w:rPr>
          <w:lang w:eastAsia="en-US"/>
        </w:rPr>
      </w:pPr>
      <w:r>
        <w:rPr>
          <w:lang w:eastAsia="en-US"/>
        </w:rPr>
        <w:t>In diesem Kapitel werden die verschiedenen Möglichkeiten aufgezeigt, wie Ressourcen gesucht werden können. Darüber hinaus werden die ressourcenspezifischen Reservationsmasken erläutert. Abschliessend werden die Möglichkeiten zur Verwaltung von Reservationen dargestellt.</w:t>
      </w:r>
    </w:p>
    <w:p w14:paraId="45DDDFA1" w14:textId="77777777" w:rsidR="00050C8E" w:rsidRDefault="00050C8E" w:rsidP="00DD0F16">
      <w:pPr>
        <w:rPr>
          <w:lang w:eastAsia="en-US"/>
        </w:rPr>
      </w:pPr>
    </w:p>
    <w:p w14:paraId="6BD8F5D5" w14:textId="77777777" w:rsidR="00050C8E" w:rsidRPr="00050C8E" w:rsidRDefault="00050C8E" w:rsidP="00050C8E">
      <w:pPr>
        <w:rPr>
          <w:lang w:eastAsia="en-US"/>
        </w:rPr>
      </w:pPr>
      <w:r w:rsidRPr="00050C8E">
        <w:rPr>
          <w:lang w:eastAsia="en-US"/>
        </w:rPr>
        <w:t>Grundsätzlich kann jeder registrierte Benutzer Ressourcen buchen, sofern er über die notwendigen Rechte verfügt. Das Berechtigungssystem wird in der Knowledge Base detailliert beschrieben.</w:t>
      </w:r>
    </w:p>
    <w:p w14:paraId="7D5BDE1E" w14:textId="77777777" w:rsidR="00050C8E" w:rsidRDefault="00050C8E" w:rsidP="00DD0F16">
      <w:pPr>
        <w:rPr>
          <w:lang w:eastAsia="en-US"/>
        </w:rPr>
      </w:pPr>
    </w:p>
    <w:p w14:paraId="69C639C7" w14:textId="77777777" w:rsidR="00DD0F16" w:rsidRDefault="00DD0F16" w:rsidP="00DD0F16">
      <w:pPr>
        <w:rPr>
          <w:lang w:eastAsia="en-US"/>
        </w:rPr>
      </w:pPr>
    </w:p>
    <w:p w14:paraId="433DD061" w14:textId="77777777" w:rsidR="00642627" w:rsidRPr="00DD08F9" w:rsidRDefault="00642627" w:rsidP="00DD0F16">
      <w:pPr>
        <w:rPr>
          <w:lang w:eastAsia="en-US"/>
        </w:rPr>
      </w:pPr>
    </w:p>
    <w:p w14:paraId="74A37F07" w14:textId="77777777" w:rsidR="00DD0F16" w:rsidRDefault="00DD0F16" w:rsidP="00A503AB">
      <w:pPr>
        <w:pStyle w:val="Heading2"/>
      </w:pPr>
      <w:bookmarkStart w:id="142" w:name="_Toc304552741"/>
      <w:bookmarkStart w:id="143" w:name="_Toc503363398"/>
      <w:r>
        <w:t>Suchen von freien Ressourcen</w:t>
      </w:r>
      <w:bookmarkEnd w:id="142"/>
      <w:bookmarkEnd w:id="143"/>
    </w:p>
    <w:p w14:paraId="3F4D136C" w14:textId="77777777" w:rsidR="00DD0F16" w:rsidRDefault="00DD0F16" w:rsidP="00DD0F16">
      <w:pPr>
        <w:rPr>
          <w:lang w:eastAsia="en-US"/>
        </w:rPr>
      </w:pPr>
      <w:r>
        <w:rPr>
          <w:lang w:eastAsia="en-US"/>
        </w:rPr>
        <w:t xml:space="preserve">Das Suchen von freien Ressourcen wird in den folgenden Kapiteln genauer erläutert. Grundsätzlich kann in </w:t>
      </w:r>
      <w:r w:rsidR="003F0D47">
        <w:rPr>
          <w:lang w:eastAsia="en-US"/>
        </w:rPr>
        <w:t>ROOMS</w:t>
      </w:r>
      <w:r>
        <w:rPr>
          <w:lang w:eastAsia="en-US"/>
        </w:rPr>
        <w:t xml:space="preserve"> über drei verschiedene Ansichten nach freien Ressourcen gesucht werden:</w:t>
      </w:r>
    </w:p>
    <w:p w14:paraId="0AEEF506" w14:textId="77777777" w:rsidR="00DD0F16" w:rsidRDefault="00DD0F16" w:rsidP="00DD0F16">
      <w:pPr>
        <w:rPr>
          <w:lang w:eastAsia="en-US"/>
        </w:rPr>
      </w:pPr>
    </w:p>
    <w:p w14:paraId="0C3A920B" w14:textId="722DBCD2" w:rsidR="00DD0F16" w:rsidRDefault="00DD0F16" w:rsidP="00600356">
      <w:pPr>
        <w:numPr>
          <w:ilvl w:val="0"/>
          <w:numId w:val="6"/>
        </w:numPr>
        <w:ind w:left="426"/>
        <w:rPr>
          <w:lang w:eastAsia="en-US"/>
        </w:rPr>
      </w:pPr>
      <w:r>
        <w:rPr>
          <w:lang w:eastAsia="en-US"/>
        </w:rPr>
        <w:t>Suche gemäss Suchkriterien (</w:t>
      </w:r>
      <w:r w:rsidR="00384C06">
        <w:rPr>
          <w:lang w:eastAsia="en-US"/>
        </w:rPr>
        <w:t xml:space="preserve">Ressourcenart, </w:t>
      </w:r>
      <w:r>
        <w:rPr>
          <w:lang w:eastAsia="en-US"/>
        </w:rPr>
        <w:t>Datum, Zeit  etc.). Die Resultate werden in Listenform dargestellt</w:t>
      </w:r>
      <w:r w:rsidR="008868D1">
        <w:rPr>
          <w:lang w:eastAsia="en-US"/>
        </w:rPr>
        <w:t>.</w:t>
      </w:r>
    </w:p>
    <w:p w14:paraId="3E015F93" w14:textId="77777777" w:rsidR="00DD0F16" w:rsidRDefault="00DD0F16" w:rsidP="003F0D47">
      <w:pPr>
        <w:ind w:left="426"/>
        <w:rPr>
          <w:lang w:eastAsia="en-US"/>
        </w:rPr>
      </w:pPr>
    </w:p>
    <w:p w14:paraId="55BC715A" w14:textId="77777777" w:rsidR="00DD0F16" w:rsidRDefault="00DD0F16" w:rsidP="00600356">
      <w:pPr>
        <w:numPr>
          <w:ilvl w:val="0"/>
          <w:numId w:val="6"/>
        </w:numPr>
        <w:ind w:left="426"/>
        <w:rPr>
          <w:lang w:eastAsia="en-US"/>
        </w:rPr>
      </w:pPr>
      <w:r>
        <w:rPr>
          <w:lang w:eastAsia="en-US"/>
        </w:rPr>
        <w:t>Plansuche: Gemäss der Eingabe eines Datums, der Zeit und eines Standorts wird der Plan dargestellt. Auf diesem können Reservationen direkt getätigt werden</w:t>
      </w:r>
    </w:p>
    <w:p w14:paraId="39557990" w14:textId="77777777" w:rsidR="00DD0F16" w:rsidRDefault="00DD0F16" w:rsidP="003F0D47">
      <w:pPr>
        <w:rPr>
          <w:lang w:eastAsia="en-US"/>
        </w:rPr>
      </w:pPr>
    </w:p>
    <w:p w14:paraId="1F256A6C" w14:textId="5FB1C40A" w:rsidR="00DD0F16" w:rsidRDefault="00DD0F16" w:rsidP="00600356">
      <w:pPr>
        <w:numPr>
          <w:ilvl w:val="0"/>
          <w:numId w:val="6"/>
        </w:numPr>
        <w:ind w:left="426"/>
        <w:rPr>
          <w:lang w:eastAsia="en-US"/>
        </w:rPr>
      </w:pPr>
      <w:r>
        <w:rPr>
          <w:lang w:eastAsia="en-US"/>
        </w:rPr>
        <w:t>Kalenderansicht: Mittels einer Tages-</w:t>
      </w:r>
      <w:r w:rsidR="003935D3">
        <w:rPr>
          <w:lang w:eastAsia="en-US"/>
        </w:rPr>
        <w:t>,</w:t>
      </w:r>
      <w:r>
        <w:rPr>
          <w:lang w:eastAsia="en-US"/>
        </w:rPr>
        <w:t xml:space="preserve"> Wochen</w:t>
      </w:r>
      <w:r w:rsidR="003935D3">
        <w:rPr>
          <w:lang w:eastAsia="en-US"/>
        </w:rPr>
        <w:t>- oder Monats</w:t>
      </w:r>
      <w:r>
        <w:rPr>
          <w:lang w:eastAsia="en-US"/>
        </w:rPr>
        <w:t>ansicht kann dargestellt werden, welche Ressourcen zu welcher Zeit belegt sind. Auch hier können Buchungen direkt vorgenommen werden.</w:t>
      </w:r>
    </w:p>
    <w:p w14:paraId="7970744B" w14:textId="77777777" w:rsidR="00DD0F16" w:rsidRDefault="00DD0F16" w:rsidP="003F0D47">
      <w:pPr>
        <w:rPr>
          <w:lang w:eastAsia="en-US"/>
        </w:rPr>
      </w:pPr>
    </w:p>
    <w:p w14:paraId="6A2A50E3" w14:textId="77777777" w:rsidR="00DD0F16" w:rsidRDefault="00DD0F16" w:rsidP="00DD0F16">
      <w:pPr>
        <w:rPr>
          <w:lang w:eastAsia="en-US"/>
        </w:rPr>
      </w:pPr>
      <w:r>
        <w:rPr>
          <w:lang w:eastAsia="en-US"/>
        </w:rPr>
        <w:t xml:space="preserve">Die einzelnen Möglichkeiten haben selbstverständlich ihre Vor- und Nachteile. Je nach Arbeitsweise des Benutzers muss entschieden werden, welche Variante die sinnvollste ist. Durch das Angebot von verschiedenen Möglichkeiten, kann </w:t>
      </w:r>
      <w:r w:rsidR="003F0D47">
        <w:rPr>
          <w:lang w:eastAsia="en-US"/>
        </w:rPr>
        <w:t>ROOMS</w:t>
      </w:r>
      <w:r>
        <w:rPr>
          <w:lang w:eastAsia="en-US"/>
        </w:rPr>
        <w:t xml:space="preserve"> für sämtliche Verwendungszwecke die richtige Lösung bieten.</w:t>
      </w:r>
    </w:p>
    <w:p w14:paraId="3C164D12" w14:textId="77777777" w:rsidR="00DD0F16" w:rsidRDefault="00DD0F16" w:rsidP="00DD0F16">
      <w:pPr>
        <w:rPr>
          <w:lang w:eastAsia="en-US"/>
        </w:rPr>
      </w:pPr>
    </w:p>
    <w:p w14:paraId="356FE152" w14:textId="77777777" w:rsidR="00642627" w:rsidRDefault="00642627" w:rsidP="00DD0F16">
      <w:pPr>
        <w:rPr>
          <w:lang w:eastAsia="en-US"/>
        </w:rPr>
      </w:pPr>
    </w:p>
    <w:p w14:paraId="3E9791F7" w14:textId="77777777" w:rsidR="00DD0F16" w:rsidRPr="00D0637F" w:rsidRDefault="00DD0F16" w:rsidP="00A503AB">
      <w:pPr>
        <w:pStyle w:val="Heading3"/>
      </w:pPr>
      <w:bookmarkStart w:id="144" w:name="_Toc304552742"/>
      <w:bookmarkStart w:id="145" w:name="_Toc503363399"/>
      <w:r w:rsidRPr="00D0637F">
        <w:t>Ressourcensuche nach Kriterien</w:t>
      </w:r>
      <w:bookmarkEnd w:id="144"/>
      <w:bookmarkEnd w:id="145"/>
    </w:p>
    <w:p w14:paraId="57C7962F" w14:textId="77777777" w:rsidR="00DD0F16" w:rsidRDefault="00DD0F16" w:rsidP="00DD0F16">
      <w:pPr>
        <w:rPr>
          <w:lang w:eastAsia="en-US"/>
        </w:rPr>
      </w:pPr>
      <w:r>
        <w:rPr>
          <w:lang w:eastAsia="en-US"/>
        </w:rPr>
        <w:t xml:space="preserve">Das Fenster für die Suche nach Kriterien ist in zwei Bereiche eingeteilt. Der linke Bereich wird vom Sidepanel besetzt. In diesem Panel können die Kriterien eingestellt und die Suche dadurch erweitert oder eingegrenzt werden. Der rechte grössere Bereich wird zur Darstellung der Suchresultate verwendet. </w:t>
      </w:r>
    </w:p>
    <w:p w14:paraId="1ED960AB" w14:textId="77777777" w:rsidR="00DD0F16" w:rsidRDefault="00DD0F16" w:rsidP="00DD0F16">
      <w:pPr>
        <w:rPr>
          <w:lang w:eastAsia="en-US"/>
        </w:rPr>
      </w:pPr>
    </w:p>
    <w:p w14:paraId="145E4090" w14:textId="77777777" w:rsidR="00DD0F16" w:rsidRDefault="00DD0F16" w:rsidP="00DD0F16">
      <w:pPr>
        <w:rPr>
          <w:lang w:eastAsia="en-US"/>
        </w:rPr>
      </w:pPr>
      <w:r>
        <w:rPr>
          <w:noProof/>
          <w:lang w:val="en-US" w:eastAsia="en-US"/>
        </w:rPr>
        <w:drawing>
          <wp:inline distT="0" distB="0" distL="0" distR="0" wp14:anchorId="2AFECF38" wp14:editId="0C604FEB">
            <wp:extent cx="4301490" cy="2703195"/>
            <wp:effectExtent l="19050" t="0" r="3810" b="0"/>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srcRect/>
                    <a:stretch>
                      <a:fillRect/>
                    </a:stretch>
                  </pic:blipFill>
                  <pic:spPr bwMode="auto">
                    <a:xfrm>
                      <a:off x="0" y="0"/>
                      <a:ext cx="4301490" cy="2703195"/>
                    </a:xfrm>
                    <a:prstGeom prst="rect">
                      <a:avLst/>
                    </a:prstGeom>
                    <a:noFill/>
                    <a:ln w="9525">
                      <a:noFill/>
                      <a:miter lim="800000"/>
                      <a:headEnd/>
                      <a:tailEnd/>
                    </a:ln>
                  </pic:spPr>
                </pic:pic>
              </a:graphicData>
            </a:graphic>
          </wp:inline>
        </w:drawing>
      </w:r>
    </w:p>
    <w:p w14:paraId="7EDF8FE1" w14:textId="77777777" w:rsidR="00DD0F16" w:rsidRDefault="00DD0F16" w:rsidP="000D643D">
      <w:pPr>
        <w:rPr>
          <w:sz w:val="16"/>
          <w:szCs w:val="16"/>
        </w:rPr>
      </w:pPr>
      <w:bookmarkStart w:id="146" w:name="_Toc304552638"/>
      <w:bookmarkStart w:id="147" w:name="_Toc313360913"/>
      <w:bookmarkStart w:id="148" w:name="_Toc318295866"/>
      <w:bookmarkStart w:id="149" w:name="_Toc339545399"/>
      <w:r w:rsidRPr="002579B5">
        <w:rPr>
          <w:sz w:val="16"/>
          <w:szCs w:val="16"/>
        </w:rPr>
        <w:t xml:space="preserve">Abbildung </w:t>
      </w:r>
      <w:r w:rsidR="00833167" w:rsidRPr="002579B5">
        <w:rPr>
          <w:sz w:val="16"/>
          <w:szCs w:val="16"/>
        </w:rPr>
        <w:fldChar w:fldCharType="begin"/>
      </w:r>
      <w:r w:rsidR="00B50AD4" w:rsidRPr="002579B5">
        <w:rPr>
          <w:sz w:val="16"/>
          <w:szCs w:val="16"/>
        </w:rPr>
        <w:instrText xml:space="preserve"> SEQ Abbildung \* ARABIC </w:instrText>
      </w:r>
      <w:r w:rsidR="00833167" w:rsidRPr="002579B5">
        <w:rPr>
          <w:sz w:val="16"/>
          <w:szCs w:val="16"/>
        </w:rPr>
        <w:fldChar w:fldCharType="separate"/>
      </w:r>
      <w:r w:rsidR="00C36B10">
        <w:rPr>
          <w:noProof/>
          <w:sz w:val="16"/>
          <w:szCs w:val="16"/>
        </w:rPr>
        <w:t>27</w:t>
      </w:r>
      <w:r w:rsidR="00833167" w:rsidRPr="002579B5">
        <w:rPr>
          <w:sz w:val="16"/>
          <w:szCs w:val="16"/>
        </w:rPr>
        <w:fldChar w:fldCharType="end"/>
      </w:r>
      <w:r w:rsidRPr="002579B5">
        <w:rPr>
          <w:sz w:val="16"/>
          <w:szCs w:val="16"/>
        </w:rPr>
        <w:t>: Das Fenster für die Ressourcensuche nach Kriterien</w:t>
      </w:r>
      <w:bookmarkEnd w:id="146"/>
      <w:bookmarkEnd w:id="147"/>
      <w:bookmarkEnd w:id="148"/>
      <w:bookmarkEnd w:id="149"/>
    </w:p>
    <w:p w14:paraId="4200F8D1" w14:textId="77777777" w:rsidR="00050C8E" w:rsidRPr="00627BEB" w:rsidRDefault="00050C8E" w:rsidP="000D643D">
      <w:pPr>
        <w:rPr>
          <w:szCs w:val="20"/>
        </w:rPr>
      </w:pPr>
    </w:p>
    <w:p w14:paraId="3A564830" w14:textId="77777777" w:rsidR="00DD0F16" w:rsidRPr="00296096" w:rsidRDefault="00DD0F16" w:rsidP="00A503AB">
      <w:pPr>
        <w:pStyle w:val="Heading4"/>
      </w:pPr>
      <w:bookmarkStart w:id="150" w:name="_Toc304552743"/>
      <w:bookmarkStart w:id="151" w:name="_Toc503363400"/>
      <w:r w:rsidRPr="00296096">
        <w:lastRenderedPageBreak/>
        <w:t xml:space="preserve">Das </w:t>
      </w:r>
      <w:proofErr w:type="spellStart"/>
      <w:r w:rsidRPr="00296096">
        <w:t>Sidepanel</w:t>
      </w:r>
      <w:bookmarkEnd w:id="150"/>
      <w:bookmarkEnd w:id="151"/>
      <w:proofErr w:type="spellEnd"/>
    </w:p>
    <w:p w14:paraId="1B1C203F" w14:textId="77777777" w:rsidR="00DD0F16" w:rsidRDefault="00DD0F16" w:rsidP="00DD0F16">
      <w:pPr>
        <w:rPr>
          <w:lang w:eastAsia="en-US"/>
        </w:rPr>
      </w:pPr>
      <w:r>
        <w:rPr>
          <w:lang w:eastAsia="en-US"/>
        </w:rPr>
        <w:t xml:space="preserve">Im Sidepanel können, wie bereits erwähnt, die einzelnen Kriterien für die Ressourcensuche eingestellt und definiert werden. </w:t>
      </w:r>
    </w:p>
    <w:p w14:paraId="210DDD51" w14:textId="77777777" w:rsidR="00DD0F16" w:rsidRDefault="00DD0F16" w:rsidP="00DD0F16">
      <w:pPr>
        <w:rPr>
          <w:lang w:eastAsia="en-US"/>
        </w:rPr>
      </w:pPr>
    </w:p>
    <w:p w14:paraId="2BF02A65" w14:textId="77777777" w:rsidR="00DD0F16" w:rsidRPr="00B52BA1" w:rsidRDefault="009F2052" w:rsidP="005525C3">
      <w:pPr>
        <w:pStyle w:val="Caption"/>
      </w:pPr>
      <w:bookmarkStart w:id="152" w:name="_Toc304552707"/>
      <w:bookmarkStart w:id="153" w:name="_Toc313360982"/>
      <w:bookmarkStart w:id="154" w:name="_Toc339311213"/>
      <w:bookmarkStart w:id="155" w:name="_Toc339545499"/>
      <w:r w:rsidRPr="00B52BA1">
        <w:t xml:space="preserve">Tabelle </w:t>
      </w:r>
      <w:r w:rsidR="00833167" w:rsidRPr="00B52BA1">
        <w:fldChar w:fldCharType="begin"/>
      </w:r>
      <w:r w:rsidRPr="00B52BA1">
        <w:instrText xml:space="preserve"> SEQ Tabelle \* ARABIC </w:instrText>
      </w:r>
      <w:r w:rsidR="00833167" w:rsidRPr="00B52BA1">
        <w:fldChar w:fldCharType="separate"/>
      </w:r>
      <w:r w:rsidR="00C36B10">
        <w:rPr>
          <w:noProof/>
        </w:rPr>
        <w:t>5</w:t>
      </w:r>
      <w:r w:rsidR="00833167" w:rsidRPr="00B52BA1">
        <w:fldChar w:fldCharType="end"/>
      </w:r>
      <w:r w:rsidR="00DD0F16" w:rsidRPr="00B52BA1">
        <w:t>: Kriterien zur Ressourcensuche</w:t>
      </w:r>
      <w:bookmarkEnd w:id="152"/>
      <w:bookmarkEnd w:id="153"/>
      <w:bookmarkEnd w:id="154"/>
      <w:bookmarkEnd w:id="155"/>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162"/>
        <w:gridCol w:w="5826"/>
      </w:tblGrid>
      <w:tr w:rsidR="00DD0F16" w:rsidRPr="00661DAA" w14:paraId="37EB2F80" w14:textId="77777777" w:rsidTr="00C25E9B">
        <w:tc>
          <w:tcPr>
            <w:tcW w:w="2162" w:type="dxa"/>
            <w:shd w:val="clear" w:color="auto" w:fill="004985"/>
          </w:tcPr>
          <w:p w14:paraId="3797207C" w14:textId="77777777" w:rsidR="00DD0F16" w:rsidRPr="00661DAA" w:rsidRDefault="00DD0F16" w:rsidP="00F64C73">
            <w:pPr>
              <w:spacing w:before="60" w:after="60"/>
              <w:rPr>
                <w:b/>
                <w:color w:val="FFFFFF"/>
                <w:lang w:eastAsia="en-US"/>
              </w:rPr>
            </w:pPr>
            <w:r w:rsidRPr="00661DAA">
              <w:rPr>
                <w:b/>
                <w:color w:val="FFFFFF"/>
                <w:lang w:eastAsia="en-US"/>
              </w:rPr>
              <w:t>Feld</w:t>
            </w:r>
          </w:p>
        </w:tc>
        <w:tc>
          <w:tcPr>
            <w:tcW w:w="5826" w:type="dxa"/>
            <w:shd w:val="clear" w:color="auto" w:fill="004985"/>
          </w:tcPr>
          <w:p w14:paraId="3BC60CF0" w14:textId="77777777" w:rsidR="00DD0F16" w:rsidRPr="00661DAA" w:rsidRDefault="00DD0F16" w:rsidP="00F64C73">
            <w:pPr>
              <w:spacing w:before="60" w:after="60"/>
              <w:rPr>
                <w:b/>
                <w:color w:val="FFFFFF"/>
                <w:lang w:eastAsia="en-US"/>
              </w:rPr>
            </w:pPr>
            <w:r w:rsidRPr="00661DAA">
              <w:rPr>
                <w:b/>
                <w:color w:val="FFFFFF"/>
                <w:lang w:eastAsia="en-US"/>
              </w:rPr>
              <w:t>Funktion</w:t>
            </w:r>
          </w:p>
        </w:tc>
      </w:tr>
      <w:tr w:rsidR="00361598" w14:paraId="068DEB6F" w14:textId="77777777" w:rsidTr="00C25E9B">
        <w:tc>
          <w:tcPr>
            <w:tcW w:w="2162" w:type="dxa"/>
            <w:shd w:val="clear" w:color="auto" w:fill="D9D9D9"/>
          </w:tcPr>
          <w:p w14:paraId="548A12F2" w14:textId="77777777" w:rsidR="00361598" w:rsidRDefault="00361598" w:rsidP="006F6EE4">
            <w:pPr>
              <w:spacing w:before="60" w:after="60"/>
              <w:rPr>
                <w:lang w:eastAsia="en-US"/>
              </w:rPr>
            </w:pPr>
            <w:r>
              <w:rPr>
                <w:lang w:eastAsia="en-US"/>
              </w:rPr>
              <w:t>Gespeicherte Listen</w:t>
            </w:r>
          </w:p>
        </w:tc>
        <w:tc>
          <w:tcPr>
            <w:tcW w:w="5826" w:type="dxa"/>
            <w:shd w:val="clear" w:color="auto" w:fill="D9D9D9"/>
          </w:tcPr>
          <w:p w14:paraId="5005B8C3" w14:textId="77777777" w:rsidR="00361598" w:rsidRDefault="00361598" w:rsidP="00686D88">
            <w:pPr>
              <w:rPr>
                <w:lang w:eastAsia="en-US"/>
              </w:rPr>
            </w:pPr>
            <w:r>
              <w:rPr>
                <w:lang w:eastAsia="en-US"/>
              </w:rPr>
              <w:t xml:space="preserve">Eingetragene Suchkriterien können für eine Wiederverwendung gespeichert werden. Durch Klick des Diskettensymbols und Eingabe einer Bezeichnung wird die aktuelle Listenkonfiguration gespeichert. Zudem wird die Liste bei jedem Laden dieser Ansicht als Standard erscheinen, sofern die Checkbox </w:t>
            </w:r>
            <w:r w:rsidRPr="00686D88">
              <w:rPr>
                <w:lang w:eastAsia="en-US"/>
              </w:rPr>
              <w:t>„Favorit“</w:t>
            </w:r>
            <w:r>
              <w:rPr>
                <w:lang w:eastAsia="en-US"/>
              </w:rPr>
              <w:t xml:space="preserve"> unter dem Diskettensymbol selektiert ist. Diese Listen können in den persönlichen Einstellungen wieder entfernt werden. Dies wird in Kapitel </w:t>
            </w:r>
            <w:r w:rsidR="00422EA4">
              <w:fldChar w:fldCharType="begin"/>
            </w:r>
            <w:r w:rsidR="00422EA4">
              <w:instrText xml:space="preserve"> REF _Ref240254381 \r \h  \* MERGEFORMAT </w:instrText>
            </w:r>
            <w:r w:rsidR="00422EA4">
              <w:fldChar w:fldCharType="separate"/>
            </w:r>
            <w:r w:rsidR="00C36B10">
              <w:rPr>
                <w:lang w:eastAsia="en-US"/>
              </w:rPr>
              <w:t>5.5</w:t>
            </w:r>
            <w:r w:rsidR="00422EA4">
              <w:fldChar w:fldCharType="end"/>
            </w:r>
            <w:r>
              <w:rPr>
                <w:lang w:eastAsia="en-US"/>
              </w:rPr>
              <w:t xml:space="preserve"> genauer erläutert. Die Funktion steht im Outlook ebenfalls zur Verfügung.</w:t>
            </w:r>
          </w:p>
        </w:tc>
      </w:tr>
      <w:tr w:rsidR="00361598" w14:paraId="0CAFE308" w14:textId="77777777" w:rsidTr="00C25E9B">
        <w:tc>
          <w:tcPr>
            <w:tcW w:w="2162" w:type="dxa"/>
            <w:shd w:val="clear" w:color="auto" w:fill="D9D9D9"/>
          </w:tcPr>
          <w:p w14:paraId="0D8DA598" w14:textId="77777777" w:rsidR="00361598" w:rsidRDefault="00361598" w:rsidP="00361598">
            <w:pPr>
              <w:spacing w:before="60" w:after="60"/>
              <w:jc w:val="both"/>
              <w:rPr>
                <w:lang w:eastAsia="en-US"/>
              </w:rPr>
            </w:pPr>
            <w:r>
              <w:rPr>
                <w:lang w:eastAsia="en-US"/>
              </w:rPr>
              <w:t>Ressourcenart</w:t>
            </w:r>
          </w:p>
        </w:tc>
        <w:tc>
          <w:tcPr>
            <w:tcW w:w="5826" w:type="dxa"/>
            <w:shd w:val="clear" w:color="auto" w:fill="D9D9D9"/>
          </w:tcPr>
          <w:p w14:paraId="0E166867" w14:textId="77777777" w:rsidR="00361598" w:rsidRDefault="00361598" w:rsidP="00686D88">
            <w:pPr>
              <w:spacing w:before="60"/>
              <w:rPr>
                <w:lang w:eastAsia="en-US"/>
              </w:rPr>
            </w:pPr>
            <w:r>
              <w:rPr>
                <w:lang w:eastAsia="en-US"/>
              </w:rPr>
              <w:t xml:space="preserve">Die Ressourcenart bestimmt, welche Ressourcen angezeigt werden sollen. Standardmässig wird in diesem Feld immer der Ressourcentyp </w:t>
            </w:r>
            <w:r w:rsidRPr="008D38F8">
              <w:rPr>
                <w:lang w:eastAsia="en-US"/>
              </w:rPr>
              <w:t>Raum</w:t>
            </w:r>
            <w:r>
              <w:rPr>
                <w:lang w:eastAsia="en-US"/>
              </w:rPr>
              <w:t xml:space="preserve"> dargestellt. Mittels des Dropdown Buttons kann die Ressourcenart eingestellt werden.</w:t>
            </w:r>
          </w:p>
        </w:tc>
      </w:tr>
      <w:tr w:rsidR="000308E9" w14:paraId="0191D4C9" w14:textId="77777777" w:rsidTr="00C25E9B">
        <w:tc>
          <w:tcPr>
            <w:tcW w:w="2162" w:type="dxa"/>
            <w:tcBorders>
              <w:top w:val="single" w:sz="8" w:space="0" w:color="FFFFFF"/>
              <w:left w:val="single" w:sz="8" w:space="0" w:color="FFFFFF"/>
              <w:bottom w:val="single" w:sz="8" w:space="0" w:color="FFFFFF"/>
              <w:right w:val="single" w:sz="8" w:space="0" w:color="FFFFFF"/>
            </w:tcBorders>
            <w:shd w:val="clear" w:color="auto" w:fill="D9D9D9"/>
          </w:tcPr>
          <w:p w14:paraId="52A55271" w14:textId="77777777" w:rsidR="000308E9" w:rsidRDefault="000308E9" w:rsidP="000308E9">
            <w:pPr>
              <w:spacing w:before="60" w:after="60"/>
              <w:jc w:val="both"/>
              <w:rPr>
                <w:lang w:eastAsia="en-US"/>
              </w:rPr>
            </w:pPr>
            <w:r>
              <w:rPr>
                <w:lang w:eastAsia="en-US"/>
              </w:rPr>
              <w:t>Datum / Zeit</w:t>
            </w:r>
          </w:p>
        </w:tc>
        <w:tc>
          <w:tcPr>
            <w:tcW w:w="5826" w:type="dxa"/>
            <w:tcBorders>
              <w:top w:val="single" w:sz="8" w:space="0" w:color="FFFFFF"/>
              <w:left w:val="single" w:sz="8" w:space="0" w:color="FFFFFF"/>
              <w:bottom w:val="single" w:sz="8" w:space="0" w:color="FFFFFF"/>
              <w:right w:val="single" w:sz="8" w:space="0" w:color="FFFFFF"/>
            </w:tcBorders>
            <w:shd w:val="clear" w:color="auto" w:fill="D9D9D9"/>
          </w:tcPr>
          <w:p w14:paraId="2B589D28" w14:textId="30D73E55" w:rsidR="000308E9" w:rsidRDefault="000308E9" w:rsidP="00F21F7B">
            <w:pPr>
              <w:spacing w:before="60"/>
              <w:rPr>
                <w:lang w:eastAsia="en-US"/>
              </w:rPr>
            </w:pPr>
            <w:r>
              <w:rPr>
                <w:lang w:eastAsia="en-US"/>
              </w:rPr>
              <w:t xml:space="preserve">Die Box mit Datum und Zeit ist standardmässig inaktiv und kann mittels der Checkbox </w:t>
            </w:r>
            <w:r w:rsidR="00F21F7B">
              <w:rPr>
                <w:lang w:eastAsia="en-US"/>
              </w:rPr>
              <w:t>aktiviert</w:t>
            </w:r>
            <w:r>
              <w:rPr>
                <w:lang w:eastAsia="en-US"/>
              </w:rPr>
              <w:t xml:space="preserve"> werden. Als Standard wird das aktuelle Datum sowie die aktuelle Zeit plus 1 Stunde gesetzt. Das Datum kann mittels Datumpicker einfach gewählt und die Zeit mi</w:t>
            </w:r>
            <w:r w:rsidR="00BE7197">
              <w:rPr>
                <w:lang w:eastAsia="en-US"/>
              </w:rPr>
              <w:t>ttels den Up- / D</w:t>
            </w:r>
            <w:r>
              <w:rPr>
                <w:lang w:eastAsia="en-US"/>
              </w:rPr>
              <w:t>own</w:t>
            </w:r>
            <w:r w:rsidR="00BE7197">
              <w:rPr>
                <w:lang w:eastAsia="en-US"/>
              </w:rPr>
              <w:t>-</w:t>
            </w:r>
            <w:r>
              <w:rPr>
                <w:lang w:eastAsia="en-US"/>
              </w:rPr>
              <w:t>Buttons eingestellt werden.</w:t>
            </w:r>
          </w:p>
        </w:tc>
      </w:tr>
      <w:tr w:rsidR="00DD0F16" w14:paraId="615143DA" w14:textId="77777777" w:rsidTr="00C25E9B">
        <w:tc>
          <w:tcPr>
            <w:tcW w:w="2162" w:type="dxa"/>
            <w:shd w:val="clear" w:color="auto" w:fill="D9D9D9"/>
          </w:tcPr>
          <w:p w14:paraId="529CE0E9" w14:textId="77777777" w:rsidR="00DD0F16" w:rsidRDefault="00DD0F16" w:rsidP="00F64C73">
            <w:pPr>
              <w:spacing w:before="60" w:after="60"/>
              <w:rPr>
                <w:lang w:eastAsia="en-US"/>
              </w:rPr>
            </w:pPr>
            <w:r>
              <w:rPr>
                <w:lang w:eastAsia="en-US"/>
              </w:rPr>
              <w:t>Standort</w:t>
            </w:r>
          </w:p>
        </w:tc>
        <w:tc>
          <w:tcPr>
            <w:tcW w:w="5826" w:type="dxa"/>
            <w:shd w:val="clear" w:color="auto" w:fill="D9D9D9"/>
          </w:tcPr>
          <w:p w14:paraId="676D25D5" w14:textId="77777777" w:rsidR="00DD0F16" w:rsidRDefault="00DD0F16" w:rsidP="00F64C73">
            <w:pPr>
              <w:spacing w:before="60"/>
              <w:rPr>
                <w:lang w:eastAsia="en-US"/>
              </w:rPr>
            </w:pPr>
            <w:r>
              <w:rPr>
                <w:lang w:eastAsia="en-US"/>
              </w:rPr>
              <w:t xml:space="preserve">Mittels des Standorts kann eingeschränkt werden, wo sich die Ressource geografisch befinden soll. Standardmässig wird hier der vom Benutzer eingestellte Standard-Standort angezeigt. Falls in diesem Feld nichts steht, wird global über alle Standorte gesucht. Mittels des Buttons „+“ kann der Standortbaum angezeigt und der entsprechende Standort ausgewählt werden. Falls der Standort bekannt ist, beispielsweise „VZA1“, kann dies im Textfeld eingegeben werden. </w:t>
            </w:r>
            <w:r w:rsidR="003F0D47">
              <w:rPr>
                <w:lang w:eastAsia="en-US"/>
              </w:rPr>
              <w:t>ROOMS</w:t>
            </w:r>
            <w:r>
              <w:rPr>
                <w:lang w:eastAsia="en-US"/>
              </w:rPr>
              <w:t xml:space="preserve"> schlägt dann direkt Standorte vor, welche auf diese Eingabe passen könnten.</w:t>
            </w:r>
          </w:p>
        </w:tc>
      </w:tr>
      <w:tr w:rsidR="00376C03" w14:paraId="5FA82C49" w14:textId="77777777" w:rsidTr="00C25E9B">
        <w:tc>
          <w:tcPr>
            <w:tcW w:w="2162" w:type="dxa"/>
            <w:shd w:val="clear" w:color="auto" w:fill="D9D9D9"/>
          </w:tcPr>
          <w:p w14:paraId="05A4FC7B" w14:textId="77777777" w:rsidR="00376C03" w:rsidRDefault="00376C03" w:rsidP="00F64C73">
            <w:pPr>
              <w:spacing w:before="60" w:after="60"/>
              <w:rPr>
                <w:lang w:eastAsia="en-US"/>
              </w:rPr>
            </w:pPr>
            <w:r>
              <w:rPr>
                <w:lang w:eastAsia="en-US"/>
              </w:rPr>
              <w:t>Erweiterte Kriterien</w:t>
            </w:r>
          </w:p>
        </w:tc>
        <w:tc>
          <w:tcPr>
            <w:tcW w:w="5826" w:type="dxa"/>
            <w:shd w:val="clear" w:color="auto" w:fill="D9D9D9"/>
          </w:tcPr>
          <w:p w14:paraId="2576BEF2" w14:textId="77777777" w:rsidR="00376C03" w:rsidRDefault="00376C03" w:rsidP="00F64C73">
            <w:pPr>
              <w:spacing w:before="60"/>
              <w:rPr>
                <w:lang w:eastAsia="en-US"/>
              </w:rPr>
            </w:pPr>
            <w:r>
              <w:rPr>
                <w:lang w:eastAsia="en-US"/>
              </w:rPr>
              <w:t>Ressourcen ID / Bezeichnung</w:t>
            </w:r>
          </w:p>
          <w:p w14:paraId="57880F99" w14:textId="468C9295" w:rsidR="00376C03" w:rsidRDefault="00376C03" w:rsidP="00F64C73">
            <w:pPr>
              <w:spacing w:before="60"/>
              <w:rPr>
                <w:lang w:eastAsia="en-US"/>
              </w:rPr>
            </w:pPr>
            <w:r>
              <w:rPr>
                <w:lang w:eastAsia="en-US"/>
              </w:rPr>
              <w:t xml:space="preserve">Durch Eingabe der Ressourcen ID (falls bekannt und vorhanden) oder der Bezeichnung der Ressource wie </w:t>
            </w:r>
            <w:r w:rsidR="00C36964">
              <w:rPr>
                <w:lang w:eastAsia="en-US"/>
              </w:rPr>
              <w:t>z.B.</w:t>
            </w:r>
            <w:r>
              <w:rPr>
                <w:lang w:eastAsia="en-US"/>
              </w:rPr>
              <w:t xml:space="preserve"> grosses Auditorium, kann die Suche weiter eingegrenzt werden.</w:t>
            </w:r>
          </w:p>
          <w:p w14:paraId="19CB3794" w14:textId="77777777" w:rsidR="00376C03" w:rsidRDefault="00376C03" w:rsidP="00F64C73">
            <w:pPr>
              <w:spacing w:before="60"/>
              <w:rPr>
                <w:lang w:eastAsia="en-US"/>
              </w:rPr>
            </w:pPr>
          </w:p>
          <w:p w14:paraId="241FD7D3" w14:textId="77777777" w:rsidR="00376C03" w:rsidRDefault="00376C03" w:rsidP="00F64C73">
            <w:pPr>
              <w:spacing w:before="60"/>
              <w:rPr>
                <w:lang w:eastAsia="en-US"/>
              </w:rPr>
            </w:pPr>
            <w:r>
              <w:rPr>
                <w:lang w:eastAsia="en-US"/>
              </w:rPr>
              <w:t>Dienstleistungen (Catering)</w:t>
            </w:r>
          </w:p>
          <w:p w14:paraId="74A76FD3" w14:textId="77777777" w:rsidR="00376C03" w:rsidRDefault="00376C03" w:rsidP="00376C03">
            <w:pPr>
              <w:spacing w:before="60"/>
              <w:rPr>
                <w:lang w:eastAsia="en-US"/>
              </w:rPr>
            </w:pPr>
            <w:r>
              <w:rPr>
                <w:lang w:eastAsia="en-US"/>
              </w:rPr>
              <w:t xml:space="preserve">Mittels Plus Symbol werden alle zur Verfügung stehenden Dienstleistungen für den eingetragenen Standort angezeigt. Diese können ausgewählt und mit Button </w:t>
            </w:r>
            <w:r w:rsidRPr="00C25E9B">
              <w:rPr>
                <w:lang w:eastAsia="en-US"/>
              </w:rPr>
              <w:t>„Hinzufügen“</w:t>
            </w:r>
            <w:r>
              <w:rPr>
                <w:lang w:eastAsia="en-US"/>
              </w:rPr>
              <w:t xml:space="preserve"> in die Suche übernommen werden. Wird aus der im Suchresultat angezeigten Ressource eine Reservation erzeugt, werden die vorher selektierten Dienstleistungen direkt übernommen. </w:t>
            </w:r>
          </w:p>
          <w:p w14:paraId="5679D801" w14:textId="77777777" w:rsidR="00376C03" w:rsidRDefault="00376C03" w:rsidP="00376C03">
            <w:pPr>
              <w:spacing w:before="60"/>
              <w:rPr>
                <w:lang w:eastAsia="en-US"/>
              </w:rPr>
            </w:pPr>
          </w:p>
          <w:p w14:paraId="1B607D00" w14:textId="77777777" w:rsidR="00376C03" w:rsidRDefault="00376C03" w:rsidP="00C25E9B">
            <w:pPr>
              <w:spacing w:before="60"/>
              <w:rPr>
                <w:lang w:eastAsia="en-US"/>
              </w:rPr>
            </w:pPr>
            <w:r>
              <w:rPr>
                <w:lang w:eastAsia="en-US"/>
              </w:rPr>
              <w:t xml:space="preserve">Das Suchkriterium ist nur im Menü </w:t>
            </w:r>
            <w:r w:rsidRPr="00600356">
              <w:rPr>
                <w:i/>
                <w:lang w:eastAsia="en-US"/>
              </w:rPr>
              <w:t>„Reservieren“</w:t>
            </w:r>
            <w:r>
              <w:rPr>
                <w:lang w:eastAsia="en-US"/>
              </w:rPr>
              <w:t xml:space="preserve"> sichtbar.</w:t>
            </w:r>
          </w:p>
        </w:tc>
      </w:tr>
      <w:tr w:rsidR="00DD0F16" w14:paraId="0EDA2729" w14:textId="77777777" w:rsidTr="00C25E9B">
        <w:tc>
          <w:tcPr>
            <w:tcW w:w="2162" w:type="dxa"/>
            <w:shd w:val="clear" w:color="auto" w:fill="D9D9D9"/>
          </w:tcPr>
          <w:p w14:paraId="51B7CAB4" w14:textId="77777777" w:rsidR="00DD0F16" w:rsidRDefault="00376C03" w:rsidP="00F64C73">
            <w:pPr>
              <w:spacing w:before="60" w:after="60"/>
              <w:rPr>
                <w:lang w:eastAsia="en-US"/>
              </w:rPr>
            </w:pPr>
            <w:r>
              <w:rPr>
                <w:lang w:eastAsia="en-US"/>
              </w:rPr>
              <w:t>Gliederungen</w:t>
            </w:r>
          </w:p>
        </w:tc>
        <w:tc>
          <w:tcPr>
            <w:tcW w:w="5826" w:type="dxa"/>
            <w:shd w:val="clear" w:color="auto" w:fill="D9D9D9"/>
          </w:tcPr>
          <w:p w14:paraId="12E84199" w14:textId="77777777" w:rsidR="00C25E9B" w:rsidRDefault="0058208A" w:rsidP="00C25E9B">
            <w:pPr>
              <w:spacing w:before="60" w:after="60"/>
              <w:rPr>
                <w:lang w:eastAsia="en-US"/>
              </w:rPr>
            </w:pPr>
            <w:r>
              <w:rPr>
                <w:lang w:eastAsia="en-US"/>
              </w:rPr>
              <w:t xml:space="preserve">Mit Hilfe von Gliederungen (Zusammenfassung bestimmter Attribute einer Ressource wie z.B. Raumtypen Sitzungszimmer, Schulungsraum, Kundenraum etc.) kann eine Eingrenzung der Suche zum Beispiel nach gewünschtem Equipment erfolgen. Die Auswahl wird mit Klick auf das </w:t>
            </w:r>
            <w:r w:rsidRPr="00B736F0">
              <w:rPr>
                <w:i/>
                <w:lang w:eastAsia="en-US"/>
              </w:rPr>
              <w:t>„Plus Symbol“</w:t>
            </w:r>
            <w:r>
              <w:rPr>
                <w:i/>
                <w:lang w:eastAsia="en-US"/>
              </w:rPr>
              <w:t xml:space="preserve"> </w:t>
            </w:r>
            <w:r w:rsidRPr="00C82E3E">
              <w:rPr>
                <w:lang w:eastAsia="en-US"/>
              </w:rPr>
              <w:t>getätigt</w:t>
            </w:r>
            <w:r>
              <w:rPr>
                <w:lang w:eastAsia="en-US"/>
              </w:rPr>
              <w:t xml:space="preserve">. Die Inhalte sind kundenspezifisch und </w:t>
            </w:r>
            <w:r>
              <w:rPr>
                <w:lang w:eastAsia="en-US"/>
              </w:rPr>
              <w:lastRenderedPageBreak/>
              <w:t>können im Bereich der Gliederungen in der Webapplikation durch berechtigte Personen verändert werden.</w:t>
            </w:r>
            <w:r w:rsidDel="00D830E5">
              <w:rPr>
                <w:lang w:eastAsia="en-US"/>
              </w:rPr>
              <w:t xml:space="preserve"> </w:t>
            </w:r>
          </w:p>
          <w:p w14:paraId="732934C4" w14:textId="77777777" w:rsidR="00DD0F16" w:rsidRDefault="0058208A" w:rsidP="00C25E9B">
            <w:pPr>
              <w:spacing w:before="60" w:after="60"/>
              <w:rPr>
                <w:lang w:eastAsia="en-US"/>
              </w:rPr>
            </w:pPr>
            <w:r>
              <w:rPr>
                <w:lang w:eastAsia="en-US"/>
              </w:rPr>
              <w:t xml:space="preserve">Sind keine Gliederungen erfasst, werden keine Gliederungen eingeblendet. </w:t>
            </w:r>
          </w:p>
        </w:tc>
      </w:tr>
      <w:tr w:rsidR="00376C03" w14:paraId="365FA4E6" w14:textId="77777777" w:rsidTr="00C25E9B">
        <w:tc>
          <w:tcPr>
            <w:tcW w:w="2162" w:type="dxa"/>
            <w:shd w:val="clear" w:color="auto" w:fill="D9D9D9"/>
          </w:tcPr>
          <w:p w14:paraId="621D0F5B" w14:textId="77777777" w:rsidR="00376C03" w:rsidDel="00376C03" w:rsidRDefault="00376C03" w:rsidP="00F64C73">
            <w:pPr>
              <w:spacing w:before="60" w:after="60"/>
              <w:rPr>
                <w:lang w:eastAsia="en-US"/>
              </w:rPr>
            </w:pPr>
            <w:r>
              <w:rPr>
                <w:lang w:eastAsia="en-US"/>
              </w:rPr>
              <w:lastRenderedPageBreak/>
              <w:t>Klassifikationen</w:t>
            </w:r>
          </w:p>
        </w:tc>
        <w:tc>
          <w:tcPr>
            <w:tcW w:w="5826" w:type="dxa"/>
            <w:shd w:val="clear" w:color="auto" w:fill="D9D9D9"/>
          </w:tcPr>
          <w:p w14:paraId="0FE3107F" w14:textId="77777777" w:rsidR="0059334F" w:rsidRDefault="00376C03" w:rsidP="00376C03">
            <w:pPr>
              <w:spacing w:before="60" w:after="60"/>
              <w:rPr>
                <w:lang w:eastAsia="en-US"/>
              </w:rPr>
            </w:pPr>
            <w:r>
              <w:rPr>
                <w:lang w:eastAsia="en-US"/>
              </w:rPr>
              <w:t>Mit Hilfe von Klassifikationen (Attribute zur spezifischen Kennzeichnung von Reservationen wie z.B. internes Meeting, Beratungsgespräch etc.) kann eine Eingrenzung der Suche nach Ressourcen, denen die gewünschten Klassifikationen zu Grunde liegen</w:t>
            </w:r>
            <w:r w:rsidR="00A532DA">
              <w:rPr>
                <w:lang w:eastAsia="en-US"/>
              </w:rPr>
              <w:t>,</w:t>
            </w:r>
            <w:r>
              <w:rPr>
                <w:lang w:eastAsia="en-US"/>
              </w:rPr>
              <w:t xml:space="preserve"> erfolgen. Die Auswahl wird mit Klick auf das </w:t>
            </w:r>
            <w:r w:rsidRPr="00B736F0">
              <w:rPr>
                <w:i/>
                <w:lang w:eastAsia="en-US"/>
              </w:rPr>
              <w:t>„Plus Symbol“</w:t>
            </w:r>
            <w:r>
              <w:rPr>
                <w:i/>
                <w:lang w:eastAsia="en-US"/>
              </w:rPr>
              <w:t xml:space="preserve"> </w:t>
            </w:r>
            <w:r w:rsidRPr="00C82E3E">
              <w:rPr>
                <w:lang w:eastAsia="en-US"/>
              </w:rPr>
              <w:t>vorgenommen</w:t>
            </w:r>
            <w:r>
              <w:rPr>
                <w:lang w:eastAsia="en-US"/>
              </w:rPr>
              <w:t>. Die Inhalte sind kundenspezifisch und können im Bereich der Klassifikation durch berechtigte Personen verändert werden.</w:t>
            </w:r>
            <w:r w:rsidR="0059334F">
              <w:rPr>
                <w:lang w:eastAsia="en-US"/>
              </w:rPr>
              <w:t xml:space="preserve"> </w:t>
            </w:r>
          </w:p>
          <w:p w14:paraId="14FC83F9" w14:textId="77777777" w:rsidR="00376C03" w:rsidDel="00376C03" w:rsidRDefault="00376C03" w:rsidP="00C25E9B">
            <w:pPr>
              <w:spacing w:before="60" w:after="60"/>
              <w:rPr>
                <w:lang w:eastAsia="en-US"/>
              </w:rPr>
            </w:pPr>
            <w:r>
              <w:rPr>
                <w:lang w:eastAsia="en-US"/>
              </w:rPr>
              <w:t>Sind keine Klassifikationen erfasst, werden keine Klassifikationen eingeblendet.</w:t>
            </w:r>
          </w:p>
        </w:tc>
      </w:tr>
    </w:tbl>
    <w:p w14:paraId="0E45E34D" w14:textId="77777777" w:rsidR="00DD0F16" w:rsidRDefault="00DD0F16" w:rsidP="00DD0F16">
      <w:pPr>
        <w:rPr>
          <w:lang w:eastAsia="en-US"/>
        </w:rPr>
      </w:pPr>
    </w:p>
    <w:p w14:paraId="2A2DA8FC" w14:textId="77777777" w:rsidR="00DD0F16" w:rsidRDefault="00DD0F16" w:rsidP="00DD0F16">
      <w:pPr>
        <w:rPr>
          <w:lang w:eastAsia="en-US"/>
        </w:rPr>
      </w:pPr>
      <w:r>
        <w:rPr>
          <w:lang w:eastAsia="en-US"/>
        </w:rPr>
        <w:t xml:space="preserve">Wenn die Kriterien gemäss den eigenen Wünschen und Präferenzen eingestellt sind, können mit dem Button </w:t>
      </w:r>
      <w:r w:rsidR="00C25E9B">
        <w:rPr>
          <w:lang w:eastAsia="en-US"/>
        </w:rPr>
        <w:t>„</w:t>
      </w:r>
      <w:r w:rsidRPr="00C25E9B">
        <w:rPr>
          <w:lang w:eastAsia="en-US"/>
        </w:rPr>
        <w:t>Finden</w:t>
      </w:r>
      <w:r w:rsidR="00C25E9B">
        <w:rPr>
          <w:lang w:eastAsia="en-US"/>
        </w:rPr>
        <w:t>“</w:t>
      </w:r>
      <w:r>
        <w:rPr>
          <w:lang w:eastAsia="en-US"/>
        </w:rPr>
        <w:t xml:space="preserve"> die Suchresultate im rechten Fensterbereich aktualisiert werden.</w:t>
      </w:r>
    </w:p>
    <w:p w14:paraId="34B8A53D" w14:textId="77777777" w:rsidR="00DD0F16" w:rsidRDefault="00DD0F16" w:rsidP="00DD0F16">
      <w:pPr>
        <w:rPr>
          <w:lang w:eastAsia="en-US"/>
        </w:rPr>
      </w:pPr>
    </w:p>
    <w:p w14:paraId="2AA7D8E6" w14:textId="77777777" w:rsidR="00DD0F16" w:rsidRDefault="00B868FA" w:rsidP="00DD0F16">
      <w:pPr>
        <w:rPr>
          <w:lang w:eastAsia="en-US"/>
        </w:rPr>
      </w:pPr>
      <w:r>
        <w:rPr>
          <w:noProof/>
          <w:lang w:val="en-US" w:eastAsia="en-US"/>
        </w:rPr>
        <mc:AlternateContent>
          <mc:Choice Requires="wps">
            <w:drawing>
              <wp:anchor distT="0" distB="0" distL="114300" distR="114300" simplePos="0" relativeHeight="251687936" behindDoc="0" locked="0" layoutInCell="1" allowOverlap="1" wp14:anchorId="65E6A32A" wp14:editId="5C0E7652">
                <wp:simplePos x="0" y="0"/>
                <wp:positionH relativeFrom="column">
                  <wp:posOffset>1568450</wp:posOffset>
                </wp:positionH>
                <wp:positionV relativeFrom="paragraph">
                  <wp:posOffset>504190</wp:posOffset>
                </wp:positionV>
                <wp:extent cx="543560" cy="1353820"/>
                <wp:effectExtent l="0" t="38100" r="66040" b="17780"/>
                <wp:wrapNone/>
                <wp:docPr id="104" name="Gerade Verbindung mit Pfeil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43560" cy="13538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F3A7C91" id="_x0000_t32" coordsize="21600,21600" o:spt="32" o:oned="t" path="m,l21600,21600e" filled="f">
                <v:path arrowok="t" fillok="f" o:connecttype="none"/>
                <o:lock v:ext="edit" shapetype="t"/>
              </v:shapetype>
              <v:shape id="Gerade Verbindung mit Pfeil 104" o:spid="_x0000_s1026" type="#_x0000_t32" style="position:absolute;margin-left:123.5pt;margin-top:39.7pt;width:42.8pt;height:106.6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" strokecolor="black [3040]">
                <v:stroke endarrow="open"/>
                <o:lock v:ext="edit" shapetype="f"/>
              </v:shape>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31DE0F7E" wp14:editId="2F05173C">
                <wp:simplePos x="0" y="0"/>
                <wp:positionH relativeFrom="column">
                  <wp:posOffset>1619885</wp:posOffset>
                </wp:positionH>
                <wp:positionV relativeFrom="paragraph">
                  <wp:posOffset>2332355</wp:posOffset>
                </wp:positionV>
                <wp:extent cx="491490" cy="715010"/>
                <wp:effectExtent l="0" t="38100" r="60960" b="27940"/>
                <wp:wrapNone/>
                <wp:docPr id="105" name="Gerade Verbindung mit Pfeil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91490" cy="7150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A47833" id="Gerade Verbindung mit Pfeil 105" o:spid="_x0000_s1026" type="#_x0000_t32" style="position:absolute;margin-left:127.55pt;margin-top:183.65pt;width:38.7pt;height:56.3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" strokecolor="black [3040]">
                <v:stroke endarrow="open"/>
                <o:lock v:ext="edit" shapetype="f"/>
              </v:shape>
            </w:pict>
          </mc:Fallback>
        </mc:AlternateContent>
      </w:r>
      <w:r>
        <w:rPr>
          <w:noProof/>
          <w:lang w:val="en-US" w:eastAsia="en-US"/>
        </w:rPr>
        <mc:AlternateContent>
          <mc:Choice Requires="wps">
            <w:drawing>
              <wp:anchor distT="0" distB="0" distL="114300" distR="114300" simplePos="0" relativeHeight="251700224" behindDoc="0" locked="0" layoutInCell="1" allowOverlap="1" wp14:anchorId="7159370E" wp14:editId="06A20143">
                <wp:simplePos x="0" y="0"/>
                <wp:positionH relativeFrom="column">
                  <wp:posOffset>1619885</wp:posOffset>
                </wp:positionH>
                <wp:positionV relativeFrom="paragraph">
                  <wp:posOffset>3169285</wp:posOffset>
                </wp:positionV>
                <wp:extent cx="491490" cy="387350"/>
                <wp:effectExtent l="0" t="38100" r="60960" b="31750"/>
                <wp:wrapNone/>
                <wp:docPr id="106" name="Gerade Verbindung mit Pfeil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91490" cy="3873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858678" id="Gerade Verbindung mit Pfeil 106" o:spid="_x0000_s1026" type="#_x0000_t32" style="position:absolute;margin-left:127.55pt;margin-top:249.55pt;width:38.7pt;height:30.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" strokecolor="black [3040]">
                <v:stroke endarrow="open"/>
                <o:lock v:ext="edit" shapetype="f"/>
              </v:shape>
            </w:pict>
          </mc:Fallback>
        </mc:AlternateContent>
      </w:r>
      <w:r w:rsidR="00A13E45">
        <w:rPr>
          <w:noProof/>
          <w:lang w:val="en-US" w:eastAsia="en-US"/>
        </w:rPr>
        <w:drawing>
          <wp:anchor distT="0" distB="0" distL="114300" distR="114300" simplePos="0" relativeHeight="251681792" behindDoc="1" locked="0" layoutInCell="1" allowOverlap="1" wp14:anchorId="10170D7B" wp14:editId="5F6CEC9E">
            <wp:simplePos x="0" y="0"/>
            <wp:positionH relativeFrom="column">
              <wp:posOffset>2111375</wp:posOffset>
            </wp:positionH>
            <wp:positionV relativeFrom="paragraph">
              <wp:posOffset>3111500</wp:posOffset>
            </wp:positionV>
            <wp:extent cx="1047115" cy="791845"/>
            <wp:effectExtent l="0" t="0" r="635" b="8255"/>
            <wp:wrapNone/>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ssifikationen.png"/>
                    <pic:cNvPicPr/>
                  </pic:nvPicPr>
                  <pic:blipFill>
                    <a:blip r:embed="rId47">
                      <a:extLst>
                        <a:ext uri="{28A0092B-C50C-407E-A947-70E740481C1C}">
                          <a14:useLocalDpi xmlns:a14="http://schemas.microsoft.com/office/drawing/2010/main" val="0"/>
                        </a:ext>
                      </a:extLst>
                    </a:blip>
                    <a:stretch>
                      <a:fillRect/>
                    </a:stretch>
                  </pic:blipFill>
                  <pic:spPr>
                    <a:xfrm>
                      <a:off x="0" y="0"/>
                      <a:ext cx="1047115" cy="791845"/>
                    </a:xfrm>
                    <a:prstGeom prst="rect">
                      <a:avLst/>
                    </a:prstGeom>
                  </pic:spPr>
                </pic:pic>
              </a:graphicData>
            </a:graphic>
          </wp:anchor>
        </w:drawing>
      </w:r>
      <w:r w:rsidR="00A13E45">
        <w:rPr>
          <w:noProof/>
          <w:lang w:val="en-US" w:eastAsia="en-US"/>
        </w:rPr>
        <w:drawing>
          <wp:anchor distT="0" distB="0" distL="114300" distR="114300" simplePos="0" relativeHeight="251675648" behindDoc="1" locked="0" layoutInCell="1" allowOverlap="1" wp14:anchorId="70BE476E" wp14:editId="4EC74597">
            <wp:simplePos x="0" y="0"/>
            <wp:positionH relativeFrom="column">
              <wp:posOffset>2111375</wp:posOffset>
            </wp:positionH>
            <wp:positionV relativeFrom="paragraph">
              <wp:posOffset>2184400</wp:posOffset>
            </wp:positionV>
            <wp:extent cx="1061720" cy="791845"/>
            <wp:effectExtent l="0" t="0" r="5080" b="8255"/>
            <wp:wrapNone/>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ipment.png"/>
                    <pic:cNvPicPr/>
                  </pic:nvPicPr>
                  <pic:blipFill>
                    <a:blip r:embed="rId48">
                      <a:extLst>
                        <a:ext uri="{28A0092B-C50C-407E-A947-70E740481C1C}">
                          <a14:useLocalDpi xmlns:a14="http://schemas.microsoft.com/office/drawing/2010/main" val="0"/>
                        </a:ext>
                      </a:extLst>
                    </a:blip>
                    <a:stretch>
                      <a:fillRect/>
                    </a:stretch>
                  </pic:blipFill>
                  <pic:spPr>
                    <a:xfrm>
                      <a:off x="0" y="0"/>
                      <a:ext cx="1061720" cy="791845"/>
                    </a:xfrm>
                    <a:prstGeom prst="rect">
                      <a:avLst/>
                    </a:prstGeom>
                  </pic:spPr>
                </pic:pic>
              </a:graphicData>
            </a:graphic>
          </wp:anchor>
        </w:drawing>
      </w:r>
      <w:r w:rsidR="00A13E45">
        <w:rPr>
          <w:noProof/>
          <w:lang w:val="en-US" w:eastAsia="en-US"/>
        </w:rPr>
        <w:drawing>
          <wp:anchor distT="0" distB="0" distL="114300" distR="114300" simplePos="0" relativeHeight="251669504" behindDoc="1" locked="0" layoutInCell="1" allowOverlap="1" wp14:anchorId="4DC58ACB" wp14:editId="2E6A7EE4">
            <wp:simplePos x="0" y="0"/>
            <wp:positionH relativeFrom="column">
              <wp:posOffset>2111375</wp:posOffset>
            </wp:positionH>
            <wp:positionV relativeFrom="paragraph">
              <wp:posOffset>355049</wp:posOffset>
            </wp:positionV>
            <wp:extent cx="1425575" cy="1547495"/>
            <wp:effectExtent l="0" t="0" r="3175" b="0"/>
            <wp:wrapNone/>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enstleistungen.png"/>
                    <pic:cNvPicPr/>
                  </pic:nvPicPr>
                  <pic:blipFill>
                    <a:blip r:embed="rId49">
                      <a:extLst>
                        <a:ext uri="{28A0092B-C50C-407E-A947-70E740481C1C}">
                          <a14:useLocalDpi xmlns:a14="http://schemas.microsoft.com/office/drawing/2010/main" val="0"/>
                        </a:ext>
                      </a:extLst>
                    </a:blip>
                    <a:stretch>
                      <a:fillRect/>
                    </a:stretch>
                  </pic:blipFill>
                  <pic:spPr>
                    <a:xfrm>
                      <a:off x="0" y="0"/>
                      <a:ext cx="1425575" cy="1547495"/>
                    </a:xfrm>
                    <a:prstGeom prst="rect">
                      <a:avLst/>
                    </a:prstGeom>
                  </pic:spPr>
                </pic:pic>
              </a:graphicData>
            </a:graphic>
          </wp:anchor>
        </w:drawing>
      </w:r>
      <w:r w:rsidR="00A13E45">
        <w:rPr>
          <w:noProof/>
          <w:lang w:val="en-US" w:eastAsia="en-US"/>
        </w:rPr>
        <w:drawing>
          <wp:inline distT="0" distB="0" distL="0" distR="0" wp14:anchorId="4692AEF2" wp14:editId="044E43A6">
            <wp:extent cx="1791142" cy="4104000"/>
            <wp:effectExtent l="0" t="0" r="0" b="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depanel Reservieren.png"/>
                    <pic:cNvPicPr/>
                  </pic:nvPicPr>
                  <pic:blipFill>
                    <a:blip r:embed="rId50">
                      <a:extLst>
                        <a:ext uri="{28A0092B-C50C-407E-A947-70E740481C1C}">
                          <a14:useLocalDpi xmlns:a14="http://schemas.microsoft.com/office/drawing/2010/main" val="0"/>
                        </a:ext>
                      </a:extLst>
                    </a:blip>
                    <a:stretch>
                      <a:fillRect/>
                    </a:stretch>
                  </pic:blipFill>
                  <pic:spPr>
                    <a:xfrm>
                      <a:off x="0" y="0"/>
                      <a:ext cx="1791142" cy="4104000"/>
                    </a:xfrm>
                    <a:prstGeom prst="rect">
                      <a:avLst/>
                    </a:prstGeom>
                  </pic:spPr>
                </pic:pic>
              </a:graphicData>
            </a:graphic>
          </wp:inline>
        </w:drawing>
      </w:r>
    </w:p>
    <w:p w14:paraId="0438AAD4" w14:textId="77777777" w:rsidR="00DD0F16" w:rsidRPr="002579B5" w:rsidRDefault="00DD0F16" w:rsidP="000D643D">
      <w:pPr>
        <w:rPr>
          <w:sz w:val="16"/>
          <w:szCs w:val="16"/>
        </w:rPr>
      </w:pPr>
      <w:bookmarkStart w:id="156" w:name="_Ref299348001"/>
      <w:bookmarkStart w:id="157" w:name="_Toc304552639"/>
      <w:bookmarkStart w:id="158" w:name="_Toc313360914"/>
      <w:bookmarkStart w:id="159" w:name="_Toc318295867"/>
      <w:bookmarkStart w:id="160" w:name="_Toc339545400"/>
      <w:r w:rsidRPr="002579B5">
        <w:rPr>
          <w:sz w:val="16"/>
          <w:szCs w:val="16"/>
        </w:rPr>
        <w:t xml:space="preserve">Abbildung </w:t>
      </w:r>
      <w:r w:rsidR="00833167" w:rsidRPr="002579B5">
        <w:rPr>
          <w:sz w:val="16"/>
          <w:szCs w:val="16"/>
        </w:rPr>
        <w:fldChar w:fldCharType="begin"/>
      </w:r>
      <w:r w:rsidR="00B50AD4" w:rsidRPr="002579B5">
        <w:rPr>
          <w:sz w:val="16"/>
          <w:szCs w:val="16"/>
        </w:rPr>
        <w:instrText xml:space="preserve"> SEQ Abbildung \* ARABIC </w:instrText>
      </w:r>
      <w:r w:rsidR="00833167" w:rsidRPr="002579B5">
        <w:rPr>
          <w:sz w:val="16"/>
          <w:szCs w:val="16"/>
        </w:rPr>
        <w:fldChar w:fldCharType="separate"/>
      </w:r>
      <w:r w:rsidR="00C36B10">
        <w:rPr>
          <w:noProof/>
          <w:sz w:val="16"/>
          <w:szCs w:val="16"/>
        </w:rPr>
        <w:t>28</w:t>
      </w:r>
      <w:r w:rsidR="00833167" w:rsidRPr="002579B5">
        <w:rPr>
          <w:sz w:val="16"/>
          <w:szCs w:val="16"/>
        </w:rPr>
        <w:fldChar w:fldCharType="end"/>
      </w:r>
      <w:bookmarkEnd w:id="156"/>
      <w:r w:rsidRPr="002579B5">
        <w:rPr>
          <w:sz w:val="16"/>
          <w:szCs w:val="16"/>
        </w:rPr>
        <w:t>: Das Sidepanel zur Kriterienauswahl</w:t>
      </w:r>
      <w:bookmarkEnd w:id="157"/>
      <w:bookmarkEnd w:id="158"/>
      <w:bookmarkEnd w:id="159"/>
      <w:bookmarkEnd w:id="160"/>
    </w:p>
    <w:p w14:paraId="0CFE2E22" w14:textId="77777777" w:rsidR="00DD0F16" w:rsidRDefault="00DD0F16" w:rsidP="00DD0F16"/>
    <w:p w14:paraId="0E3C7ACA" w14:textId="77777777" w:rsidR="00C25E9B" w:rsidRPr="00421C3C" w:rsidRDefault="00C25E9B" w:rsidP="00DD0F16"/>
    <w:p w14:paraId="413F3FD8" w14:textId="77777777" w:rsidR="00DD0F16"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rPr>
      </w:pPr>
      <w:r w:rsidRPr="00B219F1">
        <w:rPr>
          <w:b/>
          <w:color w:val="E36C0A" w:themeColor="accent6" w:themeShade="BF"/>
        </w:rPr>
        <w:t>Hinweis</w:t>
      </w:r>
      <w:r w:rsidRPr="00B219F1">
        <w:rPr>
          <w:color w:val="E36C0A" w:themeColor="accent6" w:themeShade="BF"/>
        </w:rPr>
        <w:t>:</w:t>
      </w:r>
    </w:p>
    <w:p w14:paraId="32811E9B" w14:textId="77777777" w:rsidR="00DD0F16" w:rsidRPr="00B219F1"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rPr>
      </w:pPr>
      <w:r w:rsidRPr="00B219F1">
        <w:rPr>
          <w:color w:val="E36C0A" w:themeColor="accent6" w:themeShade="BF"/>
        </w:rPr>
        <w:t>Mit dem Pfeil oben rechts kann das Sidepanel aus- und wieder eingeblendet werden. Damit kann die gesamte Seite der Arbeitsfläche zur Verfügung gestellt werden.</w:t>
      </w:r>
    </w:p>
    <w:p w14:paraId="1E7FF1AF" w14:textId="77777777" w:rsidR="00DD0F16" w:rsidRDefault="00DD0F16" w:rsidP="00DD0F16"/>
    <w:p w14:paraId="5F625B65" w14:textId="77777777" w:rsidR="00B04DD6" w:rsidRPr="00F61E9F" w:rsidRDefault="00B04DD6" w:rsidP="00DD0F16"/>
    <w:p w14:paraId="77434510" w14:textId="77777777" w:rsidR="00DD0F16" w:rsidRDefault="00DD0F16" w:rsidP="00A503AB">
      <w:pPr>
        <w:pStyle w:val="Heading4"/>
      </w:pPr>
      <w:bookmarkStart w:id="161" w:name="_Toc304552744"/>
      <w:bookmarkStart w:id="162" w:name="_Toc503363401"/>
      <w:proofErr w:type="spellStart"/>
      <w:r>
        <w:t>Suchresultat</w:t>
      </w:r>
      <w:bookmarkEnd w:id="161"/>
      <w:bookmarkEnd w:id="162"/>
      <w:proofErr w:type="spellEnd"/>
    </w:p>
    <w:p w14:paraId="6ABD676D" w14:textId="77777777" w:rsidR="00DD0F16" w:rsidRDefault="00DD0F16" w:rsidP="00DD0F16">
      <w:pPr>
        <w:rPr>
          <w:lang w:eastAsia="en-US"/>
        </w:rPr>
      </w:pPr>
      <w:r>
        <w:rPr>
          <w:lang w:eastAsia="en-US"/>
        </w:rPr>
        <w:t xml:space="preserve">Suchresultate werden in einer Listenform dargestellt. Mit einem Klick auf die Bezeichnung kann direkt auf die Detailreservation gewechselt werden. Diese wird in Kapitel </w:t>
      </w:r>
      <w:r w:rsidR="00833167">
        <w:rPr>
          <w:highlight w:val="yellow"/>
          <w:lang w:eastAsia="en-US"/>
        </w:rPr>
        <w:fldChar w:fldCharType="begin"/>
      </w:r>
      <w:r>
        <w:rPr>
          <w:lang w:eastAsia="en-US"/>
        </w:rPr>
        <w:instrText xml:space="preserve"> REF _Ref239156169 \r \h </w:instrText>
      </w:r>
      <w:r w:rsidR="00833167">
        <w:rPr>
          <w:highlight w:val="yellow"/>
          <w:lang w:eastAsia="en-US"/>
        </w:rPr>
      </w:r>
      <w:r w:rsidR="00833167">
        <w:rPr>
          <w:highlight w:val="yellow"/>
          <w:lang w:eastAsia="en-US"/>
        </w:rPr>
        <w:fldChar w:fldCharType="separate"/>
      </w:r>
      <w:r w:rsidR="00C36B10">
        <w:rPr>
          <w:lang w:eastAsia="en-US"/>
        </w:rPr>
        <w:t>6.5</w:t>
      </w:r>
      <w:r w:rsidR="00833167">
        <w:rPr>
          <w:highlight w:val="yellow"/>
          <w:lang w:eastAsia="en-US"/>
        </w:rPr>
        <w:fldChar w:fldCharType="end"/>
      </w:r>
      <w:r>
        <w:rPr>
          <w:lang w:eastAsia="en-US"/>
        </w:rPr>
        <w:t xml:space="preserve"> erläutert.</w:t>
      </w:r>
    </w:p>
    <w:p w14:paraId="7F35C119" w14:textId="77777777" w:rsidR="00DD0F16" w:rsidRDefault="00DD0F16" w:rsidP="00DD0F16">
      <w:pPr>
        <w:rPr>
          <w:lang w:eastAsia="en-US"/>
        </w:rPr>
      </w:pPr>
    </w:p>
    <w:p w14:paraId="4C3DC9A0" w14:textId="77777777" w:rsidR="00DD0F16" w:rsidRPr="00541BA6" w:rsidRDefault="00BD09BF" w:rsidP="00DD0F16">
      <w:pPr>
        <w:rPr>
          <w:lang w:eastAsia="en-US"/>
        </w:rPr>
      </w:pPr>
      <w:r>
        <w:rPr>
          <w:noProof/>
          <w:lang w:val="en-US" w:eastAsia="en-US"/>
        </w:rPr>
        <w:lastRenderedPageBreak/>
        <w:drawing>
          <wp:inline distT="0" distB="0" distL="0" distR="0" wp14:anchorId="4985E097" wp14:editId="3005DDEB">
            <wp:extent cx="4312800" cy="2229093"/>
            <wp:effectExtent l="0" t="0" r="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le Location Booking.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12800" cy="2229093"/>
                    </a:xfrm>
                    <a:prstGeom prst="rect">
                      <a:avLst/>
                    </a:prstGeom>
                  </pic:spPr>
                </pic:pic>
              </a:graphicData>
            </a:graphic>
          </wp:inline>
        </w:drawing>
      </w:r>
    </w:p>
    <w:p w14:paraId="796CEE8A" w14:textId="77777777" w:rsidR="00DD0F16" w:rsidRPr="002579B5" w:rsidRDefault="00DD0F16" w:rsidP="000D643D">
      <w:pPr>
        <w:rPr>
          <w:sz w:val="16"/>
          <w:szCs w:val="16"/>
        </w:rPr>
      </w:pPr>
      <w:bookmarkStart w:id="163" w:name="_Ref240796760"/>
      <w:bookmarkStart w:id="164" w:name="_Toc304552640"/>
      <w:bookmarkStart w:id="165" w:name="_Toc313360915"/>
      <w:bookmarkStart w:id="166" w:name="_Toc318295868"/>
      <w:bookmarkStart w:id="167" w:name="_Toc339545401"/>
      <w:r w:rsidRPr="002579B5">
        <w:rPr>
          <w:sz w:val="16"/>
          <w:szCs w:val="16"/>
        </w:rPr>
        <w:t xml:space="preserve">Abbildung </w:t>
      </w:r>
      <w:r w:rsidR="00833167" w:rsidRPr="002579B5">
        <w:rPr>
          <w:sz w:val="16"/>
          <w:szCs w:val="16"/>
        </w:rPr>
        <w:fldChar w:fldCharType="begin"/>
      </w:r>
      <w:r w:rsidR="00B50AD4" w:rsidRPr="002579B5">
        <w:rPr>
          <w:sz w:val="16"/>
          <w:szCs w:val="16"/>
        </w:rPr>
        <w:instrText xml:space="preserve"> SEQ Abbildung \* ARABIC </w:instrText>
      </w:r>
      <w:r w:rsidR="00833167" w:rsidRPr="002579B5">
        <w:rPr>
          <w:sz w:val="16"/>
          <w:szCs w:val="16"/>
        </w:rPr>
        <w:fldChar w:fldCharType="separate"/>
      </w:r>
      <w:r w:rsidR="00C36B10">
        <w:rPr>
          <w:noProof/>
          <w:sz w:val="16"/>
          <w:szCs w:val="16"/>
        </w:rPr>
        <w:t>29</w:t>
      </w:r>
      <w:r w:rsidR="00833167" w:rsidRPr="002579B5">
        <w:rPr>
          <w:sz w:val="16"/>
          <w:szCs w:val="16"/>
        </w:rPr>
        <w:fldChar w:fldCharType="end"/>
      </w:r>
      <w:bookmarkEnd w:id="163"/>
      <w:r w:rsidRPr="002579B5">
        <w:rPr>
          <w:sz w:val="16"/>
          <w:szCs w:val="16"/>
        </w:rPr>
        <w:t>: Die Suchresultate</w:t>
      </w:r>
      <w:bookmarkEnd w:id="164"/>
      <w:bookmarkEnd w:id="165"/>
      <w:bookmarkEnd w:id="166"/>
      <w:bookmarkEnd w:id="167"/>
    </w:p>
    <w:p w14:paraId="4AF96278" w14:textId="77777777" w:rsidR="00DD0F16" w:rsidRDefault="00DD0F16" w:rsidP="00DD0F16">
      <w:r>
        <w:t xml:space="preserve">Folgende Funktionen sind im Bereich </w:t>
      </w:r>
      <w:r w:rsidRPr="008D38F8">
        <w:rPr>
          <w:i/>
        </w:rPr>
        <w:t>Suchresultate</w:t>
      </w:r>
      <w:r>
        <w:t xml:space="preserve"> für das Buchen von Räumen vorhanden:</w:t>
      </w:r>
    </w:p>
    <w:p w14:paraId="5C436A90" w14:textId="77777777" w:rsidR="00DD0F16" w:rsidRDefault="00DD0F16" w:rsidP="00DD0F16"/>
    <w:p w14:paraId="215BEF68" w14:textId="77777777" w:rsidR="00DD0F16" w:rsidRPr="00B52BA1" w:rsidRDefault="009F2052" w:rsidP="005525C3">
      <w:pPr>
        <w:pStyle w:val="Caption"/>
      </w:pPr>
      <w:bookmarkStart w:id="168" w:name="_Toc304552708"/>
      <w:bookmarkStart w:id="169" w:name="_Toc313360983"/>
      <w:bookmarkStart w:id="170" w:name="_Toc339311214"/>
      <w:bookmarkStart w:id="171" w:name="_Toc339545500"/>
      <w:r w:rsidRPr="00B52BA1">
        <w:t xml:space="preserve">Tabelle </w:t>
      </w:r>
      <w:r w:rsidR="00833167" w:rsidRPr="00B52BA1">
        <w:fldChar w:fldCharType="begin"/>
      </w:r>
      <w:r w:rsidRPr="00B52BA1">
        <w:instrText xml:space="preserve"> SEQ Tabelle \* ARABIC </w:instrText>
      </w:r>
      <w:r w:rsidR="00833167" w:rsidRPr="00B52BA1">
        <w:fldChar w:fldCharType="separate"/>
      </w:r>
      <w:r w:rsidR="00C36B10">
        <w:rPr>
          <w:noProof/>
        </w:rPr>
        <w:t>6</w:t>
      </w:r>
      <w:r w:rsidR="00833167" w:rsidRPr="00B52BA1">
        <w:fldChar w:fldCharType="end"/>
      </w:r>
      <w:r w:rsidR="00DD0F16" w:rsidRPr="00B52BA1">
        <w:t>: Funktionen im Bereich der Suchresultate</w:t>
      </w:r>
      <w:bookmarkEnd w:id="168"/>
      <w:bookmarkEnd w:id="169"/>
      <w:bookmarkEnd w:id="170"/>
      <w:bookmarkEnd w:id="171"/>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093"/>
        <w:gridCol w:w="6154"/>
      </w:tblGrid>
      <w:tr w:rsidR="00DD0F16" w:rsidRPr="00661DAA" w14:paraId="73C14255" w14:textId="77777777" w:rsidTr="00F64C73">
        <w:tc>
          <w:tcPr>
            <w:tcW w:w="2093" w:type="dxa"/>
            <w:shd w:val="clear" w:color="auto" w:fill="004985"/>
          </w:tcPr>
          <w:p w14:paraId="5EFC1B22" w14:textId="77777777" w:rsidR="00DD0F16" w:rsidRPr="00661DAA" w:rsidRDefault="00DD0F16" w:rsidP="00F64C73">
            <w:pPr>
              <w:spacing w:before="60" w:after="60"/>
              <w:rPr>
                <w:b/>
                <w:color w:val="FFFFFF"/>
                <w:lang w:eastAsia="en-US"/>
              </w:rPr>
            </w:pPr>
            <w:r w:rsidRPr="00661DAA">
              <w:rPr>
                <w:b/>
                <w:color w:val="FFFFFF"/>
                <w:lang w:eastAsia="en-US"/>
              </w:rPr>
              <w:t>Feld</w:t>
            </w:r>
          </w:p>
        </w:tc>
        <w:tc>
          <w:tcPr>
            <w:tcW w:w="6154" w:type="dxa"/>
            <w:shd w:val="clear" w:color="auto" w:fill="004985"/>
          </w:tcPr>
          <w:p w14:paraId="08A9C398" w14:textId="77777777" w:rsidR="00DD0F16" w:rsidRPr="00661DAA" w:rsidRDefault="00DD0F16" w:rsidP="00F64C73">
            <w:pPr>
              <w:spacing w:before="60" w:after="60"/>
              <w:rPr>
                <w:b/>
                <w:color w:val="FFFFFF"/>
                <w:lang w:eastAsia="en-US"/>
              </w:rPr>
            </w:pPr>
            <w:r w:rsidRPr="00661DAA">
              <w:rPr>
                <w:b/>
                <w:color w:val="FFFFFF"/>
                <w:lang w:eastAsia="en-US"/>
              </w:rPr>
              <w:t>Funktion</w:t>
            </w:r>
          </w:p>
        </w:tc>
      </w:tr>
      <w:tr w:rsidR="00DD0F16" w14:paraId="2A638A62" w14:textId="77777777" w:rsidTr="00F64C73">
        <w:tc>
          <w:tcPr>
            <w:tcW w:w="2093" w:type="dxa"/>
            <w:shd w:val="clear" w:color="auto" w:fill="D9D9D9"/>
          </w:tcPr>
          <w:p w14:paraId="581AA5D9" w14:textId="77777777" w:rsidR="00DD0F16" w:rsidRDefault="00DD0F16" w:rsidP="00F64C73">
            <w:pPr>
              <w:spacing w:before="60" w:after="60"/>
              <w:rPr>
                <w:lang w:eastAsia="en-US"/>
              </w:rPr>
            </w:pPr>
            <w:r>
              <w:rPr>
                <w:lang w:eastAsia="en-US"/>
              </w:rPr>
              <w:t>Paging</w:t>
            </w:r>
          </w:p>
        </w:tc>
        <w:tc>
          <w:tcPr>
            <w:tcW w:w="6154" w:type="dxa"/>
            <w:shd w:val="clear" w:color="auto" w:fill="D9D9D9"/>
          </w:tcPr>
          <w:p w14:paraId="11595020" w14:textId="77777777" w:rsidR="00DD0F16" w:rsidRDefault="00DD0F16" w:rsidP="00C25E9B">
            <w:pPr>
              <w:spacing w:before="60"/>
              <w:rPr>
                <w:lang w:eastAsia="en-US"/>
              </w:rPr>
            </w:pPr>
            <w:r>
              <w:rPr>
                <w:lang w:eastAsia="en-US"/>
              </w:rPr>
              <w:t>Falls zu viele Suchresultate angezeigt werden, kann mit dem Paging auf die nächste, die vorherige oder eine beliebige Seite navigiert werden.</w:t>
            </w:r>
          </w:p>
        </w:tc>
      </w:tr>
      <w:tr w:rsidR="00DD0F16" w14:paraId="4C919A55" w14:textId="77777777" w:rsidTr="00F64C73">
        <w:tc>
          <w:tcPr>
            <w:tcW w:w="2093" w:type="dxa"/>
            <w:shd w:val="clear" w:color="auto" w:fill="D9D9D9"/>
          </w:tcPr>
          <w:p w14:paraId="47C09244" w14:textId="77777777" w:rsidR="00DD0F16" w:rsidRDefault="002A3C5D" w:rsidP="00F64C73">
            <w:pPr>
              <w:spacing w:before="60" w:after="60"/>
              <w:rPr>
                <w:lang w:eastAsia="en-US"/>
              </w:rPr>
            </w:pPr>
            <w:r>
              <w:rPr>
                <w:lang w:eastAsia="en-US"/>
              </w:rPr>
              <w:t xml:space="preserve">Icon </w:t>
            </w:r>
            <w:r w:rsidR="00DD0F16">
              <w:rPr>
                <w:lang w:eastAsia="en-US"/>
              </w:rPr>
              <w:t>Schnellreservation</w:t>
            </w:r>
          </w:p>
        </w:tc>
        <w:tc>
          <w:tcPr>
            <w:tcW w:w="6154" w:type="dxa"/>
            <w:shd w:val="clear" w:color="auto" w:fill="D9D9D9"/>
          </w:tcPr>
          <w:p w14:paraId="41B80B2D" w14:textId="3836A896" w:rsidR="00DD0F16" w:rsidRDefault="00DD0F16" w:rsidP="004A4CD7">
            <w:pPr>
              <w:spacing w:before="60"/>
              <w:rPr>
                <w:lang w:eastAsia="en-US"/>
              </w:rPr>
            </w:pPr>
            <w:r>
              <w:rPr>
                <w:lang w:eastAsia="en-US"/>
              </w:rPr>
              <w:t xml:space="preserve">Wie in </w:t>
            </w:r>
            <w:r w:rsidRPr="004A4CD7">
              <w:rPr>
                <w:szCs w:val="20"/>
                <w:lang w:eastAsia="en-US"/>
              </w:rPr>
              <w:t xml:space="preserve">der </w:t>
            </w:r>
            <w:r w:rsidR="004A4CD7" w:rsidRPr="004A4CD7">
              <w:rPr>
                <w:szCs w:val="20"/>
                <w:lang w:eastAsia="en-US"/>
              </w:rPr>
              <w:fldChar w:fldCharType="begin"/>
            </w:r>
            <w:r w:rsidR="004A4CD7" w:rsidRPr="004A4CD7">
              <w:rPr>
                <w:szCs w:val="20"/>
                <w:lang w:eastAsia="en-US"/>
              </w:rPr>
              <w:instrText xml:space="preserve"> REF _Ref240796760 \h </w:instrText>
            </w:r>
            <w:r w:rsidR="004A4CD7">
              <w:rPr>
                <w:szCs w:val="20"/>
                <w:lang w:eastAsia="en-US"/>
              </w:rPr>
              <w:instrText xml:space="preserve"> \* MERGEFORMAT </w:instrText>
            </w:r>
            <w:r w:rsidR="004A4CD7" w:rsidRPr="004A4CD7">
              <w:rPr>
                <w:szCs w:val="20"/>
                <w:lang w:eastAsia="en-US"/>
              </w:rPr>
            </w:r>
            <w:r w:rsidR="004A4CD7" w:rsidRPr="004A4CD7">
              <w:rPr>
                <w:szCs w:val="20"/>
                <w:lang w:eastAsia="en-US"/>
              </w:rPr>
              <w:fldChar w:fldCharType="separate"/>
            </w:r>
            <w:r w:rsidR="00C36B10" w:rsidRPr="00C36B10">
              <w:rPr>
                <w:szCs w:val="20"/>
              </w:rPr>
              <w:t xml:space="preserve">Abbildung </w:t>
            </w:r>
            <w:r w:rsidR="00C36B10" w:rsidRPr="00C36B10">
              <w:rPr>
                <w:noProof/>
                <w:szCs w:val="20"/>
              </w:rPr>
              <w:t>29</w:t>
            </w:r>
            <w:r w:rsidR="004A4CD7" w:rsidRPr="004A4CD7">
              <w:rPr>
                <w:szCs w:val="20"/>
                <w:lang w:eastAsia="en-US"/>
              </w:rPr>
              <w:fldChar w:fldCharType="end"/>
            </w:r>
            <w:r w:rsidRPr="004A4CD7">
              <w:rPr>
                <w:szCs w:val="20"/>
                <w:lang w:eastAsia="en-US"/>
              </w:rPr>
              <w:t xml:space="preserve"> ersichtlich</w:t>
            </w:r>
            <w:r>
              <w:rPr>
                <w:lang w:eastAsia="en-US"/>
              </w:rPr>
              <w:t xml:space="preserve"> ist, existiert vor jedem Suchresultat eine Checkbox. Damit können mehrere Räume </w:t>
            </w:r>
            <w:r w:rsidR="00BD09BF">
              <w:rPr>
                <w:lang w:eastAsia="en-US"/>
              </w:rPr>
              <w:t xml:space="preserve">zusammen oder einzeln </w:t>
            </w:r>
            <w:r>
              <w:rPr>
                <w:lang w:eastAsia="en-US"/>
              </w:rPr>
              <w:t>ausgewählt werden</w:t>
            </w:r>
            <w:r w:rsidR="005A2503">
              <w:rPr>
                <w:lang w:eastAsia="en-US"/>
              </w:rPr>
              <w:t>.</w:t>
            </w:r>
            <w:r w:rsidR="00F93C00">
              <w:rPr>
                <w:lang w:eastAsia="en-US"/>
              </w:rPr>
              <w:t xml:space="preserve"> </w:t>
            </w:r>
            <w:r w:rsidR="005A2503">
              <w:rPr>
                <w:lang w:eastAsia="en-US"/>
              </w:rPr>
              <w:t>M</w:t>
            </w:r>
            <w:r>
              <w:rPr>
                <w:lang w:eastAsia="en-US"/>
              </w:rPr>
              <w:t>ittels</w:t>
            </w:r>
            <w:r w:rsidR="00BD09BF">
              <w:rPr>
                <w:lang w:eastAsia="en-US"/>
              </w:rPr>
              <w:t xml:space="preserve"> Icon </w:t>
            </w:r>
            <w:r w:rsidR="00BD09BF" w:rsidRPr="00C25E9B">
              <w:rPr>
                <w:lang w:eastAsia="en-US"/>
              </w:rPr>
              <w:t>„Schnellreservation“</w:t>
            </w:r>
            <w:r w:rsidR="00C25E9B">
              <w:rPr>
                <w:lang w:eastAsia="en-US"/>
              </w:rPr>
              <w:t xml:space="preserve"> </w:t>
            </w:r>
            <w:r w:rsidRPr="00C25E9B">
              <w:rPr>
                <w:lang w:eastAsia="en-US"/>
              </w:rPr>
              <w:t>(</w:t>
            </w:r>
            <w:r>
              <w:rPr>
                <w:lang w:eastAsia="en-US"/>
              </w:rPr>
              <w:t xml:space="preserve">wird nur angezeigt, sofern der Benutzer über das Funktionsrecht </w:t>
            </w:r>
            <w:r w:rsidRPr="005460B6">
              <w:rPr>
                <w:i/>
                <w:lang w:eastAsia="en-US"/>
              </w:rPr>
              <w:t>„Darf Schnellreservation durchführen“</w:t>
            </w:r>
            <w:r>
              <w:rPr>
                <w:lang w:eastAsia="en-US"/>
              </w:rPr>
              <w:t xml:space="preserve"> verfügt)</w:t>
            </w:r>
            <w:r w:rsidR="005A2503">
              <w:rPr>
                <w:lang w:eastAsia="en-US"/>
              </w:rPr>
              <w:t xml:space="preserve"> wird direkt eine</w:t>
            </w:r>
            <w:r w:rsidR="00F93C00">
              <w:rPr>
                <w:lang w:eastAsia="en-US"/>
              </w:rPr>
              <w:t xml:space="preserve"> </w:t>
            </w:r>
            <w:r w:rsidR="005A2503">
              <w:rPr>
                <w:lang w:eastAsia="en-US"/>
              </w:rPr>
              <w:t>Einzelbuchung</w:t>
            </w:r>
            <w:r w:rsidR="00F93C00">
              <w:rPr>
                <w:lang w:eastAsia="en-US"/>
              </w:rPr>
              <w:t xml:space="preserve"> </w:t>
            </w:r>
            <w:r w:rsidR="005A2503">
              <w:rPr>
                <w:lang w:eastAsia="en-US"/>
              </w:rPr>
              <w:t>mit</w:t>
            </w:r>
            <w:r>
              <w:rPr>
                <w:lang w:eastAsia="en-US"/>
              </w:rPr>
              <w:t xml:space="preserve"> Standardtitel für diese Reservationen </w:t>
            </w:r>
            <w:r w:rsidR="005A2503">
              <w:rPr>
                <w:lang w:eastAsia="en-US"/>
              </w:rPr>
              <w:t>erstellt</w:t>
            </w:r>
            <w:r>
              <w:rPr>
                <w:lang w:eastAsia="en-US"/>
              </w:rPr>
              <w:t>. Die Ressourcen werden blockiert und können dann nachbearbeitet werden.</w:t>
            </w:r>
            <w:r w:rsidR="00BD09BF">
              <w:rPr>
                <w:lang w:eastAsia="en-US"/>
              </w:rPr>
              <w:t xml:space="preserve"> </w:t>
            </w:r>
          </w:p>
        </w:tc>
      </w:tr>
      <w:tr w:rsidR="002A3C5D" w14:paraId="7A37D80D" w14:textId="77777777" w:rsidTr="00F64C73">
        <w:tc>
          <w:tcPr>
            <w:tcW w:w="2093" w:type="dxa"/>
            <w:shd w:val="clear" w:color="auto" w:fill="D9D9D9"/>
          </w:tcPr>
          <w:p w14:paraId="08DA98AE" w14:textId="4C7F0ABC" w:rsidR="002A3C5D" w:rsidRDefault="00F93C00" w:rsidP="00F93C00">
            <w:pPr>
              <w:spacing w:before="60" w:after="60"/>
              <w:rPr>
                <w:lang w:eastAsia="en-US"/>
              </w:rPr>
            </w:pPr>
            <w:r>
              <w:rPr>
                <w:lang w:eastAsia="en-US"/>
              </w:rPr>
              <w:t xml:space="preserve">Anlass mit </w:t>
            </w:r>
            <w:r w:rsidR="002A3C5D">
              <w:rPr>
                <w:lang w:eastAsia="en-US"/>
              </w:rPr>
              <w:t xml:space="preserve">Schnellreservation </w:t>
            </w:r>
          </w:p>
        </w:tc>
        <w:tc>
          <w:tcPr>
            <w:tcW w:w="6154" w:type="dxa"/>
            <w:shd w:val="clear" w:color="auto" w:fill="D9D9D9"/>
          </w:tcPr>
          <w:p w14:paraId="452010F8" w14:textId="40CBAF8E" w:rsidR="002A3C5D" w:rsidRPr="00AB4B2F" w:rsidRDefault="005A2503" w:rsidP="00C25E9B">
            <w:pPr>
              <w:spacing w:before="60"/>
              <w:rPr>
                <w:lang w:eastAsia="en-US"/>
              </w:rPr>
            </w:pPr>
            <w:r>
              <w:rPr>
                <w:lang w:eastAsia="en-US"/>
              </w:rPr>
              <w:t>Werden</w:t>
            </w:r>
            <w:r w:rsidR="002A3C5D">
              <w:rPr>
                <w:lang w:eastAsia="en-US"/>
              </w:rPr>
              <w:t xml:space="preserve"> mehreren Ressourcen</w:t>
            </w:r>
            <w:r>
              <w:rPr>
                <w:lang w:eastAsia="en-US"/>
              </w:rPr>
              <w:t xml:space="preserve"> selektiert</w:t>
            </w:r>
            <w:r w:rsidR="002A3C5D">
              <w:rPr>
                <w:lang w:eastAsia="en-US"/>
              </w:rPr>
              <w:t xml:space="preserve"> können diese via Button </w:t>
            </w:r>
            <w:r w:rsidR="002A3C5D" w:rsidRPr="00C25E9B">
              <w:rPr>
                <w:lang w:eastAsia="en-US"/>
              </w:rPr>
              <w:t>„</w:t>
            </w:r>
            <w:r w:rsidR="00F93C00" w:rsidRPr="00C25E9B">
              <w:rPr>
                <w:lang w:eastAsia="en-US"/>
              </w:rPr>
              <w:t xml:space="preserve">Anlass mit </w:t>
            </w:r>
            <w:r w:rsidR="002A3C5D" w:rsidRPr="00C25E9B">
              <w:rPr>
                <w:lang w:eastAsia="en-US"/>
              </w:rPr>
              <w:t>Schnellreservation“</w:t>
            </w:r>
            <w:r w:rsidR="002A3C5D">
              <w:rPr>
                <w:i/>
                <w:lang w:eastAsia="en-US"/>
              </w:rPr>
              <w:t xml:space="preserve"> </w:t>
            </w:r>
            <w:r w:rsidR="00AB4B2F">
              <w:rPr>
                <w:lang w:eastAsia="en-US"/>
              </w:rPr>
              <w:t>zusammengefasst als Anlass gebucht werden.</w:t>
            </w:r>
            <w:r w:rsidR="00447A6D">
              <w:rPr>
                <w:lang w:eastAsia="en-US"/>
              </w:rPr>
              <w:t xml:space="preserve"> Erläuterungen zu den Anlässen finden Sie im Handbuch Anlassverwaltung.</w:t>
            </w:r>
          </w:p>
        </w:tc>
      </w:tr>
      <w:tr w:rsidR="00DD0F16" w14:paraId="16622D02" w14:textId="77777777" w:rsidTr="00F64C73">
        <w:tc>
          <w:tcPr>
            <w:tcW w:w="2093" w:type="dxa"/>
            <w:shd w:val="clear" w:color="auto" w:fill="D9D9D9"/>
          </w:tcPr>
          <w:p w14:paraId="4B686262" w14:textId="77777777" w:rsidR="00DD0F16" w:rsidRDefault="00DD0F16" w:rsidP="00F64C73">
            <w:pPr>
              <w:spacing w:before="60" w:after="60"/>
              <w:rPr>
                <w:lang w:eastAsia="en-US"/>
              </w:rPr>
            </w:pPr>
            <w:r>
              <w:rPr>
                <w:lang w:eastAsia="en-US"/>
              </w:rPr>
              <w:t>Detailreservation</w:t>
            </w:r>
          </w:p>
        </w:tc>
        <w:tc>
          <w:tcPr>
            <w:tcW w:w="6154" w:type="dxa"/>
            <w:shd w:val="clear" w:color="auto" w:fill="D9D9D9"/>
          </w:tcPr>
          <w:p w14:paraId="7E932696" w14:textId="611AAB95" w:rsidR="00DD0F16" w:rsidRDefault="00DD0F16" w:rsidP="00F64C73">
            <w:pPr>
              <w:spacing w:before="60"/>
              <w:rPr>
                <w:lang w:eastAsia="en-US"/>
              </w:rPr>
            </w:pPr>
            <w:r w:rsidRPr="008A039A">
              <w:rPr>
                <w:lang w:eastAsia="en-US"/>
              </w:rPr>
              <w:t xml:space="preserve">Ebenfalls in </w:t>
            </w:r>
            <w:r w:rsidRPr="004A4CD7">
              <w:rPr>
                <w:szCs w:val="20"/>
                <w:lang w:eastAsia="en-US"/>
              </w:rPr>
              <w:t xml:space="preserve">der </w:t>
            </w:r>
            <w:r w:rsidR="004A4CD7" w:rsidRPr="004A4CD7">
              <w:rPr>
                <w:szCs w:val="20"/>
                <w:lang w:eastAsia="en-US"/>
              </w:rPr>
              <w:fldChar w:fldCharType="begin"/>
            </w:r>
            <w:r w:rsidR="004A4CD7" w:rsidRPr="004A4CD7">
              <w:rPr>
                <w:szCs w:val="20"/>
                <w:lang w:eastAsia="en-US"/>
              </w:rPr>
              <w:instrText xml:space="preserve"> REF _Ref240796760 \h </w:instrText>
            </w:r>
            <w:r w:rsidR="004A4CD7">
              <w:rPr>
                <w:szCs w:val="20"/>
                <w:lang w:eastAsia="en-US"/>
              </w:rPr>
              <w:instrText xml:space="preserve"> \* MERGEFORMAT </w:instrText>
            </w:r>
            <w:r w:rsidR="004A4CD7" w:rsidRPr="004A4CD7">
              <w:rPr>
                <w:szCs w:val="20"/>
                <w:lang w:eastAsia="en-US"/>
              </w:rPr>
            </w:r>
            <w:r w:rsidR="004A4CD7" w:rsidRPr="004A4CD7">
              <w:rPr>
                <w:szCs w:val="20"/>
                <w:lang w:eastAsia="en-US"/>
              </w:rPr>
              <w:fldChar w:fldCharType="separate"/>
            </w:r>
            <w:r w:rsidR="00C36B10" w:rsidRPr="00C36B10">
              <w:rPr>
                <w:szCs w:val="20"/>
              </w:rPr>
              <w:t xml:space="preserve">Abbildung </w:t>
            </w:r>
            <w:r w:rsidR="00C36B10" w:rsidRPr="00C36B10">
              <w:rPr>
                <w:noProof/>
                <w:szCs w:val="20"/>
              </w:rPr>
              <w:t>29</w:t>
            </w:r>
            <w:r w:rsidR="004A4CD7" w:rsidRPr="004A4CD7">
              <w:rPr>
                <w:szCs w:val="20"/>
                <w:lang w:eastAsia="en-US"/>
              </w:rPr>
              <w:fldChar w:fldCharType="end"/>
            </w:r>
            <w:r w:rsidRPr="008A039A">
              <w:rPr>
                <w:lang w:eastAsia="en-US"/>
              </w:rPr>
              <w:t xml:space="preserve"> ersichtlich ist der Button </w:t>
            </w:r>
            <w:r w:rsidR="00C25E9B">
              <w:rPr>
                <w:lang w:eastAsia="en-US"/>
              </w:rPr>
              <w:t>„</w:t>
            </w:r>
            <w:r w:rsidRPr="00C25E9B">
              <w:rPr>
                <w:lang w:eastAsia="en-US"/>
              </w:rPr>
              <w:t>Detailreservation</w:t>
            </w:r>
            <w:r w:rsidR="00C25E9B">
              <w:rPr>
                <w:lang w:eastAsia="en-US"/>
              </w:rPr>
              <w:t>“</w:t>
            </w:r>
            <w:r w:rsidRPr="008A039A">
              <w:rPr>
                <w:lang w:eastAsia="en-US"/>
              </w:rPr>
              <w:t xml:space="preserve">, welcher dieselbe Funktion aufweist, wie der direkte Link auf die Ressource. Mit dem </w:t>
            </w:r>
            <w:r w:rsidR="00131262">
              <w:rPr>
                <w:lang w:eastAsia="en-US"/>
              </w:rPr>
              <w:t>A</w:t>
            </w:r>
            <w:r w:rsidRPr="008A039A">
              <w:rPr>
                <w:lang w:eastAsia="en-US"/>
              </w:rPr>
              <w:t>ktivieren der Checkbox einer Ressource und dem Klick auf diesen Button kann also eine Detailreservation vorgenommen werden.</w:t>
            </w:r>
          </w:p>
          <w:p w14:paraId="6E3C324A" w14:textId="77777777" w:rsidR="00DD0F16" w:rsidRPr="008A039A" w:rsidRDefault="00C25E9B" w:rsidP="00C25E9B">
            <w:pPr>
              <w:spacing w:before="60"/>
              <w:rPr>
                <w:lang w:eastAsia="en-US"/>
              </w:rPr>
            </w:pPr>
            <w:r>
              <w:rPr>
                <w:lang w:eastAsia="en-US"/>
              </w:rPr>
              <w:t xml:space="preserve">Der </w:t>
            </w:r>
            <w:r w:rsidR="00DD0F16">
              <w:rPr>
                <w:lang w:eastAsia="en-US"/>
              </w:rPr>
              <w:t>Button wird nur angezeigt, wenn genau eine Ressource selektiert wurde. Mehrfachselektion und Buchung ist nur über Schnellreservation möglich.</w:t>
            </w:r>
          </w:p>
        </w:tc>
      </w:tr>
      <w:tr w:rsidR="00DD0F16" w14:paraId="30762495" w14:textId="77777777" w:rsidTr="00F64C73">
        <w:tc>
          <w:tcPr>
            <w:tcW w:w="2093" w:type="dxa"/>
            <w:shd w:val="clear" w:color="auto" w:fill="D9D9D9"/>
          </w:tcPr>
          <w:p w14:paraId="4F655D66" w14:textId="77777777" w:rsidR="00DD0F16" w:rsidRDefault="00DD0F16" w:rsidP="00F64C73">
            <w:pPr>
              <w:spacing w:before="60" w:after="60"/>
              <w:rPr>
                <w:lang w:eastAsia="en-US"/>
              </w:rPr>
            </w:pPr>
            <w:r>
              <w:rPr>
                <w:lang w:eastAsia="en-US"/>
              </w:rPr>
              <w:t>Sortierung</w:t>
            </w:r>
          </w:p>
        </w:tc>
        <w:tc>
          <w:tcPr>
            <w:tcW w:w="6154" w:type="dxa"/>
            <w:shd w:val="clear" w:color="auto" w:fill="D9D9D9"/>
          </w:tcPr>
          <w:p w14:paraId="7EBCEA51" w14:textId="77777777" w:rsidR="00DD0F16" w:rsidRDefault="00DD0F16" w:rsidP="00D8298D">
            <w:pPr>
              <w:spacing w:before="60" w:after="60"/>
              <w:rPr>
                <w:lang w:eastAsia="en-US"/>
              </w:rPr>
            </w:pPr>
            <w:r>
              <w:rPr>
                <w:lang w:eastAsia="en-US"/>
              </w:rPr>
              <w:t xml:space="preserve">Falls der Titel einer Spalte einen Link aufweist, ist es möglich, mittels Klick auf diesen Link die Suchresultate nach diesem Kriterium zu sortieren. </w:t>
            </w:r>
          </w:p>
        </w:tc>
      </w:tr>
    </w:tbl>
    <w:p w14:paraId="5B5925D4" w14:textId="77777777" w:rsidR="00B04DD6" w:rsidRDefault="00B04DD6" w:rsidP="00DD0F16">
      <w:pPr>
        <w:rPr>
          <w:lang w:eastAsia="en-US"/>
        </w:rPr>
      </w:pPr>
    </w:p>
    <w:p w14:paraId="3929B07C" w14:textId="77777777" w:rsidR="00B04DD6" w:rsidRDefault="00B04DD6" w:rsidP="00DD0F16">
      <w:pPr>
        <w:rPr>
          <w:lang w:eastAsia="en-US"/>
        </w:rPr>
      </w:pPr>
    </w:p>
    <w:p w14:paraId="0F6445A3" w14:textId="77777777" w:rsidR="00B04DD6" w:rsidRPr="008D1171" w:rsidRDefault="00B04DD6" w:rsidP="00DD0F16">
      <w:pPr>
        <w:rPr>
          <w:lang w:eastAsia="en-US"/>
        </w:rPr>
      </w:pPr>
    </w:p>
    <w:p w14:paraId="65AEC6CB" w14:textId="77777777" w:rsidR="00DD0F16" w:rsidRDefault="00DD0F16" w:rsidP="00A503AB">
      <w:pPr>
        <w:pStyle w:val="Heading2"/>
      </w:pPr>
      <w:bookmarkStart w:id="172" w:name="_Ref240189947"/>
      <w:bookmarkStart w:id="173" w:name="_Toc304552745"/>
      <w:bookmarkStart w:id="174" w:name="_Toc503363402"/>
      <w:r>
        <w:t>Kalenderansicht</w:t>
      </w:r>
      <w:bookmarkEnd w:id="172"/>
      <w:bookmarkEnd w:id="173"/>
      <w:bookmarkEnd w:id="174"/>
    </w:p>
    <w:p w14:paraId="7D0D572C" w14:textId="77777777" w:rsidR="00DD0F16" w:rsidRDefault="00DD0F16" w:rsidP="00DD0F16">
      <w:pPr>
        <w:rPr>
          <w:lang w:eastAsia="en-US"/>
        </w:rPr>
      </w:pPr>
      <w:r>
        <w:rPr>
          <w:lang w:eastAsia="en-US"/>
        </w:rPr>
        <w:t xml:space="preserve">Mit dem Kalender in </w:t>
      </w:r>
      <w:r w:rsidR="003F0D47">
        <w:rPr>
          <w:lang w:eastAsia="en-US"/>
        </w:rPr>
        <w:t>ROOMS</w:t>
      </w:r>
      <w:r>
        <w:rPr>
          <w:lang w:eastAsia="en-US"/>
        </w:rPr>
        <w:t xml:space="preserve"> kann man sich sehr schnell einen Überblick über die Belegungssituation der Ressourcen verschaffen. Dazu stehen verschiedene Filter- und Ansichtsfunktionen zur Verfügung. Mit dem Mouse-Over über eine Ressourcenbezeichnung öffnet sich ein Tooltip, in dem zusätzliche Informationen der Ressource sichtbar sind, sofern diese hinterlegt wurden.</w:t>
      </w:r>
    </w:p>
    <w:p w14:paraId="03D635BD" w14:textId="77777777" w:rsidR="00DD0F16" w:rsidRDefault="00DD0F16" w:rsidP="00DD0F16">
      <w:pPr>
        <w:rPr>
          <w:lang w:eastAsia="en-US"/>
        </w:rPr>
      </w:pPr>
    </w:p>
    <w:p w14:paraId="4BD845C9" w14:textId="25A26DB0" w:rsidR="00DD0F16" w:rsidRPr="007A1EEB" w:rsidRDefault="00B04DD6" w:rsidP="00DD0F16">
      <w:pPr>
        <w:rPr>
          <w:lang w:eastAsia="en-US"/>
        </w:rPr>
      </w:pPr>
      <w:r>
        <w:rPr>
          <w:noProof/>
          <w:lang w:val="en-US" w:eastAsia="en-US"/>
        </w:rPr>
        <w:lastRenderedPageBreak/>
        <w:drawing>
          <wp:inline distT="0" distB="0" distL="0" distR="0" wp14:anchorId="494B2F92" wp14:editId="0EE7D9B4">
            <wp:extent cx="5149901" cy="3071766"/>
            <wp:effectExtent l="0" t="0" r="0" b="0"/>
            <wp:docPr id="86" name="Grafik 86" descr="C:\Users\ksc0267\Documents\Features 4.2\Print Screens\Deutsch\Abb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sc0267\Documents\Features 4.2\Print Screens\Deutsch\Abb3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57234" cy="3076140"/>
                    </a:xfrm>
                    <a:prstGeom prst="rect">
                      <a:avLst/>
                    </a:prstGeom>
                    <a:noFill/>
                    <a:ln>
                      <a:noFill/>
                    </a:ln>
                  </pic:spPr>
                </pic:pic>
              </a:graphicData>
            </a:graphic>
          </wp:inline>
        </w:drawing>
      </w:r>
    </w:p>
    <w:p w14:paraId="42FA1DB7" w14:textId="77777777" w:rsidR="00DD0F16" w:rsidRPr="00D8298D" w:rsidRDefault="00DD0F16" w:rsidP="000D643D">
      <w:pPr>
        <w:rPr>
          <w:szCs w:val="16"/>
        </w:rPr>
      </w:pPr>
      <w:bookmarkStart w:id="175" w:name="_Toc304552641"/>
      <w:bookmarkStart w:id="176" w:name="_Toc313360916"/>
      <w:bookmarkStart w:id="177" w:name="_Toc318295869"/>
      <w:bookmarkStart w:id="178" w:name="_Toc339545402"/>
      <w:r w:rsidRPr="002579B5">
        <w:rPr>
          <w:sz w:val="16"/>
          <w:szCs w:val="16"/>
        </w:rPr>
        <w:t xml:space="preserve">Abbildung </w:t>
      </w:r>
      <w:r w:rsidR="00833167" w:rsidRPr="002579B5">
        <w:rPr>
          <w:sz w:val="16"/>
          <w:szCs w:val="16"/>
        </w:rPr>
        <w:fldChar w:fldCharType="begin"/>
      </w:r>
      <w:r w:rsidR="00B50AD4" w:rsidRPr="002579B5">
        <w:rPr>
          <w:sz w:val="16"/>
          <w:szCs w:val="16"/>
        </w:rPr>
        <w:instrText xml:space="preserve"> SEQ Abbildung \* ARABIC </w:instrText>
      </w:r>
      <w:r w:rsidR="00833167" w:rsidRPr="002579B5">
        <w:rPr>
          <w:sz w:val="16"/>
          <w:szCs w:val="16"/>
        </w:rPr>
        <w:fldChar w:fldCharType="separate"/>
      </w:r>
      <w:r w:rsidR="00C36B10">
        <w:rPr>
          <w:noProof/>
          <w:sz w:val="16"/>
          <w:szCs w:val="16"/>
        </w:rPr>
        <w:t>30</w:t>
      </w:r>
      <w:r w:rsidR="00833167" w:rsidRPr="002579B5">
        <w:rPr>
          <w:sz w:val="16"/>
          <w:szCs w:val="16"/>
        </w:rPr>
        <w:fldChar w:fldCharType="end"/>
      </w:r>
      <w:r w:rsidRPr="002579B5">
        <w:rPr>
          <w:sz w:val="16"/>
          <w:szCs w:val="16"/>
        </w:rPr>
        <w:t>: Das Fenster für die Kalenderansicht</w:t>
      </w:r>
      <w:r w:rsidRPr="00D8298D">
        <w:rPr>
          <w:szCs w:val="16"/>
        </w:rPr>
        <w:t>.</w:t>
      </w:r>
      <w:bookmarkEnd w:id="175"/>
      <w:bookmarkEnd w:id="176"/>
      <w:bookmarkEnd w:id="177"/>
      <w:bookmarkEnd w:id="178"/>
    </w:p>
    <w:p w14:paraId="1052CC53" w14:textId="77777777" w:rsidR="00DD0F16" w:rsidRDefault="00DD0F16" w:rsidP="00DD0F16">
      <w:pPr>
        <w:rPr>
          <w:lang w:eastAsia="en-US"/>
        </w:rPr>
      </w:pPr>
    </w:p>
    <w:p w14:paraId="537553A2" w14:textId="6551F1CD" w:rsidR="00DD0F16" w:rsidRDefault="00DD0F16" w:rsidP="00DD0F16">
      <w:pPr>
        <w:rPr>
          <w:lang w:eastAsia="en-US"/>
        </w:rPr>
      </w:pPr>
      <w:r>
        <w:rPr>
          <w:lang w:eastAsia="en-US"/>
        </w:rPr>
        <w:t>Im Bereich Kalenderfilter (Sidepanel) kann eingestellt werden, welche Räume angezeigt werden sollen. Im Anzeigebereich des Kalenders können neue Buchungen getätigt, bestehende verschoben und das Datum gewählt werden.</w:t>
      </w:r>
      <w:r w:rsidRPr="00105398">
        <w:rPr>
          <w:color w:val="FF0000"/>
          <w:lang w:eastAsia="en-US"/>
        </w:rPr>
        <w:t xml:space="preserve"> </w:t>
      </w:r>
      <w:r>
        <w:rPr>
          <w:lang w:eastAsia="en-US"/>
        </w:rPr>
        <w:t>Des Weiteren stehen neben der Tagesansicht auch jeweils eine Ansicht für die Arbeitswoche</w:t>
      </w:r>
      <w:r w:rsidR="00C92B49">
        <w:rPr>
          <w:lang w:eastAsia="en-US"/>
        </w:rPr>
        <w:t>,</w:t>
      </w:r>
      <w:r>
        <w:rPr>
          <w:lang w:eastAsia="en-US"/>
        </w:rPr>
        <w:t xml:space="preserve"> die ganze Woche</w:t>
      </w:r>
      <w:r w:rsidR="00C92B49">
        <w:rPr>
          <w:lang w:eastAsia="en-US"/>
        </w:rPr>
        <w:t xml:space="preserve"> sowie den Monat</w:t>
      </w:r>
      <w:r>
        <w:rPr>
          <w:lang w:eastAsia="en-US"/>
        </w:rPr>
        <w:t xml:space="preserve"> zur Verfügung. Darüber hinaus können die präferierten Einstellungen für die Kalenderfilter auch als </w:t>
      </w:r>
      <w:r w:rsidRPr="008D38F8">
        <w:rPr>
          <w:i/>
          <w:lang w:eastAsia="en-US"/>
        </w:rPr>
        <w:t>Mein Kalender</w:t>
      </w:r>
      <w:r>
        <w:rPr>
          <w:lang w:eastAsia="en-US"/>
        </w:rPr>
        <w:t xml:space="preserve"> gespeichert werden. Die Reservationen bei dem der Benutzer der Organisator ist (eigene Reservation), werden mit Hilfe eines Balkens </w:t>
      </w:r>
      <w:r w:rsidR="00131262">
        <w:rPr>
          <w:lang w:eastAsia="en-US"/>
        </w:rPr>
        <w:t>in gewünschter Farbe (vergl.</w:t>
      </w:r>
      <w:r w:rsidR="00F7399E">
        <w:rPr>
          <w:lang w:eastAsia="en-US"/>
        </w:rPr>
        <w:t xml:space="preserve"> </w:t>
      </w:r>
      <w:r w:rsidR="00796F57">
        <w:rPr>
          <w:lang w:eastAsia="en-US"/>
        </w:rPr>
        <w:t>i</w:t>
      </w:r>
      <w:r w:rsidR="00F7399E">
        <w:rPr>
          <w:lang w:eastAsia="en-US"/>
        </w:rPr>
        <w:t xml:space="preserve">m Kapitel </w:t>
      </w:r>
      <w:r w:rsidR="00F7399E">
        <w:rPr>
          <w:lang w:eastAsia="en-US"/>
        </w:rPr>
        <w:fldChar w:fldCharType="begin"/>
      </w:r>
      <w:r w:rsidR="00F7399E">
        <w:rPr>
          <w:lang w:eastAsia="en-US"/>
        </w:rPr>
        <w:instrText xml:space="preserve"> REF _Ref339529823 \w \h </w:instrText>
      </w:r>
      <w:r w:rsidR="00F7399E">
        <w:rPr>
          <w:lang w:eastAsia="en-US"/>
        </w:rPr>
      </w:r>
      <w:r w:rsidR="00F7399E">
        <w:rPr>
          <w:lang w:eastAsia="en-US"/>
        </w:rPr>
        <w:fldChar w:fldCharType="separate"/>
      </w:r>
      <w:r w:rsidR="00C36B10">
        <w:rPr>
          <w:lang w:eastAsia="en-US"/>
        </w:rPr>
        <w:t>5.2</w:t>
      </w:r>
      <w:r w:rsidR="00F7399E">
        <w:rPr>
          <w:lang w:eastAsia="en-US"/>
        </w:rPr>
        <w:fldChar w:fldCharType="end"/>
      </w:r>
      <w:r w:rsidR="00F7399E">
        <w:rPr>
          <w:lang w:eastAsia="en-US"/>
        </w:rPr>
        <w:t xml:space="preserve"> </w:t>
      </w:r>
      <w:r w:rsidR="00131262">
        <w:rPr>
          <w:lang w:eastAsia="en-US"/>
        </w:rPr>
        <w:t xml:space="preserve">den Punkt </w:t>
      </w:r>
      <w:r w:rsidR="00833167" w:rsidRPr="00F7399E">
        <w:rPr>
          <w:i/>
          <w:lang w:eastAsia="en-US"/>
        </w:rPr>
        <w:t>„</w:t>
      </w:r>
      <w:r w:rsidR="00131262">
        <w:rPr>
          <w:i/>
          <w:lang w:eastAsia="en-US"/>
        </w:rPr>
        <w:t>Farbe für e</w:t>
      </w:r>
      <w:r w:rsidR="00833167" w:rsidRPr="00F7399E">
        <w:rPr>
          <w:i/>
          <w:lang w:eastAsia="en-US"/>
        </w:rPr>
        <w:t>igen</w:t>
      </w:r>
      <w:r w:rsidR="00131262" w:rsidRPr="00131262">
        <w:rPr>
          <w:i/>
          <w:lang w:eastAsia="en-US"/>
        </w:rPr>
        <w:t>e Buchungen</w:t>
      </w:r>
      <w:r w:rsidR="00131262">
        <w:rPr>
          <w:i/>
          <w:lang w:eastAsia="en-US"/>
        </w:rPr>
        <w:t>“)</w:t>
      </w:r>
      <w:r w:rsidR="00131262">
        <w:rPr>
          <w:lang w:eastAsia="en-US"/>
        </w:rPr>
        <w:t xml:space="preserve"> </w:t>
      </w:r>
      <w:r>
        <w:rPr>
          <w:lang w:eastAsia="en-US"/>
        </w:rPr>
        <w:t>oberhalb der Buchung markiert.</w:t>
      </w:r>
    </w:p>
    <w:p w14:paraId="571652A1" w14:textId="77777777" w:rsidR="00DD0F16" w:rsidRDefault="00DD0F16" w:rsidP="00DD0F16">
      <w:pPr>
        <w:rPr>
          <w:lang w:eastAsia="en-US"/>
        </w:rPr>
      </w:pPr>
    </w:p>
    <w:p w14:paraId="0E6CD018" w14:textId="77777777" w:rsidR="00DD0F16" w:rsidRDefault="00DD0F16" w:rsidP="00DD0F16">
      <w:pPr>
        <w:rPr>
          <w:bCs/>
          <w:iCs/>
          <w:lang w:eastAsia="en-US"/>
        </w:rPr>
      </w:pPr>
    </w:p>
    <w:p w14:paraId="7F77E7E1" w14:textId="77777777" w:rsidR="00DD0F16" w:rsidRPr="00D0637F" w:rsidRDefault="00DD0F16" w:rsidP="00A503AB">
      <w:pPr>
        <w:pStyle w:val="Heading3"/>
      </w:pPr>
      <w:bookmarkStart w:id="179" w:name="_Toc304552746"/>
      <w:bookmarkStart w:id="180" w:name="_Toc503363403"/>
      <w:r w:rsidRPr="00D0637F">
        <w:t>Kalenderfilter</w:t>
      </w:r>
      <w:bookmarkEnd w:id="179"/>
      <w:bookmarkEnd w:id="180"/>
    </w:p>
    <w:p w14:paraId="3607A7A9" w14:textId="77777777" w:rsidR="00DD0F16" w:rsidRDefault="00DD0F16" w:rsidP="00DD0F16">
      <w:pPr>
        <w:rPr>
          <w:lang w:eastAsia="en-US"/>
        </w:rPr>
      </w:pPr>
      <w:r>
        <w:rPr>
          <w:lang w:eastAsia="en-US"/>
        </w:rPr>
        <w:t xml:space="preserve">Im Kalenderfilter kann eingegrenzt werden, welche Ressourcen im Kalender dargestellt werden sollen. Dabei können </w:t>
      </w:r>
      <w:r w:rsidR="00D8298D">
        <w:rPr>
          <w:lang w:eastAsia="en-US"/>
        </w:rPr>
        <w:t>folgende</w:t>
      </w:r>
      <w:r>
        <w:rPr>
          <w:lang w:eastAsia="en-US"/>
        </w:rPr>
        <w:t xml:space="preserve"> Ei</w:t>
      </w:r>
      <w:r w:rsidR="00D8298D">
        <w:rPr>
          <w:lang w:eastAsia="en-US"/>
        </w:rPr>
        <w:t>nstellungen durchgeführt werden:</w:t>
      </w:r>
    </w:p>
    <w:p w14:paraId="5EB7E139" w14:textId="77777777" w:rsidR="00DD0F16" w:rsidRPr="00D71036" w:rsidRDefault="00DD0F16" w:rsidP="00DD0F16">
      <w:pPr>
        <w:rPr>
          <w:color w:val="000000" w:themeColor="text1"/>
          <w:sz w:val="16"/>
          <w:szCs w:val="16"/>
          <w:lang w:eastAsia="en-US"/>
        </w:rPr>
      </w:pPr>
    </w:p>
    <w:p w14:paraId="4F4837F3" w14:textId="77777777" w:rsidR="00DD0F16" w:rsidRPr="00D71036" w:rsidRDefault="009F2052" w:rsidP="005525C3">
      <w:pPr>
        <w:pStyle w:val="Caption"/>
      </w:pPr>
      <w:bookmarkStart w:id="181" w:name="_Toc304552709"/>
      <w:bookmarkStart w:id="182" w:name="_Toc313360984"/>
      <w:bookmarkStart w:id="183" w:name="_Toc339311215"/>
      <w:bookmarkStart w:id="184" w:name="_Toc339545501"/>
      <w:r w:rsidRPr="00D71036">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7</w:t>
      </w:r>
      <w:r w:rsidR="00833167" w:rsidRPr="00D71036">
        <w:fldChar w:fldCharType="end"/>
      </w:r>
      <w:r w:rsidR="00DD0F16" w:rsidRPr="00D71036">
        <w:t>: Suchkriterien des Kalenderfilters</w:t>
      </w:r>
      <w:bookmarkEnd w:id="181"/>
      <w:bookmarkEnd w:id="182"/>
      <w:bookmarkEnd w:id="183"/>
      <w:bookmarkEnd w:id="184"/>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072"/>
        <w:gridCol w:w="5916"/>
      </w:tblGrid>
      <w:tr w:rsidR="00DD0F16" w:rsidRPr="00661DAA" w14:paraId="4D50EFF6" w14:textId="77777777" w:rsidTr="00361598">
        <w:tc>
          <w:tcPr>
            <w:tcW w:w="2072" w:type="dxa"/>
            <w:shd w:val="clear" w:color="auto" w:fill="004985"/>
          </w:tcPr>
          <w:p w14:paraId="209742DD" w14:textId="77777777" w:rsidR="00DD0F16" w:rsidRPr="00661DAA" w:rsidRDefault="00DD0F16" w:rsidP="00F64C73">
            <w:pPr>
              <w:spacing w:before="60" w:after="60"/>
              <w:rPr>
                <w:b/>
                <w:color w:val="FFFFFF"/>
                <w:lang w:eastAsia="en-US"/>
              </w:rPr>
            </w:pPr>
            <w:r w:rsidRPr="00661DAA">
              <w:rPr>
                <w:b/>
                <w:color w:val="FFFFFF"/>
                <w:lang w:eastAsia="en-US"/>
              </w:rPr>
              <w:t>Feld</w:t>
            </w:r>
          </w:p>
        </w:tc>
        <w:tc>
          <w:tcPr>
            <w:tcW w:w="5916" w:type="dxa"/>
            <w:shd w:val="clear" w:color="auto" w:fill="004985"/>
          </w:tcPr>
          <w:p w14:paraId="65ECED1A" w14:textId="77777777" w:rsidR="00DD0F16" w:rsidRPr="00661DAA" w:rsidRDefault="00DD0F16" w:rsidP="00F64C73">
            <w:pPr>
              <w:spacing w:before="60" w:after="60"/>
              <w:rPr>
                <w:b/>
                <w:color w:val="FFFFFF"/>
                <w:lang w:eastAsia="en-US"/>
              </w:rPr>
            </w:pPr>
            <w:r w:rsidRPr="00661DAA">
              <w:rPr>
                <w:b/>
                <w:color w:val="FFFFFF"/>
                <w:lang w:eastAsia="en-US"/>
              </w:rPr>
              <w:t>Funktion</w:t>
            </w:r>
          </w:p>
        </w:tc>
      </w:tr>
      <w:tr w:rsidR="00361598" w14:paraId="44187D1A" w14:textId="77777777" w:rsidTr="006F6EE4">
        <w:tc>
          <w:tcPr>
            <w:tcW w:w="2072" w:type="dxa"/>
            <w:shd w:val="clear" w:color="auto" w:fill="D9D9D9"/>
          </w:tcPr>
          <w:p w14:paraId="35129153" w14:textId="77777777" w:rsidR="00361598" w:rsidRDefault="00361598" w:rsidP="006F6EE4">
            <w:pPr>
              <w:spacing w:before="60" w:after="60"/>
              <w:rPr>
                <w:lang w:eastAsia="en-US"/>
              </w:rPr>
            </w:pPr>
            <w:r>
              <w:rPr>
                <w:lang w:eastAsia="en-US"/>
              </w:rPr>
              <w:t>Gespeicherte Listen</w:t>
            </w:r>
          </w:p>
        </w:tc>
        <w:tc>
          <w:tcPr>
            <w:tcW w:w="5916" w:type="dxa"/>
            <w:shd w:val="clear" w:color="auto" w:fill="D9D9D9"/>
          </w:tcPr>
          <w:p w14:paraId="245DF8A4" w14:textId="77777777" w:rsidR="00361598" w:rsidRDefault="00361598" w:rsidP="00D8298D">
            <w:pPr>
              <w:rPr>
                <w:lang w:eastAsia="en-US"/>
              </w:rPr>
            </w:pPr>
            <w:r>
              <w:rPr>
                <w:lang w:eastAsia="en-US"/>
              </w:rPr>
              <w:t xml:space="preserve">Eingetragene Suchkriterien können für eine Wiederverwendung gespeichert werden. Durch Klick des Diskettensymbols und Eingabe einer Bezeichnung wird die aktuelle Listenkonfiguration gespeichert. Zudem wird die Liste bei jedem Laden dieser Ansicht als Standard erscheinen, sofern die Checkbox </w:t>
            </w:r>
            <w:r w:rsidRPr="00D8298D">
              <w:rPr>
                <w:lang w:eastAsia="en-US"/>
              </w:rPr>
              <w:t>„Favorit“</w:t>
            </w:r>
            <w:r>
              <w:rPr>
                <w:lang w:eastAsia="en-US"/>
              </w:rPr>
              <w:t xml:space="preserve"> unter dem Diskettensymbol selektiert ist. Diese Listen können in den persönlichen Einstellungen wieder entfernt werden. Dies wird in Kapitel </w:t>
            </w:r>
            <w:r w:rsidR="00422EA4">
              <w:fldChar w:fldCharType="begin"/>
            </w:r>
            <w:r w:rsidR="00422EA4">
              <w:instrText xml:space="preserve"> REF _Ref240254381 \r \h  \* MERGEFORMAT </w:instrText>
            </w:r>
            <w:r w:rsidR="00422EA4">
              <w:fldChar w:fldCharType="separate"/>
            </w:r>
            <w:r w:rsidR="00C36B10">
              <w:rPr>
                <w:lang w:eastAsia="en-US"/>
              </w:rPr>
              <w:t>5.5</w:t>
            </w:r>
            <w:r w:rsidR="00422EA4">
              <w:fldChar w:fldCharType="end"/>
            </w:r>
            <w:r>
              <w:rPr>
                <w:lang w:eastAsia="en-US"/>
              </w:rPr>
              <w:t xml:space="preserve"> genauer erläutert. Die Funktion steht im Outlook ebenfalls zur Verfügung.</w:t>
            </w:r>
          </w:p>
        </w:tc>
      </w:tr>
      <w:tr w:rsidR="00DD0F16" w14:paraId="5FFDA855" w14:textId="77777777" w:rsidTr="00361598">
        <w:tc>
          <w:tcPr>
            <w:tcW w:w="2072" w:type="dxa"/>
            <w:shd w:val="clear" w:color="auto" w:fill="D9D9D9"/>
          </w:tcPr>
          <w:p w14:paraId="7A8419E5" w14:textId="77777777" w:rsidR="00DD0F16" w:rsidRDefault="00DD0F16" w:rsidP="00F64C73">
            <w:pPr>
              <w:spacing w:before="60" w:after="60"/>
              <w:rPr>
                <w:lang w:eastAsia="en-US"/>
              </w:rPr>
            </w:pPr>
            <w:r>
              <w:rPr>
                <w:lang w:eastAsia="en-US"/>
              </w:rPr>
              <w:t>Ressourcenart</w:t>
            </w:r>
          </w:p>
        </w:tc>
        <w:tc>
          <w:tcPr>
            <w:tcW w:w="5916" w:type="dxa"/>
            <w:shd w:val="clear" w:color="auto" w:fill="D9D9D9"/>
          </w:tcPr>
          <w:p w14:paraId="38E26306" w14:textId="77777777" w:rsidR="00DD0F16" w:rsidRDefault="00DD0F16" w:rsidP="00D8298D">
            <w:pPr>
              <w:spacing w:before="60"/>
              <w:rPr>
                <w:lang w:eastAsia="en-US"/>
              </w:rPr>
            </w:pPr>
            <w:r>
              <w:rPr>
                <w:lang w:eastAsia="en-US"/>
              </w:rPr>
              <w:t>Die Ressourcenart bestimmt, welche Ressourcen angezeigt werden sollen. Hier können auch mehrere Ressourcenarten angegeben werden. In einem Kalender werden Räume und Equipment gemischt angezeigt.</w:t>
            </w:r>
          </w:p>
        </w:tc>
      </w:tr>
      <w:tr w:rsidR="00DD0F16" w14:paraId="49C0D70C" w14:textId="77777777" w:rsidTr="00361598">
        <w:tc>
          <w:tcPr>
            <w:tcW w:w="2072" w:type="dxa"/>
            <w:shd w:val="clear" w:color="auto" w:fill="D9D9D9"/>
          </w:tcPr>
          <w:p w14:paraId="212FA5D7" w14:textId="77777777" w:rsidR="00DD0F16" w:rsidRDefault="00DD0F16" w:rsidP="00F64C73">
            <w:pPr>
              <w:spacing w:before="60" w:after="60"/>
              <w:rPr>
                <w:lang w:eastAsia="en-US"/>
              </w:rPr>
            </w:pPr>
            <w:r>
              <w:rPr>
                <w:lang w:eastAsia="en-US"/>
              </w:rPr>
              <w:t>Standort</w:t>
            </w:r>
          </w:p>
        </w:tc>
        <w:tc>
          <w:tcPr>
            <w:tcW w:w="5916" w:type="dxa"/>
            <w:shd w:val="clear" w:color="auto" w:fill="D9D9D9"/>
          </w:tcPr>
          <w:p w14:paraId="3BF9DE3B" w14:textId="13B63126" w:rsidR="00DD0F16" w:rsidRDefault="00DD0F16" w:rsidP="00F64C73">
            <w:pPr>
              <w:rPr>
                <w:lang w:eastAsia="en-US"/>
              </w:rPr>
            </w:pPr>
            <w:r>
              <w:rPr>
                <w:lang w:eastAsia="en-US"/>
              </w:rPr>
              <w:t>Mittels des Standorts kann eingeschränkt werden, wo sich die Ressource geogra</w:t>
            </w:r>
            <w:r w:rsidR="0059334F">
              <w:rPr>
                <w:lang w:eastAsia="en-US"/>
              </w:rPr>
              <w:t>f</w:t>
            </w:r>
            <w:r>
              <w:rPr>
                <w:lang w:eastAsia="en-US"/>
              </w:rPr>
              <w:t xml:space="preserve">isch befinden soll. Standardmässig wird hier der vom Benutzer eingestellte Standard-Standort angezeigt. Falls in diesem Feld nichts steht, wird global über alle Standorte gesucht. Mittels des Buttons „+“ kann der Standortbaum angezeigt und der Standort ausgewählt werden. Falls der Standort bekannt ist, beispielsweise „VZA1“, kann dies im </w:t>
            </w:r>
            <w:r>
              <w:rPr>
                <w:lang w:eastAsia="en-US"/>
              </w:rPr>
              <w:lastRenderedPageBreak/>
              <w:t xml:space="preserve">Textfeld eingegeben werden. </w:t>
            </w:r>
            <w:r w:rsidR="003F0D47">
              <w:rPr>
                <w:lang w:eastAsia="en-US"/>
              </w:rPr>
              <w:t>ROOMS</w:t>
            </w:r>
            <w:r>
              <w:rPr>
                <w:lang w:eastAsia="en-US"/>
              </w:rPr>
              <w:t xml:space="preserve"> schlägt dann direkt Standorte vor, welche auf diese Eingabe passen könnten.</w:t>
            </w:r>
          </w:p>
          <w:p w14:paraId="7BCF4EF4" w14:textId="77777777" w:rsidR="00DD0F16" w:rsidRDefault="00DD0F16" w:rsidP="00F64C73">
            <w:pPr>
              <w:rPr>
                <w:lang w:eastAsia="en-US"/>
              </w:rPr>
            </w:pPr>
          </w:p>
          <w:p w14:paraId="5B14D875" w14:textId="77777777" w:rsidR="00DD0F16" w:rsidRDefault="00DD0F16" w:rsidP="00D8298D">
            <w:pPr>
              <w:rPr>
                <w:lang w:eastAsia="en-US"/>
              </w:rPr>
            </w:pPr>
            <w:r w:rsidRPr="00B219F1">
              <w:rPr>
                <w:b/>
                <w:lang w:eastAsia="en-US"/>
              </w:rPr>
              <w:t>Achtung</w:t>
            </w:r>
            <w:r w:rsidRPr="00B219F1">
              <w:rPr>
                <w:lang w:eastAsia="en-US"/>
              </w:rPr>
              <w:t xml:space="preserve">: Der Link auf die Planansicht (Button </w:t>
            </w:r>
            <w:r w:rsidR="00D8298D">
              <w:rPr>
                <w:lang w:eastAsia="en-US"/>
              </w:rPr>
              <w:t>„</w:t>
            </w:r>
            <w:r w:rsidRPr="00D8298D">
              <w:rPr>
                <w:lang w:eastAsia="en-US"/>
              </w:rPr>
              <w:t>Weltkugel</w:t>
            </w:r>
            <w:r w:rsidR="00D8298D">
              <w:rPr>
                <w:lang w:eastAsia="en-US"/>
              </w:rPr>
              <w:t>“</w:t>
            </w:r>
            <w:r w:rsidRPr="00B219F1">
              <w:rPr>
                <w:lang w:eastAsia="en-US"/>
              </w:rPr>
              <w:t xml:space="preserve">) steht dem Benutzer nur dann zur Verfügung, wenn ein Plan für diesen Standort vorhanden ist und der Benutzer über das Datenrecht </w:t>
            </w:r>
            <w:r w:rsidRPr="00D8298D">
              <w:rPr>
                <w:i/>
                <w:lang w:eastAsia="en-US"/>
              </w:rPr>
              <w:t>„Darf Plan lesen“</w:t>
            </w:r>
            <w:r w:rsidRPr="00B219F1">
              <w:rPr>
                <w:lang w:eastAsia="en-US"/>
              </w:rPr>
              <w:t xml:space="preserve"> verfügt.</w:t>
            </w:r>
          </w:p>
        </w:tc>
      </w:tr>
      <w:tr w:rsidR="004D0E8C" w14:paraId="01FAF44F" w14:textId="77777777" w:rsidTr="00361598">
        <w:tc>
          <w:tcPr>
            <w:tcW w:w="2072" w:type="dxa"/>
            <w:shd w:val="clear" w:color="auto" w:fill="D9D9D9"/>
          </w:tcPr>
          <w:p w14:paraId="0606B956" w14:textId="77777777" w:rsidR="004D0E8C" w:rsidRDefault="004D0E8C" w:rsidP="00F64C73">
            <w:pPr>
              <w:spacing w:before="60" w:after="60"/>
              <w:rPr>
                <w:lang w:eastAsia="en-US"/>
              </w:rPr>
            </w:pPr>
            <w:r>
              <w:rPr>
                <w:lang w:eastAsia="en-US"/>
              </w:rPr>
              <w:lastRenderedPageBreak/>
              <w:t>Gliederungen</w:t>
            </w:r>
          </w:p>
        </w:tc>
        <w:tc>
          <w:tcPr>
            <w:tcW w:w="5916" w:type="dxa"/>
            <w:shd w:val="clear" w:color="auto" w:fill="D9D9D9"/>
          </w:tcPr>
          <w:p w14:paraId="4B00C0C7" w14:textId="77777777" w:rsidR="0059334F" w:rsidRDefault="004D0E8C" w:rsidP="004D0E8C">
            <w:pPr>
              <w:rPr>
                <w:lang w:eastAsia="en-US"/>
              </w:rPr>
            </w:pPr>
            <w:r>
              <w:rPr>
                <w:lang w:eastAsia="en-US"/>
              </w:rPr>
              <w:t xml:space="preserve">Mit Hilfe von Gliederungen (Zusammenfassung bestimmter Attribute einer Ressource wie z.B. Raumtypen Sitzungszimmer, Schulungsraum, Kundenraum etc.) kann eine Eingrenzung der Suche erfolgen. Die Auswahl wird mit Klick auf das </w:t>
            </w:r>
            <w:r w:rsidRPr="00D8298D">
              <w:rPr>
                <w:lang w:eastAsia="en-US"/>
              </w:rPr>
              <w:t xml:space="preserve">„Plus Symbol“ </w:t>
            </w:r>
            <w:r w:rsidRPr="00C82E3E">
              <w:rPr>
                <w:lang w:eastAsia="en-US"/>
              </w:rPr>
              <w:t>getätigt</w:t>
            </w:r>
            <w:r>
              <w:rPr>
                <w:lang w:eastAsia="en-US"/>
              </w:rPr>
              <w:t>. Die Inhalte sind kundenspezifisch und können im Bereich der Gliederungen in der Webapplikation durch berechtigte Personen verändert werden.</w:t>
            </w:r>
            <w:r w:rsidR="0059334F">
              <w:rPr>
                <w:lang w:eastAsia="en-US"/>
              </w:rPr>
              <w:t xml:space="preserve"> </w:t>
            </w:r>
          </w:p>
          <w:p w14:paraId="76F07665" w14:textId="77777777" w:rsidR="0059334F" w:rsidRDefault="004D0E8C" w:rsidP="00D8298D">
            <w:pPr>
              <w:rPr>
                <w:lang w:eastAsia="en-US"/>
              </w:rPr>
            </w:pPr>
            <w:r w:rsidRPr="0059334F">
              <w:rPr>
                <w:szCs w:val="20"/>
                <w:lang w:eastAsia="en-US"/>
              </w:rPr>
              <w:t>Sind keine Gliederungen erfasst, werden keine Gliederungen</w:t>
            </w:r>
            <w:r>
              <w:rPr>
                <w:lang w:eastAsia="en-US"/>
              </w:rPr>
              <w:t xml:space="preserve"> eingeblendet.</w:t>
            </w:r>
          </w:p>
        </w:tc>
      </w:tr>
      <w:tr w:rsidR="004D0E8C" w14:paraId="6FED9F29" w14:textId="77777777" w:rsidTr="00361598">
        <w:tc>
          <w:tcPr>
            <w:tcW w:w="2072" w:type="dxa"/>
            <w:shd w:val="clear" w:color="auto" w:fill="D9D9D9"/>
          </w:tcPr>
          <w:p w14:paraId="137B38AB" w14:textId="77777777" w:rsidR="004D0E8C" w:rsidRDefault="004D0E8C" w:rsidP="00F64C73">
            <w:pPr>
              <w:spacing w:before="60" w:after="60"/>
              <w:rPr>
                <w:lang w:eastAsia="en-US"/>
              </w:rPr>
            </w:pPr>
            <w:r>
              <w:rPr>
                <w:lang w:eastAsia="en-US"/>
              </w:rPr>
              <w:t>Klassifikationen</w:t>
            </w:r>
          </w:p>
        </w:tc>
        <w:tc>
          <w:tcPr>
            <w:tcW w:w="5916" w:type="dxa"/>
            <w:shd w:val="clear" w:color="auto" w:fill="D9D9D9"/>
          </w:tcPr>
          <w:p w14:paraId="7939B3EA" w14:textId="77777777" w:rsidR="0059334F" w:rsidRDefault="004D0E8C" w:rsidP="004D0E8C">
            <w:pPr>
              <w:spacing w:before="60" w:after="60"/>
              <w:rPr>
                <w:lang w:eastAsia="en-US"/>
              </w:rPr>
            </w:pPr>
            <w:r>
              <w:rPr>
                <w:lang w:eastAsia="en-US"/>
              </w:rPr>
              <w:t>Mit Hilfe von Klassifikationen (Attribute zur spezifischen Kennzeichnung von Reservationen wie z.B. internes Meeting, Beratungsgespräch etc.) kann eine Eingrenzung der Suche nach Ressourcen, denen die gewünschten Klassifikationen zu Grunde liegen</w:t>
            </w:r>
            <w:r w:rsidR="0059334F">
              <w:rPr>
                <w:lang w:eastAsia="en-US"/>
              </w:rPr>
              <w:t>,</w:t>
            </w:r>
            <w:r>
              <w:rPr>
                <w:lang w:eastAsia="en-US"/>
              </w:rPr>
              <w:t xml:space="preserve"> erfolgen. Die Auswahl wird mit Klick auf das </w:t>
            </w:r>
            <w:r w:rsidRPr="00D8298D">
              <w:rPr>
                <w:lang w:eastAsia="en-US"/>
              </w:rPr>
              <w:t>„Plus Symbol“</w:t>
            </w:r>
            <w:r>
              <w:rPr>
                <w:i/>
                <w:lang w:eastAsia="en-US"/>
              </w:rPr>
              <w:t xml:space="preserve"> </w:t>
            </w:r>
            <w:r w:rsidRPr="00C82E3E">
              <w:rPr>
                <w:lang w:eastAsia="en-US"/>
              </w:rPr>
              <w:t>vorgenommen</w:t>
            </w:r>
            <w:r>
              <w:rPr>
                <w:lang w:eastAsia="en-US"/>
              </w:rPr>
              <w:t>. Die Inhalte sind kundenspezifisch und können im Bereich der Klassifikation durch berech</w:t>
            </w:r>
            <w:r w:rsidR="0059334F">
              <w:rPr>
                <w:lang w:eastAsia="en-US"/>
              </w:rPr>
              <w:t xml:space="preserve">tigte Personen verändert werden. </w:t>
            </w:r>
          </w:p>
          <w:p w14:paraId="35B806E7" w14:textId="77777777" w:rsidR="004D0E8C" w:rsidRDefault="004D0E8C" w:rsidP="00D8298D">
            <w:pPr>
              <w:spacing w:before="60" w:after="60"/>
              <w:rPr>
                <w:lang w:eastAsia="en-US"/>
              </w:rPr>
            </w:pPr>
            <w:r>
              <w:rPr>
                <w:lang w:eastAsia="en-US"/>
              </w:rPr>
              <w:t>Sind keine Klassifikationen erfasst, werden keine Klassifikationen eingeblendet.</w:t>
            </w:r>
          </w:p>
        </w:tc>
      </w:tr>
      <w:tr w:rsidR="005D2240" w14:paraId="4401364A" w14:textId="77777777" w:rsidTr="00361598">
        <w:tc>
          <w:tcPr>
            <w:tcW w:w="2072" w:type="dxa"/>
            <w:shd w:val="clear" w:color="auto" w:fill="D9D9D9"/>
          </w:tcPr>
          <w:p w14:paraId="09FFE088" w14:textId="77777777" w:rsidR="005D2240" w:rsidRDefault="002C58AE" w:rsidP="00F64C73">
            <w:pPr>
              <w:spacing w:before="60" w:after="60"/>
              <w:rPr>
                <w:lang w:eastAsia="en-US"/>
              </w:rPr>
            </w:pPr>
            <w:r>
              <w:rPr>
                <w:lang w:eastAsia="en-US"/>
              </w:rPr>
              <w:t xml:space="preserve">Ressourcenbox </w:t>
            </w:r>
          </w:p>
        </w:tc>
        <w:tc>
          <w:tcPr>
            <w:tcW w:w="5916" w:type="dxa"/>
            <w:shd w:val="clear" w:color="auto" w:fill="D9D9D9"/>
          </w:tcPr>
          <w:p w14:paraId="385585F7" w14:textId="7D5CAD26" w:rsidR="005D2240" w:rsidRDefault="0044791F" w:rsidP="00210109">
            <w:pPr>
              <w:rPr>
                <w:lang w:eastAsia="en-US"/>
              </w:rPr>
            </w:pPr>
            <w:r>
              <w:rPr>
                <w:lang w:eastAsia="en-US"/>
              </w:rPr>
              <w:t xml:space="preserve">In dieser Box (siehe </w:t>
            </w:r>
            <w:r w:rsidR="00210109" w:rsidRPr="00210109">
              <w:rPr>
                <w:szCs w:val="20"/>
                <w:lang w:eastAsia="en-US"/>
              </w:rPr>
              <w:fldChar w:fldCharType="begin"/>
            </w:r>
            <w:r w:rsidR="00210109" w:rsidRPr="00210109">
              <w:rPr>
                <w:szCs w:val="20"/>
                <w:lang w:eastAsia="en-US"/>
              </w:rPr>
              <w:instrText xml:space="preserve"> REF _Ref318269184 \h </w:instrText>
            </w:r>
            <w:r w:rsidR="00210109">
              <w:rPr>
                <w:szCs w:val="20"/>
                <w:lang w:eastAsia="en-US"/>
              </w:rPr>
              <w:instrText xml:space="preserve"> \* MERGEFORMAT </w:instrText>
            </w:r>
            <w:r w:rsidR="00210109" w:rsidRPr="00210109">
              <w:rPr>
                <w:szCs w:val="20"/>
                <w:lang w:eastAsia="en-US"/>
              </w:rPr>
            </w:r>
            <w:r w:rsidR="00210109" w:rsidRPr="00210109">
              <w:rPr>
                <w:szCs w:val="20"/>
                <w:lang w:eastAsia="en-US"/>
              </w:rPr>
              <w:fldChar w:fldCharType="separate"/>
            </w:r>
            <w:r w:rsidR="00C36B10" w:rsidRPr="00C36B10">
              <w:rPr>
                <w:szCs w:val="20"/>
              </w:rPr>
              <w:t xml:space="preserve">Abbildung </w:t>
            </w:r>
            <w:r w:rsidR="00C36B10" w:rsidRPr="00C36B10">
              <w:rPr>
                <w:noProof/>
                <w:szCs w:val="20"/>
              </w:rPr>
              <w:t>31</w:t>
            </w:r>
            <w:r w:rsidR="00210109" w:rsidRPr="00210109">
              <w:rPr>
                <w:szCs w:val="20"/>
                <w:lang w:eastAsia="en-US"/>
              </w:rPr>
              <w:fldChar w:fldCharType="end"/>
            </w:r>
            <w:r w:rsidRPr="00210109">
              <w:rPr>
                <w:szCs w:val="20"/>
                <w:lang w:eastAsia="en-US"/>
              </w:rPr>
              <w:t xml:space="preserve">) </w:t>
            </w:r>
            <w:r>
              <w:rPr>
                <w:lang w:eastAsia="en-US"/>
              </w:rPr>
              <w:t>können die Ressourcen selektiert werden, die sich der Benutzer im Anzeigebereich darstellen lassen möchte.</w:t>
            </w:r>
          </w:p>
        </w:tc>
      </w:tr>
    </w:tbl>
    <w:p w14:paraId="7D8C7B63" w14:textId="77777777" w:rsidR="00DD0F16" w:rsidRDefault="00DD0F16" w:rsidP="00DD0F16">
      <w:pPr>
        <w:rPr>
          <w:lang w:eastAsia="en-US"/>
        </w:rPr>
      </w:pPr>
    </w:p>
    <w:p w14:paraId="11668240" w14:textId="77777777" w:rsidR="00DD0F16" w:rsidRDefault="002C58AE" w:rsidP="00DD0F16">
      <w:pPr>
        <w:rPr>
          <w:lang w:eastAsia="en-US"/>
        </w:rPr>
      </w:pPr>
      <w:r>
        <w:rPr>
          <w:noProof/>
          <w:lang w:val="en-US" w:eastAsia="en-US"/>
        </w:rPr>
        <w:drawing>
          <wp:inline distT="0" distB="0" distL="0" distR="0" wp14:anchorId="7FAD09CB" wp14:editId="6A3E19DC">
            <wp:extent cx="1719072" cy="4228528"/>
            <wp:effectExtent l="0" t="0" r="0" b="635"/>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lenderfilter Sidepanel.png"/>
                    <pic:cNvPicPr/>
                  </pic:nvPicPr>
                  <pic:blipFill>
                    <a:blip r:embed="rId53">
                      <a:extLst>
                        <a:ext uri="{28A0092B-C50C-407E-A947-70E740481C1C}">
                          <a14:useLocalDpi xmlns:a14="http://schemas.microsoft.com/office/drawing/2010/main" val="0"/>
                        </a:ext>
                      </a:extLst>
                    </a:blip>
                    <a:stretch>
                      <a:fillRect/>
                    </a:stretch>
                  </pic:blipFill>
                  <pic:spPr>
                    <a:xfrm>
                      <a:off x="0" y="0"/>
                      <a:ext cx="1720678" cy="4232478"/>
                    </a:xfrm>
                    <a:prstGeom prst="rect">
                      <a:avLst/>
                    </a:prstGeom>
                  </pic:spPr>
                </pic:pic>
              </a:graphicData>
            </a:graphic>
          </wp:inline>
        </w:drawing>
      </w:r>
    </w:p>
    <w:p w14:paraId="249F7957" w14:textId="77777777" w:rsidR="00DD0F16" w:rsidRPr="002579B5" w:rsidRDefault="00DD0F16" w:rsidP="000D643D">
      <w:pPr>
        <w:rPr>
          <w:sz w:val="16"/>
          <w:szCs w:val="16"/>
        </w:rPr>
      </w:pPr>
      <w:bookmarkStart w:id="185" w:name="_Ref318269184"/>
      <w:bookmarkStart w:id="186" w:name="_Toc304552642"/>
      <w:bookmarkStart w:id="187" w:name="_Toc313360917"/>
      <w:bookmarkStart w:id="188" w:name="_Toc318295870"/>
      <w:bookmarkStart w:id="189" w:name="_Toc339545403"/>
      <w:r w:rsidRPr="002579B5">
        <w:rPr>
          <w:sz w:val="16"/>
          <w:szCs w:val="16"/>
        </w:rPr>
        <w:t xml:space="preserve">Abbildung </w:t>
      </w:r>
      <w:r w:rsidR="00833167" w:rsidRPr="002579B5">
        <w:rPr>
          <w:sz w:val="16"/>
          <w:szCs w:val="16"/>
        </w:rPr>
        <w:fldChar w:fldCharType="begin"/>
      </w:r>
      <w:r w:rsidR="00B50AD4" w:rsidRPr="002579B5">
        <w:rPr>
          <w:sz w:val="16"/>
          <w:szCs w:val="16"/>
        </w:rPr>
        <w:instrText xml:space="preserve"> SEQ Abbildung \* ARABIC </w:instrText>
      </w:r>
      <w:r w:rsidR="00833167" w:rsidRPr="002579B5">
        <w:rPr>
          <w:sz w:val="16"/>
          <w:szCs w:val="16"/>
        </w:rPr>
        <w:fldChar w:fldCharType="separate"/>
      </w:r>
      <w:r w:rsidR="00C36B10">
        <w:rPr>
          <w:noProof/>
          <w:sz w:val="16"/>
          <w:szCs w:val="16"/>
        </w:rPr>
        <w:t>31</w:t>
      </w:r>
      <w:r w:rsidR="00833167" w:rsidRPr="002579B5">
        <w:rPr>
          <w:sz w:val="16"/>
          <w:szCs w:val="16"/>
        </w:rPr>
        <w:fldChar w:fldCharType="end"/>
      </w:r>
      <w:bookmarkEnd w:id="185"/>
      <w:r w:rsidRPr="002579B5">
        <w:rPr>
          <w:sz w:val="16"/>
          <w:szCs w:val="16"/>
        </w:rPr>
        <w:t>: Kalenderfilter</w:t>
      </w:r>
      <w:bookmarkEnd w:id="186"/>
      <w:bookmarkEnd w:id="187"/>
      <w:bookmarkEnd w:id="188"/>
      <w:bookmarkEnd w:id="189"/>
    </w:p>
    <w:p w14:paraId="14FEB8E7" w14:textId="77777777" w:rsidR="00DD0F16" w:rsidRDefault="00DD0F16" w:rsidP="00DD0F16">
      <w:pPr>
        <w:rPr>
          <w:lang w:eastAsia="en-US"/>
        </w:rPr>
      </w:pPr>
    </w:p>
    <w:p w14:paraId="0B083589" w14:textId="77777777" w:rsidR="00DD0F16" w:rsidRDefault="00DD0F16" w:rsidP="00DD0F16">
      <w:pPr>
        <w:rPr>
          <w:lang w:eastAsia="en-US"/>
        </w:rPr>
      </w:pPr>
    </w:p>
    <w:p w14:paraId="54FA8469" w14:textId="77777777" w:rsidR="00DD0F16" w:rsidRPr="00D0637F" w:rsidRDefault="00DD0F16" w:rsidP="00A503AB">
      <w:pPr>
        <w:pStyle w:val="Heading3"/>
      </w:pPr>
      <w:bookmarkStart w:id="190" w:name="_Toc304552747"/>
      <w:bookmarkStart w:id="191" w:name="_Toc503363404"/>
      <w:r w:rsidRPr="00D0637F">
        <w:t>Suchen über mehrere Standorte</w:t>
      </w:r>
      <w:bookmarkEnd w:id="190"/>
      <w:bookmarkEnd w:id="191"/>
    </w:p>
    <w:p w14:paraId="29B6A077" w14:textId="4B879B70" w:rsidR="00DD0F16" w:rsidRDefault="00DD0F16" w:rsidP="00DD0F16">
      <w:pPr>
        <w:spacing w:before="60"/>
        <w:rPr>
          <w:lang w:eastAsia="en-US"/>
        </w:rPr>
      </w:pPr>
      <w:r>
        <w:rPr>
          <w:lang w:eastAsia="en-US"/>
        </w:rPr>
        <w:t xml:space="preserve">Mit Hilfe von mehreren Standortpickern ist es, wie auf </w:t>
      </w:r>
      <w:r w:rsidR="00210109" w:rsidRPr="00210109">
        <w:rPr>
          <w:szCs w:val="20"/>
          <w:lang w:eastAsia="en-US"/>
        </w:rPr>
        <w:fldChar w:fldCharType="begin"/>
      </w:r>
      <w:r w:rsidR="00210109" w:rsidRPr="00210109">
        <w:rPr>
          <w:szCs w:val="20"/>
          <w:lang w:eastAsia="en-US"/>
        </w:rPr>
        <w:instrText xml:space="preserve"> REF _Ref290290648 \h </w:instrText>
      </w:r>
      <w:r w:rsidR="00210109">
        <w:rPr>
          <w:szCs w:val="20"/>
          <w:lang w:eastAsia="en-US"/>
        </w:rPr>
        <w:instrText xml:space="preserve"> \* MERGEFORMAT </w:instrText>
      </w:r>
      <w:r w:rsidR="00210109" w:rsidRPr="00210109">
        <w:rPr>
          <w:szCs w:val="20"/>
          <w:lang w:eastAsia="en-US"/>
        </w:rPr>
      </w:r>
      <w:r w:rsidR="00210109" w:rsidRPr="00210109">
        <w:rPr>
          <w:szCs w:val="20"/>
          <w:lang w:eastAsia="en-US"/>
        </w:rPr>
        <w:fldChar w:fldCharType="separate"/>
      </w:r>
      <w:r w:rsidR="00C36B10" w:rsidRPr="00C36B10">
        <w:rPr>
          <w:szCs w:val="20"/>
        </w:rPr>
        <w:t xml:space="preserve">Abbildung </w:t>
      </w:r>
      <w:r w:rsidR="00C36B10" w:rsidRPr="00C36B10">
        <w:rPr>
          <w:noProof/>
          <w:szCs w:val="20"/>
        </w:rPr>
        <w:t>32</w:t>
      </w:r>
      <w:r w:rsidR="00210109" w:rsidRPr="00210109">
        <w:rPr>
          <w:szCs w:val="20"/>
          <w:lang w:eastAsia="en-US"/>
        </w:rPr>
        <w:fldChar w:fldCharType="end"/>
      </w:r>
      <w:r w:rsidRPr="00210109">
        <w:rPr>
          <w:szCs w:val="20"/>
          <w:lang w:eastAsia="en-US"/>
        </w:rPr>
        <w:t xml:space="preserve"> g</w:t>
      </w:r>
      <w:r>
        <w:rPr>
          <w:lang w:eastAsia="en-US"/>
        </w:rPr>
        <w:t xml:space="preserve">ezeigt, möglich mehrere Standorte anzuzeigen und Schnellreservationen darauf zu tätigen. </w:t>
      </w:r>
      <w:r w:rsidRPr="00C115EA">
        <w:rPr>
          <w:lang w:eastAsia="en-US"/>
        </w:rPr>
        <w:t>Der Standortpicker kann beliebig</w:t>
      </w:r>
      <w:r>
        <w:rPr>
          <w:lang w:eastAsia="en-US"/>
        </w:rPr>
        <w:t xml:space="preserve"> vervielfacht werden. Durch Ein</w:t>
      </w:r>
      <w:r w:rsidRPr="00C115EA">
        <w:rPr>
          <w:lang w:eastAsia="en-US"/>
        </w:rPr>
        <w:t>gabe eines Standor</w:t>
      </w:r>
      <w:r>
        <w:rPr>
          <w:lang w:eastAsia="en-US"/>
        </w:rPr>
        <w:t>tes wird au</w:t>
      </w:r>
      <w:r w:rsidRPr="00C115EA">
        <w:rPr>
          <w:lang w:eastAsia="en-US"/>
        </w:rPr>
        <w:t>tomatisch ein weiterer Standort eingeblendet. Wird im zweiten Standort</w:t>
      </w:r>
      <w:r>
        <w:rPr>
          <w:lang w:eastAsia="en-US"/>
        </w:rPr>
        <w:t>p</w:t>
      </w:r>
      <w:r w:rsidRPr="00C115EA">
        <w:rPr>
          <w:lang w:eastAsia="en-US"/>
        </w:rPr>
        <w:t>icker auch ein Standort erfasst, erscheint ein Dritter, usw.</w:t>
      </w:r>
    </w:p>
    <w:p w14:paraId="5E36B36B" w14:textId="77777777" w:rsidR="00DD0F16" w:rsidRDefault="00DD0F16" w:rsidP="00DD0F16">
      <w:pPr>
        <w:spacing w:before="60"/>
        <w:rPr>
          <w:lang w:eastAsia="en-US"/>
        </w:rPr>
      </w:pPr>
    </w:p>
    <w:p w14:paraId="738E06EE" w14:textId="77777777" w:rsidR="00DD0F16" w:rsidRDefault="00DD0F16" w:rsidP="00DD0F16">
      <w:pPr>
        <w:spacing w:before="60"/>
        <w:rPr>
          <w:lang w:eastAsia="en-US"/>
        </w:rPr>
      </w:pPr>
      <w:r w:rsidRPr="00B219F1">
        <w:rPr>
          <w:noProof/>
          <w:lang w:val="en-US" w:eastAsia="en-US"/>
        </w:rPr>
        <w:drawing>
          <wp:inline distT="0" distB="0" distL="0" distR="0" wp14:anchorId="1F8B60EC" wp14:editId="41120A03">
            <wp:extent cx="5147945" cy="2498725"/>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hen über mehrere Standorte_Benutzerhandbuch.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47945" cy="2498725"/>
                    </a:xfrm>
                    <a:prstGeom prst="rect">
                      <a:avLst/>
                    </a:prstGeom>
                  </pic:spPr>
                </pic:pic>
              </a:graphicData>
            </a:graphic>
          </wp:inline>
        </w:drawing>
      </w:r>
    </w:p>
    <w:p w14:paraId="2AACCA5B" w14:textId="77777777" w:rsidR="00DD0F16" w:rsidRPr="002579B5" w:rsidRDefault="00DD0F16" w:rsidP="000D643D">
      <w:pPr>
        <w:rPr>
          <w:sz w:val="16"/>
          <w:szCs w:val="16"/>
        </w:rPr>
      </w:pPr>
      <w:bookmarkStart w:id="192" w:name="_Ref290290648"/>
      <w:bookmarkStart w:id="193" w:name="_Toc304552643"/>
      <w:bookmarkStart w:id="194" w:name="_Toc313360918"/>
      <w:bookmarkStart w:id="195" w:name="_Toc318295871"/>
      <w:bookmarkStart w:id="196" w:name="_Toc339545404"/>
      <w:r w:rsidRPr="002579B5">
        <w:rPr>
          <w:sz w:val="16"/>
          <w:szCs w:val="16"/>
        </w:rPr>
        <w:t xml:space="preserve">Abbildung </w:t>
      </w:r>
      <w:r w:rsidR="00833167" w:rsidRPr="002579B5">
        <w:rPr>
          <w:sz w:val="16"/>
          <w:szCs w:val="16"/>
        </w:rPr>
        <w:fldChar w:fldCharType="begin"/>
      </w:r>
      <w:r w:rsidR="00B50AD4" w:rsidRPr="002579B5">
        <w:rPr>
          <w:sz w:val="16"/>
          <w:szCs w:val="16"/>
        </w:rPr>
        <w:instrText xml:space="preserve"> SEQ Abbildung \* ARABIC </w:instrText>
      </w:r>
      <w:r w:rsidR="00833167" w:rsidRPr="002579B5">
        <w:rPr>
          <w:sz w:val="16"/>
          <w:szCs w:val="16"/>
        </w:rPr>
        <w:fldChar w:fldCharType="separate"/>
      </w:r>
      <w:r w:rsidR="00C36B10">
        <w:rPr>
          <w:noProof/>
          <w:sz w:val="16"/>
          <w:szCs w:val="16"/>
        </w:rPr>
        <w:t>32</w:t>
      </w:r>
      <w:r w:rsidR="00833167" w:rsidRPr="002579B5">
        <w:rPr>
          <w:sz w:val="16"/>
          <w:szCs w:val="16"/>
        </w:rPr>
        <w:fldChar w:fldCharType="end"/>
      </w:r>
      <w:bookmarkEnd w:id="192"/>
      <w:r w:rsidRPr="002579B5">
        <w:rPr>
          <w:sz w:val="16"/>
          <w:szCs w:val="16"/>
        </w:rPr>
        <w:t>: Weiteren Standort auswählen</w:t>
      </w:r>
      <w:bookmarkEnd w:id="193"/>
      <w:bookmarkEnd w:id="194"/>
      <w:bookmarkEnd w:id="195"/>
      <w:bookmarkEnd w:id="196"/>
    </w:p>
    <w:p w14:paraId="25CD2B3C" w14:textId="4F8832F4" w:rsidR="00DD0F16" w:rsidRDefault="00DD0F16" w:rsidP="00C729F9">
      <w:pPr>
        <w:rPr>
          <w:lang w:eastAsia="en-US"/>
        </w:rPr>
      </w:pPr>
      <w:r>
        <w:rPr>
          <w:lang w:eastAsia="en-US"/>
        </w:rPr>
        <w:t xml:space="preserve">Auch über das Menü </w:t>
      </w:r>
      <w:r w:rsidR="000D1E9A">
        <w:rPr>
          <w:lang w:eastAsia="en-US"/>
        </w:rPr>
        <w:t>„</w:t>
      </w:r>
      <w:r w:rsidRPr="000D1E9A">
        <w:rPr>
          <w:i/>
          <w:lang w:eastAsia="en-US"/>
        </w:rPr>
        <w:t>Reservieren</w:t>
      </w:r>
      <w:r w:rsidR="000D1E9A">
        <w:rPr>
          <w:i/>
          <w:lang w:eastAsia="en-US"/>
        </w:rPr>
        <w:t>“</w:t>
      </w:r>
      <w:r>
        <w:rPr>
          <w:lang w:eastAsia="en-US"/>
        </w:rPr>
        <w:t xml:space="preserve"> kann die Ressourcensuche über mehrere Standorte erfolgen (</w:t>
      </w:r>
      <w:r w:rsidRPr="00210109">
        <w:rPr>
          <w:szCs w:val="20"/>
          <w:lang w:eastAsia="en-US"/>
        </w:rPr>
        <w:t xml:space="preserve">siehe </w:t>
      </w:r>
      <w:r w:rsidR="00210109" w:rsidRPr="00210109">
        <w:rPr>
          <w:szCs w:val="20"/>
          <w:lang w:eastAsia="en-US"/>
        </w:rPr>
        <w:fldChar w:fldCharType="begin"/>
      </w:r>
      <w:r w:rsidR="00210109" w:rsidRPr="00210109">
        <w:rPr>
          <w:szCs w:val="20"/>
          <w:lang w:eastAsia="en-US"/>
        </w:rPr>
        <w:instrText xml:space="preserve"> REF _Ref290290752 \h </w:instrText>
      </w:r>
      <w:r w:rsidR="00210109">
        <w:rPr>
          <w:szCs w:val="20"/>
          <w:lang w:eastAsia="en-US"/>
        </w:rPr>
        <w:instrText xml:space="preserve"> \* MERGEFORMAT </w:instrText>
      </w:r>
      <w:r w:rsidR="00210109" w:rsidRPr="00210109">
        <w:rPr>
          <w:szCs w:val="20"/>
          <w:lang w:eastAsia="en-US"/>
        </w:rPr>
      </w:r>
      <w:r w:rsidR="00210109" w:rsidRPr="00210109">
        <w:rPr>
          <w:szCs w:val="20"/>
          <w:lang w:eastAsia="en-US"/>
        </w:rPr>
        <w:fldChar w:fldCharType="separate"/>
      </w:r>
      <w:r w:rsidR="00C36B10" w:rsidRPr="00C36B10">
        <w:rPr>
          <w:szCs w:val="20"/>
        </w:rPr>
        <w:t xml:space="preserve">Abbildung </w:t>
      </w:r>
      <w:r w:rsidR="00C36B10" w:rsidRPr="00C36B10">
        <w:rPr>
          <w:noProof/>
          <w:szCs w:val="20"/>
        </w:rPr>
        <w:t>33</w:t>
      </w:r>
      <w:r w:rsidR="00210109" w:rsidRPr="00210109">
        <w:rPr>
          <w:szCs w:val="20"/>
          <w:lang w:eastAsia="en-US"/>
        </w:rPr>
        <w:fldChar w:fldCharType="end"/>
      </w:r>
      <w:r>
        <w:rPr>
          <w:lang w:eastAsia="en-US"/>
        </w:rPr>
        <w:t>). Nach dem Klick auf den Butt</w:t>
      </w:r>
      <w:r w:rsidR="000B1AE6">
        <w:rPr>
          <w:lang w:eastAsia="en-US"/>
        </w:rPr>
        <w:t>o</w:t>
      </w:r>
      <w:r>
        <w:rPr>
          <w:lang w:eastAsia="en-US"/>
        </w:rPr>
        <w:t xml:space="preserve">n </w:t>
      </w:r>
      <w:r w:rsidR="000D1E9A">
        <w:rPr>
          <w:lang w:eastAsia="en-US"/>
        </w:rPr>
        <w:t>„</w:t>
      </w:r>
      <w:r w:rsidRPr="000D1E9A">
        <w:rPr>
          <w:lang w:eastAsia="en-US"/>
        </w:rPr>
        <w:t>Finden</w:t>
      </w:r>
      <w:r w:rsidR="000D1E9A">
        <w:rPr>
          <w:lang w:eastAsia="en-US"/>
        </w:rPr>
        <w:t>“</w:t>
      </w:r>
      <w:r>
        <w:rPr>
          <w:lang w:eastAsia="en-US"/>
        </w:rPr>
        <w:t>, werden die Standorte in Form von Tabs angezeigt.</w:t>
      </w:r>
    </w:p>
    <w:p w14:paraId="4B007031" w14:textId="77777777" w:rsidR="00DD0F16" w:rsidRDefault="00DD0F16" w:rsidP="00DD0F16">
      <w:pPr>
        <w:rPr>
          <w:lang w:eastAsia="en-US"/>
        </w:rPr>
      </w:pPr>
    </w:p>
    <w:p w14:paraId="6ADCE802" w14:textId="77777777" w:rsidR="00DD0F16" w:rsidRDefault="00DD0F16" w:rsidP="00DD0F16">
      <w:pPr>
        <w:rPr>
          <w:lang w:eastAsia="en-US"/>
        </w:rPr>
      </w:pPr>
      <w:r w:rsidRPr="00B219F1">
        <w:rPr>
          <w:noProof/>
          <w:lang w:val="en-US" w:eastAsia="en-US"/>
        </w:rPr>
        <w:drawing>
          <wp:inline distT="0" distB="0" distL="0" distR="0" wp14:anchorId="6C16EB7B" wp14:editId="4654B815">
            <wp:extent cx="5147945" cy="2653665"/>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hen über mehrere Standorte_Ressourcensicht_Benutzerhandbuch.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47945" cy="2653665"/>
                    </a:xfrm>
                    <a:prstGeom prst="rect">
                      <a:avLst/>
                    </a:prstGeom>
                  </pic:spPr>
                </pic:pic>
              </a:graphicData>
            </a:graphic>
          </wp:inline>
        </w:drawing>
      </w:r>
    </w:p>
    <w:p w14:paraId="37BD7742" w14:textId="77777777" w:rsidR="00DD0F16" w:rsidRPr="002579B5" w:rsidRDefault="00DD0F16" w:rsidP="000D643D">
      <w:pPr>
        <w:rPr>
          <w:sz w:val="16"/>
          <w:szCs w:val="16"/>
        </w:rPr>
      </w:pPr>
      <w:bookmarkStart w:id="197" w:name="_Ref290290752"/>
      <w:bookmarkStart w:id="198" w:name="_Toc304552644"/>
      <w:bookmarkStart w:id="199" w:name="_Toc313360919"/>
      <w:bookmarkStart w:id="200" w:name="_Toc318295872"/>
      <w:bookmarkStart w:id="201" w:name="_Toc339545405"/>
      <w:r w:rsidRPr="002579B5">
        <w:rPr>
          <w:sz w:val="16"/>
          <w:szCs w:val="16"/>
        </w:rPr>
        <w:t xml:space="preserve">Abbildung </w:t>
      </w:r>
      <w:r w:rsidR="00833167" w:rsidRPr="002579B5">
        <w:rPr>
          <w:sz w:val="16"/>
          <w:szCs w:val="16"/>
        </w:rPr>
        <w:fldChar w:fldCharType="begin"/>
      </w:r>
      <w:r w:rsidR="00B50AD4" w:rsidRPr="002579B5">
        <w:rPr>
          <w:sz w:val="16"/>
          <w:szCs w:val="16"/>
        </w:rPr>
        <w:instrText xml:space="preserve"> SEQ Abbildung \* ARABIC </w:instrText>
      </w:r>
      <w:r w:rsidR="00833167" w:rsidRPr="002579B5">
        <w:rPr>
          <w:sz w:val="16"/>
          <w:szCs w:val="16"/>
        </w:rPr>
        <w:fldChar w:fldCharType="separate"/>
      </w:r>
      <w:r w:rsidR="00C36B10">
        <w:rPr>
          <w:noProof/>
          <w:sz w:val="16"/>
          <w:szCs w:val="16"/>
        </w:rPr>
        <w:t>33</w:t>
      </w:r>
      <w:r w:rsidR="00833167" w:rsidRPr="002579B5">
        <w:rPr>
          <w:sz w:val="16"/>
          <w:szCs w:val="16"/>
        </w:rPr>
        <w:fldChar w:fldCharType="end"/>
      </w:r>
      <w:bookmarkEnd w:id="197"/>
      <w:r w:rsidRPr="002579B5">
        <w:rPr>
          <w:sz w:val="16"/>
          <w:szCs w:val="16"/>
        </w:rPr>
        <w:t>: Ressourcenauswahl mehrere Standorte</w:t>
      </w:r>
      <w:bookmarkEnd w:id="198"/>
      <w:bookmarkEnd w:id="199"/>
      <w:bookmarkEnd w:id="200"/>
      <w:bookmarkEnd w:id="201"/>
    </w:p>
    <w:p w14:paraId="7A94F36B" w14:textId="77777777" w:rsidR="00DD0F16" w:rsidRDefault="00DD0F16" w:rsidP="00DD0F16">
      <w:pPr>
        <w:rPr>
          <w:lang w:eastAsia="en-US"/>
        </w:rPr>
      </w:pPr>
    </w:p>
    <w:p w14:paraId="3F4B44E9" w14:textId="77777777" w:rsidR="00DD0F16" w:rsidRDefault="00DD0F16" w:rsidP="00DD0F16">
      <w:pPr>
        <w:rPr>
          <w:lang w:eastAsia="en-US"/>
        </w:rPr>
      </w:pPr>
    </w:p>
    <w:p w14:paraId="459F6DFE" w14:textId="77777777" w:rsidR="00DD0F16" w:rsidRPr="00D0637F" w:rsidRDefault="00DD0F16" w:rsidP="00A503AB">
      <w:pPr>
        <w:pStyle w:val="Heading3"/>
      </w:pPr>
      <w:bookmarkStart w:id="202" w:name="_Toc304552748"/>
      <w:bookmarkStart w:id="203" w:name="_Toc503363405"/>
      <w:r w:rsidRPr="00D0637F">
        <w:t>Kalenderbereich</w:t>
      </w:r>
      <w:bookmarkEnd w:id="202"/>
      <w:bookmarkEnd w:id="203"/>
    </w:p>
    <w:p w14:paraId="104B90D4" w14:textId="77777777" w:rsidR="00DD0F16" w:rsidRDefault="00DD0F16" w:rsidP="00DD0F16">
      <w:pPr>
        <w:rPr>
          <w:lang w:eastAsia="en-US"/>
        </w:rPr>
      </w:pPr>
      <w:r>
        <w:rPr>
          <w:lang w:eastAsia="en-US"/>
        </w:rPr>
        <w:t>Nach der Einstellung der Suchfilter wird im rechten Bereich des Fensters der Kalender aufgebaut.</w:t>
      </w:r>
    </w:p>
    <w:p w14:paraId="01268F4C" w14:textId="77777777" w:rsidR="00C729F9" w:rsidRDefault="00C729F9" w:rsidP="00DD0F16">
      <w:pPr>
        <w:rPr>
          <w:lang w:eastAsia="en-US"/>
        </w:rPr>
      </w:pPr>
    </w:p>
    <w:p w14:paraId="3F541A1F" w14:textId="42057C12" w:rsidR="00C729F9" w:rsidRDefault="00C729F9" w:rsidP="00DD0F16">
      <w:pPr>
        <w:rPr>
          <w:lang w:eastAsia="en-US"/>
        </w:rPr>
      </w:pPr>
      <w:r>
        <w:rPr>
          <w:noProof/>
          <w:lang w:val="en-US" w:eastAsia="en-US"/>
        </w:rPr>
        <w:lastRenderedPageBreak/>
        <w:drawing>
          <wp:inline distT="0" distB="0" distL="0" distR="0" wp14:anchorId="7448B6E4" wp14:editId="7620E9F8">
            <wp:extent cx="5149901" cy="2895990"/>
            <wp:effectExtent l="0" t="0" r="0" b="0"/>
            <wp:docPr id="97" name="Grafik 97" descr="C:\Users\ksc0267\Documents\Features 4.2\Print Screens\Deutsch\Abb3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c0267\Documents\Features 4.2\Print Screens\Deutsch\Abb34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57234" cy="2900114"/>
                    </a:xfrm>
                    <a:prstGeom prst="rect">
                      <a:avLst/>
                    </a:prstGeom>
                    <a:noFill/>
                    <a:ln>
                      <a:noFill/>
                    </a:ln>
                  </pic:spPr>
                </pic:pic>
              </a:graphicData>
            </a:graphic>
          </wp:inline>
        </w:drawing>
      </w:r>
    </w:p>
    <w:p w14:paraId="6E89C845" w14:textId="4AF69656" w:rsidR="00DD0F16" w:rsidRPr="002579B5" w:rsidRDefault="00EC74EE" w:rsidP="00EC74EE">
      <w:pPr>
        <w:pStyle w:val="Caption"/>
        <w:rPr>
          <w:szCs w:val="16"/>
        </w:rPr>
      </w:pPr>
      <w:bookmarkStart w:id="204" w:name="_Toc339545406"/>
      <w:r>
        <w:t xml:space="preserve">Abbildung </w:t>
      </w:r>
      <w:fldSimple w:instr=" SEQ Abbildung \* ARABIC ">
        <w:r w:rsidR="00C36B10">
          <w:rPr>
            <w:noProof/>
          </w:rPr>
          <w:t>34</w:t>
        </w:r>
      </w:fldSimple>
      <w:r w:rsidRPr="002579B5">
        <w:rPr>
          <w:szCs w:val="16"/>
        </w:rPr>
        <w:t>: Kalender</w:t>
      </w:r>
      <w:r>
        <w:rPr>
          <w:szCs w:val="16"/>
        </w:rPr>
        <w:t xml:space="preserve"> - Fenster zur Bearbeitung</w:t>
      </w:r>
      <w:bookmarkEnd w:id="204"/>
    </w:p>
    <w:p w14:paraId="36D4F8E7" w14:textId="77777777" w:rsidR="00DD0F16" w:rsidRPr="00E264DA" w:rsidRDefault="00DD0F16" w:rsidP="00DD0F16">
      <w:pPr>
        <w:rPr>
          <w:lang w:eastAsia="en-US"/>
        </w:rPr>
      </w:pPr>
    </w:p>
    <w:p w14:paraId="235D76E2" w14:textId="3717A4AA" w:rsidR="00130C71" w:rsidRDefault="00DD0F16" w:rsidP="00DD0F16">
      <w:pPr>
        <w:rPr>
          <w:lang w:eastAsia="en-US"/>
        </w:rPr>
      </w:pPr>
      <w:r>
        <w:rPr>
          <w:lang w:eastAsia="en-US"/>
        </w:rPr>
        <w:t>Im oberen Bereich kann zwischen den verschiedenen Kalenderansichten gewählt werden. Je nach Präferenz kann zwischen Tag, Arbeitswoche</w:t>
      </w:r>
      <w:r w:rsidR="00A12789">
        <w:rPr>
          <w:lang w:eastAsia="en-US"/>
        </w:rPr>
        <w:t>,</w:t>
      </w:r>
      <w:r>
        <w:rPr>
          <w:lang w:eastAsia="en-US"/>
        </w:rPr>
        <w:t xml:space="preserve"> Woche </w:t>
      </w:r>
      <w:r w:rsidR="00A12789">
        <w:rPr>
          <w:lang w:eastAsia="en-US"/>
        </w:rPr>
        <w:t xml:space="preserve">oder Monat </w:t>
      </w:r>
      <w:r>
        <w:rPr>
          <w:lang w:eastAsia="en-US"/>
        </w:rPr>
        <w:t>navigiert werden.</w:t>
      </w:r>
      <w:r w:rsidR="00D03C8A">
        <w:rPr>
          <w:lang w:eastAsia="en-US"/>
        </w:rPr>
        <w:t xml:space="preserve"> </w:t>
      </w:r>
    </w:p>
    <w:p w14:paraId="35827B5E" w14:textId="77777777" w:rsidR="00962413" w:rsidRDefault="00962413" w:rsidP="00DD0F16">
      <w:pPr>
        <w:rPr>
          <w:lang w:eastAsia="en-US"/>
        </w:rPr>
      </w:pPr>
    </w:p>
    <w:p w14:paraId="69C3994A" w14:textId="77777777" w:rsidR="00962413" w:rsidRDefault="002433F6" w:rsidP="00DD0F16">
      <w:pPr>
        <w:rPr>
          <w:lang w:eastAsia="en-US"/>
        </w:rPr>
      </w:pPr>
      <w:r>
        <w:rPr>
          <w:lang w:eastAsia="en-US"/>
        </w:rPr>
        <w:t xml:space="preserve">Generell </w:t>
      </w:r>
      <w:r w:rsidR="002557DF">
        <w:rPr>
          <w:lang w:eastAsia="en-US"/>
        </w:rPr>
        <w:t>werden</w:t>
      </w:r>
      <w:r>
        <w:rPr>
          <w:lang w:eastAsia="en-US"/>
        </w:rPr>
        <w:t xml:space="preserve"> die Reservationen in der Monatsansicht immer</w:t>
      </w:r>
      <w:r w:rsidR="00CD56FE">
        <w:rPr>
          <w:lang w:eastAsia="en-US"/>
        </w:rPr>
        <w:t xml:space="preserve"> </w:t>
      </w:r>
      <w:r w:rsidR="002557DF">
        <w:rPr>
          <w:lang w:eastAsia="en-US"/>
        </w:rPr>
        <w:t xml:space="preserve">als Block dargestellt. </w:t>
      </w:r>
      <w:r w:rsidR="00802A0E">
        <w:rPr>
          <w:lang w:eastAsia="en-US"/>
        </w:rPr>
        <w:t xml:space="preserve">Mit einem Klick auf einen Block kann eine neue Reservation erstellt werden. Als Vorgabe werden die Arbeitszeiten des entsprechenden Tages eingetragen, diese können nach Belieben angepasst werden. </w:t>
      </w:r>
      <w:r w:rsidR="002557DF">
        <w:rPr>
          <w:lang w:eastAsia="en-US"/>
        </w:rPr>
        <w:t>Je nach Dauer der Reservation weist der Block</w:t>
      </w:r>
      <w:r w:rsidR="00802A0E">
        <w:rPr>
          <w:lang w:eastAsia="en-US"/>
        </w:rPr>
        <w:t>,</w:t>
      </w:r>
      <w:r w:rsidR="002557DF">
        <w:rPr>
          <w:lang w:eastAsia="en-US"/>
        </w:rPr>
        <w:t xml:space="preserve"> </w:t>
      </w:r>
      <w:r w:rsidR="00802A0E">
        <w:rPr>
          <w:lang w:eastAsia="en-US"/>
        </w:rPr>
        <w:t xml:space="preserve">nach Abschluss der Reservation, </w:t>
      </w:r>
      <w:r w:rsidR="002557DF">
        <w:rPr>
          <w:lang w:eastAsia="en-US"/>
        </w:rPr>
        <w:t xml:space="preserve">eine mehr oder weniger starke Transparenz auf. Dauert eine Reservation z.B. von 08.00-17.00 </w:t>
      </w:r>
      <w:r w:rsidR="00802A0E">
        <w:rPr>
          <w:lang w:eastAsia="en-US"/>
        </w:rPr>
        <w:t xml:space="preserve">Uhr </w:t>
      </w:r>
      <w:r w:rsidR="002557DF">
        <w:rPr>
          <w:lang w:eastAsia="en-US"/>
        </w:rPr>
        <w:t xml:space="preserve">erscheint der Block in voller Farbe. Handelt es sich jedoch um eine kurze Reservationszeit, beispielsweise von 14.00-15.00 Uhr, ist der Blockinhalt nur schemenhaft zu erkennen. </w:t>
      </w:r>
    </w:p>
    <w:p w14:paraId="53A68215" w14:textId="6C1D32AA" w:rsidR="00742E32" w:rsidRDefault="00962413" w:rsidP="00DD0F16">
      <w:pPr>
        <w:rPr>
          <w:lang w:eastAsia="en-US"/>
        </w:rPr>
      </w:pPr>
      <w:r>
        <w:rPr>
          <w:lang w:eastAsia="en-US"/>
        </w:rPr>
        <w:t xml:space="preserve">Ist auf einem </w:t>
      </w:r>
      <w:r w:rsidR="00802A0E">
        <w:rPr>
          <w:lang w:eastAsia="en-US"/>
        </w:rPr>
        <w:t>Block</w:t>
      </w:r>
      <w:r>
        <w:rPr>
          <w:lang w:eastAsia="en-US"/>
        </w:rPr>
        <w:t xml:space="preserve"> nur eine Reservation vorhanden</w:t>
      </w:r>
      <w:r w:rsidR="00802A0E">
        <w:rPr>
          <w:lang w:eastAsia="en-US"/>
        </w:rPr>
        <w:t>, gelangt man mittels Klick auf das „+“-Symbol zum Fenster zur Bearbeitung der Reservation.</w:t>
      </w:r>
    </w:p>
    <w:p w14:paraId="7B786081" w14:textId="77777777" w:rsidR="00C729F9" w:rsidRDefault="00C729F9" w:rsidP="00DD0F16">
      <w:pPr>
        <w:rPr>
          <w:lang w:eastAsia="en-US"/>
        </w:rPr>
      </w:pPr>
    </w:p>
    <w:p w14:paraId="541B398F" w14:textId="0FFC19DA" w:rsidR="00C729F9" w:rsidRDefault="00C729F9" w:rsidP="00DD0F16">
      <w:pPr>
        <w:rPr>
          <w:lang w:eastAsia="en-US"/>
        </w:rPr>
      </w:pPr>
      <w:r>
        <w:rPr>
          <w:noProof/>
          <w:lang w:val="en-US" w:eastAsia="en-US"/>
        </w:rPr>
        <w:drawing>
          <wp:inline distT="0" distB="0" distL="0" distR="0" wp14:anchorId="108342EC" wp14:editId="1D705AC3">
            <wp:extent cx="5151376" cy="2896819"/>
            <wp:effectExtent l="0" t="0" r="0" b="0"/>
            <wp:docPr id="101" name="Grafik 101" descr="C:\Users\ksc0267\Documents\Features 4.2\Print Screens\Deutsch\Abb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sc0267\Documents\Features 4.2\Print Screens\Deutsch\Abb3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66864" cy="2905529"/>
                    </a:xfrm>
                    <a:prstGeom prst="rect">
                      <a:avLst/>
                    </a:prstGeom>
                    <a:noFill/>
                    <a:ln>
                      <a:noFill/>
                    </a:ln>
                  </pic:spPr>
                </pic:pic>
              </a:graphicData>
            </a:graphic>
          </wp:inline>
        </w:drawing>
      </w:r>
    </w:p>
    <w:p w14:paraId="55788A39" w14:textId="2EA3112A" w:rsidR="00C729F9" w:rsidRDefault="00EC74EE" w:rsidP="00EC74EE">
      <w:pPr>
        <w:pStyle w:val="Caption"/>
      </w:pPr>
      <w:bookmarkStart w:id="205" w:name="_Toc339545407"/>
      <w:r>
        <w:t xml:space="preserve">Abbildung </w:t>
      </w:r>
      <w:fldSimple w:instr=" SEQ Abbildung \* ARABIC ">
        <w:r w:rsidR="00C36B10">
          <w:rPr>
            <w:noProof/>
          </w:rPr>
          <w:t>35</w:t>
        </w:r>
      </w:fldSimple>
      <w:r>
        <w:t>: Kalender - Sammelcontainer mit Tooltip</w:t>
      </w:r>
      <w:bookmarkEnd w:id="205"/>
    </w:p>
    <w:p w14:paraId="70F23323" w14:textId="77777777" w:rsidR="00EC74EE" w:rsidRDefault="00EC74EE" w:rsidP="00DD0F16">
      <w:pPr>
        <w:rPr>
          <w:lang w:eastAsia="en-US"/>
        </w:rPr>
      </w:pPr>
    </w:p>
    <w:p w14:paraId="35D9527F" w14:textId="3B677A15" w:rsidR="00742E32" w:rsidRDefault="00951B21" w:rsidP="00DD0F16">
      <w:pPr>
        <w:rPr>
          <w:lang w:eastAsia="en-US"/>
        </w:rPr>
      </w:pPr>
      <w:r>
        <w:rPr>
          <w:lang w:eastAsia="en-US"/>
        </w:rPr>
        <w:t>Wenn innerhalb eines Block</w:t>
      </w:r>
      <w:r w:rsidR="00802A0E">
        <w:rPr>
          <w:lang w:eastAsia="en-US"/>
        </w:rPr>
        <w:t xml:space="preserve">s mehrere Reservationen vorhanden sind, wird der Block in Form eines Sammelcontainers </w:t>
      </w:r>
      <w:r>
        <w:rPr>
          <w:lang w:eastAsia="en-US"/>
        </w:rPr>
        <w:t>dargestellt. Fährt man mit der Maus über einen solchen Sammelcontainer, erscheint ein Tooltip, in welchem alle Reservationen des gesamten Tages aufgelistet werden.</w:t>
      </w:r>
      <w:r w:rsidR="00962413">
        <w:rPr>
          <w:lang w:eastAsia="en-US"/>
        </w:rPr>
        <w:t xml:space="preserve"> Klick auf den Block zeigt den entsprechenden Tag im Tageskalender.</w:t>
      </w:r>
    </w:p>
    <w:p w14:paraId="6D3E9711" w14:textId="77777777" w:rsidR="00742E32" w:rsidRDefault="00742E32" w:rsidP="00DD0F16">
      <w:pPr>
        <w:rPr>
          <w:lang w:eastAsia="en-US"/>
        </w:rPr>
      </w:pPr>
    </w:p>
    <w:p w14:paraId="7853744B" w14:textId="389DF3CA" w:rsidR="00981D95" w:rsidRDefault="00981D95" w:rsidP="00DD0F16">
      <w:pPr>
        <w:rPr>
          <w:lang w:eastAsia="en-US"/>
        </w:rPr>
      </w:pPr>
      <w:r>
        <w:rPr>
          <w:noProof/>
          <w:lang w:val="en-US" w:eastAsia="en-US"/>
        </w:rPr>
        <w:lastRenderedPageBreak/>
        <w:drawing>
          <wp:inline distT="0" distB="0" distL="0" distR="0" wp14:anchorId="1E9E6999" wp14:editId="2DBB8C9F">
            <wp:extent cx="5149901" cy="2891521"/>
            <wp:effectExtent l="0" t="0" r="0" b="4445"/>
            <wp:docPr id="102" name="Grafik 102" descr="C:\Users\ksc0267\Documents\Features 4.2\Print Screens\Deutsch\Abb35 Legen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c0267\Documents\Features 4.2\Print Screens\Deutsch\Abb35 Legend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56054" cy="2894976"/>
                    </a:xfrm>
                    <a:prstGeom prst="rect">
                      <a:avLst/>
                    </a:prstGeom>
                    <a:noFill/>
                    <a:ln>
                      <a:noFill/>
                    </a:ln>
                  </pic:spPr>
                </pic:pic>
              </a:graphicData>
            </a:graphic>
          </wp:inline>
        </w:drawing>
      </w:r>
    </w:p>
    <w:p w14:paraId="34A14ABF" w14:textId="26721808" w:rsidR="00981D95" w:rsidRDefault="00981D95" w:rsidP="00981D95">
      <w:pPr>
        <w:pStyle w:val="Caption"/>
      </w:pPr>
      <w:bookmarkStart w:id="206" w:name="_Toc339545408"/>
      <w:r>
        <w:t xml:space="preserve">Abbildung </w:t>
      </w:r>
      <w:fldSimple w:instr=" SEQ Abbildung \* ARABIC ">
        <w:r w:rsidR="00C36B10">
          <w:rPr>
            <w:noProof/>
          </w:rPr>
          <w:t>36</w:t>
        </w:r>
      </w:fldSimple>
      <w:r>
        <w:t>: Kalender - Legende</w:t>
      </w:r>
      <w:bookmarkEnd w:id="206"/>
    </w:p>
    <w:p w14:paraId="15366B94" w14:textId="5BE9135A" w:rsidR="00714384" w:rsidRDefault="00AA3E70" w:rsidP="00DD0F16">
      <w:pPr>
        <w:rPr>
          <w:lang w:eastAsia="en-US"/>
        </w:rPr>
      </w:pPr>
      <w:r>
        <w:t>In j</w:t>
      </w:r>
      <w:r w:rsidR="00714384">
        <w:t xml:space="preserve">eder Kalenderansicht befindet sich </w:t>
      </w:r>
      <w:r>
        <w:t xml:space="preserve">oben links </w:t>
      </w:r>
      <w:r w:rsidR="00C815E7">
        <w:t>das Icon</w:t>
      </w:r>
      <w:r w:rsidR="00714384">
        <w:t xml:space="preserve"> „Legende“</w:t>
      </w:r>
      <w:r w:rsidR="00464C9D">
        <w:t xml:space="preserve">. </w:t>
      </w:r>
      <w:r w:rsidR="00450303">
        <w:t>Ein</w:t>
      </w:r>
      <w:r w:rsidR="00714384">
        <w:t xml:space="preserve"> </w:t>
      </w:r>
      <w:r w:rsidR="00464C9D">
        <w:t xml:space="preserve">Klick darauf </w:t>
      </w:r>
      <w:r w:rsidR="00450303">
        <w:t xml:space="preserve">öffnet </w:t>
      </w:r>
      <w:r w:rsidR="00464C9D">
        <w:t>ein</w:t>
      </w:r>
      <w:r w:rsidR="00714384">
        <w:t xml:space="preserve"> </w:t>
      </w:r>
      <w:r w:rsidR="00450303">
        <w:t>Popup</w:t>
      </w:r>
      <w:r w:rsidR="00714384">
        <w:t>, welche</w:t>
      </w:r>
      <w:r w:rsidR="00464C9D">
        <w:t>s</w:t>
      </w:r>
      <w:r w:rsidR="00714384">
        <w:t xml:space="preserve"> alle im </w:t>
      </w:r>
      <w:r w:rsidR="00464C9D">
        <w:t>Kalender verwendeten/</w:t>
      </w:r>
      <w:r w:rsidR="00714384">
        <w:t xml:space="preserve">möglichen Farben und Icons auflistet </w:t>
      </w:r>
      <w:r w:rsidR="003C3D9C">
        <w:t>und benennt</w:t>
      </w:r>
      <w:r w:rsidR="00450303">
        <w:t xml:space="preserve">. </w:t>
      </w:r>
      <w:r w:rsidR="00EA3366">
        <w:t>z.B</w:t>
      </w:r>
      <w:r w:rsidR="00464C9D">
        <w:t xml:space="preserve">. </w:t>
      </w:r>
      <w:r w:rsidR="00450303">
        <w:t>die Farbgebung der Status, Sperrzeiten, Feiertage,</w:t>
      </w:r>
      <w:r w:rsidR="00714384">
        <w:t xml:space="preserve"> Wochenenden</w:t>
      </w:r>
      <w:r w:rsidR="00450303">
        <w:t xml:space="preserve"> und eigenen Reservationen (diese wird aus den persönlichen Einstellungen in den Stammdaten, vergl. Kapitel</w:t>
      </w:r>
      <w:r w:rsidR="00240127">
        <w:t xml:space="preserve"> </w:t>
      </w:r>
      <w:r w:rsidR="00A5245C">
        <w:fldChar w:fldCharType="begin"/>
      </w:r>
      <w:r w:rsidR="00A5245C">
        <w:instrText xml:space="preserve"> REF _Ref339531965 \w \h </w:instrText>
      </w:r>
      <w:r w:rsidR="00A5245C">
        <w:fldChar w:fldCharType="separate"/>
      </w:r>
      <w:r w:rsidR="00C36B10">
        <w:t>5.2</w:t>
      </w:r>
      <w:r w:rsidR="00A5245C">
        <w:fldChar w:fldCharType="end"/>
      </w:r>
      <w:r w:rsidR="00450303">
        <w:t>, übernommen) sowie</w:t>
      </w:r>
      <w:r w:rsidR="00714384">
        <w:t xml:space="preserve"> </w:t>
      </w:r>
      <w:r w:rsidR="00450303">
        <w:t xml:space="preserve">die </w:t>
      </w:r>
      <w:r w:rsidR="00714384">
        <w:t>Icons für Anlässe, Serien, usw.</w:t>
      </w:r>
    </w:p>
    <w:p w14:paraId="63C9BEBE" w14:textId="77777777" w:rsidR="00714384" w:rsidRDefault="00714384" w:rsidP="00EA3366">
      <w:pPr>
        <w:rPr>
          <w:lang w:eastAsia="en-US"/>
        </w:rPr>
      </w:pPr>
    </w:p>
    <w:p w14:paraId="697DD215" w14:textId="333754AD" w:rsidR="00A5245C" w:rsidRDefault="00E26BD0" w:rsidP="00EA3366">
      <w:pPr>
        <w:rPr>
          <w:lang w:eastAsia="en-US"/>
        </w:rPr>
      </w:pPr>
      <w:r>
        <w:rPr>
          <w:noProof/>
          <w:lang w:val="en-US" w:eastAsia="en-US"/>
        </w:rPr>
        <w:drawing>
          <wp:inline distT="0" distB="0" distL="0" distR="0" wp14:anchorId="34728792" wp14:editId="10553159">
            <wp:extent cx="5135271" cy="2887763"/>
            <wp:effectExtent l="0" t="0" r="8255" b="8255"/>
            <wp:docPr id="111" name="Grafik 111" descr="C:\Users\ksc0267\Documents\Features 4.2\Print Screens\Deutsch\Abb36Ziehen Zeitlinie Reg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sc0267\Documents\Features 4.2\Print Screens\Deutsch\Abb36Ziehen Zeitlinie Regler.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42583" cy="2891875"/>
                    </a:xfrm>
                    <a:prstGeom prst="rect">
                      <a:avLst/>
                    </a:prstGeom>
                    <a:noFill/>
                    <a:ln>
                      <a:noFill/>
                    </a:ln>
                  </pic:spPr>
                </pic:pic>
              </a:graphicData>
            </a:graphic>
          </wp:inline>
        </w:drawing>
      </w:r>
    </w:p>
    <w:p w14:paraId="70F02626" w14:textId="2A9EBEBA" w:rsidR="00981D95" w:rsidRDefault="00E26BD0" w:rsidP="00E26BD0">
      <w:pPr>
        <w:pStyle w:val="Caption"/>
      </w:pPr>
      <w:bookmarkStart w:id="207" w:name="_Toc339545409"/>
      <w:r>
        <w:t xml:space="preserve">Abbildung </w:t>
      </w:r>
      <w:fldSimple w:instr=" SEQ Abbildung \* ARABIC ">
        <w:r w:rsidR="00C36B10">
          <w:rPr>
            <w:noProof/>
          </w:rPr>
          <w:t>37</w:t>
        </w:r>
      </w:fldSimple>
      <w:r>
        <w:t>: Kalender - Regler und Zeitbalken</w:t>
      </w:r>
      <w:bookmarkEnd w:id="207"/>
    </w:p>
    <w:p w14:paraId="2F52D802" w14:textId="77777777" w:rsidR="00E26BD0" w:rsidRDefault="00E26BD0" w:rsidP="00EA3366">
      <w:pPr>
        <w:rPr>
          <w:lang w:eastAsia="en-US"/>
        </w:rPr>
      </w:pPr>
    </w:p>
    <w:p w14:paraId="4DA75EC8" w14:textId="77777777" w:rsidR="00AA3E70" w:rsidRDefault="009C7717" w:rsidP="00DD0F16">
      <w:pPr>
        <w:rPr>
          <w:lang w:eastAsia="en-US"/>
        </w:rPr>
      </w:pPr>
      <w:r>
        <w:rPr>
          <w:lang w:eastAsia="en-US"/>
        </w:rPr>
        <w:t>Mit dem Regler</w:t>
      </w:r>
      <w:r w:rsidR="00347F75">
        <w:rPr>
          <w:lang w:eastAsia="en-US"/>
        </w:rPr>
        <w:t xml:space="preserve"> oben in der Mitte </w:t>
      </w:r>
      <w:r w:rsidR="00854B5B">
        <w:rPr>
          <w:lang w:eastAsia="en-US"/>
        </w:rPr>
        <w:t xml:space="preserve">der Kalenderansichten </w:t>
      </w:r>
      <w:r w:rsidR="00AA3E70">
        <w:rPr>
          <w:lang w:eastAsia="en-US"/>
        </w:rPr>
        <w:t>besteht die Möglichkeit</w:t>
      </w:r>
      <w:r w:rsidR="00347F75">
        <w:rPr>
          <w:lang w:eastAsia="en-US"/>
        </w:rPr>
        <w:t xml:space="preserve"> in den Kalender hinein und hinaus zu zoomen. </w:t>
      </w:r>
      <w:r w:rsidR="00AA3E70">
        <w:rPr>
          <w:lang w:eastAsia="en-US"/>
        </w:rPr>
        <w:t>Befindet man sich in der Tagesansicht, wird in die Stunden gezoomt, befindet man sich in der Wochenansicht, geschieht dasselbe mit den Tagen.</w:t>
      </w:r>
    </w:p>
    <w:p w14:paraId="28EBFDBE" w14:textId="77777777" w:rsidR="00AA3E70" w:rsidRDefault="00AA3E70" w:rsidP="00DD0F16">
      <w:pPr>
        <w:rPr>
          <w:lang w:eastAsia="en-US"/>
        </w:rPr>
      </w:pPr>
      <w:r>
        <w:rPr>
          <w:lang w:eastAsia="en-US"/>
        </w:rPr>
        <w:t>Zieht man den Regler mit der Maus nach rechts, vergrössert sich die Ansicht. Das kann</w:t>
      </w:r>
      <w:r w:rsidR="00986851">
        <w:rPr>
          <w:lang w:eastAsia="en-US"/>
        </w:rPr>
        <w:t xml:space="preserve"> z.B. in der Tagesansicht</w:t>
      </w:r>
      <w:r>
        <w:rPr>
          <w:lang w:eastAsia="en-US"/>
        </w:rPr>
        <w:t xml:space="preserve"> zur Folge haben, dass nicht mehr die vollen 24h angezeigt werden und horizontal – mittels Mausziehen auf dem Zeitbalken – gescrollt werden muss. </w:t>
      </w:r>
    </w:p>
    <w:p w14:paraId="007228C3" w14:textId="77777777" w:rsidR="00130C71" w:rsidRDefault="00AA3E70" w:rsidP="00DD0F16">
      <w:pPr>
        <w:rPr>
          <w:lang w:eastAsia="en-US"/>
        </w:rPr>
      </w:pPr>
      <w:r>
        <w:rPr>
          <w:lang w:eastAsia="en-US"/>
        </w:rPr>
        <w:t>Zieht man den Regler mit der Maus nach links, verkleinert sich die Ansicht. Beide Einstellungen werden über sämtliche Kalenderansichten (Tag, Arbeitswoche, Woche, Monat) übernommen.</w:t>
      </w:r>
    </w:p>
    <w:p w14:paraId="36925FF0" w14:textId="77777777" w:rsidR="00E23744" w:rsidRDefault="00E23744" w:rsidP="00DD0F16">
      <w:pPr>
        <w:rPr>
          <w:lang w:eastAsia="en-US"/>
        </w:rPr>
      </w:pPr>
      <w:r>
        <w:rPr>
          <w:lang w:eastAsia="en-US"/>
        </w:rPr>
        <w:t>Klick auf den Button „Zurück auf 100% setzen“ auf der rechten Seite des Reglers, passt den Kalender gemäss der Bildschirmauflösung wieder an die optimale Grösse an</w:t>
      </w:r>
      <w:r w:rsidR="00B07426">
        <w:rPr>
          <w:lang w:eastAsia="en-US"/>
        </w:rPr>
        <w:t>.</w:t>
      </w:r>
    </w:p>
    <w:p w14:paraId="28773C47" w14:textId="77777777" w:rsidR="00130C71" w:rsidRDefault="00130C71" w:rsidP="00DD0F16">
      <w:pPr>
        <w:rPr>
          <w:lang w:eastAsia="en-US"/>
        </w:rPr>
      </w:pPr>
    </w:p>
    <w:p w14:paraId="015036AE" w14:textId="46B41FFC" w:rsidR="00DD0F16" w:rsidRDefault="00DD0F16" w:rsidP="00DD0F16">
      <w:pPr>
        <w:rPr>
          <w:lang w:eastAsia="en-US"/>
        </w:rPr>
      </w:pPr>
      <w:r>
        <w:rPr>
          <w:lang w:eastAsia="en-US"/>
        </w:rPr>
        <w:t xml:space="preserve">Falls ein spezifisches Datum gesucht wird, kann dieses auch im Datumpicker </w:t>
      </w:r>
      <w:r w:rsidR="00347F75" w:rsidRPr="000D1E9A">
        <w:rPr>
          <w:lang w:eastAsia="en-US"/>
        </w:rPr>
        <w:t>oben rechts</w:t>
      </w:r>
      <w:r>
        <w:rPr>
          <w:lang w:eastAsia="en-US"/>
        </w:rPr>
        <w:t xml:space="preserve"> </w:t>
      </w:r>
      <w:r w:rsidR="006D49D3">
        <w:rPr>
          <w:lang w:eastAsia="en-US"/>
        </w:rPr>
        <w:t xml:space="preserve">eingegeben oder aus dem Kalenderpopup </w:t>
      </w:r>
      <w:r>
        <w:rPr>
          <w:lang w:eastAsia="en-US"/>
        </w:rPr>
        <w:t>ausgewählt werden.</w:t>
      </w:r>
      <w:r w:rsidR="00296DD7">
        <w:rPr>
          <w:lang w:eastAsia="en-US"/>
        </w:rPr>
        <w:t xml:space="preserve"> Gleich daneben befindet sich der </w:t>
      </w:r>
      <w:r w:rsidR="00296DD7">
        <w:rPr>
          <w:lang w:eastAsia="en-US"/>
        </w:rPr>
        <w:lastRenderedPageBreak/>
        <w:t>„Heute“ Button. Klickt man ihn an</w:t>
      </w:r>
      <w:r w:rsidR="006D49D3">
        <w:rPr>
          <w:lang w:eastAsia="en-US"/>
        </w:rPr>
        <w:t>,</w:t>
      </w:r>
      <w:r w:rsidR="00296DD7">
        <w:rPr>
          <w:lang w:eastAsia="en-US"/>
        </w:rPr>
        <w:t xml:space="preserve"> wechselt </w:t>
      </w:r>
      <w:r w:rsidR="006D49D3">
        <w:rPr>
          <w:lang w:eastAsia="en-US"/>
        </w:rPr>
        <w:t>man, unabhängig von der gewählten Kalenderansicht, auf das aktuelle Datum (oder eben die aktuelle Kalenderwoche</w:t>
      </w:r>
      <w:r w:rsidR="00F07CF2">
        <w:rPr>
          <w:lang w:eastAsia="en-US"/>
        </w:rPr>
        <w:t xml:space="preserve"> oder den aktuellen Monat</w:t>
      </w:r>
      <w:r w:rsidR="006D49D3">
        <w:rPr>
          <w:lang w:eastAsia="en-US"/>
        </w:rPr>
        <w:t>).</w:t>
      </w:r>
    </w:p>
    <w:p w14:paraId="7D4E5E3D" w14:textId="77777777" w:rsidR="007D06FD" w:rsidRDefault="007D06FD" w:rsidP="00DD0F16">
      <w:pPr>
        <w:rPr>
          <w:lang w:eastAsia="en-US"/>
        </w:rPr>
      </w:pPr>
    </w:p>
    <w:p w14:paraId="428250BC" w14:textId="77777777" w:rsidR="007D06FD" w:rsidRDefault="007D06FD" w:rsidP="00DD0F16">
      <w:pPr>
        <w:rPr>
          <w:lang w:eastAsia="en-US"/>
        </w:rPr>
      </w:pPr>
      <w:r>
        <w:rPr>
          <w:lang w:eastAsia="en-US"/>
        </w:rPr>
        <w:t>Die Wochenendtage werden je nach eingestellter Landessprache und Zeitzone (Kultur) entweder an Samstag und Sonntag gelb eingefärbt oder an Freitag und Samstag etc.</w:t>
      </w:r>
    </w:p>
    <w:p w14:paraId="1C600401" w14:textId="77777777" w:rsidR="00DD0F16" w:rsidRDefault="00DD0F16" w:rsidP="00DD0F16">
      <w:pPr>
        <w:rPr>
          <w:lang w:eastAsia="en-US"/>
        </w:rPr>
      </w:pPr>
    </w:p>
    <w:p w14:paraId="2A866DAF" w14:textId="77777777" w:rsidR="00DD0F16" w:rsidRDefault="00DD0F16" w:rsidP="00DD0F16">
      <w:pPr>
        <w:rPr>
          <w:lang w:eastAsia="en-US"/>
        </w:rPr>
      </w:pPr>
      <w:r>
        <w:rPr>
          <w:lang w:eastAsia="en-US"/>
        </w:rPr>
        <w:t>Wenn man mit dem Mauszeiger über eine Reservation fährt, wird ein kleines Fenster mit allgemeinen Informationen zu dieser Buchung angezeigt. Je nach Berechtigung des navigierenden Benutzers werden hier mehr oder weniger Informationen angezeigt.</w:t>
      </w:r>
    </w:p>
    <w:p w14:paraId="022AABD1" w14:textId="77777777" w:rsidR="00DD0F16" w:rsidRDefault="00DD0F16" w:rsidP="00DD0F16">
      <w:pPr>
        <w:rPr>
          <w:lang w:eastAsia="en-US"/>
        </w:rPr>
      </w:pPr>
    </w:p>
    <w:p w14:paraId="3A0E3137" w14:textId="77777777" w:rsidR="00DD0F16" w:rsidRDefault="00DD0F16" w:rsidP="00DD0F16">
      <w:pPr>
        <w:rPr>
          <w:lang w:eastAsia="en-US"/>
        </w:rPr>
      </w:pPr>
      <w:r>
        <w:rPr>
          <w:noProof/>
          <w:lang w:val="en-US" w:eastAsia="en-US"/>
        </w:rPr>
        <w:drawing>
          <wp:inline distT="0" distB="0" distL="0" distR="0" wp14:anchorId="0D086E08" wp14:editId="1771E9A6">
            <wp:extent cx="2305685" cy="1709420"/>
            <wp:effectExtent l="19050" t="0" r="0"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srcRect/>
                    <a:stretch>
                      <a:fillRect/>
                    </a:stretch>
                  </pic:blipFill>
                  <pic:spPr bwMode="auto">
                    <a:xfrm>
                      <a:off x="0" y="0"/>
                      <a:ext cx="2305685" cy="1709420"/>
                    </a:xfrm>
                    <a:prstGeom prst="rect">
                      <a:avLst/>
                    </a:prstGeom>
                    <a:noFill/>
                    <a:ln w="9525">
                      <a:noFill/>
                      <a:miter lim="800000"/>
                      <a:headEnd/>
                      <a:tailEnd/>
                    </a:ln>
                  </pic:spPr>
                </pic:pic>
              </a:graphicData>
            </a:graphic>
          </wp:inline>
        </w:drawing>
      </w:r>
    </w:p>
    <w:p w14:paraId="4D82DEFA" w14:textId="77777777" w:rsidR="00DD0F16" w:rsidRPr="002579B5" w:rsidRDefault="00DD0F16" w:rsidP="000D643D">
      <w:pPr>
        <w:rPr>
          <w:sz w:val="16"/>
          <w:szCs w:val="16"/>
        </w:rPr>
      </w:pPr>
      <w:bookmarkStart w:id="208" w:name="_Toc304552646"/>
      <w:bookmarkStart w:id="209" w:name="_Toc313360921"/>
      <w:bookmarkStart w:id="210" w:name="_Toc318295874"/>
      <w:bookmarkStart w:id="211" w:name="_Toc339545410"/>
      <w:r w:rsidRPr="002579B5">
        <w:rPr>
          <w:sz w:val="16"/>
          <w:szCs w:val="16"/>
        </w:rPr>
        <w:t xml:space="preserve">Abbildung </w:t>
      </w:r>
      <w:r w:rsidR="00833167" w:rsidRPr="002579B5">
        <w:rPr>
          <w:sz w:val="16"/>
          <w:szCs w:val="16"/>
        </w:rPr>
        <w:fldChar w:fldCharType="begin"/>
      </w:r>
      <w:r w:rsidR="00B50AD4" w:rsidRPr="002579B5">
        <w:rPr>
          <w:sz w:val="16"/>
          <w:szCs w:val="16"/>
        </w:rPr>
        <w:instrText xml:space="preserve"> SEQ Abbildung \* ARABIC </w:instrText>
      </w:r>
      <w:r w:rsidR="00833167" w:rsidRPr="002579B5">
        <w:rPr>
          <w:sz w:val="16"/>
          <w:szCs w:val="16"/>
        </w:rPr>
        <w:fldChar w:fldCharType="separate"/>
      </w:r>
      <w:r w:rsidR="00C36B10">
        <w:rPr>
          <w:noProof/>
          <w:sz w:val="16"/>
          <w:szCs w:val="16"/>
        </w:rPr>
        <w:t>38</w:t>
      </w:r>
      <w:r w:rsidR="00833167" w:rsidRPr="002579B5">
        <w:rPr>
          <w:sz w:val="16"/>
          <w:szCs w:val="16"/>
        </w:rPr>
        <w:fldChar w:fldCharType="end"/>
      </w:r>
      <w:r w:rsidRPr="002579B5">
        <w:rPr>
          <w:sz w:val="16"/>
          <w:szCs w:val="16"/>
        </w:rPr>
        <w:t>: Informationen zu einer Buchung im Kalender</w:t>
      </w:r>
      <w:bookmarkEnd w:id="208"/>
      <w:bookmarkEnd w:id="209"/>
      <w:bookmarkEnd w:id="210"/>
      <w:bookmarkEnd w:id="211"/>
    </w:p>
    <w:p w14:paraId="30B0FF0D" w14:textId="77777777" w:rsidR="00A97791" w:rsidRDefault="00A97791" w:rsidP="00DD0F16">
      <w:pPr>
        <w:rPr>
          <w:lang w:eastAsia="en-US"/>
        </w:rPr>
      </w:pPr>
    </w:p>
    <w:p w14:paraId="11357496" w14:textId="77777777" w:rsidR="00522BB8" w:rsidRDefault="00522BB8" w:rsidP="00DD0F16">
      <w:pPr>
        <w:rPr>
          <w:lang w:eastAsia="en-US"/>
        </w:rPr>
      </w:pPr>
      <w:r>
        <w:rPr>
          <w:lang w:eastAsia="en-US"/>
        </w:rPr>
        <w:t>Ausser in der Monatsansicht, befinde</w:t>
      </w:r>
      <w:r w:rsidR="00BF2941">
        <w:rPr>
          <w:lang w:eastAsia="en-US"/>
        </w:rPr>
        <w:t>t</w:t>
      </w:r>
      <w:r>
        <w:rPr>
          <w:lang w:eastAsia="en-US"/>
        </w:rPr>
        <w:t xml:space="preserve"> sich in allen Kalenderansichten u</w:t>
      </w:r>
      <w:r w:rsidR="00110792">
        <w:rPr>
          <w:lang w:eastAsia="en-US"/>
        </w:rPr>
        <w:t>nten</w:t>
      </w:r>
      <w:r w:rsidR="00B377C7">
        <w:rPr>
          <w:lang w:eastAsia="en-US"/>
        </w:rPr>
        <w:t xml:space="preserve"> rechts </w:t>
      </w:r>
      <w:r w:rsidR="00BF2941">
        <w:rPr>
          <w:lang w:eastAsia="en-US"/>
        </w:rPr>
        <w:t>eine Reihe von Icons</w:t>
      </w:r>
      <w:r>
        <w:rPr>
          <w:lang w:eastAsia="en-US"/>
        </w:rPr>
        <w:t>, welche unterschiedlic</w:t>
      </w:r>
      <w:r w:rsidR="007940BA">
        <w:rPr>
          <w:lang w:eastAsia="en-US"/>
        </w:rPr>
        <w:t>he Darstellungsfilter aktivieren</w:t>
      </w:r>
      <w:r>
        <w:rPr>
          <w:lang w:eastAsia="en-US"/>
        </w:rPr>
        <w:t xml:space="preserve">. </w:t>
      </w:r>
      <w:r w:rsidR="007940BA">
        <w:rPr>
          <w:lang w:eastAsia="en-US"/>
        </w:rPr>
        <w:t xml:space="preserve">Dadurch werden Reservationen mit verknüpften Ressourcen </w:t>
      </w:r>
      <w:r w:rsidR="002544C1">
        <w:rPr>
          <w:lang w:eastAsia="en-US"/>
        </w:rPr>
        <w:t>mit einem entsprechenden Symbol gekennzeichnet</w:t>
      </w:r>
      <w:r w:rsidR="00867797">
        <w:rPr>
          <w:lang w:eastAsia="en-US"/>
        </w:rPr>
        <w:t xml:space="preserve"> und farblich hervorgehoben</w:t>
      </w:r>
      <w:r w:rsidR="002544C1">
        <w:rPr>
          <w:lang w:eastAsia="en-US"/>
        </w:rPr>
        <w:t>, was eine rasche Erkennung ermöglicht.</w:t>
      </w:r>
    </w:p>
    <w:p w14:paraId="11137AF6" w14:textId="77777777" w:rsidR="00A6033B" w:rsidRDefault="00A6033B" w:rsidP="00DD0F16">
      <w:pPr>
        <w:rPr>
          <w:lang w:eastAsia="en-US"/>
        </w:rPr>
      </w:pPr>
    </w:p>
    <w:p w14:paraId="3360FC05" w14:textId="28CD394B" w:rsidR="00A6033B" w:rsidRDefault="00A6033B" w:rsidP="00DD0F16">
      <w:pPr>
        <w:rPr>
          <w:lang w:eastAsia="en-US"/>
        </w:rPr>
      </w:pPr>
      <w:r>
        <w:rPr>
          <w:noProof/>
          <w:lang w:val="en-US" w:eastAsia="en-US"/>
        </w:rPr>
        <w:drawing>
          <wp:inline distT="0" distB="0" distL="0" distR="0" wp14:anchorId="47CD1506" wp14:editId="2285D063">
            <wp:extent cx="5135271" cy="3027934"/>
            <wp:effectExtent l="0" t="0" r="8255" b="1270"/>
            <wp:docPr id="112" name="Grafik 112" descr="C:\Users\ksc0267\Documents\Features 4.2\Print Screens\Deutsch\Abb37 darstellungs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sc0267\Documents\Features 4.2\Print Screens\Deutsch\Abb37 darstellungsfilte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35317" cy="3027961"/>
                    </a:xfrm>
                    <a:prstGeom prst="rect">
                      <a:avLst/>
                    </a:prstGeom>
                    <a:noFill/>
                    <a:ln>
                      <a:noFill/>
                    </a:ln>
                  </pic:spPr>
                </pic:pic>
              </a:graphicData>
            </a:graphic>
          </wp:inline>
        </w:drawing>
      </w:r>
    </w:p>
    <w:p w14:paraId="35042B9D" w14:textId="77777777" w:rsidR="006574A8" w:rsidRPr="00D0637F" w:rsidRDefault="00E648B9" w:rsidP="005525C3">
      <w:pPr>
        <w:pStyle w:val="Caption"/>
      </w:pPr>
      <w:bookmarkStart w:id="212" w:name="_Toc339545411"/>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39</w:t>
      </w:r>
      <w:r w:rsidR="00833167" w:rsidRPr="00CC2EFE">
        <w:fldChar w:fldCharType="end"/>
      </w:r>
      <w:r w:rsidRPr="00D0637F">
        <w:t>:</w:t>
      </w:r>
      <w:r w:rsidR="000D1E9A" w:rsidRPr="00D0637F">
        <w:t xml:space="preserve"> Darstellungsfilter in der Kalenderansicht</w:t>
      </w:r>
      <w:bookmarkEnd w:id="212"/>
    </w:p>
    <w:p w14:paraId="7C09E6FF" w14:textId="77777777" w:rsidR="006574A8" w:rsidRDefault="006574A8" w:rsidP="00DD0F16">
      <w:pPr>
        <w:rPr>
          <w:lang w:eastAsia="en-US"/>
        </w:rPr>
      </w:pPr>
    </w:p>
    <w:p w14:paraId="22EFB0FC" w14:textId="77777777" w:rsidR="00DD43CE" w:rsidRDefault="002544C1" w:rsidP="00DD0F16">
      <w:pPr>
        <w:rPr>
          <w:lang w:eastAsia="en-US"/>
        </w:rPr>
      </w:pPr>
      <w:r>
        <w:rPr>
          <w:lang w:eastAsia="en-US"/>
        </w:rPr>
        <w:t xml:space="preserve">Das </w:t>
      </w:r>
      <w:r w:rsidR="0067640E">
        <w:rPr>
          <w:lang w:eastAsia="en-US"/>
        </w:rPr>
        <w:t xml:space="preserve">Icon ganz rechts aktiviert den Autorefresh. </w:t>
      </w:r>
      <w:r w:rsidR="004D0E8C">
        <w:rPr>
          <w:lang w:eastAsia="en-US"/>
        </w:rPr>
        <w:t xml:space="preserve">Die </w:t>
      </w:r>
      <w:r w:rsidR="001D3A0E">
        <w:rPr>
          <w:lang w:eastAsia="en-US"/>
        </w:rPr>
        <w:t>übrigen</w:t>
      </w:r>
      <w:r w:rsidR="00B377C7">
        <w:rPr>
          <w:lang w:eastAsia="en-US"/>
        </w:rPr>
        <w:t xml:space="preserve"> diene</w:t>
      </w:r>
      <w:r w:rsidR="009533F8">
        <w:rPr>
          <w:lang w:eastAsia="en-US"/>
        </w:rPr>
        <w:t xml:space="preserve">n als Visualisierungsfilter </w:t>
      </w:r>
      <w:r w:rsidR="00B377C7">
        <w:rPr>
          <w:lang w:eastAsia="en-US"/>
        </w:rPr>
        <w:t>für den Kalender</w:t>
      </w:r>
      <w:r w:rsidR="009533F8">
        <w:rPr>
          <w:lang w:eastAsia="en-US"/>
        </w:rPr>
        <w:t xml:space="preserve">. </w:t>
      </w:r>
      <w:r>
        <w:rPr>
          <w:lang w:eastAsia="en-US"/>
        </w:rPr>
        <w:t>Fährt</w:t>
      </w:r>
      <w:r w:rsidR="009533F8">
        <w:rPr>
          <w:lang w:eastAsia="en-US"/>
        </w:rPr>
        <w:t xml:space="preserve"> man mi</w:t>
      </w:r>
      <w:r>
        <w:rPr>
          <w:lang w:eastAsia="en-US"/>
        </w:rPr>
        <w:t>t dem Mauszeiger über ein Icon</w:t>
      </w:r>
      <w:r w:rsidR="009533F8">
        <w:rPr>
          <w:lang w:eastAsia="en-US"/>
        </w:rPr>
        <w:t xml:space="preserve">, </w:t>
      </w:r>
      <w:r w:rsidR="00867797">
        <w:rPr>
          <w:lang w:eastAsia="en-US"/>
        </w:rPr>
        <w:t>öffnet sich ein Tooltip</w:t>
      </w:r>
      <w:r w:rsidR="009533F8">
        <w:rPr>
          <w:lang w:eastAsia="en-US"/>
        </w:rPr>
        <w:t xml:space="preserve">, </w:t>
      </w:r>
      <w:r w:rsidR="00867797">
        <w:rPr>
          <w:lang w:eastAsia="en-US"/>
        </w:rPr>
        <w:t>d</w:t>
      </w:r>
      <w:r w:rsidR="00F6679D">
        <w:rPr>
          <w:lang w:eastAsia="en-US"/>
        </w:rPr>
        <w:t>a</w:t>
      </w:r>
      <w:r w:rsidR="009533F8">
        <w:rPr>
          <w:lang w:eastAsia="en-US"/>
        </w:rPr>
        <w:t>s</w:t>
      </w:r>
      <w:r w:rsidR="00F6679D">
        <w:rPr>
          <w:lang w:eastAsia="en-US"/>
        </w:rPr>
        <w:t xml:space="preserve"> den Benutzer darüber informiert welche Reservationen durch die Aktivierung dieses Icons hervorgehoben </w:t>
      </w:r>
      <w:r w:rsidR="00D304F8">
        <w:rPr>
          <w:lang w:eastAsia="en-US"/>
        </w:rPr>
        <w:t>und durch ein Symbol entsprechend der Ressourcenverknüpfu</w:t>
      </w:r>
      <w:r w:rsidR="00DD43CE">
        <w:rPr>
          <w:lang w:eastAsia="en-US"/>
        </w:rPr>
        <w:t xml:space="preserve">ng </w:t>
      </w:r>
      <w:r w:rsidR="00D304F8">
        <w:rPr>
          <w:lang w:eastAsia="en-US"/>
        </w:rPr>
        <w:t xml:space="preserve">markiert </w:t>
      </w:r>
      <w:r w:rsidR="00F6679D">
        <w:rPr>
          <w:lang w:eastAsia="en-US"/>
        </w:rPr>
        <w:t xml:space="preserve">werden. </w:t>
      </w:r>
      <w:r w:rsidR="006574A8">
        <w:rPr>
          <w:lang w:eastAsia="en-US"/>
        </w:rPr>
        <w:t xml:space="preserve">Folgende </w:t>
      </w:r>
      <w:r w:rsidR="00AD601C">
        <w:rPr>
          <w:lang w:eastAsia="en-US"/>
        </w:rPr>
        <w:t xml:space="preserve">Filter </w:t>
      </w:r>
      <w:r w:rsidR="006574A8">
        <w:rPr>
          <w:lang w:eastAsia="en-US"/>
        </w:rPr>
        <w:t>werden unterschieden:</w:t>
      </w:r>
    </w:p>
    <w:p w14:paraId="60658032" w14:textId="77777777" w:rsidR="00A33B9C" w:rsidRDefault="00A33B9C" w:rsidP="00DD0F16">
      <w:pPr>
        <w:rPr>
          <w:lang w:eastAsia="en-US"/>
        </w:rPr>
      </w:pPr>
    </w:p>
    <w:p w14:paraId="30F3F766" w14:textId="7A4502F8" w:rsidR="000D1E9A" w:rsidRPr="002579B5" w:rsidRDefault="00AD3CD3" w:rsidP="00AD3CD3">
      <w:pPr>
        <w:pStyle w:val="Caption"/>
        <w:rPr>
          <w:szCs w:val="16"/>
        </w:rPr>
      </w:pPr>
      <w:bookmarkStart w:id="213" w:name="_Toc339545502"/>
      <w:r>
        <w:t xml:space="preserve">Tabelle </w:t>
      </w:r>
      <w:fldSimple w:instr=" SEQ Tabelle \* ARABIC ">
        <w:r w:rsidR="00C36B10">
          <w:rPr>
            <w:noProof/>
          </w:rPr>
          <w:t>8</w:t>
        </w:r>
      </w:fldSimple>
      <w:r w:rsidRPr="002579B5">
        <w:rPr>
          <w:szCs w:val="16"/>
        </w:rPr>
        <w:t>: Darstellungsfilter im Kalender</w:t>
      </w:r>
      <w:bookmarkEnd w:id="213"/>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CellMar>
          <w:top w:w="57" w:type="dxa"/>
          <w:bottom w:w="57" w:type="dxa"/>
        </w:tblCellMar>
        <w:tblLook w:val="04A0" w:firstRow="1" w:lastRow="0" w:firstColumn="1" w:lastColumn="0" w:noHBand="0" w:noVBand="1"/>
      </w:tblPr>
      <w:tblGrid>
        <w:gridCol w:w="2060"/>
        <w:gridCol w:w="5928"/>
      </w:tblGrid>
      <w:tr w:rsidR="006574A8" w:rsidRPr="00590C1E" w14:paraId="466B8094" w14:textId="77777777" w:rsidTr="00DE6B31">
        <w:tc>
          <w:tcPr>
            <w:tcW w:w="2060" w:type="dxa"/>
            <w:shd w:val="clear" w:color="auto" w:fill="004985"/>
          </w:tcPr>
          <w:p w14:paraId="1A66D9DA" w14:textId="77777777" w:rsidR="006574A8" w:rsidRPr="00590C1E" w:rsidRDefault="00AD601C" w:rsidP="00BC7FF9">
            <w:pPr>
              <w:rPr>
                <w:b/>
                <w:lang w:eastAsia="en-US"/>
              </w:rPr>
            </w:pPr>
            <w:r>
              <w:rPr>
                <w:b/>
                <w:lang w:eastAsia="en-US"/>
              </w:rPr>
              <w:t>Icon/Button</w:t>
            </w:r>
          </w:p>
        </w:tc>
        <w:tc>
          <w:tcPr>
            <w:tcW w:w="5928" w:type="dxa"/>
            <w:shd w:val="clear" w:color="auto" w:fill="004985"/>
          </w:tcPr>
          <w:p w14:paraId="76C032D8" w14:textId="77777777" w:rsidR="006574A8" w:rsidRPr="00590C1E" w:rsidRDefault="00BC7FF9" w:rsidP="00BC7FF9">
            <w:pPr>
              <w:rPr>
                <w:b/>
                <w:lang w:eastAsia="en-US"/>
              </w:rPr>
            </w:pPr>
            <w:r>
              <w:rPr>
                <w:b/>
                <w:lang w:eastAsia="en-US"/>
              </w:rPr>
              <w:t>Aktion</w:t>
            </w:r>
          </w:p>
        </w:tc>
      </w:tr>
      <w:tr w:rsidR="006574A8" w14:paraId="78E5DAF3" w14:textId="77777777" w:rsidTr="00DE6B31">
        <w:tc>
          <w:tcPr>
            <w:tcW w:w="2060" w:type="dxa"/>
            <w:shd w:val="clear" w:color="auto" w:fill="D9D9D9"/>
          </w:tcPr>
          <w:p w14:paraId="25308E33" w14:textId="3F1F52BE" w:rsidR="006574A8" w:rsidRDefault="00AD3CD3" w:rsidP="00BC7FF9">
            <w:pPr>
              <w:rPr>
                <w:lang w:eastAsia="en-US"/>
              </w:rPr>
            </w:pPr>
            <w:r>
              <w:rPr>
                <w:noProof/>
                <w:lang w:val="en-US" w:eastAsia="en-US"/>
              </w:rPr>
              <w:drawing>
                <wp:inline distT="0" distB="0" distL="0" distR="0" wp14:anchorId="441CD038" wp14:editId="62CEF75D">
                  <wp:extent cx="248716" cy="248716"/>
                  <wp:effectExtent l="0" t="0" r="0" b="0"/>
                  <wp:docPr id="113" name="Grafik 113" descr="C:\Users\ksc0267\Documents\Features 4.2\Print Screens\Deutsch\Abb icon an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sc0267\Documents\Features 4.2\Print Screens\Deutsch\Abb icon anlas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8824" cy="248824"/>
                          </a:xfrm>
                          <a:prstGeom prst="rect">
                            <a:avLst/>
                          </a:prstGeom>
                          <a:noFill/>
                          <a:ln>
                            <a:noFill/>
                          </a:ln>
                        </pic:spPr>
                      </pic:pic>
                    </a:graphicData>
                  </a:graphic>
                </wp:inline>
              </w:drawing>
            </w:r>
          </w:p>
        </w:tc>
        <w:tc>
          <w:tcPr>
            <w:tcW w:w="5928" w:type="dxa"/>
            <w:shd w:val="clear" w:color="auto" w:fill="D9D9D9"/>
          </w:tcPr>
          <w:p w14:paraId="52CC0B99" w14:textId="77777777" w:rsidR="006574A8" w:rsidRDefault="00AD601C" w:rsidP="00BC7FF9">
            <w:pPr>
              <w:rPr>
                <w:lang w:eastAsia="en-US"/>
              </w:rPr>
            </w:pPr>
            <w:r>
              <w:rPr>
                <w:lang w:eastAsia="en-US"/>
              </w:rPr>
              <w:t>Reservationen, die zu einem Anlass gehören hervorheben.</w:t>
            </w:r>
          </w:p>
        </w:tc>
      </w:tr>
      <w:tr w:rsidR="006574A8" w14:paraId="58605344" w14:textId="77777777" w:rsidTr="00DE6B31">
        <w:tc>
          <w:tcPr>
            <w:tcW w:w="2060" w:type="dxa"/>
            <w:shd w:val="clear" w:color="auto" w:fill="D9D9D9"/>
          </w:tcPr>
          <w:p w14:paraId="250D8B79" w14:textId="7E48A689" w:rsidR="006574A8" w:rsidRDefault="00AD3CD3" w:rsidP="00BC7FF9">
            <w:pPr>
              <w:rPr>
                <w:lang w:eastAsia="en-US"/>
              </w:rPr>
            </w:pPr>
            <w:r>
              <w:rPr>
                <w:noProof/>
                <w:lang w:val="en-US" w:eastAsia="en-US"/>
              </w:rPr>
              <w:lastRenderedPageBreak/>
              <w:drawing>
                <wp:inline distT="0" distB="0" distL="0" distR="0" wp14:anchorId="63C67461" wp14:editId="5BF1A204">
                  <wp:extent cx="261126" cy="248717"/>
                  <wp:effectExtent l="0" t="0" r="5715" b="0"/>
                  <wp:docPr id="114" name="Grafik 114" descr="C:\Users\ksc0267\Documents\Features 4.2\Print Screens\Deutsch\Abb icon se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sc0267\Documents\Features 4.2\Print Screens\Deutsch\Abb icon seri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1239" cy="248825"/>
                          </a:xfrm>
                          <a:prstGeom prst="rect">
                            <a:avLst/>
                          </a:prstGeom>
                          <a:noFill/>
                          <a:ln>
                            <a:noFill/>
                          </a:ln>
                        </pic:spPr>
                      </pic:pic>
                    </a:graphicData>
                  </a:graphic>
                </wp:inline>
              </w:drawing>
            </w:r>
          </w:p>
        </w:tc>
        <w:tc>
          <w:tcPr>
            <w:tcW w:w="5928" w:type="dxa"/>
            <w:shd w:val="clear" w:color="auto" w:fill="D9D9D9"/>
          </w:tcPr>
          <w:p w14:paraId="13AC69B7" w14:textId="77777777" w:rsidR="006574A8" w:rsidRDefault="00AD601C" w:rsidP="00BC7FF9">
            <w:pPr>
              <w:rPr>
                <w:lang w:eastAsia="en-US"/>
              </w:rPr>
            </w:pPr>
            <w:r>
              <w:rPr>
                <w:lang w:eastAsia="en-US"/>
              </w:rPr>
              <w:t>Reservationen, die zu einer Serie gehören hervorheben.</w:t>
            </w:r>
          </w:p>
        </w:tc>
      </w:tr>
      <w:tr w:rsidR="006574A8" w14:paraId="0DCCD31F" w14:textId="77777777" w:rsidTr="00DE6B31">
        <w:tc>
          <w:tcPr>
            <w:tcW w:w="2060" w:type="dxa"/>
            <w:shd w:val="clear" w:color="auto" w:fill="D9D9D9"/>
          </w:tcPr>
          <w:p w14:paraId="026743FB" w14:textId="7C2AD28F" w:rsidR="006574A8" w:rsidRDefault="00AD3CD3" w:rsidP="00BC7FF9">
            <w:pPr>
              <w:rPr>
                <w:lang w:eastAsia="en-US"/>
              </w:rPr>
            </w:pPr>
            <w:r>
              <w:rPr>
                <w:noProof/>
                <w:lang w:val="en-US" w:eastAsia="en-US"/>
              </w:rPr>
              <w:drawing>
                <wp:inline distT="0" distB="0" distL="0" distR="0" wp14:anchorId="0DF79858" wp14:editId="5B2446D4">
                  <wp:extent cx="256032" cy="256032"/>
                  <wp:effectExtent l="0" t="0" r="0" b="0"/>
                  <wp:docPr id="122" name="Grafik 122" descr="C:\Users\ksc0267\Documents\Features 4.2\Print Screens\Deutsch\Abb Icon bestell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sc0267\Documents\Features 4.2\Print Screens\Deutsch\Abb Icon bestellung.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143" cy="256143"/>
                          </a:xfrm>
                          <a:prstGeom prst="rect">
                            <a:avLst/>
                          </a:prstGeom>
                          <a:noFill/>
                          <a:ln>
                            <a:noFill/>
                          </a:ln>
                        </pic:spPr>
                      </pic:pic>
                    </a:graphicData>
                  </a:graphic>
                </wp:inline>
              </w:drawing>
            </w:r>
          </w:p>
        </w:tc>
        <w:tc>
          <w:tcPr>
            <w:tcW w:w="5928" w:type="dxa"/>
            <w:shd w:val="clear" w:color="auto" w:fill="D9D9D9"/>
          </w:tcPr>
          <w:p w14:paraId="4EA7935A" w14:textId="77777777" w:rsidR="006574A8" w:rsidRDefault="00AD601C" w:rsidP="00AD601C">
            <w:pPr>
              <w:rPr>
                <w:lang w:eastAsia="en-US"/>
              </w:rPr>
            </w:pPr>
            <w:r>
              <w:rPr>
                <w:lang w:eastAsia="en-US"/>
              </w:rPr>
              <w:t>Reservationen, die Bestellungen enthalten hervorheben.</w:t>
            </w:r>
          </w:p>
        </w:tc>
      </w:tr>
      <w:tr w:rsidR="006574A8" w14:paraId="27762E1C" w14:textId="77777777" w:rsidTr="00DE6B31">
        <w:tc>
          <w:tcPr>
            <w:tcW w:w="2060" w:type="dxa"/>
            <w:shd w:val="clear" w:color="auto" w:fill="D9D9D9"/>
          </w:tcPr>
          <w:p w14:paraId="05CBF434" w14:textId="41B24B74" w:rsidR="006574A8" w:rsidRDefault="00AD3CD3" w:rsidP="00BC7FF9">
            <w:pPr>
              <w:rPr>
                <w:lang w:eastAsia="en-US"/>
              </w:rPr>
            </w:pPr>
            <w:r>
              <w:rPr>
                <w:noProof/>
                <w:lang w:val="en-US" w:eastAsia="en-US"/>
              </w:rPr>
              <w:drawing>
                <wp:inline distT="0" distB="0" distL="0" distR="0" wp14:anchorId="172066AF" wp14:editId="1D2382AB">
                  <wp:extent cx="256032" cy="256032"/>
                  <wp:effectExtent l="0" t="0" r="0" b="0"/>
                  <wp:docPr id="123" name="Grafik 123" descr="C:\Users\ksc0267\Documents\Features 4.2\Print Screens\Deutsch\Abb icon virtuelle räu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sc0267\Documents\Features 4.2\Print Screens\Deutsch\Abb icon virtuelle räum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6143" cy="256143"/>
                          </a:xfrm>
                          <a:prstGeom prst="rect">
                            <a:avLst/>
                          </a:prstGeom>
                          <a:noFill/>
                          <a:ln>
                            <a:noFill/>
                          </a:ln>
                        </pic:spPr>
                      </pic:pic>
                    </a:graphicData>
                  </a:graphic>
                </wp:inline>
              </w:drawing>
            </w:r>
          </w:p>
        </w:tc>
        <w:tc>
          <w:tcPr>
            <w:tcW w:w="5928" w:type="dxa"/>
            <w:shd w:val="clear" w:color="auto" w:fill="D9D9D9"/>
          </w:tcPr>
          <w:p w14:paraId="7C641B3F" w14:textId="77777777" w:rsidR="006574A8" w:rsidRDefault="00430D35" w:rsidP="00BC7FF9">
            <w:pPr>
              <w:rPr>
                <w:lang w:eastAsia="en-US"/>
              </w:rPr>
            </w:pPr>
            <w:r>
              <w:rPr>
                <w:lang w:eastAsia="en-US"/>
              </w:rPr>
              <w:t xml:space="preserve">Reservationen, die virtuelle Räume enthalten </w:t>
            </w:r>
            <w:r w:rsidR="00AB3B4F">
              <w:rPr>
                <w:lang w:eastAsia="en-US"/>
              </w:rPr>
              <w:t>hervorheben</w:t>
            </w:r>
          </w:p>
        </w:tc>
      </w:tr>
      <w:tr w:rsidR="006574A8" w14:paraId="3B3EAD6D" w14:textId="77777777" w:rsidTr="00DE6B31">
        <w:tc>
          <w:tcPr>
            <w:tcW w:w="2060" w:type="dxa"/>
            <w:shd w:val="clear" w:color="auto" w:fill="D9D9D9"/>
          </w:tcPr>
          <w:p w14:paraId="7BD3A323" w14:textId="4DDEC967" w:rsidR="006574A8" w:rsidRDefault="00AD3CD3" w:rsidP="00BC7FF9">
            <w:pPr>
              <w:rPr>
                <w:lang w:eastAsia="en-US"/>
              </w:rPr>
            </w:pPr>
            <w:r>
              <w:rPr>
                <w:noProof/>
                <w:lang w:val="en-US" w:eastAsia="en-US"/>
              </w:rPr>
              <w:drawing>
                <wp:inline distT="0" distB="0" distL="0" distR="0" wp14:anchorId="1A194C61" wp14:editId="3B397A86">
                  <wp:extent cx="248717" cy="248717"/>
                  <wp:effectExtent l="0" t="0" r="0" b="0"/>
                  <wp:docPr id="125" name="Grafik 125" descr="C:\Users\ksc0267\Documents\Features 4.2\Print Screens\Deutsch\Abb icon mobiles equi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sc0267\Documents\Features 4.2\Print Screens\Deutsch\Abb icon mobiles equip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8825" cy="248825"/>
                          </a:xfrm>
                          <a:prstGeom prst="rect">
                            <a:avLst/>
                          </a:prstGeom>
                          <a:noFill/>
                          <a:ln>
                            <a:noFill/>
                          </a:ln>
                        </pic:spPr>
                      </pic:pic>
                    </a:graphicData>
                  </a:graphic>
                </wp:inline>
              </w:drawing>
            </w:r>
          </w:p>
        </w:tc>
        <w:tc>
          <w:tcPr>
            <w:tcW w:w="5928" w:type="dxa"/>
            <w:shd w:val="clear" w:color="auto" w:fill="D9D9D9"/>
          </w:tcPr>
          <w:p w14:paraId="0126740C" w14:textId="77777777" w:rsidR="006574A8" w:rsidRDefault="0036642F" w:rsidP="0036642F">
            <w:pPr>
              <w:rPr>
                <w:lang w:eastAsia="en-US"/>
              </w:rPr>
            </w:pPr>
            <w:r>
              <w:rPr>
                <w:lang w:eastAsia="en-US"/>
              </w:rPr>
              <w:t>Reservationen, die mobiles Equipment enthalten hervorheben.</w:t>
            </w:r>
          </w:p>
        </w:tc>
      </w:tr>
      <w:tr w:rsidR="006574A8" w14:paraId="27A78519" w14:textId="77777777" w:rsidTr="00DE6B31">
        <w:tc>
          <w:tcPr>
            <w:tcW w:w="2060" w:type="dxa"/>
            <w:shd w:val="clear" w:color="auto" w:fill="D9D9D9"/>
          </w:tcPr>
          <w:p w14:paraId="6E9009DC" w14:textId="742D6DF4" w:rsidR="006574A8" w:rsidRDefault="00AD3CD3" w:rsidP="00BC7FF9">
            <w:pPr>
              <w:rPr>
                <w:lang w:eastAsia="en-US"/>
              </w:rPr>
            </w:pPr>
            <w:r>
              <w:rPr>
                <w:noProof/>
                <w:lang w:val="en-US" w:eastAsia="en-US"/>
              </w:rPr>
              <w:drawing>
                <wp:inline distT="0" distB="0" distL="0" distR="0" wp14:anchorId="5401D24C" wp14:editId="678D6502">
                  <wp:extent cx="248717" cy="248717"/>
                  <wp:effectExtent l="0" t="0" r="0" b="0"/>
                  <wp:docPr id="127" name="Grafik 127" descr="C:\Users\ksc0267\Documents\Features 4.2\Print Screens\Deutsch\Abb icon parkplat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sc0267\Documents\Features 4.2\Print Screens\Deutsch\Abb icon parkplatz.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825" cy="248825"/>
                          </a:xfrm>
                          <a:prstGeom prst="rect">
                            <a:avLst/>
                          </a:prstGeom>
                          <a:noFill/>
                          <a:ln>
                            <a:noFill/>
                          </a:ln>
                        </pic:spPr>
                      </pic:pic>
                    </a:graphicData>
                  </a:graphic>
                </wp:inline>
              </w:drawing>
            </w:r>
          </w:p>
        </w:tc>
        <w:tc>
          <w:tcPr>
            <w:tcW w:w="5928" w:type="dxa"/>
            <w:shd w:val="clear" w:color="auto" w:fill="D9D9D9"/>
          </w:tcPr>
          <w:p w14:paraId="26D72B5E" w14:textId="77777777" w:rsidR="006574A8" w:rsidRDefault="0036642F" w:rsidP="00BC7FF9">
            <w:pPr>
              <w:rPr>
                <w:lang w:eastAsia="en-US"/>
              </w:rPr>
            </w:pPr>
            <w:r>
              <w:rPr>
                <w:lang w:eastAsia="en-US"/>
              </w:rPr>
              <w:t xml:space="preserve">Reservationen, die </w:t>
            </w:r>
            <w:r w:rsidR="00195C92">
              <w:rPr>
                <w:lang w:eastAsia="en-US"/>
              </w:rPr>
              <w:t>Parkplätze enthalten hervorheben.</w:t>
            </w:r>
          </w:p>
        </w:tc>
      </w:tr>
      <w:tr w:rsidR="00A76C42" w14:paraId="075653C8" w14:textId="77777777" w:rsidTr="00A76C42">
        <w:tc>
          <w:tcPr>
            <w:tcW w:w="2060" w:type="dxa"/>
            <w:tcBorders>
              <w:top w:val="single" w:sz="8" w:space="0" w:color="FFFFFF"/>
              <w:left w:val="single" w:sz="8" w:space="0" w:color="FFFFFF"/>
              <w:bottom w:val="single" w:sz="8" w:space="0" w:color="FFFFFF"/>
              <w:right w:val="single" w:sz="8" w:space="0" w:color="FFFFFF"/>
            </w:tcBorders>
            <w:shd w:val="clear" w:color="auto" w:fill="D9D9D9"/>
          </w:tcPr>
          <w:p w14:paraId="60A9E2A7" w14:textId="3C998362" w:rsidR="00A76C42" w:rsidRDefault="00AD3CD3" w:rsidP="00A76C42">
            <w:pPr>
              <w:rPr>
                <w:lang w:eastAsia="en-US"/>
              </w:rPr>
            </w:pPr>
            <w:r>
              <w:rPr>
                <w:noProof/>
                <w:lang w:val="en-US" w:eastAsia="en-US"/>
              </w:rPr>
              <w:drawing>
                <wp:inline distT="0" distB="0" distL="0" distR="0" wp14:anchorId="2DD22B29" wp14:editId="2E15CA5E">
                  <wp:extent cx="402336" cy="236880"/>
                  <wp:effectExtent l="0" t="0" r="0" b="0"/>
                  <wp:docPr id="288" name="Grafik 288" descr="C:\Users\ksc0267\Documents\Features 4.2\Print Screens\Deutsch\Abb icon o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sc0267\Documents\Features 4.2\Print Screens\Deutsch\Abb icon oder.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2511" cy="236983"/>
                          </a:xfrm>
                          <a:prstGeom prst="rect">
                            <a:avLst/>
                          </a:prstGeom>
                          <a:noFill/>
                          <a:ln>
                            <a:noFill/>
                          </a:ln>
                        </pic:spPr>
                      </pic:pic>
                    </a:graphicData>
                  </a:graphic>
                </wp:inline>
              </w:drawing>
            </w:r>
          </w:p>
        </w:tc>
        <w:tc>
          <w:tcPr>
            <w:tcW w:w="5928" w:type="dxa"/>
            <w:tcBorders>
              <w:top w:val="single" w:sz="8" w:space="0" w:color="FFFFFF"/>
              <w:left w:val="single" w:sz="8" w:space="0" w:color="FFFFFF"/>
              <w:bottom w:val="single" w:sz="8" w:space="0" w:color="FFFFFF"/>
              <w:right w:val="single" w:sz="8" w:space="0" w:color="FFFFFF"/>
            </w:tcBorders>
            <w:shd w:val="clear" w:color="auto" w:fill="D9D9D9"/>
          </w:tcPr>
          <w:p w14:paraId="706900F3" w14:textId="77777777" w:rsidR="00A76C42" w:rsidRDefault="00A76C42" w:rsidP="00A76C42">
            <w:pPr>
              <w:rPr>
                <w:lang w:eastAsia="en-US"/>
              </w:rPr>
            </w:pPr>
            <w:r>
              <w:rPr>
                <w:lang w:eastAsia="en-US"/>
              </w:rPr>
              <w:t xml:space="preserve">Bei gleichzeitiger Selektion mehrerer Buttons werden die Reservationen hervorgehoben, </w:t>
            </w:r>
            <w:r w:rsidR="00AE7301">
              <w:rPr>
                <w:lang w:eastAsia="en-US"/>
              </w:rPr>
              <w:t xml:space="preserve">welche </w:t>
            </w:r>
            <w:r w:rsidR="00AE7301" w:rsidRPr="00AB3B4F">
              <w:rPr>
                <w:b/>
                <w:lang w:eastAsia="en-US"/>
              </w:rPr>
              <w:t>mindestens ein selektiertes Kriterium</w:t>
            </w:r>
            <w:r w:rsidR="00AE7301">
              <w:rPr>
                <w:lang w:eastAsia="en-US"/>
              </w:rPr>
              <w:t xml:space="preserve"> erfüllen.</w:t>
            </w:r>
            <w:r w:rsidR="00814E7A">
              <w:rPr>
                <w:lang w:eastAsia="en-US"/>
              </w:rPr>
              <w:t xml:space="preserve"> Sie gehören z.B. zu einer Serie oder enthalten Bestellungen oder mobiles Equipment. </w:t>
            </w:r>
          </w:p>
        </w:tc>
      </w:tr>
      <w:tr w:rsidR="002C4846" w14:paraId="1E1B7A91" w14:textId="77777777" w:rsidTr="00195C92">
        <w:tc>
          <w:tcPr>
            <w:tcW w:w="2060" w:type="dxa"/>
            <w:shd w:val="clear" w:color="auto" w:fill="D9D9D9"/>
          </w:tcPr>
          <w:p w14:paraId="15D8C98B" w14:textId="4AB0CEAD" w:rsidR="002C4846" w:rsidRDefault="00AD3CD3" w:rsidP="00BC7FF9">
            <w:pPr>
              <w:rPr>
                <w:lang w:eastAsia="en-US"/>
              </w:rPr>
            </w:pPr>
            <w:r>
              <w:rPr>
                <w:noProof/>
                <w:lang w:val="en-US" w:eastAsia="en-US"/>
              </w:rPr>
              <w:drawing>
                <wp:inline distT="0" distB="0" distL="0" distR="0" wp14:anchorId="2CD2316B" wp14:editId="4BF54C23">
                  <wp:extent cx="358445" cy="239136"/>
                  <wp:effectExtent l="0" t="0" r="3810" b="8890"/>
                  <wp:docPr id="289" name="Grafik 289" descr="C:\Users\ksc0267\Documents\Features 4.2\Print Screens\Deutsch\Abb icon 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sc0267\Documents\Features 4.2\Print Screens\Deutsch\Abb icon und.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8601" cy="239240"/>
                          </a:xfrm>
                          <a:prstGeom prst="rect">
                            <a:avLst/>
                          </a:prstGeom>
                          <a:noFill/>
                          <a:ln>
                            <a:noFill/>
                          </a:ln>
                        </pic:spPr>
                      </pic:pic>
                    </a:graphicData>
                  </a:graphic>
                </wp:inline>
              </w:drawing>
            </w:r>
            <w:r w:rsidR="002C4846">
              <w:rPr>
                <w:lang w:eastAsia="en-US"/>
              </w:rPr>
              <w:t>“</w:t>
            </w:r>
          </w:p>
        </w:tc>
        <w:tc>
          <w:tcPr>
            <w:tcW w:w="5928" w:type="dxa"/>
            <w:shd w:val="clear" w:color="auto" w:fill="D9D9D9"/>
          </w:tcPr>
          <w:p w14:paraId="38B8A194" w14:textId="77777777" w:rsidR="002C4846" w:rsidRDefault="00E9632B" w:rsidP="00814E7A">
            <w:pPr>
              <w:rPr>
                <w:lang w:eastAsia="en-US"/>
              </w:rPr>
            </w:pPr>
            <w:r>
              <w:rPr>
                <w:lang w:eastAsia="en-US"/>
              </w:rPr>
              <w:t xml:space="preserve">Bei gleichzeitiger Selektion mehrerer Buttons </w:t>
            </w:r>
            <w:r w:rsidR="001F1A79">
              <w:rPr>
                <w:lang w:eastAsia="en-US"/>
              </w:rPr>
              <w:t xml:space="preserve">werden nur </w:t>
            </w:r>
            <w:r w:rsidR="00A76C42">
              <w:rPr>
                <w:lang w:eastAsia="en-US"/>
              </w:rPr>
              <w:t xml:space="preserve">die </w:t>
            </w:r>
            <w:r w:rsidR="001F1A79">
              <w:rPr>
                <w:lang w:eastAsia="en-US"/>
              </w:rPr>
              <w:t>Reservationen hervorgehoben,</w:t>
            </w:r>
            <w:r w:rsidR="00A76C42">
              <w:rPr>
                <w:lang w:eastAsia="en-US"/>
              </w:rPr>
              <w:t xml:space="preserve"> welche</w:t>
            </w:r>
            <w:r w:rsidR="001F1A79">
              <w:rPr>
                <w:lang w:eastAsia="en-US"/>
              </w:rPr>
              <w:t xml:space="preserve"> </w:t>
            </w:r>
            <w:r w:rsidR="001F1A79" w:rsidRPr="00AB3B4F">
              <w:rPr>
                <w:b/>
                <w:lang w:eastAsia="en-US"/>
              </w:rPr>
              <w:t>alle selektierten Kriterien</w:t>
            </w:r>
            <w:r w:rsidR="00814E7A">
              <w:rPr>
                <w:lang w:eastAsia="en-US"/>
              </w:rPr>
              <w:t xml:space="preserve"> </w:t>
            </w:r>
            <w:r w:rsidR="001F1A79">
              <w:rPr>
                <w:lang w:eastAsia="en-US"/>
              </w:rPr>
              <w:t>erfüllen.</w:t>
            </w:r>
            <w:r w:rsidR="00814E7A">
              <w:rPr>
                <w:lang w:eastAsia="en-US"/>
              </w:rPr>
              <w:t xml:space="preserve"> Das bedeutet, sie gehören zu einer Serie und enthalten Bestellungen und mobiles Equipment.</w:t>
            </w:r>
          </w:p>
        </w:tc>
      </w:tr>
    </w:tbl>
    <w:p w14:paraId="1F39D150" w14:textId="77777777" w:rsidR="00146886" w:rsidRDefault="00195C92" w:rsidP="00DD0F16">
      <w:pPr>
        <w:rPr>
          <w:lang w:eastAsia="en-US"/>
        </w:rPr>
      </w:pPr>
      <w:r>
        <w:rPr>
          <w:vanish/>
          <w:lang w:eastAsia="en-US"/>
        </w:rPr>
        <w:cr/>
      </w:r>
      <w:r w:rsidR="00A35C57">
        <w:rPr>
          <w:lang w:eastAsia="en-US"/>
        </w:rPr>
        <w:t>Wird ein Icon</w:t>
      </w:r>
      <w:r w:rsidR="00DD43CE">
        <w:rPr>
          <w:lang w:eastAsia="en-US"/>
        </w:rPr>
        <w:t xml:space="preserve"> geklickt, werden alle Reservationen, die diese Verknüpfung </w:t>
      </w:r>
      <w:r w:rsidR="00A35C57">
        <w:rPr>
          <w:lang w:eastAsia="en-US"/>
        </w:rPr>
        <w:t xml:space="preserve">nicht </w:t>
      </w:r>
      <w:r w:rsidR="00DD43CE">
        <w:rPr>
          <w:lang w:eastAsia="en-US"/>
        </w:rPr>
        <w:t xml:space="preserve">enthalten, transparent dargestellt. </w:t>
      </w:r>
      <w:r w:rsidR="00A35C57">
        <w:rPr>
          <w:lang w:eastAsia="en-US"/>
        </w:rPr>
        <w:t xml:space="preserve">Das Icon bleibt selektiert bis es erneut angeklickt wird. Es können mehrere Icons gleichzeitig selektiert sein. </w:t>
      </w:r>
    </w:p>
    <w:p w14:paraId="4C0A6F33" w14:textId="77777777" w:rsidR="00962413" w:rsidRDefault="00962413" w:rsidP="00DD0F16">
      <w:pPr>
        <w:rPr>
          <w:lang w:eastAsia="en-US"/>
        </w:rPr>
      </w:pPr>
    </w:p>
    <w:p w14:paraId="081FAC3A" w14:textId="77777777" w:rsidR="0065611D" w:rsidRDefault="00AE7301" w:rsidP="00DD0F16">
      <w:pPr>
        <w:rPr>
          <w:lang w:eastAsia="en-US"/>
        </w:rPr>
      </w:pPr>
      <w:r>
        <w:rPr>
          <w:lang w:eastAsia="en-US"/>
        </w:rPr>
        <w:t xml:space="preserve">Mit den </w:t>
      </w:r>
      <w:r w:rsidR="00F6679D">
        <w:rPr>
          <w:lang w:eastAsia="en-US"/>
        </w:rPr>
        <w:t xml:space="preserve">beiden Buttons </w:t>
      </w:r>
      <w:r>
        <w:rPr>
          <w:lang w:eastAsia="en-US"/>
        </w:rPr>
        <w:t>„und“ und „</w:t>
      </w:r>
      <w:r w:rsidR="00F6679D">
        <w:rPr>
          <w:lang w:eastAsia="en-US"/>
        </w:rPr>
        <w:t>oder</w:t>
      </w:r>
      <w:r>
        <w:rPr>
          <w:lang w:eastAsia="en-US"/>
        </w:rPr>
        <w:t>“ wird definiert wie die Filter bei gleichzeitiger Selektion mehrerer Icons, kombiniert</w:t>
      </w:r>
      <w:r w:rsidR="00F6679D">
        <w:rPr>
          <w:lang w:eastAsia="en-US"/>
        </w:rPr>
        <w:t xml:space="preserve"> werden. </w:t>
      </w:r>
      <w:r w:rsidR="003A14D1">
        <w:rPr>
          <w:lang w:eastAsia="en-US"/>
        </w:rPr>
        <w:t>Standardmässig</w:t>
      </w:r>
      <w:r w:rsidR="00146886">
        <w:rPr>
          <w:lang w:eastAsia="en-US"/>
        </w:rPr>
        <w:t xml:space="preserve"> ist der „oder“-Button geklickt. </w:t>
      </w:r>
    </w:p>
    <w:p w14:paraId="421EEF75" w14:textId="77777777" w:rsidR="0065611D" w:rsidRDefault="0065611D" w:rsidP="00DD0F16">
      <w:pPr>
        <w:rPr>
          <w:lang w:eastAsia="en-US"/>
        </w:rPr>
      </w:pPr>
    </w:p>
    <w:p w14:paraId="37D532CC" w14:textId="77777777" w:rsidR="0065611D" w:rsidRDefault="0065611D" w:rsidP="00DD0F16">
      <w:pPr>
        <w:rPr>
          <w:lang w:eastAsia="en-US"/>
        </w:rPr>
      </w:pPr>
    </w:p>
    <w:p w14:paraId="090A870B" w14:textId="77777777" w:rsidR="00DD0F16" w:rsidRPr="00356FCC" w:rsidRDefault="00DD0F16" w:rsidP="00A503AB">
      <w:pPr>
        <w:pStyle w:val="Heading4"/>
      </w:pPr>
      <w:bookmarkStart w:id="214" w:name="_Toc304552749"/>
      <w:bookmarkStart w:id="215" w:name="_Ref339446657"/>
      <w:bookmarkStart w:id="216" w:name="_Toc503363406"/>
      <w:proofErr w:type="spellStart"/>
      <w:r w:rsidRPr="00356FCC">
        <w:t>Erstellen</w:t>
      </w:r>
      <w:proofErr w:type="spellEnd"/>
      <w:r w:rsidRPr="00356FCC">
        <w:t xml:space="preserve"> </w:t>
      </w:r>
      <w:proofErr w:type="spellStart"/>
      <w:r w:rsidRPr="00356FCC">
        <w:t>einer</w:t>
      </w:r>
      <w:proofErr w:type="spellEnd"/>
      <w:r w:rsidRPr="00356FCC">
        <w:t xml:space="preserve"> </w:t>
      </w:r>
      <w:proofErr w:type="spellStart"/>
      <w:r w:rsidRPr="00356FCC">
        <w:t>neuen</w:t>
      </w:r>
      <w:proofErr w:type="spellEnd"/>
      <w:r w:rsidRPr="00356FCC">
        <w:t xml:space="preserve"> Reservation</w:t>
      </w:r>
      <w:bookmarkEnd w:id="214"/>
      <w:bookmarkEnd w:id="215"/>
      <w:bookmarkEnd w:id="216"/>
    </w:p>
    <w:p w14:paraId="73EB56AF" w14:textId="77777777" w:rsidR="00DD0F16" w:rsidRDefault="00DD0F16" w:rsidP="00DD0F16">
      <w:pPr>
        <w:rPr>
          <w:lang w:eastAsia="en-US"/>
        </w:rPr>
      </w:pPr>
      <w:r w:rsidRPr="00FD4E16">
        <w:rPr>
          <w:lang w:eastAsia="en-US"/>
        </w:rPr>
        <w:t xml:space="preserve">Auf der Kalenderansicht kann sehr einfach eine neue Reservation erstellt </w:t>
      </w:r>
      <w:r>
        <w:rPr>
          <w:lang w:eastAsia="en-US"/>
        </w:rPr>
        <w:t>werden. Mit einem Klick auf den gewünschten Zeitpunkt öffnet sich ein kleines Fenster, in welchem diese erstellt werden kann.</w:t>
      </w:r>
    </w:p>
    <w:p w14:paraId="26695F6D" w14:textId="77777777" w:rsidR="00DD0F16" w:rsidRDefault="00DD0F16" w:rsidP="00DD0F16">
      <w:pPr>
        <w:rPr>
          <w:lang w:eastAsia="en-US"/>
        </w:rPr>
      </w:pPr>
    </w:p>
    <w:p w14:paraId="337EA926" w14:textId="77777777" w:rsidR="00DD0F16" w:rsidRPr="00FD4E16" w:rsidRDefault="00B1430F" w:rsidP="00DD0F16">
      <w:pPr>
        <w:rPr>
          <w:lang w:eastAsia="en-US"/>
        </w:rPr>
      </w:pPr>
      <w:r>
        <w:rPr>
          <w:noProof/>
          <w:lang w:val="en-US" w:eastAsia="en-US"/>
        </w:rPr>
        <w:drawing>
          <wp:inline distT="0" distB="0" distL="0" distR="0" wp14:anchorId="081D3663" wp14:editId="22514FB1">
            <wp:extent cx="4935220" cy="2551430"/>
            <wp:effectExtent l="0" t="0" r="0" b="127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le Location Booking_Kalenderansich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35220" cy="2551430"/>
                    </a:xfrm>
                    <a:prstGeom prst="rect">
                      <a:avLst/>
                    </a:prstGeom>
                  </pic:spPr>
                </pic:pic>
              </a:graphicData>
            </a:graphic>
          </wp:inline>
        </w:drawing>
      </w:r>
    </w:p>
    <w:p w14:paraId="1D2BD466" w14:textId="77777777" w:rsidR="00DD0F16" w:rsidRPr="00D0637F" w:rsidRDefault="00E648B9" w:rsidP="005525C3">
      <w:pPr>
        <w:pStyle w:val="Caption"/>
      </w:pPr>
      <w:bookmarkStart w:id="217" w:name="_Toc304552647"/>
      <w:bookmarkStart w:id="218" w:name="_Toc313360922"/>
      <w:bookmarkStart w:id="219" w:name="_Toc318295875"/>
      <w:bookmarkStart w:id="220" w:name="_Toc339545412"/>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40</w:t>
      </w:r>
      <w:r w:rsidR="00833167" w:rsidRPr="00CC2EFE">
        <w:fldChar w:fldCharType="end"/>
      </w:r>
      <w:r w:rsidR="00DD0F16" w:rsidRPr="00D0637F">
        <w:t>: Reservation im Kalender erstellen</w:t>
      </w:r>
      <w:bookmarkEnd w:id="217"/>
      <w:bookmarkEnd w:id="218"/>
      <w:bookmarkEnd w:id="219"/>
      <w:bookmarkEnd w:id="220"/>
    </w:p>
    <w:p w14:paraId="35800C5F" w14:textId="77777777" w:rsidR="00DD0F16" w:rsidRDefault="00DD0F16" w:rsidP="00DD0F16"/>
    <w:p w14:paraId="0C675EA6" w14:textId="073BDE5E" w:rsidR="006A0E08" w:rsidRDefault="00DD0F16" w:rsidP="00DD0F16">
      <w:r>
        <w:t xml:space="preserve">Falls ein anderer Organisator für dieses Meeting benötigt wird, kann dieser Name im Textfeld eingegeben werden. Hierfür sind spezielle Benutzerrechte notwendig. Es erscheint eine Auswahl an passenden Mitarbeiter- oder Kundennamen, welche in der Datenbank gespeichert sind. Standardmässig ist auch hier der angemeldete Benutzer eingetragen. </w:t>
      </w:r>
      <w:r w:rsidR="00630835">
        <w:t>Daneben kann</w:t>
      </w:r>
      <w:r w:rsidR="00EB566D">
        <w:t xml:space="preserve">, ebenfalls nur mit bestimmten Berechtigungen, </w:t>
      </w:r>
      <w:r w:rsidR="00630835">
        <w:t>eine für die Reservation verantwortliche Pe</w:t>
      </w:r>
      <w:r w:rsidR="00AB2EA1">
        <w:t>rson im Feld</w:t>
      </w:r>
      <w:r w:rsidR="00630835">
        <w:t xml:space="preserve"> </w:t>
      </w:r>
      <w:r w:rsidR="00630835" w:rsidRPr="00356FCC">
        <w:t>„Verantwortlicher“</w:t>
      </w:r>
      <w:r w:rsidR="00630835">
        <w:t xml:space="preserve"> eingetragen werden. </w:t>
      </w:r>
      <w:r w:rsidR="00EB566D">
        <w:t>Sobald ein Verantwortlicher definiert ist, werden die E-Mail Notifikationen</w:t>
      </w:r>
      <w:r w:rsidR="00D14FF7">
        <w:t xml:space="preserve"> (sofern im Profil aktiviert)</w:t>
      </w:r>
      <w:r w:rsidR="00EB566D">
        <w:t xml:space="preserve"> an diese Person </w:t>
      </w:r>
      <w:r w:rsidR="00AB2EA1">
        <w:t xml:space="preserve">verschickt </w:t>
      </w:r>
      <w:r w:rsidR="00EB566D">
        <w:t>und nicht mehr an den Organisator</w:t>
      </w:r>
      <w:r w:rsidR="0005278C">
        <w:t xml:space="preserve"> (die Exchange Synchronisation, falls aktiviert, erfolgt nach wie vor auf dem Organisator)</w:t>
      </w:r>
      <w:r w:rsidR="00EB566D">
        <w:t xml:space="preserve">. </w:t>
      </w:r>
      <w:r>
        <w:lastRenderedPageBreak/>
        <w:t xml:space="preserve">Mit dem Button </w:t>
      </w:r>
      <w:r w:rsidR="003A14D1">
        <w:t>„</w:t>
      </w:r>
      <w:r w:rsidRPr="00356FCC">
        <w:t>Reservieren</w:t>
      </w:r>
      <w:r w:rsidR="003A14D1">
        <w:t>“</w:t>
      </w:r>
      <w:r>
        <w:t xml:space="preserve"> wird der Raum ohne Eingabe weiterer Informationen</w:t>
      </w:r>
      <w:r w:rsidRPr="009B1F6B">
        <w:t xml:space="preserve"> </w:t>
      </w:r>
      <w:r>
        <w:t xml:space="preserve">für eine gewisse Zeit, gemäss den Angaben in den persönlichen Einstellungen, reserviert. Die Eingabe dieser persönlichen Einstellungen </w:t>
      </w:r>
      <w:r w:rsidR="003A14D1">
        <w:t xml:space="preserve">ist </w:t>
      </w:r>
      <w:r>
        <w:t xml:space="preserve"> in Kapitel </w:t>
      </w:r>
      <w:r w:rsidR="00833167">
        <w:fldChar w:fldCharType="begin"/>
      </w:r>
      <w:r>
        <w:instrText xml:space="preserve"> REF _Ref240098659 \r \h </w:instrText>
      </w:r>
      <w:r w:rsidR="00833167">
        <w:fldChar w:fldCharType="separate"/>
      </w:r>
      <w:r w:rsidR="00C36B10">
        <w:t>5</w:t>
      </w:r>
      <w:r w:rsidR="00833167">
        <w:fldChar w:fldCharType="end"/>
      </w:r>
      <w:r>
        <w:t xml:space="preserve"> genauer beschrieben.</w:t>
      </w:r>
    </w:p>
    <w:p w14:paraId="74A6BA61" w14:textId="77777777" w:rsidR="006A0E08" w:rsidRDefault="006A0E08" w:rsidP="00DD0F16"/>
    <w:p w14:paraId="3B48FE4B" w14:textId="77777777" w:rsidR="006A0E08" w:rsidRDefault="006A0E08" w:rsidP="00DD0F16">
      <w:r>
        <w:rPr>
          <w:noProof/>
          <w:lang w:val="en-US" w:eastAsia="en-US"/>
        </w:rPr>
        <w:drawing>
          <wp:inline distT="0" distB="0" distL="0" distR="0" wp14:anchorId="441C8D67" wp14:editId="16699105">
            <wp:extent cx="4935220" cy="2472690"/>
            <wp:effectExtent l="0" t="0" r="0" b="381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le Location Booking_Kalenderansicht_PopUp.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35220" cy="2472690"/>
                    </a:xfrm>
                    <a:prstGeom prst="rect">
                      <a:avLst/>
                    </a:prstGeom>
                  </pic:spPr>
                </pic:pic>
              </a:graphicData>
            </a:graphic>
          </wp:inline>
        </w:drawing>
      </w:r>
    </w:p>
    <w:p w14:paraId="7A50622D" w14:textId="77777777" w:rsidR="006A0E08" w:rsidRPr="00D0637F" w:rsidRDefault="00E648B9" w:rsidP="005525C3">
      <w:pPr>
        <w:pStyle w:val="Caption"/>
      </w:pPr>
      <w:bookmarkStart w:id="221" w:name="_Toc318295876"/>
      <w:bookmarkStart w:id="222" w:name="_Toc339545413"/>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41</w:t>
      </w:r>
      <w:r w:rsidR="00833167" w:rsidRPr="00CC2EFE">
        <w:fldChar w:fldCharType="end"/>
      </w:r>
      <w:r w:rsidR="006A0E08" w:rsidRPr="00D0637F">
        <w:t>: Buchung von mehreren Räumen zusammengefasst</w:t>
      </w:r>
      <w:bookmarkEnd w:id="221"/>
      <w:bookmarkEnd w:id="222"/>
    </w:p>
    <w:p w14:paraId="78D35DDE" w14:textId="77777777" w:rsidR="006A0E08" w:rsidRDefault="006A0E08" w:rsidP="00DD0F16"/>
    <w:p w14:paraId="5FC501DC" w14:textId="1ECE6B21" w:rsidR="006A0E08" w:rsidRDefault="006A0E08" w:rsidP="00DD0F16">
      <w:r>
        <w:t xml:space="preserve">Selektiert man mehrere Ressourcen werden diese (auch über mehrere Standorte) beim Klick in einen freien Zeitraum </w:t>
      </w:r>
      <w:r w:rsidR="00A04D7D">
        <w:t>im</w:t>
      </w:r>
      <w:r w:rsidR="00356FCC">
        <w:t xml:space="preserve"> Popu</w:t>
      </w:r>
      <w:r>
        <w:t xml:space="preserve">p </w:t>
      </w:r>
      <w:r w:rsidRPr="006A0E08">
        <w:rPr>
          <w:i/>
        </w:rPr>
        <w:t>„</w:t>
      </w:r>
      <w:r w:rsidRPr="00356FCC">
        <w:t>Schnellanlass</w:t>
      </w:r>
      <w:r w:rsidRPr="006A0E08">
        <w:rPr>
          <w:i/>
        </w:rPr>
        <w:t>“</w:t>
      </w:r>
      <w:r w:rsidR="00A04D7D">
        <w:rPr>
          <w:i/>
        </w:rPr>
        <w:t xml:space="preserve"> </w:t>
      </w:r>
      <w:r w:rsidR="00A04D7D">
        <w:t>aufgeführt</w:t>
      </w:r>
      <w:r w:rsidR="00AB2EA1">
        <w:t xml:space="preserve">. Diese Funktion bedingt das Recht </w:t>
      </w:r>
      <w:r w:rsidR="00AB2EA1" w:rsidRPr="00600356">
        <w:rPr>
          <w:i/>
        </w:rPr>
        <w:t>„Darf Schnellreservation durchführen“</w:t>
      </w:r>
      <w:r w:rsidR="00A04D7D">
        <w:t xml:space="preserve">. </w:t>
      </w:r>
      <w:r w:rsidR="0005278C">
        <w:t xml:space="preserve">Zusatzinformationen können erfasst werden und pro Reservation kann der Organisator definiert werden. </w:t>
      </w:r>
      <w:r w:rsidR="00A04D7D">
        <w:t xml:space="preserve">Mit den Checkboxen „Sync“ und „Mail“ (sofern im Profil aktiviert) kann eine Synchronisation der Reservation und die zugehörende E-Mail Notifikation aktiviert bzw. deaktiviert werden. Via Button </w:t>
      </w:r>
      <w:r w:rsidR="00A04D7D" w:rsidRPr="00A04D7D">
        <w:rPr>
          <w:i/>
        </w:rPr>
        <w:t>„</w:t>
      </w:r>
      <w:r w:rsidR="00A04D7D" w:rsidRPr="00356FCC">
        <w:t>Erstellen</w:t>
      </w:r>
      <w:r w:rsidR="00A04D7D" w:rsidRPr="00A04D7D">
        <w:rPr>
          <w:i/>
        </w:rPr>
        <w:t>“</w:t>
      </w:r>
      <w:r w:rsidR="00A04D7D">
        <w:rPr>
          <w:i/>
        </w:rPr>
        <w:t xml:space="preserve"> </w:t>
      </w:r>
      <w:r w:rsidR="00A04D7D">
        <w:t xml:space="preserve">werden die Ressourcen in 1 Anlass zusammengefasst </w:t>
      </w:r>
      <w:r w:rsidR="000F3BDE">
        <w:t xml:space="preserve">und </w:t>
      </w:r>
      <w:r w:rsidR="00A04D7D">
        <w:t>gebucht.</w:t>
      </w:r>
    </w:p>
    <w:p w14:paraId="23E54AA3" w14:textId="77777777" w:rsidR="00356FCC" w:rsidRDefault="00356FCC" w:rsidP="00DD0F16"/>
    <w:p w14:paraId="2E6D1067" w14:textId="77777777" w:rsidR="00DD0F16" w:rsidRDefault="00DD0F16" w:rsidP="00DD0F16">
      <w:r>
        <w:t xml:space="preserve">Über den Button </w:t>
      </w:r>
      <w:r w:rsidR="000F3BDE">
        <w:t>„</w:t>
      </w:r>
      <w:r w:rsidRPr="00356FCC">
        <w:t>Detailreservation</w:t>
      </w:r>
      <w:r w:rsidR="000F3BDE">
        <w:t>“</w:t>
      </w:r>
      <w:r>
        <w:t xml:space="preserve"> gelangt man in die detaillierte Reservation, welche im Kapitel </w:t>
      </w:r>
      <w:r w:rsidR="00833167">
        <w:rPr>
          <w:highlight w:val="yellow"/>
        </w:rPr>
        <w:fldChar w:fldCharType="begin"/>
      </w:r>
      <w:r>
        <w:instrText xml:space="preserve"> REF _Ref239156169 \r \h </w:instrText>
      </w:r>
      <w:r w:rsidR="00833167">
        <w:rPr>
          <w:highlight w:val="yellow"/>
        </w:rPr>
      </w:r>
      <w:r w:rsidR="00833167">
        <w:rPr>
          <w:highlight w:val="yellow"/>
        </w:rPr>
        <w:fldChar w:fldCharType="separate"/>
      </w:r>
      <w:r w:rsidR="00C36B10">
        <w:t>6.5</w:t>
      </w:r>
      <w:r w:rsidR="00833167">
        <w:rPr>
          <w:highlight w:val="yellow"/>
        </w:rPr>
        <w:fldChar w:fldCharType="end"/>
      </w:r>
      <w:r>
        <w:t xml:space="preserve"> genauer erläutert wird.</w:t>
      </w:r>
    </w:p>
    <w:p w14:paraId="291B1A4F" w14:textId="77777777" w:rsidR="00DD0F16" w:rsidRDefault="00DD0F16" w:rsidP="00DD0F16"/>
    <w:p w14:paraId="0FCD08D7" w14:textId="77777777" w:rsidR="00356FCC" w:rsidRDefault="00356FCC" w:rsidP="00DD0F16"/>
    <w:p w14:paraId="47D8E62A" w14:textId="77777777" w:rsidR="00DD0F16" w:rsidRPr="00B219F1"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rPr>
      </w:pPr>
      <w:r w:rsidRPr="00B219F1">
        <w:rPr>
          <w:b/>
          <w:color w:val="E36C0A" w:themeColor="accent6" w:themeShade="BF"/>
        </w:rPr>
        <w:t>Hinweis</w:t>
      </w:r>
      <w:r w:rsidRPr="00B219F1">
        <w:rPr>
          <w:color w:val="E36C0A" w:themeColor="accent6" w:themeShade="BF"/>
        </w:rPr>
        <w:t xml:space="preserve">: </w:t>
      </w:r>
    </w:p>
    <w:p w14:paraId="6702ACBA" w14:textId="77777777" w:rsidR="00DD0F16"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rPr>
      </w:pPr>
      <w:r w:rsidRPr="00B219F1">
        <w:rPr>
          <w:color w:val="E36C0A" w:themeColor="accent6" w:themeShade="BF"/>
        </w:rPr>
        <w:t>Mittels der Intelibox, mit welcher Mitarbeiter- oder Kundennamen ausgewählt werden, schränkt sich die Suche nach den entsprechenden Personen durch die Eingabe von Buchstaben ein. Die Liste zeigt zuerst jene Personen an, für welche der Benutzer am häufigsten gebucht hat, danach erst werden die restlichen erfassten Benutzer aufgelistet.</w:t>
      </w:r>
    </w:p>
    <w:p w14:paraId="6CA942BF" w14:textId="77777777" w:rsidR="00DD0F16" w:rsidRPr="00B219F1"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rPr>
      </w:pPr>
    </w:p>
    <w:p w14:paraId="347277CC" w14:textId="77777777" w:rsidR="00DD0F16" w:rsidRPr="00B219F1"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rPr>
      </w:pPr>
      <w:r w:rsidRPr="00B219F1">
        <w:rPr>
          <w:color w:val="E36C0A" w:themeColor="accent6" w:themeShade="BF"/>
        </w:rPr>
        <w:t>Es besteht ebenfalls die Möglichkeit, Personen nach deren Personal-Nummer zu suchen.</w:t>
      </w:r>
    </w:p>
    <w:p w14:paraId="266AA1DB" w14:textId="77777777" w:rsidR="00DD0F16" w:rsidRDefault="00DD0F16" w:rsidP="00DD0F16"/>
    <w:p w14:paraId="63D012BE" w14:textId="77777777" w:rsidR="00DD0F16" w:rsidRDefault="00DD0F16" w:rsidP="00DD0F16"/>
    <w:p w14:paraId="34FBF3F4" w14:textId="77777777" w:rsidR="0098126B" w:rsidRDefault="0098126B" w:rsidP="00DD0F16"/>
    <w:p w14:paraId="406BE81A" w14:textId="77777777" w:rsidR="00DD0F16" w:rsidRPr="00356FCC" w:rsidRDefault="00DD0F16" w:rsidP="00A503AB">
      <w:pPr>
        <w:pStyle w:val="Heading4"/>
      </w:pPr>
      <w:bookmarkStart w:id="223" w:name="_Toc304552750"/>
      <w:bookmarkStart w:id="224" w:name="_Toc503363407"/>
      <w:proofErr w:type="spellStart"/>
      <w:r w:rsidRPr="00356FCC">
        <w:t>Bearbeiten</w:t>
      </w:r>
      <w:proofErr w:type="spellEnd"/>
      <w:r w:rsidRPr="00356FCC">
        <w:t xml:space="preserve"> </w:t>
      </w:r>
      <w:proofErr w:type="spellStart"/>
      <w:r w:rsidRPr="00356FCC">
        <w:t>einer</w:t>
      </w:r>
      <w:proofErr w:type="spellEnd"/>
      <w:r w:rsidRPr="00356FCC">
        <w:t xml:space="preserve"> Reservation</w:t>
      </w:r>
      <w:bookmarkEnd w:id="223"/>
      <w:bookmarkEnd w:id="224"/>
    </w:p>
    <w:p w14:paraId="06B40890" w14:textId="77777777" w:rsidR="00DD0F16" w:rsidRDefault="00DD0F16" w:rsidP="00DD0F16">
      <w:pPr>
        <w:rPr>
          <w:lang w:eastAsia="en-US"/>
        </w:rPr>
      </w:pPr>
      <w:r>
        <w:rPr>
          <w:lang w:eastAsia="en-US"/>
        </w:rPr>
        <w:t>Um eine Buchung zu bearbeiten, muss auf das „+“ in der Reservation im Kalender geklickt werden. Darauf erscheint ein kleines Fenster, in welchem verschiedene Funktionen zur Verfügung stehen.</w:t>
      </w:r>
    </w:p>
    <w:p w14:paraId="43B92AFE" w14:textId="77777777" w:rsidR="00DD0F16" w:rsidRDefault="00DD0F16" w:rsidP="00DD0F16">
      <w:pPr>
        <w:rPr>
          <w:lang w:eastAsia="en-US"/>
        </w:rPr>
      </w:pPr>
    </w:p>
    <w:p w14:paraId="31B33255" w14:textId="77777777" w:rsidR="00DD0F16" w:rsidRPr="00C27568" w:rsidRDefault="009928E7" w:rsidP="00DD0F16">
      <w:pPr>
        <w:rPr>
          <w:lang w:eastAsia="en-US"/>
        </w:rPr>
      </w:pPr>
      <w:r>
        <w:rPr>
          <w:noProof/>
          <w:lang w:val="en-US" w:eastAsia="en-US"/>
        </w:rPr>
        <w:lastRenderedPageBreak/>
        <w:drawing>
          <wp:inline distT="0" distB="0" distL="0" distR="0" wp14:anchorId="6AED362B" wp14:editId="29440928">
            <wp:extent cx="4935220" cy="2321560"/>
            <wp:effectExtent l="0" t="0" r="0" b="254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p Bearbeiten Reservation via Kalenderansich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35220" cy="2321560"/>
                    </a:xfrm>
                    <a:prstGeom prst="rect">
                      <a:avLst/>
                    </a:prstGeom>
                  </pic:spPr>
                </pic:pic>
              </a:graphicData>
            </a:graphic>
          </wp:inline>
        </w:drawing>
      </w:r>
    </w:p>
    <w:p w14:paraId="429EBB79" w14:textId="77777777" w:rsidR="00DD0F16" w:rsidRPr="00D0637F" w:rsidRDefault="009946FC" w:rsidP="005525C3">
      <w:pPr>
        <w:pStyle w:val="Caption"/>
      </w:pPr>
      <w:bookmarkStart w:id="225" w:name="_Toc304552648"/>
      <w:bookmarkStart w:id="226" w:name="_Toc313360923"/>
      <w:bookmarkStart w:id="227" w:name="_Toc318295877"/>
      <w:bookmarkStart w:id="228" w:name="_Toc339545414"/>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42</w:t>
      </w:r>
      <w:r w:rsidR="00833167" w:rsidRPr="00CC2EFE">
        <w:fldChar w:fldCharType="end"/>
      </w:r>
      <w:r w:rsidR="00DD0F16" w:rsidRPr="00D0637F">
        <w:t>: Reservation im Kalender bearbeiten</w:t>
      </w:r>
      <w:bookmarkEnd w:id="225"/>
      <w:bookmarkEnd w:id="226"/>
      <w:bookmarkEnd w:id="227"/>
      <w:bookmarkEnd w:id="228"/>
    </w:p>
    <w:p w14:paraId="5E8AED91" w14:textId="77777777" w:rsidR="00DD0F16" w:rsidRDefault="00DD0F16" w:rsidP="00DD0F16"/>
    <w:p w14:paraId="12C8C100" w14:textId="77777777" w:rsidR="00DD0F16" w:rsidRDefault="00DD0F16" w:rsidP="00DD0F16">
      <w:r>
        <w:t xml:space="preserve">Mittels eines Klicks auf den Button </w:t>
      </w:r>
      <w:r w:rsidR="00442A0B" w:rsidRPr="00442A0B">
        <w:t>„</w:t>
      </w:r>
      <w:r w:rsidRPr="00356FCC">
        <w:t>Detail</w:t>
      </w:r>
      <w:r w:rsidR="00442A0B" w:rsidRPr="00356FCC">
        <w:t>“</w:t>
      </w:r>
      <w:r>
        <w:t xml:space="preserve"> wird die Zusammenfassung der Detailreservation (diese wird in Kapitel 6.5 detailliert beschrieben) geöffnet. Will der Benutzer direkt auf die Detailreservation zum Editieren gelangen, klickt er auf den Button </w:t>
      </w:r>
      <w:r w:rsidR="00442A0B">
        <w:t>„</w:t>
      </w:r>
      <w:r w:rsidRPr="00356FCC">
        <w:t>Bearbeiten</w:t>
      </w:r>
      <w:r w:rsidR="00442A0B">
        <w:t>“</w:t>
      </w:r>
      <w:r w:rsidRPr="00442A0B">
        <w:t>.</w:t>
      </w:r>
      <w:r>
        <w:t xml:space="preserve"> Der Button </w:t>
      </w:r>
      <w:r w:rsidR="00442A0B">
        <w:t>„</w:t>
      </w:r>
      <w:r w:rsidRPr="00356FCC">
        <w:t>Annullieren</w:t>
      </w:r>
      <w:r w:rsidR="00442A0B">
        <w:t>“</w:t>
      </w:r>
      <w:r>
        <w:t xml:space="preserve"> annulliert die angeklickte Reservation, wobei diese für die Benutzer unsichtbar bestehen bleibt. Bei diesem Vorgang wird der Benutzer auf mögliche anfallende Kosten aufmerksam gemacht.</w:t>
      </w:r>
    </w:p>
    <w:p w14:paraId="3AA0D100" w14:textId="77777777" w:rsidR="00DD0F16" w:rsidRDefault="00DD0F16" w:rsidP="00DD0F16"/>
    <w:p w14:paraId="467EC916" w14:textId="77777777" w:rsidR="00DD0F16" w:rsidRDefault="00DD0F16" w:rsidP="00DD0F16">
      <w:r>
        <w:t xml:space="preserve">Anders als beim Annullieren wird mit einem Klick auf den Button </w:t>
      </w:r>
      <w:r w:rsidR="00442A0B">
        <w:t>„</w:t>
      </w:r>
      <w:r w:rsidRPr="00356FCC">
        <w:t>Löschen</w:t>
      </w:r>
      <w:r w:rsidR="00442A0B">
        <w:rPr>
          <w:i/>
        </w:rPr>
        <w:t>“</w:t>
      </w:r>
      <w:r>
        <w:t xml:space="preserve"> der Eintrag, also die Reservation, gelöscht und damit komplett aus dem System entfernt.</w:t>
      </w:r>
    </w:p>
    <w:p w14:paraId="08F533E7" w14:textId="77777777" w:rsidR="00DD0F16" w:rsidRDefault="00DD0F16" w:rsidP="00DD0F16"/>
    <w:p w14:paraId="41D4CF67" w14:textId="7E32800E" w:rsidR="005E7EFB" w:rsidRDefault="009928E7" w:rsidP="00DD0F16">
      <w:r>
        <w:t xml:space="preserve">Wurde beim Abschluss der Reservation die Checkbox </w:t>
      </w:r>
      <w:r w:rsidRPr="00904BB9">
        <w:rPr>
          <w:i/>
        </w:rPr>
        <w:t>„</w:t>
      </w:r>
      <w:r w:rsidRPr="00356FCC">
        <w:t>mit Outlook synchronisieren</w:t>
      </w:r>
      <w:r w:rsidRPr="00904BB9">
        <w:rPr>
          <w:i/>
        </w:rPr>
        <w:t>“</w:t>
      </w:r>
      <w:r>
        <w:t xml:space="preserve"> nicht selektiert, kann im Popup via Button </w:t>
      </w:r>
      <w:r w:rsidRPr="00904BB9">
        <w:rPr>
          <w:i/>
        </w:rPr>
        <w:t>„</w:t>
      </w:r>
      <w:r w:rsidRPr="00356FCC">
        <w:t>Synchronisieren</w:t>
      </w:r>
      <w:r w:rsidRPr="00904BB9">
        <w:rPr>
          <w:i/>
        </w:rPr>
        <w:t>“</w:t>
      </w:r>
      <w:r>
        <w:t xml:space="preserve"> diese nachträglich </w:t>
      </w:r>
      <w:r w:rsidR="00442A0B">
        <w:t xml:space="preserve">ausgelöst </w:t>
      </w:r>
      <w:r>
        <w:t>werden</w:t>
      </w:r>
      <w:r w:rsidR="005E7EFB">
        <w:t>.</w:t>
      </w:r>
    </w:p>
    <w:p w14:paraId="1C257BE3" w14:textId="77777777" w:rsidR="00904BB9" w:rsidRDefault="00904BB9" w:rsidP="00DD0F16"/>
    <w:p w14:paraId="650E624B" w14:textId="0B7301E7" w:rsidR="00904BB9" w:rsidRDefault="00904BB9" w:rsidP="00DD0F16">
      <w:r>
        <w:t>Wird eine Res</w:t>
      </w:r>
      <w:r w:rsidR="0035193A">
        <w:t xml:space="preserve">source nicht genutzt ohne annulliert zu werden, kann </w:t>
      </w:r>
      <w:r w:rsidR="00395391">
        <w:t>die Reservation</w:t>
      </w:r>
      <w:r w:rsidR="0035193A">
        <w:t xml:space="preserve"> </w:t>
      </w:r>
      <w:r w:rsidR="00395391">
        <w:t>mit entsprechendem Button als</w:t>
      </w:r>
      <w:r w:rsidR="004643CC">
        <w:t xml:space="preserve"> </w:t>
      </w:r>
      <w:r w:rsidR="004643CC" w:rsidRPr="004643CC">
        <w:rPr>
          <w:i/>
        </w:rPr>
        <w:t>„</w:t>
      </w:r>
      <w:r w:rsidR="002E1CEB">
        <w:t>No-</w:t>
      </w:r>
      <w:r w:rsidR="004643CC" w:rsidRPr="00356FCC">
        <w:t>Show</w:t>
      </w:r>
      <w:r w:rsidR="004643CC" w:rsidRPr="004643CC">
        <w:rPr>
          <w:i/>
        </w:rPr>
        <w:t>“</w:t>
      </w:r>
      <w:r w:rsidR="004643CC">
        <w:t xml:space="preserve"> </w:t>
      </w:r>
      <w:r>
        <w:t>gekennzeichnet</w:t>
      </w:r>
      <w:r w:rsidR="0035193A">
        <w:t xml:space="preserve"> werden. Das Verhalten ist analog der Annullation</w:t>
      </w:r>
      <w:r w:rsidR="0005278C">
        <w:t>, die annullierte Buchung wird aber als „</w:t>
      </w:r>
      <w:r w:rsidR="00C36964">
        <w:t>No</w:t>
      </w:r>
      <w:r w:rsidR="002E1CEB">
        <w:t>-</w:t>
      </w:r>
      <w:r w:rsidR="00C36964">
        <w:t>show</w:t>
      </w:r>
      <w:r w:rsidR="0005278C">
        <w:t>“ gekennzeichnet und kann in der Listenansicht gefunden und ausgewertet werden</w:t>
      </w:r>
      <w:r>
        <w:t xml:space="preserve">. Voraussetzung zur Nutzung ist das Recht </w:t>
      </w:r>
      <w:r w:rsidR="002E1CEB">
        <w:rPr>
          <w:i/>
        </w:rPr>
        <w:t>„Darf Reservationen als No-</w:t>
      </w:r>
      <w:r w:rsidRPr="00904BB9">
        <w:rPr>
          <w:i/>
        </w:rPr>
        <w:t>Show kennzeichnen“</w:t>
      </w:r>
      <w:r>
        <w:t>.</w:t>
      </w:r>
    </w:p>
    <w:p w14:paraId="73DDC53D" w14:textId="77777777" w:rsidR="009928E7" w:rsidRDefault="009928E7" w:rsidP="00DD0F16"/>
    <w:p w14:paraId="1DE4A7E1" w14:textId="77777777" w:rsidR="00DE6B31" w:rsidRDefault="00DE6B31" w:rsidP="00DD0F16"/>
    <w:p w14:paraId="680919CF" w14:textId="77777777" w:rsidR="00DD0F16" w:rsidRPr="00486778"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b/>
          <w:color w:val="E36C0A" w:themeColor="accent6" w:themeShade="BF"/>
        </w:rPr>
      </w:pPr>
      <w:r w:rsidRPr="00486778">
        <w:rPr>
          <w:b/>
          <w:color w:val="E36C0A" w:themeColor="accent6" w:themeShade="BF"/>
        </w:rPr>
        <w:t xml:space="preserve">Hinweis: </w:t>
      </w:r>
    </w:p>
    <w:p w14:paraId="40300772" w14:textId="51ACA393" w:rsidR="00DD0F16"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rPr>
      </w:pPr>
      <w:r w:rsidRPr="00486778">
        <w:rPr>
          <w:color w:val="E36C0A" w:themeColor="accent6" w:themeShade="BF"/>
        </w:rPr>
        <w:t>Bei einer laufenden Reservation steh</w:t>
      </w:r>
      <w:r w:rsidR="00294C7D">
        <w:rPr>
          <w:color w:val="E36C0A" w:themeColor="accent6" w:themeShade="BF"/>
        </w:rPr>
        <w:t>en</w:t>
      </w:r>
      <w:r w:rsidRPr="00486778">
        <w:rPr>
          <w:color w:val="E36C0A" w:themeColor="accent6" w:themeShade="BF"/>
        </w:rPr>
        <w:t xml:space="preserve"> zusätzlich der </w:t>
      </w:r>
      <w:r w:rsidRPr="00DE6B31">
        <w:rPr>
          <w:color w:val="E36C0A" w:themeColor="accent6" w:themeShade="BF"/>
        </w:rPr>
        <w:t>„</w:t>
      </w:r>
      <w:r w:rsidR="004821B3">
        <w:rPr>
          <w:color w:val="E36C0A" w:themeColor="accent6" w:themeShade="BF"/>
        </w:rPr>
        <w:t>Terminieren</w:t>
      </w:r>
      <w:r w:rsidRPr="00DE6B31">
        <w:rPr>
          <w:color w:val="E36C0A" w:themeColor="accent6" w:themeShade="BF"/>
        </w:rPr>
        <w:t>“</w:t>
      </w:r>
      <w:r w:rsidRPr="00486778">
        <w:rPr>
          <w:color w:val="E36C0A" w:themeColor="accent6" w:themeShade="BF"/>
        </w:rPr>
        <w:t xml:space="preserve"> </w:t>
      </w:r>
      <w:r>
        <w:rPr>
          <w:color w:val="E36C0A" w:themeColor="accent6" w:themeShade="BF"/>
        </w:rPr>
        <w:t xml:space="preserve">Button und </w:t>
      </w:r>
      <w:r w:rsidRPr="00DE6B31">
        <w:rPr>
          <w:color w:val="E36C0A" w:themeColor="accent6" w:themeShade="BF"/>
        </w:rPr>
        <w:t>„Freigeben“</w:t>
      </w:r>
      <w:r w:rsidRPr="00486778">
        <w:rPr>
          <w:color w:val="E36C0A" w:themeColor="accent6" w:themeShade="BF"/>
        </w:rPr>
        <w:t xml:space="preserve"> zur Verfügung</w:t>
      </w:r>
      <w:r>
        <w:rPr>
          <w:color w:val="E36C0A" w:themeColor="accent6" w:themeShade="BF"/>
        </w:rPr>
        <w:t>, sofern die erforderlichen Funktionsrechte vorhanden sind</w:t>
      </w:r>
      <w:r w:rsidRPr="00486778">
        <w:rPr>
          <w:color w:val="E36C0A" w:themeColor="accent6" w:themeShade="BF"/>
        </w:rPr>
        <w:t>. Diese terminier</w:t>
      </w:r>
      <w:r>
        <w:rPr>
          <w:color w:val="E36C0A" w:themeColor="accent6" w:themeShade="BF"/>
        </w:rPr>
        <w:t>en</w:t>
      </w:r>
      <w:r w:rsidRPr="00486778">
        <w:rPr>
          <w:color w:val="E36C0A" w:themeColor="accent6" w:themeShade="BF"/>
        </w:rPr>
        <w:t xml:space="preserve"> laufende Reservation</w:t>
      </w:r>
      <w:r>
        <w:rPr>
          <w:color w:val="E36C0A" w:themeColor="accent6" w:themeShade="BF"/>
        </w:rPr>
        <w:t xml:space="preserve">en. </w:t>
      </w:r>
      <w:r w:rsidR="004821B3">
        <w:rPr>
          <w:color w:val="E36C0A" w:themeColor="accent6" w:themeShade="BF"/>
        </w:rPr>
        <w:t>Terminieren</w:t>
      </w:r>
      <w:r>
        <w:rPr>
          <w:color w:val="E36C0A" w:themeColor="accent6" w:themeShade="BF"/>
        </w:rPr>
        <w:t xml:space="preserve"> unter Berücksichtigung der Nachlaufzeit und Freigabe</w:t>
      </w:r>
      <w:r w:rsidRPr="00486778">
        <w:rPr>
          <w:color w:val="E36C0A" w:themeColor="accent6" w:themeShade="BF"/>
        </w:rPr>
        <w:t xml:space="preserve"> per sofort</w:t>
      </w:r>
      <w:r>
        <w:rPr>
          <w:color w:val="E36C0A" w:themeColor="accent6" w:themeShade="BF"/>
        </w:rPr>
        <w:t xml:space="preserve"> (auch Nachlaufzeit wird terminiert).</w:t>
      </w:r>
    </w:p>
    <w:p w14:paraId="0D9A73D0" w14:textId="77777777" w:rsidR="004821B3" w:rsidRDefault="004821B3" w:rsidP="00DD0F16">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rPr>
      </w:pPr>
    </w:p>
    <w:p w14:paraId="7959AC67" w14:textId="77777777" w:rsidR="004821B3" w:rsidRPr="00240127" w:rsidRDefault="0051321E" w:rsidP="00DD0F16">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rPr>
      </w:pPr>
      <w:r>
        <w:rPr>
          <w:color w:val="E36C0A" w:themeColor="accent6" w:themeShade="BF"/>
        </w:rPr>
        <w:t xml:space="preserve">In Kapitel </w:t>
      </w:r>
      <w:r>
        <w:rPr>
          <w:color w:val="E36C0A" w:themeColor="accent6" w:themeShade="BF"/>
        </w:rPr>
        <w:fldChar w:fldCharType="begin"/>
      </w:r>
      <w:r>
        <w:rPr>
          <w:color w:val="E36C0A" w:themeColor="accent6" w:themeShade="BF"/>
        </w:rPr>
        <w:instrText xml:space="preserve"> REF _Ref339454748 \w \h </w:instrText>
      </w:r>
      <w:r>
        <w:rPr>
          <w:color w:val="E36C0A" w:themeColor="accent6" w:themeShade="BF"/>
        </w:rPr>
      </w:r>
      <w:r>
        <w:rPr>
          <w:color w:val="E36C0A" w:themeColor="accent6" w:themeShade="BF"/>
        </w:rPr>
        <w:fldChar w:fldCharType="separate"/>
      </w:r>
      <w:r w:rsidR="00C36B10">
        <w:rPr>
          <w:color w:val="E36C0A" w:themeColor="accent6" w:themeShade="BF"/>
        </w:rPr>
        <w:t>6.6</w:t>
      </w:r>
      <w:r>
        <w:rPr>
          <w:color w:val="E36C0A" w:themeColor="accent6" w:themeShade="BF"/>
        </w:rPr>
        <w:fldChar w:fldCharType="end"/>
      </w:r>
      <w:r>
        <w:rPr>
          <w:color w:val="E36C0A" w:themeColor="accent6" w:themeShade="BF"/>
        </w:rPr>
        <w:t xml:space="preserve"> </w:t>
      </w:r>
      <w:r w:rsidRPr="00240127">
        <w:rPr>
          <w:color w:val="E36C0A" w:themeColor="accent6" w:themeShade="BF"/>
        </w:rPr>
        <w:t>Massenbearbeitung</w:t>
      </w:r>
      <w:r w:rsidRPr="00240127">
        <w:rPr>
          <w:color w:val="E36C0A" w:themeColor="accent6" w:themeShade="BF"/>
          <w:lang w:eastAsia="en-US"/>
        </w:rPr>
        <w:t xml:space="preserve"> werden mit der Massenmutation, der Massenannullation, der Massenfreigabe und der Massenterminierung, verschiedene Arten der Massenbearbeitung erklärt.</w:t>
      </w:r>
    </w:p>
    <w:p w14:paraId="2A5C45D0" w14:textId="77777777" w:rsidR="0098126B" w:rsidRDefault="0098126B" w:rsidP="00DD0F16"/>
    <w:p w14:paraId="40CA9B4D" w14:textId="77777777" w:rsidR="0098126B" w:rsidRDefault="0098126B" w:rsidP="00DD0F16"/>
    <w:p w14:paraId="6639C41D" w14:textId="77777777" w:rsidR="00DD0F16" w:rsidRPr="005460B6" w:rsidRDefault="00DD0F16" w:rsidP="00A503AB">
      <w:pPr>
        <w:pStyle w:val="Heading4"/>
      </w:pPr>
      <w:bookmarkStart w:id="229" w:name="_Toc304552751"/>
      <w:bookmarkStart w:id="230" w:name="_Toc503363408"/>
      <w:proofErr w:type="spellStart"/>
      <w:r w:rsidRPr="00896D36">
        <w:t>Reser</w:t>
      </w:r>
      <w:r w:rsidRPr="005460B6">
        <w:t>vationslänge</w:t>
      </w:r>
      <w:proofErr w:type="spellEnd"/>
      <w:r w:rsidRPr="005460B6">
        <w:t xml:space="preserve"> </w:t>
      </w:r>
      <w:proofErr w:type="spellStart"/>
      <w:r w:rsidRPr="005460B6">
        <w:t>ändern</w:t>
      </w:r>
      <w:bookmarkEnd w:id="229"/>
      <w:bookmarkEnd w:id="230"/>
      <w:proofErr w:type="spellEnd"/>
    </w:p>
    <w:p w14:paraId="512585D8" w14:textId="31E5CD61" w:rsidR="00DD0F16" w:rsidRDefault="00DD0F16" w:rsidP="00DD0F16">
      <w:r>
        <w:t>Falls die Zeitspanne einer Reservation verändert w</w:t>
      </w:r>
      <w:r w:rsidR="00454F82">
        <w:t>erden soll</w:t>
      </w:r>
      <w:r>
        <w:t>, kann dies einfach mit dem Kalender durchgeführt werden. Dazu muss mit der Maus an den Anfang oder ans Ende einer Reservation gefahren werden, danach kann die Reservationszeit einfach mittels Ziehen der Maus verändert werden.</w:t>
      </w:r>
    </w:p>
    <w:p w14:paraId="278C8C3B" w14:textId="77777777" w:rsidR="00DD0F16" w:rsidRDefault="00DD0F16" w:rsidP="00DD0F16"/>
    <w:p w14:paraId="55EC8854" w14:textId="77777777" w:rsidR="00DD0F16" w:rsidRDefault="00DD0F16" w:rsidP="00DD0F16">
      <w:r>
        <w:rPr>
          <w:noProof/>
          <w:lang w:val="en-US" w:eastAsia="en-US"/>
        </w:rPr>
        <w:lastRenderedPageBreak/>
        <w:drawing>
          <wp:inline distT="0" distB="0" distL="0" distR="0" wp14:anchorId="32200EFC" wp14:editId="12EBB004">
            <wp:extent cx="4325620" cy="1948180"/>
            <wp:effectExtent l="19050" t="0" r="0" b="0"/>
            <wp:docPr id="30" name="Bild 30" descr="Kalenderverläng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alenderverlängern"/>
                    <pic:cNvPicPr>
                      <a:picLocks noChangeAspect="1" noChangeArrowheads="1"/>
                    </pic:cNvPicPr>
                  </pic:nvPicPr>
                  <pic:blipFill>
                    <a:blip r:embed="rId73" cstate="print"/>
                    <a:srcRect b="2386"/>
                    <a:stretch>
                      <a:fillRect/>
                    </a:stretch>
                  </pic:blipFill>
                  <pic:spPr bwMode="auto">
                    <a:xfrm>
                      <a:off x="0" y="0"/>
                      <a:ext cx="4325620" cy="1948180"/>
                    </a:xfrm>
                    <a:prstGeom prst="rect">
                      <a:avLst/>
                    </a:prstGeom>
                    <a:noFill/>
                    <a:ln w="9525">
                      <a:noFill/>
                      <a:miter lim="800000"/>
                      <a:headEnd/>
                      <a:tailEnd/>
                    </a:ln>
                  </pic:spPr>
                </pic:pic>
              </a:graphicData>
            </a:graphic>
          </wp:inline>
        </w:drawing>
      </w:r>
    </w:p>
    <w:p w14:paraId="6E36D0A2" w14:textId="77777777" w:rsidR="00DD0F16" w:rsidRPr="00D0637F" w:rsidRDefault="009946FC" w:rsidP="005525C3">
      <w:pPr>
        <w:pStyle w:val="Caption"/>
      </w:pPr>
      <w:bookmarkStart w:id="231" w:name="_Toc304552649"/>
      <w:bookmarkStart w:id="232" w:name="_Toc313360924"/>
      <w:bookmarkStart w:id="233" w:name="_Toc318295878"/>
      <w:bookmarkStart w:id="234" w:name="_Toc339545415"/>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43</w:t>
      </w:r>
      <w:r w:rsidR="00833167" w:rsidRPr="00CC2EFE">
        <w:fldChar w:fldCharType="end"/>
      </w:r>
      <w:r w:rsidR="00DD0F16" w:rsidRPr="00D0637F">
        <w:t>: Verändern der Reservationszeit auf dem Kalender</w:t>
      </w:r>
      <w:bookmarkEnd w:id="231"/>
      <w:bookmarkEnd w:id="232"/>
      <w:bookmarkEnd w:id="233"/>
      <w:bookmarkEnd w:id="234"/>
    </w:p>
    <w:p w14:paraId="47EEDA0D" w14:textId="77777777" w:rsidR="00DD0F16" w:rsidRDefault="00DD0F16" w:rsidP="00DD0F16"/>
    <w:p w14:paraId="313000A9" w14:textId="77777777" w:rsidR="00DD0F16" w:rsidRPr="00493B8B" w:rsidRDefault="00DD0F16" w:rsidP="00DD0F16">
      <w:r>
        <w:t>Es werden keine weiteren Klicks benötigt, die neue Reservationszeit wird sofort abgespeichert.</w:t>
      </w:r>
    </w:p>
    <w:p w14:paraId="1996285E" w14:textId="77777777" w:rsidR="00DD0F16" w:rsidRDefault="00DD0F16" w:rsidP="00DD0F16"/>
    <w:p w14:paraId="309750E0" w14:textId="77777777" w:rsidR="00DD0F16" w:rsidRDefault="00DD0F16" w:rsidP="00DD0F16"/>
    <w:p w14:paraId="38067A17" w14:textId="77777777" w:rsidR="00DD0F16" w:rsidRPr="001B32EC" w:rsidRDefault="00DD0F16" w:rsidP="00A503AB">
      <w:pPr>
        <w:pStyle w:val="Heading4"/>
        <w:rPr>
          <w:lang w:eastAsia="de-CH"/>
        </w:rPr>
      </w:pPr>
      <w:bookmarkStart w:id="235" w:name="_Toc304552752"/>
      <w:bookmarkStart w:id="236" w:name="_Toc503363409"/>
      <w:proofErr w:type="spellStart"/>
      <w:r w:rsidRPr="001B32EC">
        <w:t>Verschieben</w:t>
      </w:r>
      <w:proofErr w:type="spellEnd"/>
      <w:r w:rsidRPr="001B32EC">
        <w:t xml:space="preserve"> </w:t>
      </w:r>
      <w:proofErr w:type="spellStart"/>
      <w:r w:rsidRPr="001B32EC">
        <w:t>einer</w:t>
      </w:r>
      <w:proofErr w:type="spellEnd"/>
      <w:r w:rsidRPr="001B32EC">
        <w:t xml:space="preserve"> Reservation</w:t>
      </w:r>
      <w:bookmarkEnd w:id="235"/>
      <w:bookmarkEnd w:id="236"/>
    </w:p>
    <w:p w14:paraId="6B86A097" w14:textId="664FCC55" w:rsidR="00DD0F16" w:rsidRDefault="00DD0F16" w:rsidP="00DD0F16">
      <w:pPr>
        <w:rPr>
          <w:lang w:eastAsia="en-US"/>
        </w:rPr>
      </w:pPr>
      <w:r>
        <w:rPr>
          <w:lang w:eastAsia="en-US"/>
        </w:rPr>
        <w:t xml:space="preserve">Auf dem Kalender können auch bestehende Reservationen verschoben werden. </w:t>
      </w:r>
      <w:r w:rsidR="00454F82">
        <w:rPr>
          <w:lang w:eastAsia="en-US"/>
        </w:rPr>
        <w:t xml:space="preserve">Die </w:t>
      </w:r>
      <w:r>
        <w:rPr>
          <w:lang w:eastAsia="en-US"/>
        </w:rPr>
        <w:t xml:space="preserve">Reservationen </w:t>
      </w:r>
      <w:r w:rsidR="00454F82">
        <w:rPr>
          <w:lang w:eastAsia="en-US"/>
        </w:rPr>
        <w:t xml:space="preserve">können sowohl </w:t>
      </w:r>
      <w:r>
        <w:rPr>
          <w:lang w:eastAsia="en-US"/>
        </w:rPr>
        <w:t xml:space="preserve">auf andere Zeitpunkte </w:t>
      </w:r>
      <w:r w:rsidR="00454F82">
        <w:rPr>
          <w:lang w:eastAsia="en-US"/>
        </w:rPr>
        <w:t xml:space="preserve">als </w:t>
      </w:r>
      <w:r>
        <w:rPr>
          <w:lang w:eastAsia="en-US"/>
        </w:rPr>
        <w:t xml:space="preserve">auch auf andere Ressourcen verschoben werden. Dabei ist zu beachten, dass Reservationen einer Ressourcenart nur auf eine Ressource mit derselben Ressourcenart verschoben werden können. Eine solche Verschiebung funktioniert sehr einfach per Drag &amp; Drop. </w:t>
      </w:r>
    </w:p>
    <w:p w14:paraId="26CBB1B3" w14:textId="77777777" w:rsidR="00DD0F16" w:rsidRDefault="00DD0F16" w:rsidP="00DD0F16">
      <w:pPr>
        <w:rPr>
          <w:lang w:eastAsia="en-US"/>
        </w:rPr>
      </w:pPr>
    </w:p>
    <w:p w14:paraId="6F6CE8C8" w14:textId="77777777" w:rsidR="00DD0F16" w:rsidRDefault="00DD0F16" w:rsidP="00DD0F16">
      <w:pPr>
        <w:rPr>
          <w:lang w:eastAsia="en-US"/>
        </w:rPr>
      </w:pPr>
      <w:r>
        <w:rPr>
          <w:noProof/>
          <w:lang w:val="en-US" w:eastAsia="en-US"/>
        </w:rPr>
        <w:drawing>
          <wp:inline distT="0" distB="0" distL="0" distR="0" wp14:anchorId="76CC5474" wp14:editId="17D0DF87">
            <wp:extent cx="4277995" cy="1471295"/>
            <wp:effectExtent l="19050" t="0" r="8255" b="0"/>
            <wp:docPr id="31" name="Bild 31" descr="Kalenderverschieb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alenderverschieben"/>
                    <pic:cNvPicPr>
                      <a:picLocks noChangeAspect="1" noChangeArrowheads="1"/>
                    </pic:cNvPicPr>
                  </pic:nvPicPr>
                  <pic:blipFill>
                    <a:blip r:embed="rId74" cstate="print"/>
                    <a:srcRect r="1102"/>
                    <a:stretch>
                      <a:fillRect/>
                    </a:stretch>
                  </pic:blipFill>
                  <pic:spPr bwMode="auto">
                    <a:xfrm>
                      <a:off x="0" y="0"/>
                      <a:ext cx="4277995" cy="1471295"/>
                    </a:xfrm>
                    <a:prstGeom prst="rect">
                      <a:avLst/>
                    </a:prstGeom>
                    <a:noFill/>
                    <a:ln w="9525">
                      <a:noFill/>
                      <a:miter lim="800000"/>
                      <a:headEnd/>
                      <a:tailEnd/>
                    </a:ln>
                  </pic:spPr>
                </pic:pic>
              </a:graphicData>
            </a:graphic>
          </wp:inline>
        </w:drawing>
      </w:r>
    </w:p>
    <w:p w14:paraId="402B28CF" w14:textId="77777777" w:rsidR="00DD0F16" w:rsidRPr="00D0637F" w:rsidRDefault="009946FC" w:rsidP="005525C3">
      <w:pPr>
        <w:pStyle w:val="Caption"/>
      </w:pPr>
      <w:bookmarkStart w:id="237" w:name="_Toc304552650"/>
      <w:bookmarkStart w:id="238" w:name="_Toc313360925"/>
      <w:bookmarkStart w:id="239" w:name="_Toc318295879"/>
      <w:bookmarkStart w:id="240" w:name="_Toc339545416"/>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44</w:t>
      </w:r>
      <w:r w:rsidR="00833167" w:rsidRPr="00CC2EFE">
        <w:fldChar w:fldCharType="end"/>
      </w:r>
      <w:r w:rsidR="00DD0F16" w:rsidRPr="00D0637F">
        <w:t>: Verschieben einer Reservation mittels Drag &amp; Drop.</w:t>
      </w:r>
      <w:bookmarkEnd w:id="237"/>
      <w:bookmarkEnd w:id="238"/>
      <w:bookmarkEnd w:id="239"/>
      <w:bookmarkEnd w:id="240"/>
    </w:p>
    <w:p w14:paraId="52C95342" w14:textId="77777777" w:rsidR="00DD0F16" w:rsidRDefault="00DD0F16" w:rsidP="00DD0F16">
      <w:pPr>
        <w:rPr>
          <w:lang w:eastAsia="en-US"/>
        </w:rPr>
      </w:pPr>
    </w:p>
    <w:p w14:paraId="108BDE73" w14:textId="77777777" w:rsidR="00DE6B31" w:rsidRDefault="00DE6B31" w:rsidP="00DD0F16">
      <w:pPr>
        <w:rPr>
          <w:lang w:eastAsia="en-US"/>
        </w:rPr>
      </w:pPr>
    </w:p>
    <w:p w14:paraId="60E1A297" w14:textId="77777777" w:rsidR="00DD0F16" w:rsidRPr="00D0637F" w:rsidRDefault="00DD0F16" w:rsidP="00A503AB">
      <w:pPr>
        <w:pStyle w:val="Heading3"/>
      </w:pPr>
      <w:bookmarkStart w:id="241" w:name="_Toc304552753"/>
      <w:bookmarkStart w:id="242" w:name="_Toc503363410"/>
      <w:r w:rsidRPr="00D0637F">
        <w:t>Slot Reservationen</w:t>
      </w:r>
      <w:bookmarkEnd w:id="241"/>
      <w:bookmarkEnd w:id="242"/>
    </w:p>
    <w:p w14:paraId="4B275944" w14:textId="10D5D58E" w:rsidR="00DD0F16" w:rsidRDefault="00DD0F16" w:rsidP="00DD0F16">
      <w:pPr>
        <w:rPr>
          <w:lang w:eastAsia="en-US"/>
        </w:rPr>
      </w:pPr>
      <w:r>
        <w:rPr>
          <w:lang w:eastAsia="en-US"/>
        </w:rPr>
        <w:t xml:space="preserve">Auf einer dafür eingerichteten Ressource (siehe </w:t>
      </w:r>
      <w:r w:rsidR="0047231D">
        <w:rPr>
          <w:lang w:eastAsia="en-US"/>
        </w:rPr>
        <w:t>Knowledge Base</w:t>
      </w:r>
      <w:r>
        <w:rPr>
          <w:lang w:eastAsia="en-US"/>
        </w:rPr>
        <w:t>) können fix definierte Zeiträume sog. Slots erstellt, publiziert und gebucht werden.</w:t>
      </w:r>
    </w:p>
    <w:p w14:paraId="766E6E7E" w14:textId="77777777" w:rsidR="0047231D" w:rsidRDefault="0047231D" w:rsidP="00DD0F16"/>
    <w:p w14:paraId="78020F71" w14:textId="77777777" w:rsidR="00DD0F16" w:rsidRDefault="00DD0F16" w:rsidP="00DD0F16"/>
    <w:p w14:paraId="02176388" w14:textId="77777777" w:rsidR="00DD0F16" w:rsidRPr="00D0637F" w:rsidRDefault="00DD0F16" w:rsidP="00A503AB">
      <w:pPr>
        <w:pStyle w:val="Heading3"/>
      </w:pPr>
      <w:bookmarkStart w:id="243" w:name="_Toc304552754"/>
      <w:bookmarkStart w:id="244" w:name="_Toc503363411"/>
      <w:r w:rsidRPr="00D0637F">
        <w:t>Slot buchen</w:t>
      </w:r>
      <w:bookmarkEnd w:id="243"/>
      <w:bookmarkEnd w:id="244"/>
    </w:p>
    <w:p w14:paraId="56520716" w14:textId="77777777" w:rsidR="00DD0F16" w:rsidRDefault="00DD0F16" w:rsidP="00DD0F16">
      <w:r>
        <w:t>Der Buchungsprozess ähnelt dem der „normalen“ Ressourcenbuchung stark. Abweichungen werden in diesem Kapitel dokumentiert.</w:t>
      </w:r>
    </w:p>
    <w:p w14:paraId="23E6B70E" w14:textId="77777777" w:rsidR="00DD0F16" w:rsidRDefault="00DD0F16" w:rsidP="00DD0F16"/>
    <w:p w14:paraId="65095951" w14:textId="18660A69" w:rsidR="00DD0F16" w:rsidRDefault="00DD0F16" w:rsidP="00DD0F16">
      <w:r>
        <w:t xml:space="preserve">Stehen ein oder mehrere Slots, wie in </w:t>
      </w:r>
      <w:r w:rsidR="003B27B3">
        <w:fldChar w:fldCharType="begin"/>
      </w:r>
      <w:r w:rsidR="003B27B3">
        <w:instrText xml:space="preserve"> REF _Ref339537648 \h </w:instrText>
      </w:r>
      <w:r w:rsidR="003B27B3">
        <w:fldChar w:fldCharType="separate"/>
      </w:r>
      <w:r w:rsidR="00C36B10" w:rsidRPr="00D0637F">
        <w:t xml:space="preserve">Abbildung </w:t>
      </w:r>
      <w:r w:rsidR="00C36B10">
        <w:rPr>
          <w:noProof/>
        </w:rPr>
        <w:t>45</w:t>
      </w:r>
      <w:r w:rsidR="003B27B3">
        <w:fldChar w:fldCharType="end"/>
      </w:r>
      <w:r>
        <w:t xml:space="preserve"> ersichtlich, zur Auswahl</w:t>
      </w:r>
      <w:r w:rsidR="00454F82">
        <w:t>,</w:t>
      </w:r>
      <w:r>
        <w:t xml:space="preserve"> wird der gewünschte Slot ausgewählt und via Action Popup eine Schnell- oder Detailreservation ausgeführt.</w:t>
      </w:r>
    </w:p>
    <w:p w14:paraId="32B47256" w14:textId="77777777" w:rsidR="00DD0F16" w:rsidRDefault="00DD0F16" w:rsidP="00DD0F16"/>
    <w:p w14:paraId="4F931506" w14:textId="77777777" w:rsidR="00DD0F16" w:rsidRDefault="00DD0F16" w:rsidP="00DD0F16">
      <w:r>
        <w:rPr>
          <w:noProof/>
          <w:lang w:val="en-US" w:eastAsia="en-US"/>
        </w:rPr>
        <w:lastRenderedPageBreak/>
        <w:drawing>
          <wp:inline distT="0" distB="0" distL="0" distR="0" wp14:anchorId="431BFB69" wp14:editId="2388BBEB">
            <wp:extent cx="5147945" cy="2954655"/>
            <wp:effectExtent l="0" t="0" r="0" b="0"/>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ot buchen.jpg"/>
                    <pic:cNvPicPr/>
                  </pic:nvPicPr>
                  <pic:blipFill>
                    <a:blip r:embed="rId75">
                      <a:extLst>
                        <a:ext uri="{28A0092B-C50C-407E-A947-70E740481C1C}">
                          <a14:useLocalDpi xmlns:a14="http://schemas.microsoft.com/office/drawing/2010/main" val="0"/>
                        </a:ext>
                      </a:extLst>
                    </a:blip>
                    <a:stretch>
                      <a:fillRect/>
                    </a:stretch>
                  </pic:blipFill>
                  <pic:spPr>
                    <a:xfrm>
                      <a:off x="0" y="0"/>
                      <a:ext cx="5147945" cy="2954655"/>
                    </a:xfrm>
                    <a:prstGeom prst="rect">
                      <a:avLst/>
                    </a:prstGeom>
                  </pic:spPr>
                </pic:pic>
              </a:graphicData>
            </a:graphic>
          </wp:inline>
        </w:drawing>
      </w:r>
    </w:p>
    <w:p w14:paraId="589A6178" w14:textId="77777777" w:rsidR="00DD0F16" w:rsidRPr="00D0637F" w:rsidRDefault="005D0881" w:rsidP="005525C3">
      <w:pPr>
        <w:pStyle w:val="Caption"/>
      </w:pPr>
      <w:bookmarkStart w:id="245" w:name="_Ref339537648"/>
      <w:bookmarkStart w:id="246" w:name="_Toc304552651"/>
      <w:bookmarkStart w:id="247" w:name="_Toc313360926"/>
      <w:bookmarkStart w:id="248" w:name="_Toc318295880"/>
      <w:bookmarkStart w:id="249" w:name="_Toc339545417"/>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45</w:t>
      </w:r>
      <w:r w:rsidR="00833167" w:rsidRPr="00CC2EFE">
        <w:fldChar w:fldCharType="end"/>
      </w:r>
      <w:bookmarkEnd w:id="245"/>
      <w:r w:rsidR="00DD0F16" w:rsidRPr="00D0637F">
        <w:t>: Kalenderansicht - Slot buchen</w:t>
      </w:r>
      <w:bookmarkEnd w:id="246"/>
      <w:bookmarkEnd w:id="247"/>
      <w:bookmarkEnd w:id="248"/>
      <w:bookmarkEnd w:id="249"/>
    </w:p>
    <w:p w14:paraId="359A0DB7" w14:textId="77777777" w:rsidR="00DD0F16" w:rsidRDefault="00DD0F16" w:rsidP="00DD0F16"/>
    <w:p w14:paraId="720CE624" w14:textId="77777777" w:rsidR="00DD0F16" w:rsidRDefault="00DD0F16" w:rsidP="00DD0F16">
      <w:r>
        <w:t>Bei der Buchung können Zeit und Datum nicht mehr verändert werden. Alle anderen Felder sind abhängig von den jeweiligen Berechtigungen editierbar.</w:t>
      </w:r>
    </w:p>
    <w:p w14:paraId="73E5E9E9" w14:textId="77777777" w:rsidR="00DD0F16" w:rsidRDefault="00DD0F16" w:rsidP="00DD0F16"/>
    <w:p w14:paraId="564B9325" w14:textId="77777777" w:rsidR="00DD0F16" w:rsidRPr="00F22257" w:rsidRDefault="00DD0F16" w:rsidP="00DD0F16">
      <w:r>
        <w:rPr>
          <w:noProof/>
          <w:lang w:val="en-US" w:eastAsia="en-US"/>
        </w:rPr>
        <w:drawing>
          <wp:inline distT="0" distB="0" distL="0" distR="0" wp14:anchorId="4F9DF8DE" wp14:editId="7A6135F6">
            <wp:extent cx="5147945" cy="2974975"/>
            <wp:effectExtent l="0" t="0" r="0" b="0"/>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reservation Slot buchen.jpg"/>
                    <pic:cNvPicPr/>
                  </pic:nvPicPr>
                  <pic:blipFill>
                    <a:blip r:embed="rId76">
                      <a:extLst>
                        <a:ext uri="{28A0092B-C50C-407E-A947-70E740481C1C}">
                          <a14:useLocalDpi xmlns:a14="http://schemas.microsoft.com/office/drawing/2010/main" val="0"/>
                        </a:ext>
                      </a:extLst>
                    </a:blip>
                    <a:stretch>
                      <a:fillRect/>
                    </a:stretch>
                  </pic:blipFill>
                  <pic:spPr>
                    <a:xfrm>
                      <a:off x="0" y="0"/>
                      <a:ext cx="5147945" cy="2974975"/>
                    </a:xfrm>
                    <a:prstGeom prst="rect">
                      <a:avLst/>
                    </a:prstGeom>
                  </pic:spPr>
                </pic:pic>
              </a:graphicData>
            </a:graphic>
          </wp:inline>
        </w:drawing>
      </w:r>
    </w:p>
    <w:p w14:paraId="2C58C3E4" w14:textId="77777777" w:rsidR="00DD0F16" w:rsidRPr="00D0637F" w:rsidRDefault="005D0881" w:rsidP="005525C3">
      <w:pPr>
        <w:pStyle w:val="Caption"/>
      </w:pPr>
      <w:bookmarkStart w:id="250" w:name="_Toc304552652"/>
      <w:bookmarkStart w:id="251" w:name="_Toc313360927"/>
      <w:bookmarkStart w:id="252" w:name="_Toc318295881"/>
      <w:bookmarkStart w:id="253" w:name="_Toc339545418"/>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46</w:t>
      </w:r>
      <w:r w:rsidR="00833167" w:rsidRPr="00CC2EFE">
        <w:fldChar w:fldCharType="end"/>
      </w:r>
      <w:r w:rsidR="00DD0F16" w:rsidRPr="00D0637F">
        <w:t>: Kalenderansicht - Slot buchen via Detailreservation</w:t>
      </w:r>
      <w:bookmarkEnd w:id="250"/>
      <w:bookmarkEnd w:id="251"/>
      <w:bookmarkEnd w:id="252"/>
      <w:bookmarkEnd w:id="253"/>
    </w:p>
    <w:p w14:paraId="645FC650" w14:textId="77777777" w:rsidR="00DD0F16" w:rsidRDefault="00DD0F16" w:rsidP="00DD0F16"/>
    <w:p w14:paraId="4947C5A7" w14:textId="77777777" w:rsidR="00DD0F16" w:rsidRDefault="00DD0F16" w:rsidP="00DD0F16">
      <w:r>
        <w:t xml:space="preserve">Nach Reservationsabschluss ist nur noch der reservierte Slot als </w:t>
      </w:r>
      <w:r w:rsidRPr="005460B6">
        <w:rPr>
          <w:i/>
        </w:rPr>
        <w:t>„gebucht“</w:t>
      </w:r>
      <w:r>
        <w:rPr>
          <w:i/>
        </w:rPr>
        <w:t xml:space="preserve"> </w:t>
      </w:r>
      <w:r>
        <w:t xml:space="preserve">ersichtlich, alle zeitgleichen Slots werden ausgeblendet bzw. stehen nicht mehr zur Buchung zur Verfügung. </w:t>
      </w:r>
    </w:p>
    <w:p w14:paraId="6176624B" w14:textId="77777777" w:rsidR="00DD0F16" w:rsidRDefault="00DD0F16" w:rsidP="00DD0F16"/>
    <w:p w14:paraId="15A5D428" w14:textId="77777777" w:rsidR="00DD0F16" w:rsidRDefault="00DD0F16" w:rsidP="00DD0F16">
      <w:r>
        <w:t>Wird die Reservation auf dem Slot gelöscht (erfordert spezielle Rechte) oder annulliert, werden wiederum alle verfügbaren Slots angezeigt und können gebucht werden.</w:t>
      </w:r>
    </w:p>
    <w:p w14:paraId="4ECD69FA" w14:textId="77777777" w:rsidR="00DD0F16" w:rsidRDefault="00DD0F16" w:rsidP="00DD0F16">
      <w:pPr>
        <w:rPr>
          <w:lang w:eastAsia="en-US"/>
        </w:rPr>
      </w:pPr>
    </w:p>
    <w:p w14:paraId="57F595CC" w14:textId="77777777" w:rsidR="00790780" w:rsidRDefault="00790780" w:rsidP="00DD0F16">
      <w:pPr>
        <w:rPr>
          <w:lang w:eastAsia="en-US"/>
        </w:rPr>
      </w:pPr>
    </w:p>
    <w:p w14:paraId="39677FED" w14:textId="77777777" w:rsidR="00DD0F16" w:rsidRDefault="00DD0F16" w:rsidP="00A503AB">
      <w:pPr>
        <w:pStyle w:val="Heading2"/>
      </w:pPr>
      <w:bookmarkStart w:id="254" w:name="_Toc304552755"/>
      <w:bookmarkStart w:id="255" w:name="_Toc503363412"/>
      <w:r>
        <w:t>Planansicht</w:t>
      </w:r>
      <w:bookmarkEnd w:id="254"/>
      <w:bookmarkEnd w:id="255"/>
    </w:p>
    <w:p w14:paraId="52A37459" w14:textId="77777777" w:rsidR="00DD0F16" w:rsidRDefault="00DD0F16" w:rsidP="00DD0F16">
      <w:pPr>
        <w:rPr>
          <w:lang w:eastAsia="en-US"/>
        </w:rPr>
      </w:pPr>
      <w:r>
        <w:rPr>
          <w:lang w:eastAsia="en-US"/>
        </w:rPr>
        <w:t xml:space="preserve">Die Planansicht ermöglicht es, Räume mittels Stockwerk- oder Gebäudeplänen interaktiv auf grafischer Ebene zu suchen und direkt zu buchen. </w:t>
      </w:r>
    </w:p>
    <w:p w14:paraId="63B35E96" w14:textId="77777777" w:rsidR="00DD0F16" w:rsidRDefault="00DD0F16" w:rsidP="00DD0F16">
      <w:pPr>
        <w:rPr>
          <w:lang w:eastAsia="en-US"/>
        </w:rPr>
      </w:pPr>
    </w:p>
    <w:p w14:paraId="73407BAD" w14:textId="77777777" w:rsidR="00DD0F16" w:rsidRPr="00493B8B" w:rsidRDefault="00DD0F16" w:rsidP="00DD0F16">
      <w:pPr>
        <w:rPr>
          <w:lang w:eastAsia="en-US"/>
        </w:rPr>
      </w:pPr>
    </w:p>
    <w:p w14:paraId="0BD59E3A" w14:textId="77777777" w:rsidR="00DD0F16" w:rsidRPr="00D0637F" w:rsidRDefault="00DD0F16" w:rsidP="00A503AB">
      <w:pPr>
        <w:pStyle w:val="Heading3"/>
      </w:pPr>
      <w:bookmarkStart w:id="256" w:name="_Toc304552756"/>
      <w:bookmarkStart w:id="257" w:name="_Toc503363413"/>
      <w:r w:rsidRPr="00D0637F">
        <w:lastRenderedPageBreak/>
        <w:t>Das Sidepanel der Planansicht</w:t>
      </w:r>
      <w:bookmarkEnd w:id="256"/>
      <w:bookmarkEnd w:id="257"/>
    </w:p>
    <w:p w14:paraId="1D23CCA6" w14:textId="77777777" w:rsidR="00DD0F16" w:rsidRDefault="00DD0F16" w:rsidP="00DD0F16">
      <w:pPr>
        <w:rPr>
          <w:lang w:eastAsia="en-US"/>
        </w:rPr>
      </w:pPr>
      <w:r>
        <w:rPr>
          <w:lang w:eastAsia="en-US"/>
        </w:rPr>
        <w:t>Im Sidepanel der Planansicht können zwei Einstellungen für die Anzeige verändert werden.</w:t>
      </w:r>
    </w:p>
    <w:p w14:paraId="016EAAEA" w14:textId="77777777" w:rsidR="00361598" w:rsidRDefault="00361598" w:rsidP="00DD0F16">
      <w:pPr>
        <w:rPr>
          <w:lang w:eastAsia="en-US"/>
        </w:rPr>
      </w:pPr>
    </w:p>
    <w:p w14:paraId="0D9F85BD" w14:textId="77777777" w:rsidR="00361598" w:rsidRDefault="00361598" w:rsidP="00DD0F16">
      <w:pPr>
        <w:rPr>
          <w:lang w:eastAsia="en-US"/>
        </w:rPr>
      </w:pPr>
      <w:r>
        <w:rPr>
          <w:noProof/>
          <w:lang w:val="en-US" w:eastAsia="en-US"/>
        </w:rPr>
        <w:drawing>
          <wp:inline distT="0" distB="0" distL="0" distR="0" wp14:anchorId="7E600BFC" wp14:editId="45B8B8DC">
            <wp:extent cx="1713541" cy="2196000"/>
            <wp:effectExtent l="0" t="0" r="127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filter.png"/>
                    <pic:cNvPicPr/>
                  </pic:nvPicPr>
                  <pic:blipFill>
                    <a:blip r:embed="rId77">
                      <a:extLst>
                        <a:ext uri="{28A0092B-C50C-407E-A947-70E740481C1C}">
                          <a14:useLocalDpi xmlns:a14="http://schemas.microsoft.com/office/drawing/2010/main" val="0"/>
                        </a:ext>
                      </a:extLst>
                    </a:blip>
                    <a:stretch>
                      <a:fillRect/>
                    </a:stretch>
                  </pic:blipFill>
                  <pic:spPr>
                    <a:xfrm>
                      <a:off x="0" y="0"/>
                      <a:ext cx="1713541" cy="2196000"/>
                    </a:xfrm>
                    <a:prstGeom prst="rect">
                      <a:avLst/>
                    </a:prstGeom>
                  </pic:spPr>
                </pic:pic>
              </a:graphicData>
            </a:graphic>
          </wp:inline>
        </w:drawing>
      </w:r>
    </w:p>
    <w:p w14:paraId="3BDA5604" w14:textId="77777777" w:rsidR="00361598" w:rsidRPr="00D0637F" w:rsidRDefault="005D0881" w:rsidP="005525C3">
      <w:pPr>
        <w:pStyle w:val="Caption"/>
      </w:pPr>
      <w:bookmarkStart w:id="258" w:name="_Toc318295882"/>
      <w:bookmarkStart w:id="259" w:name="_Toc339545419"/>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47</w:t>
      </w:r>
      <w:r w:rsidR="00833167" w:rsidRPr="00CC2EFE">
        <w:fldChar w:fldCharType="end"/>
      </w:r>
      <w:r w:rsidR="00361598" w:rsidRPr="00D0637F">
        <w:t>: Planansicht - Planfilter</w:t>
      </w:r>
      <w:bookmarkEnd w:id="258"/>
      <w:bookmarkEnd w:id="259"/>
    </w:p>
    <w:p w14:paraId="422298D4" w14:textId="77777777" w:rsidR="00361598" w:rsidRDefault="00361598" w:rsidP="00DD0F16">
      <w:pPr>
        <w:rPr>
          <w:lang w:eastAsia="en-US"/>
        </w:rPr>
      </w:pPr>
    </w:p>
    <w:p w14:paraId="444DD62E" w14:textId="77777777" w:rsidR="00DD0F16" w:rsidRPr="00D71036" w:rsidRDefault="00DD0F16" w:rsidP="00DD0F16">
      <w:pPr>
        <w:rPr>
          <w:color w:val="000000" w:themeColor="text1"/>
          <w:sz w:val="16"/>
          <w:szCs w:val="16"/>
          <w:lang w:eastAsia="en-US"/>
        </w:rPr>
      </w:pPr>
    </w:p>
    <w:p w14:paraId="791E8264" w14:textId="77777777" w:rsidR="00DD0F16" w:rsidRPr="00D71036" w:rsidRDefault="009F2052" w:rsidP="005525C3">
      <w:pPr>
        <w:pStyle w:val="Caption"/>
      </w:pPr>
      <w:bookmarkStart w:id="260" w:name="_Toc304552710"/>
      <w:bookmarkStart w:id="261" w:name="_Toc313360985"/>
      <w:bookmarkStart w:id="262" w:name="_Toc339311217"/>
      <w:bookmarkStart w:id="263" w:name="_Toc339545503"/>
      <w:r w:rsidRPr="00D71036">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9</w:t>
      </w:r>
      <w:r w:rsidR="00833167" w:rsidRPr="00D71036">
        <w:fldChar w:fldCharType="end"/>
      </w:r>
      <w:r w:rsidR="00DD0F16" w:rsidRPr="00D71036">
        <w:t>: Suchkriterien des Planfilters</w:t>
      </w:r>
      <w:bookmarkEnd w:id="260"/>
      <w:bookmarkEnd w:id="261"/>
      <w:bookmarkEnd w:id="262"/>
      <w:bookmarkEnd w:id="263"/>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072"/>
        <w:gridCol w:w="5916"/>
      </w:tblGrid>
      <w:tr w:rsidR="00DD0F16" w:rsidRPr="00661DAA" w14:paraId="4A8B422B" w14:textId="77777777" w:rsidTr="00361598">
        <w:tc>
          <w:tcPr>
            <w:tcW w:w="2072" w:type="dxa"/>
            <w:shd w:val="clear" w:color="auto" w:fill="004985"/>
          </w:tcPr>
          <w:p w14:paraId="227D34CF" w14:textId="77777777" w:rsidR="00DD0F16" w:rsidRPr="00661DAA" w:rsidRDefault="00DD0F16" w:rsidP="00F64C73">
            <w:pPr>
              <w:spacing w:before="60" w:after="60"/>
              <w:rPr>
                <w:b/>
                <w:color w:val="FFFFFF"/>
                <w:lang w:eastAsia="en-US"/>
              </w:rPr>
            </w:pPr>
            <w:r w:rsidRPr="00661DAA">
              <w:rPr>
                <w:b/>
                <w:color w:val="FFFFFF"/>
                <w:lang w:eastAsia="en-US"/>
              </w:rPr>
              <w:t>Feld</w:t>
            </w:r>
          </w:p>
        </w:tc>
        <w:tc>
          <w:tcPr>
            <w:tcW w:w="5916" w:type="dxa"/>
            <w:shd w:val="clear" w:color="auto" w:fill="004985"/>
          </w:tcPr>
          <w:p w14:paraId="385FB40E" w14:textId="77777777" w:rsidR="00DD0F16" w:rsidRPr="00661DAA" w:rsidRDefault="00DD0F16" w:rsidP="00F64C73">
            <w:pPr>
              <w:spacing w:before="60" w:after="60"/>
              <w:rPr>
                <w:b/>
                <w:color w:val="FFFFFF"/>
                <w:lang w:eastAsia="en-US"/>
              </w:rPr>
            </w:pPr>
            <w:r w:rsidRPr="00661DAA">
              <w:rPr>
                <w:b/>
                <w:color w:val="FFFFFF"/>
                <w:lang w:eastAsia="en-US"/>
              </w:rPr>
              <w:t>Funktion</w:t>
            </w:r>
          </w:p>
        </w:tc>
      </w:tr>
      <w:tr w:rsidR="00361598" w14:paraId="56934E10" w14:textId="77777777" w:rsidTr="006F6EE4">
        <w:tc>
          <w:tcPr>
            <w:tcW w:w="2072" w:type="dxa"/>
            <w:shd w:val="clear" w:color="auto" w:fill="D9D9D9"/>
          </w:tcPr>
          <w:p w14:paraId="5B765797" w14:textId="77777777" w:rsidR="00361598" w:rsidRDefault="00361598" w:rsidP="006F6EE4">
            <w:pPr>
              <w:spacing w:before="60" w:after="60"/>
              <w:rPr>
                <w:lang w:eastAsia="en-US"/>
              </w:rPr>
            </w:pPr>
            <w:r>
              <w:rPr>
                <w:lang w:eastAsia="en-US"/>
              </w:rPr>
              <w:t>Gespeicherte Listen</w:t>
            </w:r>
          </w:p>
        </w:tc>
        <w:tc>
          <w:tcPr>
            <w:tcW w:w="5916" w:type="dxa"/>
            <w:shd w:val="clear" w:color="auto" w:fill="D9D9D9"/>
          </w:tcPr>
          <w:p w14:paraId="660B323D" w14:textId="77777777" w:rsidR="00361598" w:rsidRDefault="00361598" w:rsidP="00DE6B31">
            <w:pPr>
              <w:rPr>
                <w:lang w:eastAsia="en-US"/>
              </w:rPr>
            </w:pPr>
            <w:r>
              <w:rPr>
                <w:lang w:eastAsia="en-US"/>
              </w:rPr>
              <w:t xml:space="preserve">Eingetragene Suchkriterien können für eine Wiederverwendung gespeichert werden. Durch Klick des Diskettensymbols und Eingabe einer Bezeichnung wird die aktuelle Listenkonfiguration gespeichert. Zudem wird die Liste bei jedem Laden dieser Ansicht als Standard erscheinen, sofern die Checkbox </w:t>
            </w:r>
            <w:r w:rsidRPr="00DE6B31">
              <w:rPr>
                <w:lang w:eastAsia="en-US"/>
              </w:rPr>
              <w:t>„Favorit“</w:t>
            </w:r>
            <w:r>
              <w:rPr>
                <w:lang w:eastAsia="en-US"/>
              </w:rPr>
              <w:t xml:space="preserve"> unter dem Diskettensymbol selektiert ist. Diese Listen können in den persönlichen Einstellungen wieder entfernt werden. Dies wird in Kapitel </w:t>
            </w:r>
            <w:r w:rsidR="00422EA4">
              <w:fldChar w:fldCharType="begin"/>
            </w:r>
            <w:r w:rsidR="00422EA4">
              <w:instrText xml:space="preserve"> REF _Ref240254381 \r \h  \* MERGEFORMAT </w:instrText>
            </w:r>
            <w:r w:rsidR="00422EA4">
              <w:fldChar w:fldCharType="separate"/>
            </w:r>
            <w:r w:rsidR="00C36B10">
              <w:rPr>
                <w:lang w:eastAsia="en-US"/>
              </w:rPr>
              <w:t>5.5</w:t>
            </w:r>
            <w:r w:rsidR="00422EA4">
              <w:fldChar w:fldCharType="end"/>
            </w:r>
            <w:r>
              <w:rPr>
                <w:lang w:eastAsia="en-US"/>
              </w:rPr>
              <w:t xml:space="preserve"> genauer erläutert. Die Funktion steht im Outlook ebenfalls zur Verfügung.</w:t>
            </w:r>
          </w:p>
        </w:tc>
      </w:tr>
      <w:tr w:rsidR="00DD0F16" w14:paraId="01BC2AAF" w14:textId="77777777" w:rsidTr="00361598">
        <w:tc>
          <w:tcPr>
            <w:tcW w:w="2072" w:type="dxa"/>
            <w:shd w:val="clear" w:color="auto" w:fill="D9D9D9"/>
          </w:tcPr>
          <w:p w14:paraId="6C2697F9" w14:textId="77777777" w:rsidR="00DD0F16" w:rsidRDefault="00DD0F16" w:rsidP="00F64C73">
            <w:pPr>
              <w:spacing w:before="60" w:after="60"/>
              <w:rPr>
                <w:lang w:eastAsia="en-US"/>
              </w:rPr>
            </w:pPr>
            <w:r>
              <w:rPr>
                <w:lang w:eastAsia="en-US"/>
              </w:rPr>
              <w:t>Ressourcenart</w:t>
            </w:r>
          </w:p>
        </w:tc>
        <w:tc>
          <w:tcPr>
            <w:tcW w:w="5916" w:type="dxa"/>
            <w:shd w:val="clear" w:color="auto" w:fill="D9D9D9"/>
          </w:tcPr>
          <w:p w14:paraId="1FA11555" w14:textId="77777777" w:rsidR="00DD0F16" w:rsidRDefault="00DD0F16" w:rsidP="00DE6B31">
            <w:pPr>
              <w:rPr>
                <w:lang w:eastAsia="en-US"/>
              </w:rPr>
            </w:pPr>
            <w:r>
              <w:rPr>
                <w:lang w:eastAsia="en-US"/>
              </w:rPr>
              <w:t>In diesem Filter kann eingestellt werden, welche Ressourcenarten auf dem Plan dargestellt werden sollen.</w:t>
            </w:r>
          </w:p>
        </w:tc>
      </w:tr>
      <w:tr w:rsidR="00DD0F16" w14:paraId="392BA5EB" w14:textId="77777777" w:rsidTr="00361598">
        <w:tc>
          <w:tcPr>
            <w:tcW w:w="2072" w:type="dxa"/>
            <w:shd w:val="clear" w:color="auto" w:fill="D9D9D9"/>
          </w:tcPr>
          <w:p w14:paraId="2ABE3605" w14:textId="77777777" w:rsidR="00DD0F16" w:rsidRDefault="00DD0F16" w:rsidP="00F64C73">
            <w:pPr>
              <w:spacing w:before="60" w:after="60"/>
              <w:rPr>
                <w:lang w:eastAsia="en-US"/>
              </w:rPr>
            </w:pPr>
            <w:r>
              <w:rPr>
                <w:lang w:eastAsia="en-US"/>
              </w:rPr>
              <w:t>Datum / Zeit</w:t>
            </w:r>
          </w:p>
        </w:tc>
        <w:tc>
          <w:tcPr>
            <w:tcW w:w="5916" w:type="dxa"/>
            <w:shd w:val="clear" w:color="auto" w:fill="D9D9D9"/>
          </w:tcPr>
          <w:p w14:paraId="5E2B2B5E" w14:textId="77777777" w:rsidR="00DD0F16" w:rsidRDefault="00DD0F16" w:rsidP="00DE6B31">
            <w:pPr>
              <w:rPr>
                <w:lang w:eastAsia="en-US"/>
              </w:rPr>
            </w:pPr>
            <w:r>
              <w:rPr>
                <w:lang w:eastAsia="en-US"/>
              </w:rPr>
              <w:t xml:space="preserve">Hier kann eingestellt werden, für welchen Zeitraum eine Ressource gesucht wird. Dadurch wird eingegrenzt, welche Ressourcen als </w:t>
            </w:r>
            <w:r w:rsidRPr="008D38F8">
              <w:rPr>
                <w:lang w:eastAsia="en-US"/>
              </w:rPr>
              <w:t>frei</w:t>
            </w:r>
            <w:r>
              <w:rPr>
                <w:lang w:eastAsia="en-US"/>
              </w:rPr>
              <w:t xml:space="preserve"> und welche als </w:t>
            </w:r>
            <w:r w:rsidRPr="008D38F8">
              <w:rPr>
                <w:lang w:eastAsia="en-US"/>
              </w:rPr>
              <w:t>besetzt</w:t>
            </w:r>
            <w:r>
              <w:rPr>
                <w:lang w:eastAsia="en-US"/>
              </w:rPr>
              <w:t xml:space="preserve"> angezeigt werden sollen.</w:t>
            </w:r>
          </w:p>
        </w:tc>
      </w:tr>
      <w:tr w:rsidR="00DD0F16" w14:paraId="09A2C7B1" w14:textId="77777777" w:rsidTr="00361598">
        <w:tc>
          <w:tcPr>
            <w:tcW w:w="2072" w:type="dxa"/>
            <w:shd w:val="clear" w:color="auto" w:fill="D9D9D9"/>
          </w:tcPr>
          <w:p w14:paraId="5A88EA02" w14:textId="77777777" w:rsidR="00DD0F16" w:rsidRDefault="00DD0F16" w:rsidP="00F64C73">
            <w:pPr>
              <w:spacing w:before="60" w:after="60"/>
              <w:rPr>
                <w:lang w:eastAsia="en-US"/>
              </w:rPr>
            </w:pPr>
            <w:r>
              <w:rPr>
                <w:lang w:eastAsia="en-US"/>
              </w:rPr>
              <w:t>Ressourcenspez. Kriterien</w:t>
            </w:r>
          </w:p>
        </w:tc>
        <w:tc>
          <w:tcPr>
            <w:tcW w:w="5916" w:type="dxa"/>
            <w:shd w:val="clear" w:color="auto" w:fill="D9D9D9"/>
          </w:tcPr>
          <w:p w14:paraId="51862D0F" w14:textId="1E5ECFA5" w:rsidR="00DD0F16" w:rsidRDefault="00DD0F16" w:rsidP="00F64C73">
            <w:pPr>
              <w:rPr>
                <w:lang w:eastAsia="en-US"/>
              </w:rPr>
            </w:pPr>
            <w:r>
              <w:rPr>
                <w:lang w:eastAsia="en-US"/>
              </w:rPr>
              <w:t>Bei den ressourcenspezifischen Kriterien handelt es sich um Kriterien, welche von Ressourcenart zu Ressourcenart unterschiedlich sind. Diese können durch den Administratoren eingerichtet werden und sind daher kundenspezifisch.</w:t>
            </w:r>
          </w:p>
          <w:p w14:paraId="237B8C97" w14:textId="77777777" w:rsidR="00361598" w:rsidRDefault="00361598" w:rsidP="00F64C73">
            <w:pPr>
              <w:rPr>
                <w:lang w:eastAsia="en-US"/>
              </w:rPr>
            </w:pPr>
          </w:p>
          <w:p w14:paraId="55CD4529" w14:textId="77777777" w:rsidR="00361598" w:rsidRDefault="0058208A" w:rsidP="00361598">
            <w:pPr>
              <w:spacing w:before="60" w:after="60"/>
              <w:rPr>
                <w:lang w:eastAsia="en-US"/>
              </w:rPr>
            </w:pPr>
            <w:r>
              <w:rPr>
                <w:lang w:eastAsia="en-US"/>
              </w:rPr>
              <w:t xml:space="preserve">Mit Hilfe von Gliederungen (Zusammenfassung bestimmter Attribute einer Ressource wie z.B. Raumtypen Sitzungszimmer, Schulungsraum, Kundenraum etc.) kann eine Eingrenzung der Suche zum Beispiel nach gewünschtem Equipment erfolgen. Die Auswahl wird mit Klick auf das </w:t>
            </w:r>
            <w:r w:rsidRPr="00DE6B31">
              <w:rPr>
                <w:lang w:eastAsia="en-US"/>
              </w:rPr>
              <w:t>„Plus Symbol“</w:t>
            </w:r>
            <w:r>
              <w:rPr>
                <w:i/>
                <w:lang w:eastAsia="en-US"/>
              </w:rPr>
              <w:t xml:space="preserve"> </w:t>
            </w:r>
            <w:r w:rsidRPr="00C82E3E">
              <w:rPr>
                <w:lang w:eastAsia="en-US"/>
              </w:rPr>
              <w:t>getätigt</w:t>
            </w:r>
            <w:r>
              <w:rPr>
                <w:lang w:eastAsia="en-US"/>
              </w:rPr>
              <w:t>. Die Inhalte sind kundenspezifisch und können im Bereich der Gliederungen in der Webapplikation durch berechtigte Personen verändert werden.</w:t>
            </w:r>
            <w:r w:rsidDel="00D830E5">
              <w:rPr>
                <w:lang w:eastAsia="en-US"/>
              </w:rPr>
              <w:t xml:space="preserve"> </w:t>
            </w:r>
            <w:r>
              <w:rPr>
                <w:lang w:eastAsia="en-US"/>
              </w:rPr>
              <w:t xml:space="preserve">Sind keine Gliederungen erfasst, werden keine Gliederungen eingeblendet. </w:t>
            </w:r>
          </w:p>
          <w:p w14:paraId="3EE31A99" w14:textId="77777777" w:rsidR="0058208A" w:rsidRDefault="0058208A" w:rsidP="00361598">
            <w:pPr>
              <w:spacing w:before="60" w:after="60"/>
              <w:rPr>
                <w:lang w:eastAsia="en-US"/>
              </w:rPr>
            </w:pPr>
          </w:p>
          <w:p w14:paraId="29803E38" w14:textId="77777777" w:rsidR="0058208A" w:rsidRDefault="0058208A" w:rsidP="0058208A">
            <w:pPr>
              <w:spacing w:before="60" w:after="60"/>
              <w:rPr>
                <w:lang w:eastAsia="en-US"/>
              </w:rPr>
            </w:pPr>
            <w:r>
              <w:rPr>
                <w:lang w:eastAsia="en-US"/>
              </w:rPr>
              <w:t xml:space="preserve">Mit Hilfe von Klassifikationen (Attribute zur spezifischen Kennzeichnung von Reservationen wie z.B. internes Meeting, Beratungsgespräch etc.) kann eine Eingrenzung der Suche nach Ressourcen, denen die gewünschten Klassifikationen zu Grunde liegen erfolgen. Die Auswahl wird mit Klick auf das </w:t>
            </w:r>
            <w:r w:rsidRPr="00B736F0">
              <w:rPr>
                <w:i/>
                <w:lang w:eastAsia="en-US"/>
              </w:rPr>
              <w:t>„Plus Symbol“</w:t>
            </w:r>
            <w:r>
              <w:rPr>
                <w:i/>
                <w:lang w:eastAsia="en-US"/>
              </w:rPr>
              <w:t xml:space="preserve"> </w:t>
            </w:r>
            <w:r w:rsidRPr="00C82E3E">
              <w:rPr>
                <w:lang w:eastAsia="en-US"/>
              </w:rPr>
              <w:t>vorgenommen</w:t>
            </w:r>
            <w:r>
              <w:rPr>
                <w:lang w:eastAsia="en-US"/>
              </w:rPr>
              <w:t xml:space="preserve">. Die Inhalte sind kundenspezifisch </w:t>
            </w:r>
            <w:r>
              <w:rPr>
                <w:lang w:eastAsia="en-US"/>
              </w:rPr>
              <w:lastRenderedPageBreak/>
              <w:t>und können im Bereich der Klassifikationen in der Webapplikation durch berechtigte Personen verändert werden.</w:t>
            </w:r>
            <w:r w:rsidDel="00400FD2">
              <w:rPr>
                <w:lang w:eastAsia="en-US"/>
              </w:rPr>
              <w:t xml:space="preserve"> </w:t>
            </w:r>
          </w:p>
          <w:p w14:paraId="37DFADA1" w14:textId="77777777" w:rsidR="0058208A" w:rsidRDefault="0058208A" w:rsidP="0058208A">
            <w:pPr>
              <w:spacing w:before="60" w:after="60"/>
              <w:rPr>
                <w:lang w:eastAsia="en-US"/>
              </w:rPr>
            </w:pPr>
          </w:p>
          <w:p w14:paraId="1B14D7AD" w14:textId="77777777" w:rsidR="00361598" w:rsidRDefault="0058208A" w:rsidP="0058208A">
            <w:pPr>
              <w:rPr>
                <w:lang w:eastAsia="en-US"/>
              </w:rPr>
            </w:pPr>
            <w:r>
              <w:rPr>
                <w:lang w:eastAsia="en-US"/>
              </w:rPr>
              <w:t>Sind keine Klassifikationen erfasst, werden keine Klassifikationen eingeblendet.</w:t>
            </w:r>
          </w:p>
        </w:tc>
      </w:tr>
    </w:tbl>
    <w:p w14:paraId="59E782C6" w14:textId="77777777" w:rsidR="00DD0F16" w:rsidRPr="00DE6B31" w:rsidRDefault="00DD0F16" w:rsidP="00DD0F16"/>
    <w:p w14:paraId="2190CC0A" w14:textId="77777777" w:rsidR="00DD0F16" w:rsidRPr="008D1171" w:rsidRDefault="00DD0F16" w:rsidP="00DD0F16">
      <w:pPr>
        <w:rPr>
          <w:lang w:eastAsia="en-US"/>
        </w:rPr>
      </w:pPr>
    </w:p>
    <w:p w14:paraId="4AF06D14" w14:textId="77777777" w:rsidR="00DD0F16" w:rsidRPr="00DD08F9" w:rsidRDefault="00DD0F16" w:rsidP="00DD0F16">
      <w:pPr>
        <w:rPr>
          <w:lang w:eastAsia="en-US"/>
        </w:rPr>
      </w:pPr>
    </w:p>
    <w:p w14:paraId="0495831E" w14:textId="77777777" w:rsidR="00DD0F16" w:rsidRDefault="00DD0F16" w:rsidP="00A503AB">
      <w:pPr>
        <w:pStyle w:val="Heading2"/>
      </w:pPr>
      <w:bookmarkStart w:id="264" w:name="_Toc304552757"/>
      <w:bookmarkStart w:id="265" w:name="_Toc503363414"/>
      <w:bookmarkStart w:id="266" w:name="_Ref171818356"/>
      <w:r>
        <w:t>Der Plan</w:t>
      </w:r>
      <w:bookmarkEnd w:id="264"/>
      <w:bookmarkEnd w:id="265"/>
    </w:p>
    <w:p w14:paraId="76D3CA1F" w14:textId="77777777" w:rsidR="00DD0F16" w:rsidRDefault="00DD0F16" w:rsidP="00DD0F16">
      <w:pPr>
        <w:rPr>
          <w:lang w:eastAsia="en-US"/>
        </w:rPr>
      </w:pPr>
      <w:r>
        <w:rPr>
          <w:lang w:eastAsia="en-US"/>
        </w:rPr>
        <w:t>Auf dem Plan werden die Ressourcen grafisch dargestellt, wobei es keine grafische Unterscheidung zwischen den verschiedenen Ressourcenarten gibt. Zusätzlich sind auf dem Plan verschiedene Funktionen verfügbar.</w:t>
      </w:r>
    </w:p>
    <w:p w14:paraId="35FDF841" w14:textId="77777777" w:rsidR="00DD0F16" w:rsidRDefault="00DD0F16" w:rsidP="00DD0F16">
      <w:pPr>
        <w:rPr>
          <w:lang w:eastAsia="en-US"/>
        </w:rPr>
      </w:pPr>
    </w:p>
    <w:p w14:paraId="6B29AC27" w14:textId="77777777" w:rsidR="00DD0F16" w:rsidRDefault="00DD0F16" w:rsidP="00DD0F16">
      <w:pPr>
        <w:rPr>
          <w:lang w:eastAsia="en-US"/>
        </w:rPr>
      </w:pPr>
      <w:r>
        <w:rPr>
          <w:noProof/>
          <w:lang w:val="en-US" w:eastAsia="en-US"/>
        </w:rPr>
        <w:drawing>
          <wp:inline distT="0" distB="0" distL="0" distR="0" wp14:anchorId="5A98A291" wp14:editId="2CA17BEE">
            <wp:extent cx="4311120" cy="2496709"/>
            <wp:effectExtent l="19050" t="0" r="0" b="0"/>
            <wp:docPr id="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srcRect/>
                    <a:stretch>
                      <a:fillRect/>
                    </a:stretch>
                  </pic:blipFill>
                  <pic:spPr bwMode="auto">
                    <a:xfrm>
                      <a:off x="0" y="0"/>
                      <a:ext cx="4310545" cy="2496376"/>
                    </a:xfrm>
                    <a:prstGeom prst="rect">
                      <a:avLst/>
                    </a:prstGeom>
                    <a:noFill/>
                    <a:ln w="9525">
                      <a:noFill/>
                      <a:miter lim="800000"/>
                      <a:headEnd/>
                      <a:tailEnd/>
                    </a:ln>
                  </pic:spPr>
                </pic:pic>
              </a:graphicData>
            </a:graphic>
          </wp:inline>
        </w:drawing>
      </w:r>
    </w:p>
    <w:p w14:paraId="38BE4C81" w14:textId="77777777" w:rsidR="00DD0F16" w:rsidRPr="00D0637F" w:rsidRDefault="005D0881" w:rsidP="005525C3">
      <w:pPr>
        <w:pStyle w:val="Caption"/>
        <w:rPr>
          <w:szCs w:val="16"/>
        </w:rPr>
      </w:pPr>
      <w:bookmarkStart w:id="267" w:name="_Toc304552654"/>
      <w:bookmarkStart w:id="268" w:name="_Toc313360929"/>
      <w:bookmarkStart w:id="269" w:name="_Toc318295884"/>
      <w:bookmarkStart w:id="270" w:name="_Toc339545420"/>
      <w:r w:rsidRPr="00D0637F">
        <w:rPr>
          <w:szCs w:val="16"/>
        </w:rPr>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48</w:t>
      </w:r>
      <w:r w:rsidR="00833167" w:rsidRPr="00CC2EFE">
        <w:fldChar w:fldCharType="end"/>
      </w:r>
      <w:r w:rsidR="00DD0F16" w:rsidRPr="00D0637F">
        <w:rPr>
          <w:szCs w:val="16"/>
        </w:rPr>
        <w:t>: Planansicht</w:t>
      </w:r>
      <w:bookmarkEnd w:id="267"/>
      <w:bookmarkEnd w:id="268"/>
      <w:bookmarkEnd w:id="269"/>
      <w:bookmarkEnd w:id="270"/>
    </w:p>
    <w:p w14:paraId="7789BFE9" w14:textId="77777777" w:rsidR="00DD0F16" w:rsidRDefault="00DD0F16" w:rsidP="00DD0F16">
      <w:pPr>
        <w:rPr>
          <w:lang w:eastAsia="en-US"/>
        </w:rPr>
      </w:pPr>
    </w:p>
    <w:p w14:paraId="7A943FAF" w14:textId="36509C99" w:rsidR="00DD0F16" w:rsidRDefault="00DD0F16" w:rsidP="00DD0F16">
      <w:pPr>
        <w:rPr>
          <w:lang w:eastAsia="en-US"/>
        </w:rPr>
      </w:pPr>
      <w:r>
        <w:rPr>
          <w:lang w:eastAsia="en-US"/>
        </w:rPr>
        <w:t>Oben rechts kann der Plan mittels Standort ausgewählt werden. Wenn auf das Plus-Symbol (+) bei der Planauswahl geklickt wird, erscheint der Standortbaum, in welchem der entsprechende Standort ausgewählt werden kann.</w:t>
      </w:r>
    </w:p>
    <w:p w14:paraId="245C0819" w14:textId="77777777" w:rsidR="00DD0F16" w:rsidRDefault="00DD0F16" w:rsidP="00DD0F16">
      <w:pPr>
        <w:rPr>
          <w:lang w:eastAsia="en-US"/>
        </w:rPr>
      </w:pPr>
    </w:p>
    <w:p w14:paraId="79AF73BB" w14:textId="77777777" w:rsidR="00DD0F16" w:rsidRDefault="00DD0F16" w:rsidP="00DD0F16">
      <w:pPr>
        <w:rPr>
          <w:lang w:eastAsia="en-US"/>
        </w:rPr>
      </w:pPr>
      <w:r>
        <w:rPr>
          <w:noProof/>
          <w:bdr w:val="single" w:sz="2" w:space="0" w:color="808080"/>
          <w:lang w:val="en-US" w:eastAsia="en-US"/>
        </w:rPr>
        <w:drawing>
          <wp:inline distT="0" distB="0" distL="0" distR="0" wp14:anchorId="4A1C187A" wp14:editId="32E3D0F2">
            <wp:extent cx="2003425" cy="1955800"/>
            <wp:effectExtent l="19050" t="19050" r="15875" b="25400"/>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cstate="print"/>
                    <a:srcRect l="1877" t="1997" r="10043" b="9937"/>
                    <a:stretch>
                      <a:fillRect/>
                    </a:stretch>
                  </pic:blipFill>
                  <pic:spPr bwMode="auto">
                    <a:xfrm>
                      <a:off x="0" y="0"/>
                      <a:ext cx="2003425" cy="1955800"/>
                    </a:xfrm>
                    <a:prstGeom prst="rect">
                      <a:avLst/>
                    </a:prstGeom>
                    <a:noFill/>
                    <a:ln w="3175" cmpd="sng">
                      <a:solidFill>
                        <a:srgbClr val="7F7F7F"/>
                      </a:solidFill>
                      <a:miter lim="800000"/>
                      <a:headEnd/>
                      <a:tailEnd/>
                    </a:ln>
                    <a:effectLst/>
                  </pic:spPr>
                </pic:pic>
              </a:graphicData>
            </a:graphic>
          </wp:inline>
        </w:drawing>
      </w:r>
    </w:p>
    <w:p w14:paraId="5AF7C62B" w14:textId="77777777" w:rsidR="00DD0F16" w:rsidRPr="00D0637F" w:rsidRDefault="005D0881" w:rsidP="005525C3">
      <w:pPr>
        <w:pStyle w:val="Caption"/>
      </w:pPr>
      <w:bookmarkStart w:id="271" w:name="_Toc304552655"/>
      <w:bookmarkStart w:id="272" w:name="_Toc313360930"/>
      <w:bookmarkStart w:id="273" w:name="_Toc318295885"/>
      <w:bookmarkStart w:id="274" w:name="_Toc339545421"/>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49</w:t>
      </w:r>
      <w:r w:rsidR="00833167" w:rsidRPr="00CC2EFE">
        <w:fldChar w:fldCharType="end"/>
      </w:r>
      <w:r w:rsidR="00DD0F16" w:rsidRPr="00D0637F">
        <w:t>: Auswahl des Standorts</w:t>
      </w:r>
      <w:bookmarkEnd w:id="271"/>
      <w:bookmarkEnd w:id="272"/>
      <w:bookmarkEnd w:id="273"/>
      <w:bookmarkEnd w:id="274"/>
    </w:p>
    <w:p w14:paraId="6E7A3590" w14:textId="77777777" w:rsidR="00DD0F16" w:rsidRDefault="00DD0F16" w:rsidP="00DD0F16">
      <w:pPr>
        <w:rPr>
          <w:lang w:eastAsia="en-US"/>
        </w:rPr>
      </w:pPr>
    </w:p>
    <w:p w14:paraId="6165BC43" w14:textId="77777777" w:rsidR="00DD0F16" w:rsidRDefault="00DD0F16" w:rsidP="00DD0F16">
      <w:pPr>
        <w:rPr>
          <w:lang w:eastAsia="en-US"/>
        </w:rPr>
      </w:pPr>
      <w:r>
        <w:rPr>
          <w:lang w:eastAsia="en-US"/>
        </w:rPr>
        <w:t>Im oberen rechten Bereich des Plans ist eine Miniaturansicht des angezeigten Plans visualisiert. Darin wird angezeigt, in welchen Bereich des Plans derzeit hinein gezoomt wird.</w:t>
      </w:r>
    </w:p>
    <w:p w14:paraId="16F4465C" w14:textId="77777777" w:rsidR="00DD0F16" w:rsidRDefault="00DD0F16" w:rsidP="00DD0F16">
      <w:pPr>
        <w:rPr>
          <w:lang w:eastAsia="en-US"/>
        </w:rPr>
      </w:pPr>
    </w:p>
    <w:p w14:paraId="343C001A" w14:textId="77777777" w:rsidR="00DD0F16" w:rsidRPr="00F47140" w:rsidRDefault="00B868FA" w:rsidP="00DD0F16">
      <w:pPr>
        <w:rPr>
          <w:lang w:eastAsia="en-US"/>
        </w:rPr>
      </w:pPr>
      <w:r>
        <w:rPr>
          <w:noProof/>
          <w:lang w:val="en-US" w:eastAsia="en-US"/>
        </w:rPr>
        <w:lastRenderedPageBreak/>
        <mc:AlternateContent>
          <mc:Choice Requires="wps">
            <w:drawing>
              <wp:anchor distT="0" distB="0" distL="114300" distR="114300" simplePos="0" relativeHeight="251629568" behindDoc="0" locked="0" layoutInCell="1" allowOverlap="1" wp14:anchorId="68D39879" wp14:editId="188D3B84">
                <wp:simplePos x="0" y="0"/>
                <wp:positionH relativeFrom="column">
                  <wp:posOffset>50800</wp:posOffset>
                </wp:positionH>
                <wp:positionV relativeFrom="paragraph">
                  <wp:posOffset>44450</wp:posOffset>
                </wp:positionV>
                <wp:extent cx="175895" cy="142875"/>
                <wp:effectExtent l="0" t="0" r="14605" b="28575"/>
                <wp:wrapNone/>
                <wp:docPr id="10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895" cy="1428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90B9B26" id="Rectangle 5" o:spid="_x0000_s1026" style="position:absolute;margin-left:4pt;margin-top:3.5pt;width:13.85pt;height:11.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" filled="f" strokecolor="red" strokeweight="1.5pt"/>
            </w:pict>
          </mc:Fallback>
        </mc:AlternateContent>
      </w:r>
      <w:r>
        <w:rPr>
          <w:noProof/>
          <w:lang w:val="en-US" w:eastAsia="en-US"/>
        </w:rPr>
        <mc:AlternateContent>
          <mc:Choice Requires="wps">
            <w:drawing>
              <wp:anchor distT="0" distB="0" distL="114300" distR="114300" simplePos="0" relativeHeight="251635712" behindDoc="0" locked="0" layoutInCell="1" allowOverlap="1" wp14:anchorId="7D30FD75" wp14:editId="5B786EC8">
                <wp:simplePos x="0" y="0"/>
                <wp:positionH relativeFrom="column">
                  <wp:posOffset>50800</wp:posOffset>
                </wp:positionH>
                <wp:positionV relativeFrom="paragraph">
                  <wp:posOffset>1268095</wp:posOffset>
                </wp:positionV>
                <wp:extent cx="175895" cy="142875"/>
                <wp:effectExtent l="0" t="0" r="14605" b="28575"/>
                <wp:wrapNone/>
                <wp:docPr id="10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895" cy="1428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0273D7A" id="Rectangle 6" o:spid="_x0000_s1026" style="position:absolute;margin-left:4pt;margin-top:99.85pt;width:13.85pt;height:11.2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" filled="f" strokecolor="red" strokeweight="1.5pt"/>
            </w:pict>
          </mc:Fallback>
        </mc:AlternateContent>
      </w:r>
      <w:r>
        <w:rPr>
          <w:noProof/>
          <w:lang w:val="en-US" w:eastAsia="en-US"/>
        </w:rPr>
        <mc:AlternateContent>
          <mc:Choice Requires="wps">
            <w:drawing>
              <wp:anchor distT="0" distB="0" distL="114300" distR="114300" simplePos="0" relativeHeight="251641856" behindDoc="0" locked="0" layoutInCell="1" allowOverlap="1" wp14:anchorId="363EE378" wp14:editId="25A95341">
                <wp:simplePos x="0" y="0"/>
                <wp:positionH relativeFrom="column">
                  <wp:posOffset>1856105</wp:posOffset>
                </wp:positionH>
                <wp:positionV relativeFrom="paragraph">
                  <wp:posOffset>1268095</wp:posOffset>
                </wp:positionV>
                <wp:extent cx="175895" cy="142875"/>
                <wp:effectExtent l="0" t="0" r="14605" b="28575"/>
                <wp:wrapNone/>
                <wp:docPr id="10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895" cy="1428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899CBA5" id="Rectangle 7" o:spid="_x0000_s1026" style="position:absolute;margin-left:146.15pt;margin-top:99.85pt;width:13.85pt;height:11.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" filled="f" strokecolor="red" strokeweight="1.5pt"/>
            </w:pict>
          </mc:Fallback>
        </mc:AlternateContent>
      </w:r>
      <w:r w:rsidR="00DD0F16">
        <w:rPr>
          <w:noProof/>
          <w:lang w:val="en-US" w:eastAsia="en-US"/>
        </w:rPr>
        <w:drawing>
          <wp:inline distT="0" distB="0" distL="0" distR="0" wp14:anchorId="6BEBA43A" wp14:editId="4A082714">
            <wp:extent cx="2122805" cy="1463040"/>
            <wp:effectExtent l="19050" t="0" r="0" b="0"/>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cstate="print"/>
                    <a:srcRect/>
                    <a:stretch>
                      <a:fillRect/>
                    </a:stretch>
                  </pic:blipFill>
                  <pic:spPr bwMode="auto">
                    <a:xfrm>
                      <a:off x="0" y="0"/>
                      <a:ext cx="2122805" cy="1463040"/>
                    </a:xfrm>
                    <a:prstGeom prst="rect">
                      <a:avLst/>
                    </a:prstGeom>
                    <a:noFill/>
                    <a:ln w="9525">
                      <a:noFill/>
                      <a:miter lim="800000"/>
                      <a:headEnd/>
                      <a:tailEnd/>
                    </a:ln>
                  </pic:spPr>
                </pic:pic>
              </a:graphicData>
            </a:graphic>
          </wp:inline>
        </w:drawing>
      </w:r>
    </w:p>
    <w:p w14:paraId="7CDCC6A0" w14:textId="77777777" w:rsidR="00DD0F16" w:rsidRPr="00D0637F" w:rsidRDefault="005D0881" w:rsidP="005525C3">
      <w:pPr>
        <w:pStyle w:val="Caption"/>
      </w:pPr>
      <w:bookmarkStart w:id="275" w:name="_Toc304552656"/>
      <w:bookmarkStart w:id="276" w:name="_Toc313360931"/>
      <w:bookmarkStart w:id="277" w:name="_Toc318295886"/>
      <w:bookmarkStart w:id="278" w:name="_Toc339545422"/>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50</w:t>
      </w:r>
      <w:r w:rsidR="00833167" w:rsidRPr="00CC2EFE">
        <w:fldChar w:fldCharType="end"/>
      </w:r>
      <w:r w:rsidR="00DD0F16" w:rsidRPr="00D0637F">
        <w:t>: Auswahl des Standorts</w:t>
      </w:r>
      <w:bookmarkEnd w:id="275"/>
      <w:bookmarkEnd w:id="276"/>
      <w:bookmarkEnd w:id="277"/>
      <w:bookmarkEnd w:id="278"/>
    </w:p>
    <w:p w14:paraId="3CBCD885" w14:textId="77777777" w:rsidR="00DD0F16" w:rsidRDefault="00DD0F16" w:rsidP="00DD0F16">
      <w:pPr>
        <w:rPr>
          <w:lang w:eastAsia="en-US"/>
        </w:rPr>
      </w:pPr>
    </w:p>
    <w:p w14:paraId="33CB2B7A" w14:textId="77777777" w:rsidR="00DD0F16" w:rsidRDefault="00DD0F16" w:rsidP="00DD0F16">
      <w:pPr>
        <w:rPr>
          <w:lang w:eastAsia="en-US"/>
        </w:rPr>
      </w:pPr>
      <w:r>
        <w:rPr>
          <w:lang w:eastAsia="en-US"/>
        </w:rPr>
        <w:t>Die drei Buttons können zur Navigation zwischen den verschiedenen Plänen am selben Standort verwendet werden. Dabei kann zwischen den Plänen auf derselben Hierarchieebene oder zum Plan eine Hierarchiestufe höher gewechselt werden.</w:t>
      </w:r>
    </w:p>
    <w:p w14:paraId="144FB3E6" w14:textId="77777777" w:rsidR="00DD0F16" w:rsidRDefault="00DD0F16" w:rsidP="00DD0F16">
      <w:pPr>
        <w:rPr>
          <w:lang w:eastAsia="en-US"/>
        </w:rPr>
      </w:pPr>
    </w:p>
    <w:p w14:paraId="50B54A75" w14:textId="77777777" w:rsidR="00DD0F16" w:rsidRDefault="00DD0F16" w:rsidP="00DD0F16">
      <w:pPr>
        <w:rPr>
          <w:lang w:eastAsia="en-US"/>
        </w:rPr>
      </w:pPr>
    </w:p>
    <w:p w14:paraId="55F6446B" w14:textId="77777777" w:rsidR="00DD0F16" w:rsidRPr="00D0637F" w:rsidRDefault="00DD0F16" w:rsidP="00A503AB">
      <w:pPr>
        <w:pStyle w:val="Heading3"/>
      </w:pPr>
      <w:bookmarkStart w:id="279" w:name="_Toc304552758"/>
      <w:bookmarkStart w:id="280" w:name="_Toc503363415"/>
      <w:r w:rsidRPr="00D0637F">
        <w:t>Planstatus</w:t>
      </w:r>
      <w:bookmarkEnd w:id="279"/>
      <w:bookmarkEnd w:id="280"/>
    </w:p>
    <w:p w14:paraId="63AB9582" w14:textId="77777777" w:rsidR="00DD0F16" w:rsidRDefault="00DD0F16" w:rsidP="00DD0F16">
      <w:pPr>
        <w:rPr>
          <w:lang w:eastAsia="en-US"/>
        </w:rPr>
      </w:pPr>
      <w:r>
        <w:rPr>
          <w:lang w:eastAsia="en-US"/>
        </w:rPr>
        <w:t>Auf dem Plan selbst sind die Ressourcen eingezeichnet. Dabei wird durch Symbole angezeigt, welchen Status die Ressource zur gewählten Zeit hat.</w:t>
      </w:r>
    </w:p>
    <w:p w14:paraId="489397DC" w14:textId="77777777" w:rsidR="00DD0F16" w:rsidRPr="00D71036" w:rsidRDefault="00DD0F16" w:rsidP="00DD0F16">
      <w:pPr>
        <w:rPr>
          <w:color w:val="000000" w:themeColor="text1"/>
          <w:sz w:val="16"/>
          <w:lang w:eastAsia="en-US"/>
        </w:rPr>
      </w:pPr>
    </w:p>
    <w:p w14:paraId="6135A185" w14:textId="77777777" w:rsidR="00DD0F16" w:rsidRPr="00D71036" w:rsidRDefault="009F2052" w:rsidP="005525C3">
      <w:pPr>
        <w:pStyle w:val="Caption"/>
        <w:rPr>
          <w:szCs w:val="16"/>
        </w:rPr>
      </w:pPr>
      <w:bookmarkStart w:id="281" w:name="_Toc304552711"/>
      <w:bookmarkStart w:id="282" w:name="_Toc313360986"/>
      <w:bookmarkStart w:id="283" w:name="_Toc339311218"/>
      <w:bookmarkStart w:id="284" w:name="_Toc339545504"/>
      <w:r w:rsidRPr="00D71036">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10</w:t>
      </w:r>
      <w:r w:rsidR="00833167" w:rsidRPr="00D71036">
        <w:fldChar w:fldCharType="end"/>
      </w:r>
      <w:r w:rsidR="00DD0F16" w:rsidRPr="00D71036">
        <w:rPr>
          <w:szCs w:val="16"/>
        </w:rPr>
        <w:t>: Status auf dem Plan</w:t>
      </w:r>
      <w:bookmarkEnd w:id="281"/>
      <w:bookmarkEnd w:id="282"/>
      <w:bookmarkEnd w:id="283"/>
      <w:bookmarkEnd w:id="284"/>
    </w:p>
    <w:tbl>
      <w:tblPr>
        <w:tblW w:w="83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CellMar>
          <w:top w:w="57" w:type="dxa"/>
          <w:bottom w:w="57" w:type="dxa"/>
        </w:tblCellMar>
        <w:tblLook w:val="04A0" w:firstRow="1" w:lastRow="0" w:firstColumn="1" w:lastColumn="0" w:noHBand="0" w:noVBand="1"/>
      </w:tblPr>
      <w:tblGrid>
        <w:gridCol w:w="1050"/>
        <w:gridCol w:w="7280"/>
      </w:tblGrid>
      <w:tr w:rsidR="00DD0F16" w:rsidRPr="00BD22EF" w14:paraId="4533F4FE" w14:textId="77777777" w:rsidTr="00F64C73">
        <w:tc>
          <w:tcPr>
            <w:tcW w:w="1050" w:type="dxa"/>
            <w:shd w:val="clear" w:color="auto" w:fill="004985"/>
          </w:tcPr>
          <w:p w14:paraId="618259E9" w14:textId="77777777" w:rsidR="00DD0F16" w:rsidRPr="00BD22EF" w:rsidRDefault="00DD0F16" w:rsidP="00F64C73">
            <w:pPr>
              <w:rPr>
                <w:b/>
                <w:lang w:eastAsia="en-US"/>
              </w:rPr>
            </w:pPr>
            <w:r w:rsidRPr="00BD22EF">
              <w:rPr>
                <w:b/>
                <w:lang w:eastAsia="en-US"/>
              </w:rPr>
              <w:t>Symbol</w:t>
            </w:r>
          </w:p>
        </w:tc>
        <w:tc>
          <w:tcPr>
            <w:tcW w:w="7280" w:type="dxa"/>
            <w:shd w:val="clear" w:color="auto" w:fill="004985"/>
          </w:tcPr>
          <w:p w14:paraId="60C01D61" w14:textId="77777777" w:rsidR="00DD0F16" w:rsidRPr="00BD22EF" w:rsidRDefault="00DD0F16" w:rsidP="00F64C73">
            <w:pPr>
              <w:rPr>
                <w:b/>
                <w:lang w:eastAsia="en-US"/>
              </w:rPr>
            </w:pPr>
            <w:r w:rsidRPr="00BD22EF">
              <w:rPr>
                <w:b/>
                <w:lang w:eastAsia="en-US"/>
              </w:rPr>
              <w:t>Status</w:t>
            </w:r>
          </w:p>
        </w:tc>
      </w:tr>
      <w:tr w:rsidR="00DD0F16" w14:paraId="40ED4D63" w14:textId="77777777" w:rsidTr="00F64C73">
        <w:tc>
          <w:tcPr>
            <w:tcW w:w="1050" w:type="dxa"/>
            <w:shd w:val="clear" w:color="auto" w:fill="D9D9D9"/>
          </w:tcPr>
          <w:p w14:paraId="754A9D8B" w14:textId="77777777" w:rsidR="00DD0F16" w:rsidRDefault="00DD0F16" w:rsidP="00F64C73">
            <w:pPr>
              <w:rPr>
                <w:lang w:eastAsia="en-US"/>
              </w:rPr>
            </w:pPr>
            <w:r>
              <w:rPr>
                <w:noProof/>
                <w:lang w:val="en-US" w:eastAsia="en-US"/>
              </w:rPr>
              <w:drawing>
                <wp:inline distT="0" distB="0" distL="0" distR="0" wp14:anchorId="35CFF439" wp14:editId="05D8ECE7">
                  <wp:extent cx="334010" cy="334010"/>
                  <wp:effectExtent l="19050" t="0" r="8890" b="0"/>
                  <wp:docPr id="79" name="Picture 17" descr="C:\Users\am0187\Desktop\New Folder\4PlanFr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0187\Desktop\New Folder\4PlanFrei.png"/>
                          <pic:cNvPicPr>
                            <a:picLocks noChangeAspect="1" noChangeArrowheads="1"/>
                          </pic:cNvPicPr>
                        </pic:nvPicPr>
                        <pic:blipFill>
                          <a:blip r:embed="rId81" cstate="print"/>
                          <a:srcRect/>
                          <a:stretch>
                            <a:fillRect/>
                          </a:stretch>
                        </pic:blipFill>
                        <pic:spPr bwMode="auto">
                          <a:xfrm>
                            <a:off x="0" y="0"/>
                            <a:ext cx="334010" cy="334010"/>
                          </a:xfrm>
                          <a:prstGeom prst="rect">
                            <a:avLst/>
                          </a:prstGeom>
                          <a:noFill/>
                          <a:ln w="9525">
                            <a:noFill/>
                            <a:miter lim="800000"/>
                            <a:headEnd/>
                            <a:tailEnd/>
                          </a:ln>
                        </pic:spPr>
                      </pic:pic>
                    </a:graphicData>
                  </a:graphic>
                </wp:inline>
              </w:drawing>
            </w:r>
          </w:p>
        </w:tc>
        <w:tc>
          <w:tcPr>
            <w:tcW w:w="7280" w:type="dxa"/>
            <w:shd w:val="clear" w:color="auto" w:fill="D9D9D9"/>
          </w:tcPr>
          <w:p w14:paraId="4A8AE591" w14:textId="77777777" w:rsidR="00DD0F16" w:rsidRPr="000D4A31" w:rsidRDefault="00DD0F16" w:rsidP="00F64C73">
            <w:pPr>
              <w:rPr>
                <w:b/>
                <w:lang w:eastAsia="en-US"/>
              </w:rPr>
            </w:pPr>
            <w:r w:rsidRPr="000D4A31">
              <w:rPr>
                <w:b/>
                <w:lang w:eastAsia="en-US"/>
              </w:rPr>
              <w:t>Frei</w:t>
            </w:r>
          </w:p>
          <w:p w14:paraId="4D95C01F" w14:textId="77777777" w:rsidR="00DD0F16" w:rsidRPr="000D4A31" w:rsidRDefault="00DD0F16" w:rsidP="00F64C73">
            <w:pPr>
              <w:rPr>
                <w:lang w:eastAsia="en-US"/>
              </w:rPr>
            </w:pPr>
            <w:r w:rsidRPr="000D4A31">
              <w:rPr>
                <w:lang w:eastAsia="en-US"/>
              </w:rPr>
              <w:t xml:space="preserve">Der angezeigte Raum ist zu jener Zeit, welche im Sidepanel eingestellt ist, frei. </w:t>
            </w:r>
          </w:p>
          <w:p w14:paraId="04F833F1" w14:textId="77777777" w:rsidR="00DD0F16" w:rsidRPr="000D4A31" w:rsidRDefault="00DD0F16" w:rsidP="00DE6B31">
            <w:pPr>
              <w:rPr>
                <w:lang w:eastAsia="en-US"/>
              </w:rPr>
            </w:pPr>
            <w:r w:rsidRPr="000D4A31">
              <w:rPr>
                <w:lang w:eastAsia="en-US"/>
              </w:rPr>
              <w:t>Der Raum kann gebucht werden.</w:t>
            </w:r>
          </w:p>
        </w:tc>
      </w:tr>
      <w:tr w:rsidR="00DD0F16" w14:paraId="1FAC8704" w14:textId="77777777" w:rsidTr="00F64C73">
        <w:tc>
          <w:tcPr>
            <w:tcW w:w="1050" w:type="dxa"/>
            <w:shd w:val="clear" w:color="auto" w:fill="D9D9D9"/>
          </w:tcPr>
          <w:p w14:paraId="6ABEA894" w14:textId="77777777" w:rsidR="00DD0F16" w:rsidRDefault="00DD0F16" w:rsidP="00F64C73">
            <w:pPr>
              <w:rPr>
                <w:lang w:eastAsia="en-US"/>
              </w:rPr>
            </w:pPr>
            <w:r>
              <w:rPr>
                <w:noProof/>
                <w:lang w:val="en-US" w:eastAsia="en-US"/>
              </w:rPr>
              <w:drawing>
                <wp:inline distT="0" distB="0" distL="0" distR="0" wp14:anchorId="6E050440" wp14:editId="5180FD24">
                  <wp:extent cx="334010" cy="334010"/>
                  <wp:effectExtent l="19050" t="0" r="8890" b="0"/>
                  <wp:docPr id="80" name="Picture 14" descr="C:\Users\am0187\Desktop\New Folder\4PlanBesetztDefinit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0187\Desktop\New Folder\4PlanBesetztDefinitiv.png"/>
                          <pic:cNvPicPr>
                            <a:picLocks noChangeAspect="1" noChangeArrowheads="1"/>
                          </pic:cNvPicPr>
                        </pic:nvPicPr>
                        <pic:blipFill>
                          <a:blip r:embed="rId82" cstate="print"/>
                          <a:srcRect/>
                          <a:stretch>
                            <a:fillRect/>
                          </a:stretch>
                        </pic:blipFill>
                        <pic:spPr bwMode="auto">
                          <a:xfrm>
                            <a:off x="0" y="0"/>
                            <a:ext cx="334010" cy="334010"/>
                          </a:xfrm>
                          <a:prstGeom prst="rect">
                            <a:avLst/>
                          </a:prstGeom>
                          <a:noFill/>
                          <a:ln w="9525">
                            <a:noFill/>
                            <a:miter lim="800000"/>
                            <a:headEnd/>
                            <a:tailEnd/>
                          </a:ln>
                        </pic:spPr>
                      </pic:pic>
                    </a:graphicData>
                  </a:graphic>
                </wp:inline>
              </w:drawing>
            </w:r>
          </w:p>
        </w:tc>
        <w:tc>
          <w:tcPr>
            <w:tcW w:w="7280" w:type="dxa"/>
            <w:shd w:val="clear" w:color="auto" w:fill="D9D9D9"/>
          </w:tcPr>
          <w:p w14:paraId="2F5618E6" w14:textId="77777777" w:rsidR="00DD0F16" w:rsidRPr="000D4A31" w:rsidRDefault="00DD0F16" w:rsidP="00F64C73">
            <w:pPr>
              <w:rPr>
                <w:b/>
                <w:lang w:eastAsia="en-US"/>
              </w:rPr>
            </w:pPr>
            <w:r w:rsidRPr="000D4A31">
              <w:rPr>
                <w:b/>
                <w:lang w:eastAsia="en-US"/>
              </w:rPr>
              <w:t>Besetzt (definitiv)</w:t>
            </w:r>
          </w:p>
          <w:p w14:paraId="1505EEF2" w14:textId="77777777" w:rsidR="00771767" w:rsidRPr="000D4A31" w:rsidRDefault="00DD0F16" w:rsidP="00DE6B31">
            <w:pPr>
              <w:rPr>
                <w:lang w:eastAsia="en-US"/>
              </w:rPr>
            </w:pPr>
            <w:r w:rsidRPr="000D4A31">
              <w:rPr>
                <w:lang w:eastAsia="en-US"/>
              </w:rPr>
              <w:t xml:space="preserve">Der angezeigte Raum ist zu jener Zeit, welche im Sidepanel eingestellt ist, bereits belegt. </w:t>
            </w:r>
          </w:p>
        </w:tc>
      </w:tr>
      <w:tr w:rsidR="00DD0F16" w14:paraId="757C9188" w14:textId="77777777" w:rsidTr="00F64C73">
        <w:tc>
          <w:tcPr>
            <w:tcW w:w="1050" w:type="dxa"/>
            <w:shd w:val="clear" w:color="auto" w:fill="D9D9D9"/>
          </w:tcPr>
          <w:p w14:paraId="38C47AC5" w14:textId="77777777" w:rsidR="00DD0F16" w:rsidRDefault="00DD0F16" w:rsidP="00F64C73">
            <w:pPr>
              <w:rPr>
                <w:noProof/>
              </w:rPr>
            </w:pPr>
            <w:r>
              <w:rPr>
                <w:noProof/>
                <w:lang w:val="en-US" w:eastAsia="en-US"/>
              </w:rPr>
              <w:drawing>
                <wp:inline distT="0" distB="0" distL="0" distR="0" wp14:anchorId="5C7C2B83" wp14:editId="229E2DD6">
                  <wp:extent cx="334010" cy="334010"/>
                  <wp:effectExtent l="19050" t="0" r="8890" b="0"/>
                  <wp:docPr id="81" name="Picture 15" descr="C:\Users\am0187\Desktop\New Folder\4PlanBesetztProvisoris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0187\Desktop\New Folder\4PlanBesetztProvisorisch.png"/>
                          <pic:cNvPicPr>
                            <a:picLocks noChangeAspect="1" noChangeArrowheads="1"/>
                          </pic:cNvPicPr>
                        </pic:nvPicPr>
                        <pic:blipFill>
                          <a:blip r:embed="rId83" cstate="print"/>
                          <a:srcRect/>
                          <a:stretch>
                            <a:fillRect/>
                          </a:stretch>
                        </pic:blipFill>
                        <pic:spPr bwMode="auto">
                          <a:xfrm>
                            <a:off x="0" y="0"/>
                            <a:ext cx="334010" cy="334010"/>
                          </a:xfrm>
                          <a:prstGeom prst="rect">
                            <a:avLst/>
                          </a:prstGeom>
                          <a:noFill/>
                          <a:ln w="9525">
                            <a:noFill/>
                            <a:miter lim="800000"/>
                            <a:headEnd/>
                            <a:tailEnd/>
                          </a:ln>
                        </pic:spPr>
                      </pic:pic>
                    </a:graphicData>
                  </a:graphic>
                </wp:inline>
              </w:drawing>
            </w:r>
          </w:p>
        </w:tc>
        <w:tc>
          <w:tcPr>
            <w:tcW w:w="7280" w:type="dxa"/>
            <w:shd w:val="clear" w:color="auto" w:fill="D9D9D9"/>
          </w:tcPr>
          <w:p w14:paraId="64A6BAFF" w14:textId="77777777" w:rsidR="00DD0F16" w:rsidRPr="000D4A31" w:rsidRDefault="00DD0F16" w:rsidP="00F64C73">
            <w:pPr>
              <w:rPr>
                <w:b/>
                <w:lang w:eastAsia="en-US"/>
              </w:rPr>
            </w:pPr>
            <w:r w:rsidRPr="000D4A31">
              <w:rPr>
                <w:b/>
                <w:lang w:eastAsia="en-US"/>
              </w:rPr>
              <w:t>Besetzt (provisorisch)</w:t>
            </w:r>
          </w:p>
          <w:p w14:paraId="6B60A3E6" w14:textId="77777777" w:rsidR="00DD0F16" w:rsidRPr="000D4A31" w:rsidRDefault="00DD0F16" w:rsidP="00DE6B31">
            <w:pPr>
              <w:rPr>
                <w:lang w:eastAsia="en-US"/>
              </w:rPr>
            </w:pPr>
            <w:r w:rsidRPr="000D4A31">
              <w:rPr>
                <w:lang w:eastAsia="en-US"/>
              </w:rPr>
              <w:t xml:space="preserve">Der angezeigte Raum ist zu jener Zeit, welche im Sidepanel eingestellt ist, bereits belegt, jedoch nur provisorisch. Das heisst, dass eine autorisierte Instanz die Reservation noch bestätigen muss. </w:t>
            </w:r>
          </w:p>
        </w:tc>
      </w:tr>
      <w:tr w:rsidR="00DD0F16" w14:paraId="7739A943" w14:textId="77777777" w:rsidTr="00F64C73">
        <w:tc>
          <w:tcPr>
            <w:tcW w:w="1050" w:type="dxa"/>
            <w:shd w:val="clear" w:color="auto" w:fill="D9D9D9"/>
          </w:tcPr>
          <w:p w14:paraId="46E80CA9" w14:textId="77777777" w:rsidR="00DD0F16" w:rsidRDefault="00DD0F16" w:rsidP="00F64C73">
            <w:pPr>
              <w:rPr>
                <w:noProof/>
              </w:rPr>
            </w:pPr>
            <w:r>
              <w:rPr>
                <w:noProof/>
                <w:lang w:val="en-US" w:eastAsia="en-US"/>
              </w:rPr>
              <w:drawing>
                <wp:inline distT="0" distB="0" distL="0" distR="0" wp14:anchorId="29513E24" wp14:editId="2CC9A4ED">
                  <wp:extent cx="334010" cy="334010"/>
                  <wp:effectExtent l="19050" t="0" r="8890" b="0"/>
                  <wp:docPr id="82" name="Picture 16" descr="C:\Users\am0187\Desktop\New Folder\4PlanBesetztTempora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0187\Desktop\New Folder\4PlanBesetztTemporaer.png"/>
                          <pic:cNvPicPr>
                            <a:picLocks noChangeAspect="1" noChangeArrowheads="1"/>
                          </pic:cNvPicPr>
                        </pic:nvPicPr>
                        <pic:blipFill>
                          <a:blip r:embed="rId84" cstate="print"/>
                          <a:srcRect/>
                          <a:stretch>
                            <a:fillRect/>
                          </a:stretch>
                        </pic:blipFill>
                        <pic:spPr bwMode="auto">
                          <a:xfrm>
                            <a:off x="0" y="0"/>
                            <a:ext cx="334010" cy="334010"/>
                          </a:xfrm>
                          <a:prstGeom prst="rect">
                            <a:avLst/>
                          </a:prstGeom>
                          <a:noFill/>
                          <a:ln w="9525">
                            <a:noFill/>
                            <a:miter lim="800000"/>
                            <a:headEnd/>
                            <a:tailEnd/>
                          </a:ln>
                        </pic:spPr>
                      </pic:pic>
                    </a:graphicData>
                  </a:graphic>
                </wp:inline>
              </w:drawing>
            </w:r>
          </w:p>
        </w:tc>
        <w:tc>
          <w:tcPr>
            <w:tcW w:w="7280" w:type="dxa"/>
            <w:shd w:val="clear" w:color="auto" w:fill="D9D9D9"/>
          </w:tcPr>
          <w:p w14:paraId="4F3A8BC8" w14:textId="77777777" w:rsidR="00DD0F16" w:rsidRPr="000D4A31" w:rsidRDefault="00DD0F16" w:rsidP="00F64C73">
            <w:pPr>
              <w:rPr>
                <w:b/>
                <w:lang w:eastAsia="en-US"/>
              </w:rPr>
            </w:pPr>
            <w:r w:rsidRPr="000D4A31">
              <w:rPr>
                <w:b/>
                <w:lang w:eastAsia="en-US"/>
              </w:rPr>
              <w:t>Besetzt (temporär)</w:t>
            </w:r>
          </w:p>
          <w:p w14:paraId="14115013" w14:textId="77777777" w:rsidR="00DD0F16" w:rsidRPr="000D4A31" w:rsidRDefault="00DD0F16" w:rsidP="00DE6B31">
            <w:pPr>
              <w:rPr>
                <w:lang w:eastAsia="en-US"/>
              </w:rPr>
            </w:pPr>
            <w:r w:rsidRPr="000D4A31">
              <w:rPr>
                <w:lang w:eastAsia="en-US"/>
              </w:rPr>
              <w:t>Der angezeigte Raum ist zu jener Zeit, welche im Sidepanel eingestellt ist, belegt, jedoch nur temporär. Das heisst, dass eine Person eine Reservation als Terminblocker vorgenommen hat. Die Person muss die eigene Reservation noch bestätigen</w:t>
            </w:r>
            <w:r w:rsidR="0087105F">
              <w:rPr>
                <w:lang w:eastAsia="en-US"/>
              </w:rPr>
              <w:t>.</w:t>
            </w:r>
          </w:p>
        </w:tc>
      </w:tr>
      <w:tr w:rsidR="00DD0F16" w14:paraId="49886802" w14:textId="77777777" w:rsidTr="00F64C73">
        <w:tc>
          <w:tcPr>
            <w:tcW w:w="1050" w:type="dxa"/>
            <w:shd w:val="clear" w:color="auto" w:fill="D9D9D9"/>
          </w:tcPr>
          <w:p w14:paraId="7A1F70AA" w14:textId="77777777" w:rsidR="00DD0F16" w:rsidRDefault="00DD0F16" w:rsidP="00F64C73">
            <w:pPr>
              <w:rPr>
                <w:noProof/>
              </w:rPr>
            </w:pPr>
            <w:r>
              <w:rPr>
                <w:noProof/>
                <w:lang w:val="en-US" w:eastAsia="en-US"/>
              </w:rPr>
              <w:drawing>
                <wp:inline distT="0" distB="0" distL="0" distR="0" wp14:anchorId="4EC8D444" wp14:editId="09840913">
                  <wp:extent cx="334010" cy="334010"/>
                  <wp:effectExtent l="19050" t="0" r="8890" b="0"/>
                  <wp:docPr id="84" name="Picture 13" descr="C:\Users\am0187\Desktop\New Folder\4PlanAnnulli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0187\Desktop\New Folder\4PlanAnnulliert.png"/>
                          <pic:cNvPicPr>
                            <a:picLocks noChangeAspect="1" noChangeArrowheads="1"/>
                          </pic:cNvPicPr>
                        </pic:nvPicPr>
                        <pic:blipFill>
                          <a:blip r:embed="rId85" cstate="print"/>
                          <a:srcRect/>
                          <a:stretch>
                            <a:fillRect/>
                          </a:stretch>
                        </pic:blipFill>
                        <pic:spPr bwMode="auto">
                          <a:xfrm>
                            <a:off x="0" y="0"/>
                            <a:ext cx="334010" cy="334010"/>
                          </a:xfrm>
                          <a:prstGeom prst="rect">
                            <a:avLst/>
                          </a:prstGeom>
                          <a:noFill/>
                          <a:ln w="9525">
                            <a:noFill/>
                            <a:miter lim="800000"/>
                            <a:headEnd/>
                            <a:tailEnd/>
                          </a:ln>
                        </pic:spPr>
                      </pic:pic>
                    </a:graphicData>
                  </a:graphic>
                </wp:inline>
              </w:drawing>
            </w:r>
          </w:p>
        </w:tc>
        <w:tc>
          <w:tcPr>
            <w:tcW w:w="7280" w:type="dxa"/>
            <w:shd w:val="clear" w:color="auto" w:fill="D9D9D9"/>
          </w:tcPr>
          <w:p w14:paraId="23321761" w14:textId="77777777" w:rsidR="00DD0F16" w:rsidRPr="000D4A31" w:rsidRDefault="00DD0F16" w:rsidP="00F64C73">
            <w:pPr>
              <w:rPr>
                <w:b/>
                <w:lang w:eastAsia="en-US"/>
              </w:rPr>
            </w:pPr>
            <w:r w:rsidRPr="000D4A31">
              <w:rPr>
                <w:b/>
                <w:lang w:eastAsia="en-US"/>
              </w:rPr>
              <w:t>Gesperrt</w:t>
            </w:r>
          </w:p>
          <w:p w14:paraId="53B7B430" w14:textId="505F6776" w:rsidR="00DD0F16" w:rsidRPr="000D4A31" w:rsidRDefault="00DD0F16" w:rsidP="00DE6B31">
            <w:pPr>
              <w:rPr>
                <w:lang w:eastAsia="en-US"/>
              </w:rPr>
            </w:pPr>
            <w:r w:rsidRPr="000D4A31">
              <w:rPr>
                <w:lang w:eastAsia="en-US"/>
              </w:rPr>
              <w:t>Dieser Raum war zu jener Zeit, welche im Sidepanel eingestellt ist, gesperrt. Beispielsweise auf</w:t>
            </w:r>
            <w:r w:rsidR="00AA1292">
              <w:rPr>
                <w:lang w:eastAsia="en-US"/>
              </w:rPr>
              <w:t>g</w:t>
            </w:r>
            <w:r w:rsidRPr="000D4A31">
              <w:rPr>
                <w:lang w:eastAsia="en-US"/>
              </w:rPr>
              <w:t>rund von Renovationsarbeiten.</w:t>
            </w:r>
          </w:p>
        </w:tc>
      </w:tr>
      <w:tr w:rsidR="00DD0F16" w14:paraId="3EEB1DF2" w14:textId="77777777" w:rsidTr="00F64C73">
        <w:tc>
          <w:tcPr>
            <w:tcW w:w="1050" w:type="dxa"/>
            <w:shd w:val="clear" w:color="auto" w:fill="D9D9D9"/>
          </w:tcPr>
          <w:p w14:paraId="110AF503" w14:textId="77777777" w:rsidR="00DD0F16" w:rsidRDefault="00DD0F16" w:rsidP="00F64C73">
            <w:pPr>
              <w:rPr>
                <w:lang w:eastAsia="en-US"/>
              </w:rPr>
            </w:pPr>
            <w:r>
              <w:rPr>
                <w:noProof/>
                <w:lang w:val="en-US" w:eastAsia="en-US"/>
              </w:rPr>
              <w:drawing>
                <wp:inline distT="0" distB="0" distL="0" distR="0" wp14:anchorId="295CE59C" wp14:editId="6BE164FD">
                  <wp:extent cx="334010" cy="334010"/>
                  <wp:effectExtent l="19050" t="0" r="8890" b="0"/>
                  <wp:docPr id="85" name="Picture 18" descr="C:\Users\am0187\Desktop\New Folder\4PlanRessource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0187\Desktop\New Folder\4PlanRessourceLink.png"/>
                          <pic:cNvPicPr>
                            <a:picLocks noChangeAspect="1" noChangeArrowheads="1"/>
                          </pic:cNvPicPr>
                        </pic:nvPicPr>
                        <pic:blipFill>
                          <a:blip r:embed="rId86" cstate="print"/>
                          <a:srcRect/>
                          <a:stretch>
                            <a:fillRect/>
                          </a:stretch>
                        </pic:blipFill>
                        <pic:spPr bwMode="auto">
                          <a:xfrm>
                            <a:off x="0" y="0"/>
                            <a:ext cx="334010" cy="334010"/>
                          </a:xfrm>
                          <a:prstGeom prst="rect">
                            <a:avLst/>
                          </a:prstGeom>
                          <a:noFill/>
                          <a:ln w="9525">
                            <a:noFill/>
                            <a:miter lim="800000"/>
                            <a:headEnd/>
                            <a:tailEnd/>
                          </a:ln>
                        </pic:spPr>
                      </pic:pic>
                    </a:graphicData>
                  </a:graphic>
                </wp:inline>
              </w:drawing>
            </w:r>
          </w:p>
        </w:tc>
        <w:tc>
          <w:tcPr>
            <w:tcW w:w="7280" w:type="dxa"/>
            <w:shd w:val="clear" w:color="auto" w:fill="D9D9D9"/>
          </w:tcPr>
          <w:p w14:paraId="6C663739" w14:textId="77777777" w:rsidR="00DD0F16" w:rsidRPr="000D4A31" w:rsidRDefault="00DD0F16" w:rsidP="00F64C73">
            <w:pPr>
              <w:rPr>
                <w:b/>
                <w:lang w:eastAsia="en-US"/>
              </w:rPr>
            </w:pPr>
            <w:r w:rsidRPr="000D4A31">
              <w:rPr>
                <w:b/>
                <w:lang w:eastAsia="en-US"/>
              </w:rPr>
              <w:t>Ressource (Link)</w:t>
            </w:r>
          </w:p>
          <w:p w14:paraId="28617C52" w14:textId="77777777" w:rsidR="007C1155" w:rsidRPr="000D4A31" w:rsidRDefault="00DD0F16" w:rsidP="00DE6B31">
            <w:pPr>
              <w:rPr>
                <w:lang w:eastAsia="en-US"/>
              </w:rPr>
            </w:pPr>
            <w:r w:rsidRPr="000D4A31">
              <w:rPr>
                <w:lang w:eastAsia="en-US"/>
              </w:rPr>
              <w:t>Es handelt sich um ein Navigationssymbol im Plan. Durch Klick auf dieses Symbol kann man durch Pläne, welche mit dem Symbol verlinkt sind, navigieren.</w:t>
            </w:r>
          </w:p>
        </w:tc>
      </w:tr>
    </w:tbl>
    <w:p w14:paraId="5CE8A3AE" w14:textId="77777777" w:rsidR="00DD0F16" w:rsidRDefault="00DD0F16" w:rsidP="00DD0F16"/>
    <w:p w14:paraId="63DC3116" w14:textId="77777777" w:rsidR="00DD0F16" w:rsidRDefault="002D35F5" w:rsidP="00DD0F16">
      <w:pPr>
        <w:rPr>
          <w:i/>
        </w:rPr>
      </w:pPr>
      <w:r>
        <w:rPr>
          <w:i/>
        </w:rPr>
        <w:t>Achtung: Die Symbole und Farben können bei Ihrer Installation abweichen.</w:t>
      </w:r>
    </w:p>
    <w:p w14:paraId="115401E5" w14:textId="77777777" w:rsidR="002D35F5" w:rsidRPr="00A34C0F" w:rsidRDefault="002D35F5" w:rsidP="00DD0F16"/>
    <w:p w14:paraId="5ED96D0E" w14:textId="77777777" w:rsidR="002D35F5" w:rsidRDefault="002D35F5" w:rsidP="00DD0F16"/>
    <w:p w14:paraId="56399B22" w14:textId="77777777" w:rsidR="00DD0F16" w:rsidRPr="00D0637F" w:rsidRDefault="00DD0F16" w:rsidP="00A503AB">
      <w:pPr>
        <w:pStyle w:val="Heading3"/>
      </w:pPr>
      <w:bookmarkStart w:id="285" w:name="_Toc304552759"/>
      <w:bookmarkStart w:id="286" w:name="_Toc503363416"/>
      <w:r w:rsidRPr="00D0637F">
        <w:t>Reservieren auf dem Plan</w:t>
      </w:r>
      <w:bookmarkEnd w:id="285"/>
      <w:bookmarkEnd w:id="286"/>
    </w:p>
    <w:p w14:paraId="7B015A83" w14:textId="77777777" w:rsidR="00DD0F16" w:rsidRDefault="00DD0F16" w:rsidP="00DD0F16">
      <w:pPr>
        <w:rPr>
          <w:lang w:eastAsia="en-US"/>
        </w:rPr>
      </w:pPr>
      <w:r>
        <w:rPr>
          <w:lang w:eastAsia="en-US"/>
        </w:rPr>
        <w:t>Falls ein passender freier Raum auf dem Plan gefunden wurde, kann dieser mittels eines Klicks auf das grüne Symbol gebucht werden. Dabei erscheint ein kleines Fenster mit verschiedenen Funktionen.</w:t>
      </w:r>
    </w:p>
    <w:p w14:paraId="7DFA5AC2" w14:textId="77777777" w:rsidR="00DD0F16" w:rsidRDefault="00DD0F16" w:rsidP="00DD0F16">
      <w:pPr>
        <w:rPr>
          <w:lang w:eastAsia="en-US"/>
        </w:rPr>
      </w:pPr>
    </w:p>
    <w:p w14:paraId="0878B865" w14:textId="77777777" w:rsidR="00DD0F16" w:rsidRDefault="00DD0F16" w:rsidP="00DD0F16">
      <w:pPr>
        <w:rPr>
          <w:lang w:eastAsia="en-US"/>
        </w:rPr>
      </w:pPr>
      <w:r>
        <w:rPr>
          <w:noProof/>
          <w:lang w:val="en-US" w:eastAsia="en-US"/>
        </w:rPr>
        <w:lastRenderedPageBreak/>
        <w:drawing>
          <wp:inline distT="0" distB="0" distL="0" distR="0" wp14:anchorId="40EC3D83" wp14:editId="4200B151">
            <wp:extent cx="3201228" cy="1466301"/>
            <wp:effectExtent l="19050" t="0" r="0" b="0"/>
            <wp:docPr id="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srcRect/>
                    <a:stretch>
                      <a:fillRect/>
                    </a:stretch>
                  </pic:blipFill>
                  <pic:spPr bwMode="auto">
                    <a:xfrm>
                      <a:off x="0" y="0"/>
                      <a:ext cx="3203150" cy="1467181"/>
                    </a:xfrm>
                    <a:prstGeom prst="rect">
                      <a:avLst/>
                    </a:prstGeom>
                    <a:noFill/>
                    <a:ln w="9525">
                      <a:noFill/>
                      <a:miter lim="800000"/>
                      <a:headEnd/>
                      <a:tailEnd/>
                    </a:ln>
                  </pic:spPr>
                </pic:pic>
              </a:graphicData>
            </a:graphic>
          </wp:inline>
        </w:drawing>
      </w:r>
    </w:p>
    <w:p w14:paraId="1A46AE2B" w14:textId="77777777" w:rsidR="00DD0F16" w:rsidRPr="00D0637F" w:rsidRDefault="005D0881" w:rsidP="005525C3">
      <w:pPr>
        <w:pStyle w:val="Caption"/>
      </w:pPr>
      <w:bookmarkStart w:id="287" w:name="_Toc304552657"/>
      <w:bookmarkStart w:id="288" w:name="_Toc313360932"/>
      <w:bookmarkStart w:id="289" w:name="_Toc318295887"/>
      <w:bookmarkStart w:id="290" w:name="_Toc339545423"/>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51</w:t>
      </w:r>
      <w:r w:rsidR="00833167" w:rsidRPr="00CC2EFE">
        <w:fldChar w:fldCharType="end"/>
      </w:r>
      <w:r w:rsidR="00DD0F16" w:rsidRPr="00D0637F">
        <w:t>: Grundlegende Funktionen auf dem Plan</w:t>
      </w:r>
      <w:bookmarkEnd w:id="287"/>
      <w:bookmarkEnd w:id="288"/>
      <w:bookmarkEnd w:id="289"/>
      <w:bookmarkEnd w:id="290"/>
    </w:p>
    <w:p w14:paraId="2494794C" w14:textId="77777777" w:rsidR="00DD0F16" w:rsidRPr="00253CF9" w:rsidRDefault="00DD0F16" w:rsidP="00DD0F16"/>
    <w:p w14:paraId="6EFE0BA2" w14:textId="77777777" w:rsidR="00DD0F16" w:rsidRDefault="00DD0F16" w:rsidP="00DD0F16">
      <w:pPr>
        <w:rPr>
          <w:lang w:eastAsia="en-US"/>
        </w:rPr>
      </w:pPr>
      <w:r>
        <w:t xml:space="preserve">Mit dem Button </w:t>
      </w:r>
      <w:r w:rsidR="007F7FAE">
        <w:t>„</w:t>
      </w:r>
      <w:r w:rsidRPr="00CC117D">
        <w:t>Reservieren</w:t>
      </w:r>
      <w:r w:rsidR="007F7FAE">
        <w:t>“</w:t>
      </w:r>
      <w:r>
        <w:t xml:space="preserve"> wird der Raum ohne Eingabe weiterer Informationen, gemäss den Angaben in den persönlichen Einstellungen, für eine gewisse Zeit reserviert. </w:t>
      </w:r>
      <w:r w:rsidRPr="00316383">
        <w:rPr>
          <w:lang w:eastAsia="en-US"/>
        </w:rPr>
        <w:t>Der But</w:t>
      </w:r>
      <w:r>
        <w:rPr>
          <w:lang w:eastAsia="en-US"/>
        </w:rPr>
        <w:t xml:space="preserve">ton </w:t>
      </w:r>
      <w:r w:rsidR="007F7FAE">
        <w:rPr>
          <w:lang w:eastAsia="en-US"/>
        </w:rPr>
        <w:t>„</w:t>
      </w:r>
      <w:r w:rsidRPr="00CC117D">
        <w:rPr>
          <w:lang w:eastAsia="en-US"/>
        </w:rPr>
        <w:t>Detailreservation</w:t>
      </w:r>
      <w:r w:rsidR="007F7FAE">
        <w:rPr>
          <w:lang w:eastAsia="en-US"/>
        </w:rPr>
        <w:t>“</w:t>
      </w:r>
      <w:r w:rsidRPr="00316383">
        <w:rPr>
          <w:lang w:eastAsia="en-US"/>
        </w:rPr>
        <w:t xml:space="preserve"> führt den Benutzer weiter zur Maske der Detailreservation. Dies</w:t>
      </w:r>
      <w:r>
        <w:rPr>
          <w:lang w:eastAsia="en-US"/>
        </w:rPr>
        <w:t>e</w:t>
      </w:r>
      <w:r w:rsidRPr="00316383">
        <w:rPr>
          <w:lang w:eastAsia="en-US"/>
        </w:rPr>
        <w:t xml:space="preserve"> wird im Kapitel </w:t>
      </w:r>
      <w:r w:rsidR="00422EA4">
        <w:fldChar w:fldCharType="begin"/>
      </w:r>
      <w:r w:rsidR="00422EA4">
        <w:instrText xml:space="preserve"> REF _Ref239156169 \r \h  \* MERGEFORMAT </w:instrText>
      </w:r>
      <w:r w:rsidR="00422EA4">
        <w:fldChar w:fldCharType="separate"/>
      </w:r>
      <w:r w:rsidR="00C36B10">
        <w:rPr>
          <w:lang w:eastAsia="en-US"/>
        </w:rPr>
        <w:t>6.5</w:t>
      </w:r>
      <w:r w:rsidR="00422EA4">
        <w:fldChar w:fldCharType="end"/>
      </w:r>
      <w:r w:rsidRPr="00316383">
        <w:rPr>
          <w:lang w:eastAsia="en-US"/>
        </w:rPr>
        <w:t xml:space="preserve"> genauer erläutert.</w:t>
      </w:r>
    </w:p>
    <w:p w14:paraId="23113A71" w14:textId="77777777" w:rsidR="00DD0F16" w:rsidRDefault="00DD0F16" w:rsidP="00DD0F16">
      <w:pPr>
        <w:rPr>
          <w:lang w:eastAsia="en-US"/>
        </w:rPr>
      </w:pPr>
    </w:p>
    <w:p w14:paraId="66FBCCCD" w14:textId="77777777" w:rsidR="00797F80" w:rsidRDefault="00797F80" w:rsidP="00DD0F16">
      <w:pPr>
        <w:rPr>
          <w:lang w:eastAsia="en-US"/>
        </w:rPr>
      </w:pPr>
    </w:p>
    <w:p w14:paraId="64ECC6D0" w14:textId="77777777" w:rsidR="00797F80" w:rsidRDefault="00797F80" w:rsidP="00240127">
      <w:pPr>
        <w:pStyle w:val="Heading3"/>
      </w:pPr>
      <w:bookmarkStart w:id="291" w:name="_Toc503363417"/>
      <w:r>
        <w:t>Massenbuchungen auf dem Plan</w:t>
      </w:r>
      <w:bookmarkEnd w:id="291"/>
    </w:p>
    <w:p w14:paraId="6A93FA71" w14:textId="75CB74AC" w:rsidR="00010013" w:rsidRDefault="00797F80" w:rsidP="00DD0F16">
      <w:pPr>
        <w:rPr>
          <w:lang w:eastAsia="en-US"/>
        </w:rPr>
      </w:pPr>
      <w:r w:rsidRPr="00C53E0E">
        <w:rPr>
          <w:lang w:eastAsia="en-US"/>
        </w:rPr>
        <w:t xml:space="preserve">Wenn man nicht direkt auf das </w:t>
      </w:r>
      <w:r w:rsidR="00577FDD">
        <w:rPr>
          <w:lang w:eastAsia="en-US"/>
        </w:rPr>
        <w:t>Status-</w:t>
      </w:r>
      <w:r w:rsidRPr="00C53E0E">
        <w:rPr>
          <w:lang w:eastAsia="en-US"/>
        </w:rPr>
        <w:t xml:space="preserve">Icon </w:t>
      </w:r>
      <w:r w:rsidR="00577FDD">
        <w:rPr>
          <w:lang w:eastAsia="en-US"/>
        </w:rPr>
        <w:t>der</w:t>
      </w:r>
      <w:r w:rsidRPr="00C53E0E">
        <w:rPr>
          <w:lang w:eastAsia="en-US"/>
        </w:rPr>
        <w:t xml:space="preserve"> </w:t>
      </w:r>
      <w:r w:rsidR="00577FDD">
        <w:rPr>
          <w:lang w:eastAsia="en-US"/>
        </w:rPr>
        <w:t>Ressource</w:t>
      </w:r>
      <w:r w:rsidRPr="00C53E0E">
        <w:rPr>
          <w:lang w:eastAsia="en-US"/>
        </w:rPr>
        <w:t xml:space="preserve"> klickt, sondern auf die Fläche des Polygons, wird dieses hervorgehoben</w:t>
      </w:r>
      <w:r w:rsidR="00577FDD">
        <w:rPr>
          <w:lang w:eastAsia="en-US"/>
        </w:rPr>
        <w:t xml:space="preserve"> (=selektiert)</w:t>
      </w:r>
      <w:r w:rsidRPr="00C53E0E">
        <w:rPr>
          <w:lang w:eastAsia="en-US"/>
        </w:rPr>
        <w:t xml:space="preserve">. So kann man mit weiteren </w:t>
      </w:r>
      <w:r w:rsidR="00577FDD">
        <w:rPr>
          <w:lang w:eastAsia="en-US"/>
        </w:rPr>
        <w:t>Ressourcen der gleichen Art</w:t>
      </w:r>
      <w:r w:rsidRPr="00C53E0E">
        <w:rPr>
          <w:lang w:eastAsia="en-US"/>
        </w:rPr>
        <w:t xml:space="preserve"> verfahren, welche ebenfalls </w:t>
      </w:r>
      <w:r>
        <w:rPr>
          <w:lang w:eastAsia="en-US"/>
        </w:rPr>
        <w:t>gebucht</w:t>
      </w:r>
      <w:r w:rsidRPr="00C53E0E">
        <w:rPr>
          <w:lang w:eastAsia="en-US"/>
        </w:rPr>
        <w:t xml:space="preserve"> werden sollen. Klick auf das Icon </w:t>
      </w:r>
      <w:r w:rsidR="00577FDD">
        <w:rPr>
          <w:lang w:eastAsia="en-US"/>
        </w:rPr>
        <w:t>einer der</w:t>
      </w:r>
      <w:r w:rsidRPr="00C53E0E">
        <w:rPr>
          <w:lang w:eastAsia="en-US"/>
        </w:rPr>
        <w:t xml:space="preserve">  markierten </w:t>
      </w:r>
      <w:r w:rsidR="00577FDD">
        <w:rPr>
          <w:lang w:eastAsia="en-US"/>
        </w:rPr>
        <w:t>Ressourcen</w:t>
      </w:r>
      <w:r w:rsidRPr="00C53E0E">
        <w:rPr>
          <w:lang w:eastAsia="en-US"/>
        </w:rPr>
        <w:t xml:space="preserve"> </w:t>
      </w:r>
      <w:r w:rsidR="00010013">
        <w:rPr>
          <w:lang w:eastAsia="en-US"/>
        </w:rPr>
        <w:t xml:space="preserve">öffnet das Popup „Schnellanlass“, welches im Kapitel </w:t>
      </w:r>
      <w:r w:rsidR="003A1642">
        <w:rPr>
          <w:lang w:eastAsia="en-US"/>
        </w:rPr>
        <w:fldChar w:fldCharType="begin"/>
      </w:r>
      <w:r w:rsidR="003A1642">
        <w:rPr>
          <w:lang w:eastAsia="en-US"/>
        </w:rPr>
        <w:instrText xml:space="preserve"> REF _Ref339446657 \w \h </w:instrText>
      </w:r>
      <w:r w:rsidR="003A1642">
        <w:rPr>
          <w:lang w:eastAsia="en-US"/>
        </w:rPr>
      </w:r>
      <w:r w:rsidR="003A1642">
        <w:rPr>
          <w:lang w:eastAsia="en-US"/>
        </w:rPr>
        <w:fldChar w:fldCharType="separate"/>
      </w:r>
      <w:r w:rsidR="00C36B10">
        <w:rPr>
          <w:lang w:eastAsia="en-US"/>
        </w:rPr>
        <w:t>6.2.3.1</w:t>
      </w:r>
      <w:r w:rsidR="003A1642">
        <w:rPr>
          <w:lang w:eastAsia="en-US"/>
        </w:rPr>
        <w:fldChar w:fldCharType="end"/>
      </w:r>
      <w:r w:rsidR="003A1642">
        <w:rPr>
          <w:lang w:eastAsia="en-US"/>
        </w:rPr>
        <w:t xml:space="preserve"> </w:t>
      </w:r>
      <w:r w:rsidR="00010013">
        <w:rPr>
          <w:lang w:eastAsia="en-US"/>
        </w:rPr>
        <w:t xml:space="preserve">„Erstellen einer neuen Reservation“ genauer beschrieben wird. </w:t>
      </w:r>
    </w:p>
    <w:p w14:paraId="7F7CBB67" w14:textId="62790980" w:rsidR="00577FDD" w:rsidRDefault="00D35950" w:rsidP="00DD0F16">
      <w:pPr>
        <w:rPr>
          <w:lang w:eastAsia="en-US"/>
        </w:rPr>
      </w:pPr>
      <w:r>
        <w:rPr>
          <w:noProof/>
          <w:lang w:val="en-US" w:eastAsia="en-US"/>
        </w:rPr>
        <w:drawing>
          <wp:inline distT="0" distB="0" distL="0" distR="0" wp14:anchorId="63301DEA" wp14:editId="21EDF455">
            <wp:extent cx="5131031" cy="3182112"/>
            <wp:effectExtent l="0" t="0" r="0" b="0"/>
            <wp:docPr id="290" name="Grafik 290" descr="C:\Users\ksc0267\Documents\Features 4.2\Print Screens\Deutsch\Abb massenbuchung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sc0267\Documents\Features 4.2\Print Screens\Deutsch\Abb massenbuchung plan.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38337" cy="3186643"/>
                    </a:xfrm>
                    <a:prstGeom prst="rect">
                      <a:avLst/>
                    </a:prstGeom>
                    <a:noFill/>
                    <a:ln>
                      <a:noFill/>
                    </a:ln>
                  </pic:spPr>
                </pic:pic>
              </a:graphicData>
            </a:graphic>
          </wp:inline>
        </w:drawing>
      </w:r>
    </w:p>
    <w:p w14:paraId="49FBBBEF" w14:textId="6F2469C6" w:rsidR="00797F80" w:rsidRDefault="00D35950" w:rsidP="00D35950">
      <w:pPr>
        <w:pStyle w:val="Caption"/>
      </w:pPr>
      <w:bookmarkStart w:id="292" w:name="_Ref339541331"/>
      <w:bookmarkStart w:id="293" w:name="_Ref339541361"/>
      <w:bookmarkStart w:id="294" w:name="_Toc339545424"/>
      <w:r>
        <w:t xml:space="preserve">Abbildung </w:t>
      </w:r>
      <w:fldSimple w:instr=" SEQ Abbildung \* ARABIC ">
        <w:r w:rsidR="00C36B10">
          <w:rPr>
            <w:noProof/>
          </w:rPr>
          <w:t>52</w:t>
        </w:r>
      </w:fldSimple>
      <w:bookmarkEnd w:id="292"/>
      <w:r>
        <w:t>: Plan - Massenbuchungen</w:t>
      </w:r>
      <w:bookmarkEnd w:id="293"/>
      <w:bookmarkEnd w:id="294"/>
    </w:p>
    <w:p w14:paraId="40C330AE" w14:textId="77777777" w:rsidR="00D35950" w:rsidRDefault="00D35950" w:rsidP="00DD0F16">
      <w:pPr>
        <w:rPr>
          <w:lang w:eastAsia="en-US"/>
        </w:rPr>
      </w:pPr>
    </w:p>
    <w:p w14:paraId="59659577" w14:textId="1947EC7D" w:rsidR="00010013" w:rsidRDefault="00010013" w:rsidP="00DD0F16">
      <w:pPr>
        <w:rPr>
          <w:lang w:eastAsia="en-US"/>
        </w:rPr>
      </w:pPr>
      <w:r>
        <w:rPr>
          <w:lang w:eastAsia="en-US"/>
        </w:rPr>
        <w:t xml:space="preserve">Massenmutationen, Massenannullationen, Massenfreigaben und Massenterminierungen auf dem Plan werden im </w:t>
      </w:r>
      <w:r w:rsidR="003A1642">
        <w:rPr>
          <w:lang w:eastAsia="en-US"/>
        </w:rPr>
        <w:t xml:space="preserve">Kapitel </w:t>
      </w:r>
      <w:r w:rsidR="00447375">
        <w:rPr>
          <w:lang w:eastAsia="en-US"/>
        </w:rPr>
        <w:fldChar w:fldCharType="begin"/>
      </w:r>
      <w:r w:rsidR="00447375">
        <w:rPr>
          <w:lang w:eastAsia="en-US"/>
        </w:rPr>
        <w:instrText xml:space="preserve"> REF _Ref339446552 \w \h </w:instrText>
      </w:r>
      <w:r w:rsidR="00447375">
        <w:rPr>
          <w:lang w:eastAsia="en-US"/>
        </w:rPr>
      </w:r>
      <w:r w:rsidR="00447375">
        <w:rPr>
          <w:lang w:eastAsia="en-US"/>
        </w:rPr>
        <w:fldChar w:fldCharType="separate"/>
      </w:r>
      <w:r w:rsidR="00C36B10">
        <w:rPr>
          <w:lang w:eastAsia="en-US"/>
        </w:rPr>
        <w:t>6.6</w:t>
      </w:r>
      <w:r w:rsidR="00447375">
        <w:rPr>
          <w:lang w:eastAsia="en-US"/>
        </w:rPr>
        <w:fldChar w:fldCharType="end"/>
      </w:r>
      <w:r w:rsidR="00240127">
        <w:rPr>
          <w:lang w:eastAsia="en-US"/>
        </w:rPr>
        <w:t xml:space="preserve"> </w:t>
      </w:r>
      <w:r>
        <w:rPr>
          <w:lang w:eastAsia="en-US"/>
        </w:rPr>
        <w:t>„Massenbearbeitung“ erläutert.</w:t>
      </w:r>
    </w:p>
    <w:p w14:paraId="2923E7AC" w14:textId="77777777" w:rsidR="00797F80" w:rsidRDefault="00797F80" w:rsidP="00DD0F16">
      <w:pPr>
        <w:rPr>
          <w:lang w:eastAsia="en-US"/>
        </w:rPr>
      </w:pPr>
    </w:p>
    <w:p w14:paraId="617B8B79" w14:textId="77777777" w:rsidR="00797F80" w:rsidRDefault="00797F80" w:rsidP="00DD0F16">
      <w:pPr>
        <w:rPr>
          <w:lang w:eastAsia="en-US"/>
        </w:rPr>
      </w:pPr>
    </w:p>
    <w:p w14:paraId="5BA28090" w14:textId="77777777" w:rsidR="00DD0F16" w:rsidRDefault="00DD0F16" w:rsidP="00DD0F16">
      <w:pPr>
        <w:rPr>
          <w:lang w:eastAsia="en-US"/>
        </w:rPr>
      </w:pPr>
    </w:p>
    <w:p w14:paraId="042B0BD4" w14:textId="77777777" w:rsidR="00DD0F16" w:rsidRDefault="00DD0F16" w:rsidP="00A503AB">
      <w:pPr>
        <w:pStyle w:val="Heading2"/>
      </w:pPr>
      <w:bookmarkStart w:id="295" w:name="_Ref239156169"/>
      <w:bookmarkStart w:id="296" w:name="_Toc304552760"/>
      <w:bookmarkStart w:id="297" w:name="_Toc503363418"/>
      <w:r>
        <w:t>Die Detailreservation</w:t>
      </w:r>
      <w:bookmarkEnd w:id="295"/>
      <w:bookmarkEnd w:id="296"/>
      <w:bookmarkEnd w:id="297"/>
    </w:p>
    <w:p w14:paraId="02716CA1" w14:textId="77777777" w:rsidR="00DD0F16" w:rsidRDefault="00DD0F16" w:rsidP="00DD0F16">
      <w:pPr>
        <w:rPr>
          <w:lang w:eastAsia="en-US"/>
        </w:rPr>
      </w:pPr>
      <w:r>
        <w:rPr>
          <w:lang w:eastAsia="en-US"/>
        </w:rPr>
        <w:t>In der Detailreservation können sämtliche Einstellungen für eine Buchung vorgenommen werden. Die Reservationsmaske ist so aufgebaut, dass die fakultativen Eingaben in eigenen Bereichen hinterlegt sind und nur bei Bedarf angezeigt werden. Grundsätzlich muss bei einer Buchung nur ein Titel hinterlegt werden, die restlichen Eingaben sind optional. In den folgenden Kapiteln sind die einzelnen Bereiche genauer erklärt. Zusätzlich enthält das Sidepanel, im linken Bereich des Fensters, Informationen und Dokumente zur gewählten Ressource.</w:t>
      </w:r>
    </w:p>
    <w:p w14:paraId="54612132" w14:textId="77777777" w:rsidR="00DD0F16" w:rsidRDefault="00DD0F16" w:rsidP="00DD0F16">
      <w:pPr>
        <w:rPr>
          <w:lang w:eastAsia="en-US"/>
        </w:rPr>
      </w:pPr>
    </w:p>
    <w:p w14:paraId="2D436AA9" w14:textId="77777777" w:rsidR="00DD0F16" w:rsidRDefault="00DD0F16" w:rsidP="00DD0F16">
      <w:pPr>
        <w:rPr>
          <w:lang w:eastAsia="en-US"/>
        </w:rPr>
      </w:pPr>
      <w:r>
        <w:rPr>
          <w:lang w:eastAsia="en-US"/>
        </w:rPr>
        <w:t xml:space="preserve">Grundsätzlich muss erwähnt werden, dass der Ressourcentyp </w:t>
      </w:r>
      <w:r w:rsidR="007F7FAE">
        <w:rPr>
          <w:lang w:eastAsia="en-US"/>
        </w:rPr>
        <w:t>„</w:t>
      </w:r>
      <w:r w:rsidRPr="00CC117D">
        <w:rPr>
          <w:lang w:eastAsia="en-US"/>
        </w:rPr>
        <w:t>Raum</w:t>
      </w:r>
      <w:r w:rsidR="007F7FAE">
        <w:rPr>
          <w:lang w:eastAsia="en-US"/>
        </w:rPr>
        <w:t>“</w:t>
      </w:r>
      <w:r>
        <w:rPr>
          <w:lang w:eastAsia="en-US"/>
        </w:rPr>
        <w:t xml:space="preserve"> über einige spezielle Reservationsattribute verfügt. Die drei Bereiche </w:t>
      </w:r>
      <w:r w:rsidR="007F7FAE">
        <w:rPr>
          <w:lang w:eastAsia="en-US"/>
        </w:rPr>
        <w:t>„</w:t>
      </w:r>
      <w:r w:rsidRPr="00CC117D">
        <w:rPr>
          <w:lang w:eastAsia="en-US"/>
        </w:rPr>
        <w:t>Allgemeine Reservationsdaten</w:t>
      </w:r>
      <w:r w:rsidR="007F7FAE">
        <w:rPr>
          <w:lang w:eastAsia="en-US"/>
        </w:rPr>
        <w:t>“</w:t>
      </w:r>
      <w:r w:rsidRPr="007F7FAE">
        <w:rPr>
          <w:lang w:eastAsia="en-US"/>
        </w:rPr>
        <w:t xml:space="preserve">, </w:t>
      </w:r>
      <w:r w:rsidR="007F7FAE">
        <w:rPr>
          <w:lang w:eastAsia="en-US"/>
        </w:rPr>
        <w:t>„</w:t>
      </w:r>
      <w:r w:rsidRPr="00CC117D">
        <w:rPr>
          <w:lang w:eastAsia="en-US"/>
        </w:rPr>
        <w:t>Serieninformationen</w:t>
      </w:r>
      <w:r w:rsidR="007F7FAE">
        <w:rPr>
          <w:lang w:eastAsia="en-US"/>
        </w:rPr>
        <w:t>“</w:t>
      </w:r>
      <w:r w:rsidRPr="007F7FAE">
        <w:rPr>
          <w:lang w:eastAsia="en-US"/>
        </w:rPr>
        <w:t xml:space="preserve"> und </w:t>
      </w:r>
      <w:r w:rsidR="007F7FAE">
        <w:rPr>
          <w:lang w:eastAsia="en-US"/>
        </w:rPr>
        <w:t>„</w:t>
      </w:r>
      <w:r w:rsidRPr="00CC117D">
        <w:rPr>
          <w:lang w:eastAsia="en-US"/>
        </w:rPr>
        <w:t>Kosten</w:t>
      </w:r>
      <w:r w:rsidR="007F7FAE">
        <w:rPr>
          <w:lang w:eastAsia="en-US"/>
        </w:rPr>
        <w:t>“</w:t>
      </w:r>
      <w:r w:rsidRPr="007F7FAE">
        <w:rPr>
          <w:lang w:eastAsia="en-US"/>
        </w:rPr>
        <w:t xml:space="preserve"> sind bei allen Ressourcentypen</w:t>
      </w:r>
      <w:r>
        <w:rPr>
          <w:lang w:eastAsia="en-US"/>
        </w:rPr>
        <w:t xml:space="preserve"> gleich und werden vorgängig behandelt. Die raumspezifischen Daten (Bestuhlungen, Dienstleistungen, etc.) werden nach den gemeinsamen Bereichen behandelt.</w:t>
      </w:r>
    </w:p>
    <w:p w14:paraId="0E5FAAAB" w14:textId="77777777" w:rsidR="00DD0F16" w:rsidRDefault="00DD0F16" w:rsidP="00DD0F16">
      <w:pPr>
        <w:rPr>
          <w:lang w:eastAsia="en-US"/>
        </w:rPr>
      </w:pPr>
    </w:p>
    <w:p w14:paraId="07230A5D" w14:textId="77777777" w:rsidR="00DD0F16" w:rsidRDefault="00DD0F16" w:rsidP="00DD0F16">
      <w:pPr>
        <w:rPr>
          <w:lang w:eastAsia="en-US"/>
        </w:rPr>
      </w:pPr>
    </w:p>
    <w:p w14:paraId="665133A7" w14:textId="77777777" w:rsidR="00DD0F16" w:rsidRPr="00D0637F" w:rsidRDefault="00DD0F16" w:rsidP="00A503AB">
      <w:pPr>
        <w:pStyle w:val="Heading3"/>
      </w:pPr>
      <w:bookmarkStart w:id="298" w:name="_Toc304552761"/>
      <w:bookmarkStart w:id="299" w:name="_Toc503363419"/>
      <w:r w:rsidRPr="00D0637F">
        <w:t>Abschluss Detailreservation</w:t>
      </w:r>
      <w:bookmarkEnd w:id="298"/>
      <w:bookmarkEnd w:id="299"/>
    </w:p>
    <w:p w14:paraId="54376B67" w14:textId="28762542" w:rsidR="00DD0F16" w:rsidRDefault="00DD0F16" w:rsidP="00DD0F16">
      <w:pPr>
        <w:rPr>
          <w:lang w:eastAsia="en-US"/>
        </w:rPr>
      </w:pPr>
      <w:r>
        <w:rPr>
          <w:lang w:eastAsia="en-US"/>
        </w:rPr>
        <w:t xml:space="preserve">Sobald alle Daten abgefüllt sind kann die Reservation, wie in </w:t>
      </w:r>
      <w:r w:rsidR="00D35950">
        <w:rPr>
          <w:lang w:eastAsia="en-US"/>
        </w:rPr>
        <w:fldChar w:fldCharType="begin"/>
      </w:r>
      <w:r w:rsidR="00D35950">
        <w:rPr>
          <w:lang w:eastAsia="en-US"/>
        </w:rPr>
        <w:instrText xml:space="preserve"> REF _Ref339538057 \h </w:instrText>
      </w:r>
      <w:r w:rsidR="00D35950">
        <w:rPr>
          <w:lang w:eastAsia="en-US"/>
        </w:rPr>
      </w:r>
      <w:r w:rsidR="00D35950">
        <w:rPr>
          <w:lang w:eastAsia="en-US"/>
        </w:rPr>
        <w:fldChar w:fldCharType="separate"/>
      </w:r>
      <w:r w:rsidR="00C36B10" w:rsidRPr="00D0637F">
        <w:t xml:space="preserve">Abbildung </w:t>
      </w:r>
      <w:r w:rsidR="00C36B10">
        <w:rPr>
          <w:noProof/>
        </w:rPr>
        <w:t>57</w:t>
      </w:r>
      <w:r w:rsidR="00D35950">
        <w:rPr>
          <w:lang w:eastAsia="en-US"/>
        </w:rPr>
        <w:fldChar w:fldCharType="end"/>
      </w:r>
      <w:r>
        <w:rPr>
          <w:lang w:eastAsia="en-US"/>
        </w:rPr>
        <w:t xml:space="preserve"> ersichtlich, über den Button „Reservation abschliessen“ abgeschlossen werden. </w:t>
      </w:r>
    </w:p>
    <w:p w14:paraId="6D20312C" w14:textId="77777777" w:rsidR="00DD0F16" w:rsidRDefault="00DD0F16" w:rsidP="00DD0F16">
      <w:pPr>
        <w:rPr>
          <w:lang w:eastAsia="en-US"/>
        </w:rPr>
      </w:pPr>
    </w:p>
    <w:p w14:paraId="070B4E43" w14:textId="77777777" w:rsidR="00DD0F16" w:rsidRDefault="00DD0F16" w:rsidP="00DD0F16">
      <w:pPr>
        <w:rPr>
          <w:lang w:eastAsia="en-US"/>
        </w:rPr>
      </w:pPr>
      <w:r>
        <w:rPr>
          <w:noProof/>
          <w:lang w:val="en-US" w:eastAsia="en-US"/>
        </w:rPr>
        <w:drawing>
          <wp:inline distT="0" distB="0" distL="0" distR="0" wp14:anchorId="2F9F4B64" wp14:editId="0D1C0270">
            <wp:extent cx="4312800" cy="4064895"/>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ation abschliessen_Benutzerhandbuch.PNG"/>
                    <pic:cNvPicPr/>
                  </pic:nvPicPr>
                  <pic:blipFill>
                    <a:blip r:embed="rId89">
                      <a:extLst>
                        <a:ext uri="{28A0092B-C50C-407E-A947-70E740481C1C}">
                          <a14:useLocalDpi xmlns:a14="http://schemas.microsoft.com/office/drawing/2010/main" val="0"/>
                        </a:ext>
                      </a:extLst>
                    </a:blip>
                    <a:stretch>
                      <a:fillRect/>
                    </a:stretch>
                  </pic:blipFill>
                  <pic:spPr>
                    <a:xfrm>
                      <a:off x="0" y="0"/>
                      <a:ext cx="4312800" cy="4064895"/>
                    </a:xfrm>
                    <a:prstGeom prst="rect">
                      <a:avLst/>
                    </a:prstGeom>
                  </pic:spPr>
                </pic:pic>
              </a:graphicData>
            </a:graphic>
          </wp:inline>
        </w:drawing>
      </w:r>
    </w:p>
    <w:p w14:paraId="57C61BC2" w14:textId="77777777" w:rsidR="00DD0F16" w:rsidRPr="00D0637F" w:rsidRDefault="005D0881" w:rsidP="005525C3">
      <w:pPr>
        <w:pStyle w:val="Caption"/>
      </w:pPr>
      <w:bookmarkStart w:id="300" w:name="_Toc304552658"/>
      <w:bookmarkStart w:id="301" w:name="_Toc313360933"/>
      <w:bookmarkStart w:id="302" w:name="_Toc318295888"/>
      <w:bookmarkStart w:id="303" w:name="_Toc339545425"/>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53</w:t>
      </w:r>
      <w:r w:rsidR="00833167" w:rsidRPr="00CC2EFE">
        <w:fldChar w:fldCharType="end"/>
      </w:r>
      <w:r w:rsidR="00DD0F16" w:rsidRPr="00D0637F">
        <w:t>: Abschluss Detailreservation</w:t>
      </w:r>
      <w:bookmarkEnd w:id="300"/>
      <w:bookmarkEnd w:id="301"/>
      <w:bookmarkEnd w:id="302"/>
      <w:bookmarkEnd w:id="303"/>
    </w:p>
    <w:p w14:paraId="6623BCE3" w14:textId="77777777" w:rsidR="00DD0F16" w:rsidRDefault="00DD0F16" w:rsidP="00DD0F16">
      <w:pPr>
        <w:rPr>
          <w:lang w:eastAsia="en-US"/>
        </w:rPr>
      </w:pPr>
    </w:p>
    <w:p w14:paraId="04124163" w14:textId="6B202F0F" w:rsidR="00DD0F16" w:rsidRDefault="00DD0F16" w:rsidP="00DD0F16">
      <w:pPr>
        <w:rPr>
          <w:lang w:eastAsia="en-US"/>
        </w:rPr>
      </w:pPr>
      <w:r>
        <w:rPr>
          <w:lang w:eastAsia="en-US"/>
        </w:rPr>
        <w:t xml:space="preserve">Danach erhält der Benutzer die Ansicht </w:t>
      </w:r>
      <w:r w:rsidR="00C479BF">
        <w:rPr>
          <w:lang w:eastAsia="en-US"/>
        </w:rPr>
        <w:t>„</w:t>
      </w:r>
      <w:r>
        <w:rPr>
          <w:lang w:eastAsia="en-US"/>
        </w:rPr>
        <w:t>Zusammenfassung</w:t>
      </w:r>
      <w:r w:rsidR="00C479BF">
        <w:rPr>
          <w:lang w:eastAsia="en-US"/>
        </w:rPr>
        <w:t>“</w:t>
      </w:r>
      <w:r>
        <w:rPr>
          <w:lang w:eastAsia="en-US"/>
        </w:rPr>
        <w:t xml:space="preserve"> und kann mit Klick auf </w:t>
      </w:r>
      <w:r w:rsidR="00C479BF">
        <w:rPr>
          <w:lang w:eastAsia="en-US"/>
        </w:rPr>
        <w:t>„</w:t>
      </w:r>
      <w:r w:rsidRPr="00CC117D">
        <w:rPr>
          <w:lang w:eastAsia="en-US"/>
        </w:rPr>
        <w:t>Reservation bestätigen</w:t>
      </w:r>
      <w:r w:rsidR="00C479BF">
        <w:rPr>
          <w:lang w:eastAsia="en-US"/>
        </w:rPr>
        <w:t>“</w:t>
      </w:r>
      <w:r>
        <w:rPr>
          <w:lang w:eastAsia="en-US"/>
        </w:rPr>
        <w:t xml:space="preserve">, die Reservation definitiv speichern. Mit Hilfe der Checkbox </w:t>
      </w:r>
      <w:r w:rsidR="00C479BF">
        <w:rPr>
          <w:lang w:eastAsia="en-US"/>
        </w:rPr>
        <w:t>„</w:t>
      </w:r>
      <w:r w:rsidRPr="00CC117D">
        <w:rPr>
          <w:lang w:eastAsia="en-US"/>
        </w:rPr>
        <w:t>E-Mail</w:t>
      </w:r>
      <w:r w:rsidR="00C479BF">
        <w:rPr>
          <w:lang w:eastAsia="en-US"/>
        </w:rPr>
        <w:t>"</w:t>
      </w:r>
      <w:r>
        <w:rPr>
          <w:lang w:eastAsia="en-US"/>
        </w:rPr>
        <w:t xml:space="preserve"> kann die Notifikation an den Organisator und Ersteller unterdrückt werden. (siehe </w:t>
      </w:r>
      <w:r w:rsidR="00811CDB">
        <w:rPr>
          <w:lang w:eastAsia="en-US"/>
        </w:rPr>
        <w:fldChar w:fldCharType="begin"/>
      </w:r>
      <w:r w:rsidR="00811CDB">
        <w:rPr>
          <w:lang w:eastAsia="en-US"/>
        </w:rPr>
        <w:instrText xml:space="preserve"> REF _Ref339538430 \h </w:instrText>
      </w:r>
      <w:r w:rsidR="00811CDB">
        <w:rPr>
          <w:lang w:eastAsia="en-US"/>
        </w:rPr>
      </w:r>
      <w:r w:rsidR="00811CDB">
        <w:rPr>
          <w:lang w:eastAsia="en-US"/>
        </w:rPr>
        <w:fldChar w:fldCharType="separate"/>
      </w:r>
      <w:r w:rsidR="00C36B10" w:rsidRPr="00D0637F">
        <w:t xml:space="preserve">Abbildung </w:t>
      </w:r>
      <w:r w:rsidR="00C36B10">
        <w:rPr>
          <w:noProof/>
        </w:rPr>
        <w:t>54</w:t>
      </w:r>
      <w:r w:rsidR="00811CDB">
        <w:rPr>
          <w:lang w:eastAsia="en-US"/>
        </w:rPr>
        <w:fldChar w:fldCharType="end"/>
      </w:r>
      <w:r>
        <w:rPr>
          <w:lang w:eastAsia="en-US"/>
        </w:rPr>
        <w:t>). Dasselbe gilt für die Exchange Synchronisation. Zudem besteht bei ausreichender Berechtigung die Möglichkeit, die automatische Verlängerung einer Reservation zu editieren (diese werden auf Ressourcenebene hinterlegt).</w:t>
      </w:r>
    </w:p>
    <w:p w14:paraId="4B631C2D" w14:textId="77777777" w:rsidR="00DD0F16" w:rsidRDefault="00DD0F16" w:rsidP="00DD0F16">
      <w:pPr>
        <w:rPr>
          <w:lang w:eastAsia="en-US"/>
        </w:rPr>
      </w:pPr>
    </w:p>
    <w:p w14:paraId="343CC071" w14:textId="77777777" w:rsidR="00DD0F16" w:rsidRDefault="00DD0F16" w:rsidP="00DD0F16">
      <w:pPr>
        <w:rPr>
          <w:lang w:eastAsia="en-US"/>
        </w:rPr>
      </w:pPr>
      <w:r>
        <w:rPr>
          <w:noProof/>
          <w:lang w:val="en-US" w:eastAsia="en-US"/>
        </w:rPr>
        <w:lastRenderedPageBreak/>
        <w:drawing>
          <wp:inline distT="0" distB="0" distL="0" distR="0" wp14:anchorId="069644A1" wp14:editId="4DD381F8">
            <wp:extent cx="5149901" cy="2889504"/>
            <wp:effectExtent l="0" t="0" r="0" b="635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kumente in Reservations Summary.jpg"/>
                    <pic:cNvPicPr/>
                  </pic:nvPicPr>
                  <pic:blipFill>
                    <a:blip r:embed="rId90">
                      <a:extLst>
                        <a:ext uri="{28A0092B-C50C-407E-A947-70E740481C1C}">
                          <a14:useLocalDpi xmlns:a14="http://schemas.microsoft.com/office/drawing/2010/main" val="0"/>
                        </a:ext>
                      </a:extLst>
                    </a:blip>
                    <a:stretch>
                      <a:fillRect/>
                    </a:stretch>
                  </pic:blipFill>
                  <pic:spPr>
                    <a:xfrm>
                      <a:off x="0" y="0"/>
                      <a:ext cx="5147945" cy="2888407"/>
                    </a:xfrm>
                    <a:prstGeom prst="rect">
                      <a:avLst/>
                    </a:prstGeom>
                  </pic:spPr>
                </pic:pic>
              </a:graphicData>
            </a:graphic>
          </wp:inline>
        </w:drawing>
      </w:r>
    </w:p>
    <w:p w14:paraId="19AF7D94" w14:textId="77777777" w:rsidR="00DD0F16" w:rsidRPr="00D0637F" w:rsidRDefault="005D0881" w:rsidP="005525C3">
      <w:pPr>
        <w:pStyle w:val="Caption"/>
      </w:pPr>
      <w:bookmarkStart w:id="304" w:name="_Ref339538430"/>
      <w:bookmarkStart w:id="305" w:name="_Toc304552659"/>
      <w:bookmarkStart w:id="306" w:name="_Toc313360934"/>
      <w:bookmarkStart w:id="307" w:name="_Toc318295889"/>
      <w:bookmarkStart w:id="308" w:name="_Toc339545426"/>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54</w:t>
      </w:r>
      <w:r w:rsidR="00833167" w:rsidRPr="00CC2EFE">
        <w:fldChar w:fldCharType="end"/>
      </w:r>
      <w:bookmarkEnd w:id="304"/>
      <w:r w:rsidR="00DD0F16" w:rsidRPr="00D0637F">
        <w:t>: Reservation bestätigen</w:t>
      </w:r>
      <w:bookmarkEnd w:id="305"/>
      <w:bookmarkEnd w:id="306"/>
      <w:bookmarkEnd w:id="307"/>
      <w:bookmarkEnd w:id="308"/>
    </w:p>
    <w:p w14:paraId="7C715806" w14:textId="77777777" w:rsidR="00DD0F16" w:rsidRDefault="00DD0F16" w:rsidP="00DD0F16">
      <w:pPr>
        <w:rPr>
          <w:lang w:eastAsia="en-US"/>
        </w:rPr>
      </w:pPr>
    </w:p>
    <w:p w14:paraId="234AE667" w14:textId="77483094" w:rsidR="00DD0F16" w:rsidRDefault="00DD0F16" w:rsidP="00DD0F16">
      <w:pPr>
        <w:rPr>
          <w:lang w:eastAsia="en-US"/>
        </w:rPr>
      </w:pPr>
      <w:r>
        <w:rPr>
          <w:lang w:eastAsia="en-US"/>
        </w:rPr>
        <w:t>Sind Dokumentvorlagen verfügbar</w:t>
      </w:r>
      <w:r w:rsidR="00C479BF">
        <w:rPr>
          <w:lang w:eastAsia="en-US"/>
        </w:rPr>
        <w:t>,</w:t>
      </w:r>
      <w:r>
        <w:rPr>
          <w:lang w:eastAsia="en-US"/>
        </w:rPr>
        <w:t xml:space="preserve"> können diese einerseits heruntergeladen oder direkt per Mail als PDF- oder Worddokument bei Reservationsabschluss an den Organisator und Ersteller verschickt werden. Die Ausnahme bilden die als „Pflicht“ markierten Downloads bzw. E-Mails, auf welche der Benutzer keinen weiteren Einfluss hat</w:t>
      </w:r>
      <w:r w:rsidR="002D35F5">
        <w:rPr>
          <w:lang w:eastAsia="en-US"/>
        </w:rPr>
        <w:t xml:space="preserve"> und </w:t>
      </w:r>
      <w:r w:rsidR="00C479BF">
        <w:rPr>
          <w:lang w:eastAsia="en-US"/>
        </w:rPr>
        <w:t xml:space="preserve">die </w:t>
      </w:r>
      <w:r w:rsidR="002D35F5">
        <w:rPr>
          <w:lang w:eastAsia="en-US"/>
        </w:rPr>
        <w:t>somit automatisch verschickt werden.</w:t>
      </w:r>
    </w:p>
    <w:p w14:paraId="0B75B997" w14:textId="77777777" w:rsidR="00DD0F16" w:rsidRDefault="00DD0F16" w:rsidP="00DD0F16">
      <w:pPr>
        <w:rPr>
          <w:lang w:eastAsia="en-US"/>
        </w:rPr>
      </w:pPr>
    </w:p>
    <w:p w14:paraId="3E5D83DD" w14:textId="2399505D" w:rsidR="00DD0F16" w:rsidRDefault="00EC28F5" w:rsidP="00DD0F16">
      <w:pPr>
        <w:rPr>
          <w:lang w:eastAsia="en-US"/>
        </w:rPr>
      </w:pPr>
      <w:r>
        <w:rPr>
          <w:lang w:eastAsia="en-US"/>
        </w:rPr>
        <w:t>Wird eine R</w:t>
      </w:r>
      <w:r w:rsidR="00C47146">
        <w:rPr>
          <w:lang w:eastAsia="en-US"/>
        </w:rPr>
        <w:t xml:space="preserve">eservation nur in Bezug auf die Teilnehmer (hinzufügen, entfernen) verändert und nicht in Titel, Zeit, Datum etc. so </w:t>
      </w:r>
      <w:r w:rsidR="00936C28">
        <w:rPr>
          <w:lang w:eastAsia="en-US"/>
        </w:rPr>
        <w:t xml:space="preserve">erscheint im Viewmodus (Zusammenfassung) gem. </w:t>
      </w:r>
      <w:r w:rsidR="00B77286">
        <w:rPr>
          <w:lang w:eastAsia="en-US"/>
        </w:rPr>
        <w:fldChar w:fldCharType="begin"/>
      </w:r>
      <w:r w:rsidR="00B77286">
        <w:rPr>
          <w:lang w:eastAsia="en-US"/>
        </w:rPr>
        <w:instrText xml:space="preserve"> REF _Ref339538735 \h </w:instrText>
      </w:r>
      <w:r w:rsidR="00B77286">
        <w:rPr>
          <w:lang w:eastAsia="en-US"/>
        </w:rPr>
      </w:r>
      <w:r w:rsidR="00B77286">
        <w:rPr>
          <w:lang w:eastAsia="en-US"/>
        </w:rPr>
        <w:fldChar w:fldCharType="separate"/>
      </w:r>
      <w:r w:rsidR="00C36B10" w:rsidRPr="00D0637F">
        <w:t xml:space="preserve">Abbildung </w:t>
      </w:r>
      <w:r w:rsidR="00C36B10">
        <w:rPr>
          <w:noProof/>
        </w:rPr>
        <w:t>55</w:t>
      </w:r>
      <w:r w:rsidR="00B77286">
        <w:rPr>
          <w:lang w:eastAsia="en-US"/>
        </w:rPr>
        <w:fldChar w:fldCharType="end"/>
      </w:r>
      <w:r w:rsidR="00936C28">
        <w:rPr>
          <w:lang w:eastAsia="en-US"/>
        </w:rPr>
        <w:t xml:space="preserve"> die Checkbox </w:t>
      </w:r>
      <w:r w:rsidR="00936C28" w:rsidRPr="00CC117D">
        <w:rPr>
          <w:lang w:eastAsia="en-US"/>
        </w:rPr>
        <w:t>„Sende Benachrichtigung nur an geänderte Teilnehmer“</w:t>
      </w:r>
      <w:r w:rsidR="00936C28" w:rsidRPr="00C479BF">
        <w:rPr>
          <w:lang w:eastAsia="en-US"/>
        </w:rPr>
        <w:t>.</w:t>
      </w:r>
      <w:r w:rsidR="00936C28">
        <w:rPr>
          <w:lang w:eastAsia="en-US"/>
        </w:rPr>
        <w:t xml:space="preserve"> Wird diese selektiert, wird die Termineinladung bzw. Terminabsage (Outlook Mail) nur an den geänderten Teilnehmer verschickt.</w:t>
      </w:r>
    </w:p>
    <w:p w14:paraId="24987CFE" w14:textId="77777777" w:rsidR="00C479BF" w:rsidRDefault="00C479BF" w:rsidP="00DD0F16">
      <w:pPr>
        <w:rPr>
          <w:lang w:eastAsia="en-US"/>
        </w:rPr>
      </w:pPr>
    </w:p>
    <w:p w14:paraId="022A1279" w14:textId="707683F2" w:rsidR="00F54D77" w:rsidRDefault="00F54D77" w:rsidP="00DD0F16">
      <w:pPr>
        <w:rPr>
          <w:lang w:eastAsia="en-US"/>
        </w:rPr>
      </w:pPr>
      <w:r>
        <w:rPr>
          <w:noProof/>
          <w:lang w:val="en-US" w:eastAsia="en-US"/>
        </w:rPr>
        <w:drawing>
          <wp:inline distT="0" distB="0" distL="0" distR="0" wp14:anchorId="1B050EDC" wp14:editId="795E8245">
            <wp:extent cx="5149901" cy="2891521"/>
            <wp:effectExtent l="0" t="0" r="0" b="4445"/>
            <wp:docPr id="291" name="Grafik 291" descr="C:\Users\ksc0267\Documents\Features 4.2\Print Screens\Deutsch\Abb wochen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sc0267\Documents\Features 4.2\Print Screens\Deutsch\Abb wochentag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49901" cy="2891521"/>
                    </a:xfrm>
                    <a:prstGeom prst="rect">
                      <a:avLst/>
                    </a:prstGeom>
                    <a:noFill/>
                    <a:ln>
                      <a:noFill/>
                    </a:ln>
                  </pic:spPr>
                </pic:pic>
              </a:graphicData>
            </a:graphic>
          </wp:inline>
        </w:drawing>
      </w:r>
    </w:p>
    <w:p w14:paraId="5D977375" w14:textId="77777777" w:rsidR="00CD7E40" w:rsidRPr="00D0637F" w:rsidRDefault="005D0881" w:rsidP="005525C3">
      <w:pPr>
        <w:pStyle w:val="Caption"/>
      </w:pPr>
      <w:bookmarkStart w:id="309" w:name="_Ref339538735"/>
      <w:bookmarkStart w:id="310" w:name="_Toc318295890"/>
      <w:bookmarkStart w:id="311" w:name="_Toc339545427"/>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55</w:t>
      </w:r>
      <w:r w:rsidR="00833167" w:rsidRPr="00CC2EFE">
        <w:fldChar w:fldCharType="end"/>
      </w:r>
      <w:bookmarkEnd w:id="309"/>
      <w:r w:rsidR="00CD7E40" w:rsidRPr="00D0637F">
        <w:t>: Detailreservation - Benachrichtigung nur an geänderte Teilnehmer</w:t>
      </w:r>
      <w:bookmarkEnd w:id="310"/>
      <w:bookmarkEnd w:id="311"/>
    </w:p>
    <w:p w14:paraId="16353629" w14:textId="77777777" w:rsidR="00CD7E40" w:rsidRDefault="00CD7E40" w:rsidP="00DD0F16">
      <w:pPr>
        <w:rPr>
          <w:lang w:eastAsia="en-US"/>
        </w:rPr>
      </w:pPr>
    </w:p>
    <w:p w14:paraId="126B7087" w14:textId="76D72B6D" w:rsidR="00DD0F16" w:rsidRDefault="00DD0F16" w:rsidP="00DD0F16">
      <w:pPr>
        <w:rPr>
          <w:lang w:eastAsia="en-US"/>
        </w:rPr>
      </w:pPr>
      <w:r>
        <w:rPr>
          <w:lang w:eastAsia="en-US"/>
        </w:rPr>
        <w:t xml:space="preserve">Hat ein Mitarbeiter bzw. Teilnehmer diese Bestätigung nicht mehr, so kann im View Mode über das Menü </w:t>
      </w:r>
      <w:r w:rsidR="00CC117D">
        <w:rPr>
          <w:lang w:eastAsia="en-US"/>
        </w:rPr>
        <w:t>„</w:t>
      </w:r>
      <w:r w:rsidRPr="00B219F1">
        <w:rPr>
          <w:i/>
          <w:lang w:eastAsia="en-US"/>
        </w:rPr>
        <w:t>Listen</w:t>
      </w:r>
      <w:r w:rsidR="00CC117D">
        <w:rPr>
          <w:i/>
          <w:lang w:eastAsia="en-US"/>
        </w:rPr>
        <w:t>“</w:t>
      </w:r>
      <w:r>
        <w:rPr>
          <w:i/>
          <w:lang w:eastAsia="en-US"/>
        </w:rPr>
        <w:t xml:space="preserve"> </w:t>
      </w:r>
      <w:r>
        <w:rPr>
          <w:lang w:eastAsia="en-US"/>
        </w:rPr>
        <w:t xml:space="preserve">die gewünschte Reservation gesucht und die Bestätigung an Ersteller und Organisator erneut gesendet werden (siehe </w:t>
      </w:r>
      <w:r w:rsidR="00B77286">
        <w:rPr>
          <w:lang w:eastAsia="en-US"/>
        </w:rPr>
        <w:fldChar w:fldCharType="begin"/>
      </w:r>
      <w:r w:rsidR="00B77286">
        <w:rPr>
          <w:lang w:eastAsia="en-US"/>
        </w:rPr>
        <w:instrText xml:space="preserve"> REF _Ref339538810 \h </w:instrText>
      </w:r>
      <w:r w:rsidR="00B77286">
        <w:rPr>
          <w:lang w:eastAsia="en-US"/>
        </w:rPr>
      </w:r>
      <w:r w:rsidR="00B77286">
        <w:rPr>
          <w:lang w:eastAsia="en-US"/>
        </w:rPr>
        <w:fldChar w:fldCharType="separate"/>
      </w:r>
      <w:r w:rsidR="00C36B10" w:rsidRPr="00D0637F">
        <w:t xml:space="preserve">Abbildung </w:t>
      </w:r>
      <w:r w:rsidR="00C36B10">
        <w:rPr>
          <w:noProof/>
        </w:rPr>
        <w:t>56</w:t>
      </w:r>
      <w:r w:rsidR="00B77286">
        <w:rPr>
          <w:lang w:eastAsia="en-US"/>
        </w:rPr>
        <w:fldChar w:fldCharType="end"/>
      </w:r>
      <w:r>
        <w:rPr>
          <w:lang w:eastAsia="en-US"/>
        </w:rPr>
        <w:t>).</w:t>
      </w:r>
    </w:p>
    <w:p w14:paraId="3EC8B645" w14:textId="77777777" w:rsidR="00DD0F16" w:rsidRDefault="00DD0F16" w:rsidP="00DD0F16">
      <w:pPr>
        <w:rPr>
          <w:lang w:eastAsia="en-US"/>
        </w:rPr>
      </w:pPr>
    </w:p>
    <w:p w14:paraId="35055CFE" w14:textId="1CAB9250" w:rsidR="00DD0F16" w:rsidRDefault="00B77286" w:rsidP="00DD0F16">
      <w:pPr>
        <w:rPr>
          <w:noProof/>
        </w:rPr>
      </w:pPr>
      <w:r>
        <w:rPr>
          <w:noProof/>
          <w:lang w:val="en-US" w:eastAsia="en-US"/>
        </w:rPr>
        <w:lastRenderedPageBreak/>
        <w:drawing>
          <wp:inline distT="0" distB="0" distL="0" distR="0" wp14:anchorId="1BA4C56D" wp14:editId="2E5153C4">
            <wp:extent cx="5150230" cy="2904135"/>
            <wp:effectExtent l="0" t="0" r="0" b="0"/>
            <wp:docPr id="292" name="Grafik 292" descr="C:\Users\ksc0267\Documents\Features 4.2\Print Screens\Deutsch\Abb wochentage gr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sc0267\Documents\Features 4.2\Print Screens\Deutsch\Abb wochentage gross.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57563" cy="2908270"/>
                    </a:xfrm>
                    <a:prstGeom prst="rect">
                      <a:avLst/>
                    </a:prstGeom>
                    <a:noFill/>
                    <a:ln>
                      <a:noFill/>
                    </a:ln>
                  </pic:spPr>
                </pic:pic>
              </a:graphicData>
            </a:graphic>
          </wp:inline>
        </w:drawing>
      </w:r>
    </w:p>
    <w:p w14:paraId="29CD53A4" w14:textId="77777777" w:rsidR="00DD0F16" w:rsidRPr="00D0637F" w:rsidRDefault="005D0881" w:rsidP="005525C3">
      <w:pPr>
        <w:pStyle w:val="Caption"/>
      </w:pPr>
      <w:bookmarkStart w:id="312" w:name="_Ref339538810"/>
      <w:bookmarkStart w:id="313" w:name="_Toc304552660"/>
      <w:bookmarkStart w:id="314" w:name="_Toc313360935"/>
      <w:bookmarkStart w:id="315" w:name="_Toc318295891"/>
      <w:bookmarkStart w:id="316" w:name="_Toc339545428"/>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56</w:t>
      </w:r>
      <w:r w:rsidR="00833167" w:rsidRPr="00CC2EFE">
        <w:fldChar w:fldCharType="end"/>
      </w:r>
      <w:bookmarkEnd w:id="312"/>
      <w:r w:rsidR="00DD0F16" w:rsidRPr="00D0637F">
        <w:t>: Kopieren der Detailreservation</w:t>
      </w:r>
      <w:bookmarkEnd w:id="313"/>
      <w:bookmarkEnd w:id="314"/>
      <w:bookmarkEnd w:id="315"/>
      <w:bookmarkEnd w:id="316"/>
    </w:p>
    <w:p w14:paraId="7B873B79" w14:textId="77777777" w:rsidR="00DD0F16" w:rsidRPr="00D0637F" w:rsidRDefault="00DD0F16" w:rsidP="00A503AB">
      <w:pPr>
        <w:pStyle w:val="Heading3"/>
      </w:pPr>
      <w:bookmarkStart w:id="317" w:name="_Toc304552762"/>
      <w:bookmarkStart w:id="318" w:name="_Toc503363420"/>
      <w:r w:rsidRPr="00D0637F">
        <w:t>Sidepanel</w:t>
      </w:r>
      <w:bookmarkEnd w:id="317"/>
      <w:bookmarkEnd w:id="318"/>
    </w:p>
    <w:p w14:paraId="0E018433" w14:textId="277C8E4F" w:rsidR="00DD0F16" w:rsidRPr="00CC117D" w:rsidRDefault="00DD0F16" w:rsidP="00DD0F16">
      <w:r>
        <w:rPr>
          <w:lang w:eastAsia="en-US"/>
        </w:rPr>
        <w:t xml:space="preserve">Im Detailbereich der Reservation unterscheidet sich das Sidepanel </w:t>
      </w:r>
      <w:r w:rsidR="00CC117D">
        <w:rPr>
          <w:lang w:eastAsia="en-US"/>
        </w:rPr>
        <w:t>vo</w:t>
      </w:r>
      <w:r>
        <w:rPr>
          <w:lang w:eastAsia="en-US"/>
        </w:rPr>
        <w:t>m Rest der Applikation. Es werden keine Suchkriterien, sondern Meta</w:t>
      </w:r>
      <w:r w:rsidR="00C479BF">
        <w:rPr>
          <w:lang w:eastAsia="en-US"/>
        </w:rPr>
        <w:t>-</w:t>
      </w:r>
      <w:r>
        <w:rPr>
          <w:lang w:eastAsia="en-US"/>
        </w:rPr>
        <w:t>Informationen zur gewählten Ressource angezeigt</w:t>
      </w:r>
      <w:r w:rsidRPr="00FB1B06">
        <w:rPr>
          <w:lang w:eastAsia="en-US"/>
        </w:rPr>
        <w:t xml:space="preserve"> (siehe </w:t>
      </w:r>
      <w:r w:rsidR="00325041">
        <w:rPr>
          <w:lang w:eastAsia="en-US"/>
        </w:rPr>
        <w:fldChar w:fldCharType="begin"/>
      </w:r>
      <w:r w:rsidR="00325041">
        <w:rPr>
          <w:lang w:eastAsia="en-US"/>
        </w:rPr>
        <w:instrText xml:space="preserve"> REF _Ref339538057 \h </w:instrText>
      </w:r>
      <w:r w:rsidR="00325041">
        <w:rPr>
          <w:lang w:eastAsia="en-US"/>
        </w:rPr>
      </w:r>
      <w:r w:rsidR="00325041">
        <w:rPr>
          <w:lang w:eastAsia="en-US"/>
        </w:rPr>
        <w:fldChar w:fldCharType="separate"/>
      </w:r>
      <w:r w:rsidR="00C36B10" w:rsidRPr="00D0637F">
        <w:t xml:space="preserve">Abbildung </w:t>
      </w:r>
      <w:r w:rsidR="00C36B10">
        <w:rPr>
          <w:noProof/>
        </w:rPr>
        <w:t>57</w:t>
      </w:r>
      <w:r w:rsidR="00325041">
        <w:rPr>
          <w:lang w:eastAsia="en-US"/>
        </w:rPr>
        <w:fldChar w:fldCharType="end"/>
      </w:r>
      <w:r w:rsidRPr="00FB1B06">
        <w:rPr>
          <w:lang w:eastAsia="en-US"/>
        </w:rPr>
        <w:t>)</w:t>
      </w:r>
      <w:r>
        <w:rPr>
          <w:lang w:eastAsia="en-US"/>
        </w:rPr>
        <w:t>.</w:t>
      </w:r>
      <w:r w:rsidRPr="00FB1B06">
        <w:rPr>
          <w:lang w:eastAsia="en-US"/>
        </w:rPr>
        <w:t xml:space="preserve"> Im oberen Bereich des Panels werden Informationen wie </w:t>
      </w:r>
      <w:r>
        <w:rPr>
          <w:i/>
          <w:lang w:eastAsia="en-US"/>
        </w:rPr>
        <w:t>Ressourcen</w:t>
      </w:r>
      <w:r w:rsidRPr="00FB1B06">
        <w:rPr>
          <w:i/>
          <w:lang w:eastAsia="en-US"/>
        </w:rPr>
        <w:t>-ID</w:t>
      </w:r>
      <w:r w:rsidRPr="00FB1B06">
        <w:rPr>
          <w:lang w:eastAsia="en-US"/>
        </w:rPr>
        <w:t xml:space="preserve">, </w:t>
      </w:r>
      <w:r w:rsidRPr="00FB1B06">
        <w:rPr>
          <w:i/>
          <w:lang w:eastAsia="en-US"/>
        </w:rPr>
        <w:t>Bezeichnung</w:t>
      </w:r>
      <w:r w:rsidRPr="00FB1B06">
        <w:rPr>
          <w:lang w:eastAsia="en-US"/>
        </w:rPr>
        <w:t xml:space="preserve">, </w:t>
      </w:r>
      <w:r w:rsidRPr="00FB1B06">
        <w:rPr>
          <w:i/>
          <w:lang w:eastAsia="en-US"/>
        </w:rPr>
        <w:t>Beschreibung</w:t>
      </w:r>
      <w:r w:rsidRPr="00FB1B06">
        <w:rPr>
          <w:lang w:eastAsia="en-US"/>
        </w:rPr>
        <w:t xml:space="preserve"> und deren </w:t>
      </w:r>
      <w:r w:rsidRPr="00FB1B06">
        <w:rPr>
          <w:i/>
          <w:lang w:eastAsia="en-US"/>
        </w:rPr>
        <w:t>Standort</w:t>
      </w:r>
      <w:r w:rsidRPr="00FB1B06">
        <w:rPr>
          <w:lang w:eastAsia="en-US"/>
        </w:rPr>
        <w:t xml:space="preserve"> angezeigt. Ebenfalls kann eine </w:t>
      </w:r>
      <w:r w:rsidRPr="00FB1B06">
        <w:rPr>
          <w:i/>
          <w:lang w:eastAsia="en-US"/>
        </w:rPr>
        <w:t>Info URL</w:t>
      </w:r>
      <w:r>
        <w:rPr>
          <w:lang w:eastAsia="en-US"/>
        </w:rPr>
        <w:t xml:space="preserve"> angegeben werden, unter welche</w:t>
      </w:r>
      <w:r w:rsidRPr="00FB1B06">
        <w:rPr>
          <w:lang w:eastAsia="en-US"/>
        </w:rPr>
        <w:t xml:space="preserve"> detailliertere Informationen zu dieser Ressource abgerufen werden können.</w:t>
      </w:r>
      <w:r>
        <w:rPr>
          <w:lang w:eastAsia="en-US"/>
        </w:rPr>
        <w:t xml:space="preserve"> Zusätzlich wird die Telefonnummer der Ressource, sofern eine solche hinterlegt wurde, angezeigt unter </w:t>
      </w:r>
      <w:r>
        <w:rPr>
          <w:i/>
          <w:lang w:eastAsia="en-US"/>
        </w:rPr>
        <w:t>Raumtelefon.</w:t>
      </w:r>
    </w:p>
    <w:p w14:paraId="6B395A16" w14:textId="77777777" w:rsidR="00DD0F16" w:rsidRPr="00FB1B06" w:rsidRDefault="00DD0F16" w:rsidP="00DD0F16">
      <w:pPr>
        <w:rPr>
          <w:lang w:eastAsia="en-US"/>
        </w:rPr>
      </w:pPr>
    </w:p>
    <w:p w14:paraId="1241FBBA" w14:textId="706C3FF1" w:rsidR="00DD0F16" w:rsidRDefault="00DD0F16" w:rsidP="00DD0F16">
      <w:pPr>
        <w:rPr>
          <w:lang w:eastAsia="en-US"/>
        </w:rPr>
      </w:pPr>
      <w:r w:rsidRPr="00FB1B06">
        <w:rPr>
          <w:lang w:eastAsia="en-US"/>
        </w:rPr>
        <w:t>Der untere Bereich dieses Sidepanels ist zur Visualisierung von Medien reserviert. Darin können Bilder oder andere Dateien</w:t>
      </w:r>
      <w:r w:rsidR="00C479BF">
        <w:rPr>
          <w:lang w:eastAsia="en-US"/>
        </w:rPr>
        <w:t>,</w:t>
      </w:r>
      <w:r w:rsidRPr="00FB1B06">
        <w:rPr>
          <w:lang w:eastAsia="en-US"/>
        </w:rPr>
        <w:t xml:space="preserve"> beispielsweise i</w:t>
      </w:r>
      <w:r w:rsidR="00C479BF">
        <w:rPr>
          <w:lang w:eastAsia="en-US"/>
        </w:rPr>
        <w:t>m</w:t>
      </w:r>
      <w:r w:rsidRPr="00FB1B06">
        <w:rPr>
          <w:lang w:eastAsia="en-US"/>
        </w:rPr>
        <w:t xml:space="preserve"> Word- oder Text-Format</w:t>
      </w:r>
      <w:r w:rsidR="00C479BF">
        <w:rPr>
          <w:lang w:eastAsia="en-US"/>
        </w:rPr>
        <w:t>,</w:t>
      </w:r>
      <w:r w:rsidRPr="00FB1B06">
        <w:rPr>
          <w:lang w:eastAsia="en-US"/>
        </w:rPr>
        <w:t xml:space="preserve"> angehängt und dem Benutzer zur Verfügung gestellt werden. Mit einem Klick auf das entsprechende Medium kann dieses zur Anschauung vergrössert oder in einer dafür geeigneten Applikation geöffnet werden.</w:t>
      </w:r>
    </w:p>
    <w:p w14:paraId="0862BA42" w14:textId="77777777" w:rsidR="00DD0F16" w:rsidRPr="00FB1B06" w:rsidRDefault="00DD0F16" w:rsidP="00DD0F16">
      <w:pPr>
        <w:rPr>
          <w:lang w:eastAsia="en-US"/>
        </w:rPr>
      </w:pPr>
    </w:p>
    <w:p w14:paraId="4E90257B" w14:textId="77777777" w:rsidR="00DD0F16" w:rsidRDefault="00B868FA" w:rsidP="00DD0F16">
      <w:pPr>
        <w:rPr>
          <w:lang w:eastAsia="en-US"/>
        </w:rPr>
      </w:pPr>
      <w:r>
        <w:rPr>
          <w:noProof/>
          <w:lang w:val="en-US" w:eastAsia="en-US"/>
        </w:rPr>
        <mc:AlternateContent>
          <mc:Choice Requires="wps">
            <w:drawing>
              <wp:anchor distT="0" distB="0" distL="114300" distR="114300" simplePos="0" relativeHeight="251656192" behindDoc="0" locked="0" layoutInCell="1" allowOverlap="1" wp14:anchorId="42F75028" wp14:editId="24CAF303">
                <wp:simplePos x="0" y="0"/>
                <wp:positionH relativeFrom="column">
                  <wp:posOffset>285750</wp:posOffset>
                </wp:positionH>
                <wp:positionV relativeFrom="paragraph">
                  <wp:posOffset>1809115</wp:posOffset>
                </wp:positionV>
                <wp:extent cx="2239010" cy="477520"/>
                <wp:effectExtent l="0" t="0" r="27940" b="36830"/>
                <wp:wrapNone/>
                <wp:docPr id="93"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39010" cy="47752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7E814C" id="AutoShape 11" o:spid="_x0000_s1026" type="#_x0000_t32" style="position:absolute;margin-left:22.5pt;margin-top:142.45pt;width:176.3pt;height:37.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" strokeweight="1.5pt"/>
            </w:pict>
          </mc:Fallback>
        </mc:AlternateContent>
      </w:r>
      <w:r>
        <w:rPr>
          <w:noProof/>
          <w:lang w:val="en-US" w:eastAsia="en-US"/>
        </w:rPr>
        <mc:AlternateContent>
          <mc:Choice Requires="wps">
            <w:drawing>
              <wp:anchor distT="0" distB="0" distL="114300" distR="114300" simplePos="0" relativeHeight="251648000" behindDoc="0" locked="0" layoutInCell="1" allowOverlap="1" wp14:anchorId="18D983D2" wp14:editId="6BA2DEEF">
                <wp:simplePos x="0" y="0"/>
                <wp:positionH relativeFrom="column">
                  <wp:posOffset>285750</wp:posOffset>
                </wp:positionH>
                <wp:positionV relativeFrom="paragraph">
                  <wp:posOffset>3810</wp:posOffset>
                </wp:positionV>
                <wp:extent cx="2239010" cy="1527175"/>
                <wp:effectExtent l="0" t="0" r="27940" b="34925"/>
                <wp:wrapNone/>
                <wp:docPr id="91"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39010" cy="152717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CE7312" id="AutoShape 10" o:spid="_x0000_s1026" type="#_x0000_t32" style="position:absolute;margin-left:22.5pt;margin-top:.3pt;width:176.3pt;height:120.25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" strokeweight="1.5pt"/>
            </w:pict>
          </mc:Fallback>
        </mc:AlternateContent>
      </w:r>
      <w:r w:rsidR="00DD0F16">
        <w:rPr>
          <w:noProof/>
          <w:lang w:val="en-US" w:eastAsia="en-US"/>
        </w:rPr>
        <w:drawing>
          <wp:anchor distT="0" distB="0" distL="114300" distR="114300" simplePos="0" relativeHeight="251663360" behindDoc="0" locked="0" layoutInCell="1" allowOverlap="1" wp14:anchorId="624F7A3F" wp14:editId="1E11B3CE">
            <wp:simplePos x="0" y="0"/>
            <wp:positionH relativeFrom="column">
              <wp:posOffset>2524760</wp:posOffset>
            </wp:positionH>
            <wp:positionV relativeFrom="paragraph">
              <wp:posOffset>3810</wp:posOffset>
            </wp:positionV>
            <wp:extent cx="1719580" cy="2282825"/>
            <wp:effectExtent l="19050" t="0" r="0" b="0"/>
            <wp:wrapNone/>
            <wp:docPr id="1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srcRect/>
                    <a:stretch>
                      <a:fillRect/>
                    </a:stretch>
                  </pic:blipFill>
                  <pic:spPr bwMode="auto">
                    <a:xfrm>
                      <a:off x="0" y="0"/>
                      <a:ext cx="1719580" cy="2282825"/>
                    </a:xfrm>
                    <a:prstGeom prst="rect">
                      <a:avLst/>
                    </a:prstGeom>
                    <a:noFill/>
                    <a:ln w="9525">
                      <a:noFill/>
                      <a:miter lim="800000"/>
                      <a:headEnd/>
                      <a:tailEnd/>
                    </a:ln>
                  </pic:spPr>
                </pic:pic>
              </a:graphicData>
            </a:graphic>
          </wp:anchor>
        </w:drawing>
      </w:r>
      <w:r w:rsidR="00DD0F16" w:rsidRPr="00B219F1">
        <w:rPr>
          <w:noProof/>
          <w:lang w:val="en-US" w:eastAsia="en-US"/>
        </w:rPr>
        <w:drawing>
          <wp:inline distT="0" distB="0" distL="0" distR="0" wp14:anchorId="282BB569" wp14:editId="2FDB533D">
            <wp:extent cx="2168792" cy="2274073"/>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umtelefon in Sidepanel sichtbar.PNG"/>
                    <pic:cNvPicPr/>
                  </pic:nvPicPr>
                  <pic:blipFill>
                    <a:blip r:embed="rId94">
                      <a:extLst>
                        <a:ext uri="{28A0092B-C50C-407E-A947-70E740481C1C}">
                          <a14:useLocalDpi xmlns:a14="http://schemas.microsoft.com/office/drawing/2010/main" val="0"/>
                        </a:ext>
                      </a:extLst>
                    </a:blip>
                    <a:stretch>
                      <a:fillRect/>
                    </a:stretch>
                  </pic:blipFill>
                  <pic:spPr>
                    <a:xfrm>
                      <a:off x="0" y="0"/>
                      <a:ext cx="2170011" cy="2275351"/>
                    </a:xfrm>
                    <a:prstGeom prst="rect">
                      <a:avLst/>
                    </a:prstGeom>
                  </pic:spPr>
                </pic:pic>
              </a:graphicData>
            </a:graphic>
          </wp:inline>
        </w:drawing>
      </w:r>
      <w:r w:rsidR="00DD0F16">
        <w:rPr>
          <w:lang w:eastAsia="en-US"/>
        </w:rPr>
        <w:t xml:space="preserve">  </w:t>
      </w:r>
    </w:p>
    <w:p w14:paraId="0AFABFAC" w14:textId="77777777" w:rsidR="00DD0F16" w:rsidRPr="00D0637F" w:rsidRDefault="005D0881" w:rsidP="005525C3">
      <w:pPr>
        <w:pStyle w:val="Caption"/>
      </w:pPr>
      <w:bookmarkStart w:id="319" w:name="_Ref339538057"/>
      <w:bookmarkStart w:id="320" w:name="_Toc304552661"/>
      <w:bookmarkStart w:id="321" w:name="_Toc313360936"/>
      <w:bookmarkStart w:id="322" w:name="_Toc318295892"/>
      <w:bookmarkStart w:id="323" w:name="_Toc339545429"/>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57</w:t>
      </w:r>
      <w:r w:rsidR="00833167" w:rsidRPr="00CC2EFE">
        <w:fldChar w:fldCharType="end"/>
      </w:r>
      <w:bookmarkEnd w:id="319"/>
      <w:r w:rsidR="00DD0F16" w:rsidRPr="00D0637F">
        <w:t>: Sidepanel Ressourcen Informationen</w:t>
      </w:r>
      <w:bookmarkEnd w:id="320"/>
      <w:bookmarkEnd w:id="321"/>
      <w:bookmarkEnd w:id="322"/>
      <w:bookmarkEnd w:id="323"/>
    </w:p>
    <w:p w14:paraId="5097D0BF" w14:textId="77777777" w:rsidR="00DD0F16" w:rsidRDefault="00DD0F16" w:rsidP="00DD0F16">
      <w:pPr>
        <w:rPr>
          <w:lang w:eastAsia="en-US"/>
        </w:rPr>
      </w:pPr>
    </w:p>
    <w:p w14:paraId="6B30101E" w14:textId="77777777" w:rsidR="00DD0F16" w:rsidRPr="00073D4A" w:rsidRDefault="00DD0F16" w:rsidP="00DD0F16">
      <w:pPr>
        <w:rPr>
          <w:lang w:eastAsia="en-US"/>
        </w:rPr>
      </w:pPr>
    </w:p>
    <w:p w14:paraId="2DE73BD8" w14:textId="77777777" w:rsidR="00DD0F16" w:rsidRPr="00D0637F" w:rsidRDefault="00DD0F16" w:rsidP="00A503AB">
      <w:pPr>
        <w:pStyle w:val="Heading3"/>
      </w:pPr>
      <w:bookmarkStart w:id="324" w:name="_Toc304552763"/>
      <w:bookmarkStart w:id="325" w:name="_Toc503363421"/>
      <w:r w:rsidRPr="00D0637F">
        <w:t>Allgemeine Reservationsdaten</w:t>
      </w:r>
      <w:bookmarkEnd w:id="324"/>
      <w:bookmarkEnd w:id="325"/>
    </w:p>
    <w:p w14:paraId="1AEFAB82" w14:textId="77777777" w:rsidR="00DD0F16" w:rsidRDefault="00DD0F16" w:rsidP="00DD0F16">
      <w:pPr>
        <w:rPr>
          <w:lang w:eastAsia="en-US"/>
        </w:rPr>
      </w:pPr>
      <w:r>
        <w:rPr>
          <w:lang w:eastAsia="en-US"/>
        </w:rPr>
        <w:t xml:space="preserve">In der Reservationsmaske für die Ressourcentypen </w:t>
      </w:r>
      <w:r w:rsidRPr="00554906">
        <w:rPr>
          <w:i/>
          <w:lang w:eastAsia="en-US"/>
        </w:rPr>
        <w:t>Equipment</w:t>
      </w:r>
      <w:r>
        <w:rPr>
          <w:lang w:eastAsia="en-US"/>
        </w:rPr>
        <w:t xml:space="preserve"> und </w:t>
      </w:r>
      <w:r w:rsidRPr="00554906">
        <w:rPr>
          <w:i/>
          <w:lang w:eastAsia="en-US"/>
        </w:rPr>
        <w:t>Parkplatz</w:t>
      </w:r>
      <w:r>
        <w:rPr>
          <w:lang w:eastAsia="en-US"/>
        </w:rPr>
        <w:t xml:space="preserve"> ist es lediglich notwendig, einen Reservationstitel einzugeben. Zusätzlich können weitere Informationen eingegeben werden, welche nachfolgend erläutert werden.</w:t>
      </w:r>
    </w:p>
    <w:p w14:paraId="2DDA88C6" w14:textId="77777777" w:rsidR="00591433" w:rsidRDefault="00591433" w:rsidP="00DD0F16">
      <w:pPr>
        <w:rPr>
          <w:lang w:eastAsia="en-US"/>
        </w:rPr>
      </w:pPr>
    </w:p>
    <w:p w14:paraId="68DC66C7" w14:textId="58DC2A45" w:rsidR="00DD0F16" w:rsidRDefault="00591433" w:rsidP="00DD0F16">
      <w:pPr>
        <w:rPr>
          <w:lang w:eastAsia="en-US"/>
        </w:rPr>
      </w:pPr>
      <w:r>
        <w:rPr>
          <w:noProof/>
          <w:lang w:val="en-US" w:eastAsia="en-US"/>
        </w:rPr>
        <w:lastRenderedPageBreak/>
        <w:drawing>
          <wp:inline distT="0" distB="0" distL="0" distR="0" wp14:anchorId="74EDDF65" wp14:editId="17F6B48B">
            <wp:extent cx="5157216" cy="4170145"/>
            <wp:effectExtent l="0" t="0" r="5715" b="1905"/>
            <wp:docPr id="293" name="Grafik 293" descr="C:\Users\ksc0267\Documents\Features 4.2\Print Screens\Deutsch\Abb 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sc0267\Documents\Features 4.2\Print Screens\Deutsch\Abb reservation.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64559" cy="4176083"/>
                    </a:xfrm>
                    <a:prstGeom prst="rect">
                      <a:avLst/>
                    </a:prstGeom>
                    <a:noFill/>
                    <a:ln>
                      <a:noFill/>
                    </a:ln>
                  </pic:spPr>
                </pic:pic>
              </a:graphicData>
            </a:graphic>
          </wp:inline>
        </w:drawing>
      </w:r>
    </w:p>
    <w:p w14:paraId="6A5FC392" w14:textId="77777777" w:rsidR="00DD6072" w:rsidRPr="00D0637F" w:rsidRDefault="005D0881" w:rsidP="005525C3">
      <w:pPr>
        <w:pStyle w:val="Caption"/>
      </w:pPr>
      <w:bookmarkStart w:id="326" w:name="_Toc318295893"/>
      <w:bookmarkStart w:id="327" w:name="_Toc339545430"/>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58</w:t>
      </w:r>
      <w:r w:rsidR="00833167" w:rsidRPr="00CC2EFE">
        <w:fldChar w:fldCharType="end"/>
      </w:r>
      <w:r w:rsidR="00DD6072" w:rsidRPr="00D0637F">
        <w:t>: Detailreservation - Allgemeine Reservationsdaten</w:t>
      </w:r>
      <w:bookmarkEnd w:id="326"/>
      <w:bookmarkEnd w:id="327"/>
    </w:p>
    <w:p w14:paraId="76DEABBA" w14:textId="77777777" w:rsidR="00DD0F16" w:rsidRDefault="00DD0F16" w:rsidP="00DD0F16">
      <w:pPr>
        <w:rPr>
          <w:lang w:eastAsia="en-US"/>
        </w:rPr>
      </w:pPr>
    </w:p>
    <w:p w14:paraId="550BE7E3" w14:textId="77777777" w:rsidR="00DD0F16" w:rsidRDefault="00DD0F16" w:rsidP="00DD0F16">
      <w:pPr>
        <w:rPr>
          <w:lang w:eastAsia="en-US"/>
        </w:rPr>
      </w:pPr>
      <w:r w:rsidRPr="000826DF">
        <w:rPr>
          <w:lang w:eastAsia="en-US"/>
        </w:rPr>
        <w:t>Die folgenden Felder können auf dieser Reservationsmaske ausgefüllt werden</w:t>
      </w:r>
      <w:r>
        <w:rPr>
          <w:lang w:eastAsia="en-US"/>
        </w:rPr>
        <w:t xml:space="preserve"> oder werden vom System zu Informationszwecken angezeigt</w:t>
      </w:r>
      <w:r w:rsidRPr="000826DF">
        <w:rPr>
          <w:lang w:eastAsia="en-US"/>
        </w:rPr>
        <w:t>:</w:t>
      </w:r>
    </w:p>
    <w:p w14:paraId="44CBD2D2" w14:textId="77777777" w:rsidR="00DD0F16" w:rsidRDefault="00DD0F16" w:rsidP="00DD0F16">
      <w:pPr>
        <w:rPr>
          <w:lang w:eastAsia="en-US"/>
        </w:rPr>
      </w:pPr>
    </w:p>
    <w:p w14:paraId="5A639695" w14:textId="77777777" w:rsidR="00DD0F16" w:rsidRPr="00D71036" w:rsidRDefault="009F2052" w:rsidP="005525C3">
      <w:pPr>
        <w:pStyle w:val="Caption"/>
        <w:rPr>
          <w:szCs w:val="16"/>
        </w:rPr>
      </w:pPr>
      <w:bookmarkStart w:id="328" w:name="_Toc304552712"/>
      <w:bookmarkStart w:id="329" w:name="_Toc313360987"/>
      <w:bookmarkStart w:id="330" w:name="_Toc339311219"/>
      <w:bookmarkStart w:id="331" w:name="_Toc339545505"/>
      <w:r w:rsidRPr="00D71036">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11</w:t>
      </w:r>
      <w:r w:rsidR="00833167" w:rsidRPr="00D71036">
        <w:fldChar w:fldCharType="end"/>
      </w:r>
      <w:r w:rsidR="00DD0F16" w:rsidRPr="00D71036">
        <w:rPr>
          <w:szCs w:val="16"/>
        </w:rPr>
        <w:t>: Felder in der Detailreservation</w:t>
      </w:r>
      <w:bookmarkEnd w:id="328"/>
      <w:bookmarkEnd w:id="329"/>
      <w:bookmarkEnd w:id="330"/>
      <w:bookmarkEnd w:id="331"/>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CellMar>
          <w:top w:w="57" w:type="dxa"/>
          <w:bottom w:w="57" w:type="dxa"/>
        </w:tblCellMar>
        <w:tblLook w:val="04A0" w:firstRow="1" w:lastRow="0" w:firstColumn="1" w:lastColumn="0" w:noHBand="0" w:noVBand="1"/>
      </w:tblPr>
      <w:tblGrid>
        <w:gridCol w:w="2284"/>
        <w:gridCol w:w="5704"/>
      </w:tblGrid>
      <w:tr w:rsidR="00DD0F16" w:rsidRPr="00590C1E" w14:paraId="333CE13E" w14:textId="77777777" w:rsidTr="00600356">
        <w:tc>
          <w:tcPr>
            <w:tcW w:w="2284" w:type="dxa"/>
            <w:shd w:val="clear" w:color="auto" w:fill="004985"/>
          </w:tcPr>
          <w:p w14:paraId="3994B93B" w14:textId="77777777" w:rsidR="00DD0F16" w:rsidRPr="00590C1E" w:rsidRDefault="00DD0F16" w:rsidP="00F64C73">
            <w:pPr>
              <w:rPr>
                <w:b/>
                <w:lang w:eastAsia="en-US"/>
              </w:rPr>
            </w:pPr>
            <w:r>
              <w:rPr>
                <w:b/>
                <w:lang w:eastAsia="en-US"/>
              </w:rPr>
              <w:t>Feld</w:t>
            </w:r>
          </w:p>
        </w:tc>
        <w:tc>
          <w:tcPr>
            <w:tcW w:w="5704" w:type="dxa"/>
            <w:shd w:val="clear" w:color="auto" w:fill="004985"/>
          </w:tcPr>
          <w:p w14:paraId="1992E3E1" w14:textId="77777777" w:rsidR="00DD0F16" w:rsidRPr="00590C1E" w:rsidRDefault="00DD0F16" w:rsidP="00F64C73">
            <w:pPr>
              <w:rPr>
                <w:b/>
                <w:lang w:eastAsia="en-US"/>
              </w:rPr>
            </w:pPr>
            <w:r w:rsidRPr="00590C1E">
              <w:rPr>
                <w:b/>
                <w:lang w:eastAsia="en-US"/>
              </w:rPr>
              <w:t>Funktion</w:t>
            </w:r>
          </w:p>
        </w:tc>
      </w:tr>
      <w:tr w:rsidR="00DD0F16" w14:paraId="438D8C0A" w14:textId="77777777" w:rsidTr="00600356">
        <w:tc>
          <w:tcPr>
            <w:tcW w:w="2284" w:type="dxa"/>
            <w:shd w:val="clear" w:color="auto" w:fill="D9D9D9"/>
          </w:tcPr>
          <w:p w14:paraId="4199CB55" w14:textId="77777777" w:rsidR="00DD0F16" w:rsidRPr="000D4A31" w:rsidRDefault="00DD0F16" w:rsidP="00F64C73">
            <w:pPr>
              <w:rPr>
                <w:lang w:eastAsia="en-US"/>
              </w:rPr>
            </w:pPr>
            <w:r w:rsidRPr="000D4A31">
              <w:rPr>
                <w:lang w:eastAsia="en-US"/>
              </w:rPr>
              <w:t>Ressource</w:t>
            </w:r>
          </w:p>
        </w:tc>
        <w:tc>
          <w:tcPr>
            <w:tcW w:w="5704" w:type="dxa"/>
            <w:shd w:val="clear" w:color="auto" w:fill="D9D9D9"/>
          </w:tcPr>
          <w:p w14:paraId="441A647B" w14:textId="77777777" w:rsidR="00DD0F16" w:rsidRPr="000D4A31" w:rsidRDefault="00DD0F16" w:rsidP="00C87BAB">
            <w:pPr>
              <w:rPr>
                <w:lang w:eastAsia="en-US"/>
              </w:rPr>
            </w:pPr>
            <w:r w:rsidRPr="000D4A31">
              <w:rPr>
                <w:lang w:eastAsia="en-US"/>
              </w:rPr>
              <w:t>Zeigt die ausgewählte Ressource an, auf welcher die Buchung vorgenommen wird. Diese Ressource kann bei Bedarf via Ressourcen-Picker direkt auf der Reservation neu gewählt werden. So kann auf einfache Art und Weise eine Reservation verschoben werden.</w:t>
            </w:r>
          </w:p>
        </w:tc>
      </w:tr>
      <w:tr w:rsidR="00DD0F16" w14:paraId="3F170D9C" w14:textId="77777777" w:rsidTr="00600356">
        <w:tc>
          <w:tcPr>
            <w:tcW w:w="2284" w:type="dxa"/>
            <w:shd w:val="clear" w:color="auto" w:fill="D9D9D9"/>
          </w:tcPr>
          <w:p w14:paraId="28422ECE" w14:textId="77777777" w:rsidR="00DD0F16" w:rsidRDefault="00DD0F16" w:rsidP="00F64C73">
            <w:pPr>
              <w:rPr>
                <w:lang w:eastAsia="en-US"/>
              </w:rPr>
            </w:pPr>
            <w:r>
              <w:rPr>
                <w:lang w:eastAsia="en-US"/>
              </w:rPr>
              <w:t>Datum</w:t>
            </w:r>
          </w:p>
        </w:tc>
        <w:tc>
          <w:tcPr>
            <w:tcW w:w="5704" w:type="dxa"/>
            <w:shd w:val="clear" w:color="auto" w:fill="D9D9D9"/>
          </w:tcPr>
          <w:p w14:paraId="0E0A6024" w14:textId="5F8058B0" w:rsidR="007C1155" w:rsidRDefault="00DD0F16" w:rsidP="0009653C">
            <w:pPr>
              <w:rPr>
                <w:lang w:eastAsia="en-US"/>
              </w:rPr>
            </w:pPr>
            <w:r>
              <w:rPr>
                <w:lang w:eastAsia="en-US"/>
              </w:rPr>
              <w:t xml:space="preserve">Hier kann der Zeitraum der Reservation verändert werden. Der Datumpicker ist in Kapitel </w:t>
            </w:r>
            <w:r w:rsidR="0009653C">
              <w:rPr>
                <w:lang w:eastAsia="en-US"/>
              </w:rPr>
              <w:fldChar w:fldCharType="begin"/>
            </w:r>
            <w:r w:rsidR="0009653C">
              <w:rPr>
                <w:lang w:eastAsia="en-US"/>
              </w:rPr>
              <w:instrText xml:space="preserve"> REF _Ref339539142 \r \h </w:instrText>
            </w:r>
            <w:r w:rsidR="0009653C">
              <w:rPr>
                <w:lang w:eastAsia="en-US"/>
              </w:rPr>
            </w:r>
            <w:r w:rsidR="0009653C">
              <w:rPr>
                <w:lang w:eastAsia="en-US"/>
              </w:rPr>
              <w:fldChar w:fldCharType="separate"/>
            </w:r>
            <w:r w:rsidR="00C36B10">
              <w:rPr>
                <w:lang w:eastAsia="en-US"/>
              </w:rPr>
              <w:t>4.4</w:t>
            </w:r>
            <w:r w:rsidR="0009653C">
              <w:rPr>
                <w:lang w:eastAsia="en-US"/>
              </w:rPr>
              <w:fldChar w:fldCharType="end"/>
            </w:r>
            <w:r>
              <w:rPr>
                <w:lang w:eastAsia="en-US"/>
              </w:rPr>
              <w:t xml:space="preserve"> genauer erläutert. </w:t>
            </w:r>
          </w:p>
        </w:tc>
      </w:tr>
      <w:tr w:rsidR="00DD0F16" w14:paraId="4F68830E" w14:textId="77777777" w:rsidTr="00600356">
        <w:tc>
          <w:tcPr>
            <w:tcW w:w="2284" w:type="dxa"/>
            <w:shd w:val="clear" w:color="auto" w:fill="D9D9D9"/>
          </w:tcPr>
          <w:p w14:paraId="7271ECEA" w14:textId="77777777" w:rsidR="00DD0F16" w:rsidRDefault="00DD0F16" w:rsidP="00F64C73">
            <w:pPr>
              <w:rPr>
                <w:lang w:eastAsia="en-US"/>
              </w:rPr>
            </w:pPr>
            <w:r>
              <w:rPr>
                <w:lang w:eastAsia="en-US"/>
              </w:rPr>
              <w:t xml:space="preserve">Vorlaufzeit in </w:t>
            </w:r>
          </w:p>
          <w:p w14:paraId="179AC5A5" w14:textId="77777777" w:rsidR="00DD0F16" w:rsidRDefault="00DD0F16" w:rsidP="00F64C73">
            <w:pPr>
              <w:rPr>
                <w:lang w:eastAsia="en-US"/>
              </w:rPr>
            </w:pPr>
            <w:r>
              <w:rPr>
                <w:lang w:eastAsia="en-US"/>
              </w:rPr>
              <w:t>Minuten</w:t>
            </w:r>
          </w:p>
        </w:tc>
        <w:tc>
          <w:tcPr>
            <w:tcW w:w="5704" w:type="dxa"/>
            <w:shd w:val="clear" w:color="auto" w:fill="D9D9D9"/>
          </w:tcPr>
          <w:p w14:paraId="279D0F81" w14:textId="77777777" w:rsidR="00DD0F16" w:rsidRDefault="00DD0F16" w:rsidP="00C87BAB">
            <w:pPr>
              <w:rPr>
                <w:lang w:eastAsia="en-US"/>
              </w:rPr>
            </w:pPr>
            <w:r>
              <w:rPr>
                <w:lang w:eastAsia="en-US"/>
              </w:rPr>
              <w:t>Hier kann eingestellt werden, wie viele Minuten vor der Reservation die Ressource für Vorbereitungsarbeiten belegt sein soll. Diese Funktion ist nur bei ausreichenden Benutzerrechten eingeschaltet.</w:t>
            </w:r>
          </w:p>
        </w:tc>
      </w:tr>
      <w:tr w:rsidR="00DD0F16" w14:paraId="6757A8BB" w14:textId="77777777" w:rsidTr="00600356">
        <w:tc>
          <w:tcPr>
            <w:tcW w:w="2284" w:type="dxa"/>
            <w:shd w:val="clear" w:color="auto" w:fill="D9D9D9"/>
          </w:tcPr>
          <w:p w14:paraId="77789CF4" w14:textId="77777777" w:rsidR="00DD0F16" w:rsidRDefault="00DD0F16" w:rsidP="00F64C73">
            <w:pPr>
              <w:rPr>
                <w:lang w:eastAsia="en-US"/>
              </w:rPr>
            </w:pPr>
            <w:r>
              <w:rPr>
                <w:lang w:eastAsia="en-US"/>
              </w:rPr>
              <w:t xml:space="preserve">Nachlaufzeit in </w:t>
            </w:r>
          </w:p>
          <w:p w14:paraId="692A39EB" w14:textId="77777777" w:rsidR="00DD0F16" w:rsidRDefault="00DD0F16" w:rsidP="00F64C73">
            <w:pPr>
              <w:rPr>
                <w:lang w:eastAsia="en-US"/>
              </w:rPr>
            </w:pPr>
            <w:r>
              <w:rPr>
                <w:lang w:eastAsia="en-US"/>
              </w:rPr>
              <w:t>Minuten</w:t>
            </w:r>
          </w:p>
        </w:tc>
        <w:tc>
          <w:tcPr>
            <w:tcW w:w="5704" w:type="dxa"/>
            <w:shd w:val="clear" w:color="auto" w:fill="D9D9D9"/>
          </w:tcPr>
          <w:p w14:paraId="13FCE130" w14:textId="77777777" w:rsidR="00DD0F16" w:rsidRDefault="00DD0F16" w:rsidP="00C87BAB">
            <w:pPr>
              <w:rPr>
                <w:lang w:eastAsia="en-US"/>
              </w:rPr>
            </w:pPr>
            <w:r>
              <w:rPr>
                <w:lang w:eastAsia="en-US"/>
              </w:rPr>
              <w:t>Hier kann eingestellt werden, wie viele Minuten nach der Reservation die Ressource für Nachbereitungsarbeiten belegt sein soll. Diese Funktion ist nur bei ausreichenden Benutzerrechten eingeschalten.</w:t>
            </w:r>
          </w:p>
        </w:tc>
      </w:tr>
      <w:tr w:rsidR="00DD0F16" w14:paraId="6960B79F" w14:textId="77777777" w:rsidTr="00600356">
        <w:tc>
          <w:tcPr>
            <w:tcW w:w="2284" w:type="dxa"/>
            <w:shd w:val="clear" w:color="auto" w:fill="D9D9D9"/>
          </w:tcPr>
          <w:p w14:paraId="28F0F3EA" w14:textId="77777777" w:rsidR="00DD0F16" w:rsidRDefault="00DD0F16" w:rsidP="00F64C73">
            <w:pPr>
              <w:rPr>
                <w:lang w:eastAsia="en-US"/>
              </w:rPr>
            </w:pPr>
            <w:r>
              <w:rPr>
                <w:lang w:eastAsia="en-US"/>
              </w:rPr>
              <w:t>Titel</w:t>
            </w:r>
          </w:p>
        </w:tc>
        <w:tc>
          <w:tcPr>
            <w:tcW w:w="5704" w:type="dxa"/>
            <w:shd w:val="clear" w:color="auto" w:fill="D9D9D9"/>
          </w:tcPr>
          <w:p w14:paraId="3ECA13A7" w14:textId="77777777" w:rsidR="00DD0F16" w:rsidRDefault="00DD0F16" w:rsidP="00C87BAB">
            <w:pPr>
              <w:rPr>
                <w:lang w:eastAsia="en-US"/>
              </w:rPr>
            </w:pPr>
            <w:r>
              <w:rPr>
                <w:lang w:eastAsia="en-US"/>
              </w:rPr>
              <w:t>Hier kann der Titel der Reservation eingegeben werden.</w:t>
            </w:r>
          </w:p>
        </w:tc>
      </w:tr>
      <w:tr w:rsidR="00F60322" w14:paraId="7CAA239A" w14:textId="77777777" w:rsidTr="001E31E4">
        <w:tc>
          <w:tcPr>
            <w:tcW w:w="2284" w:type="dxa"/>
            <w:shd w:val="clear" w:color="auto" w:fill="D9D9D9"/>
          </w:tcPr>
          <w:p w14:paraId="3E713351" w14:textId="77777777" w:rsidR="00F60322" w:rsidRDefault="00D33D9D" w:rsidP="00F64C73">
            <w:pPr>
              <w:rPr>
                <w:lang w:eastAsia="en-US"/>
              </w:rPr>
            </w:pPr>
            <w:r>
              <w:rPr>
                <w:lang w:eastAsia="en-US"/>
              </w:rPr>
              <w:t>Klassifikationen (Verwendung ist nur ein Beispiel)</w:t>
            </w:r>
          </w:p>
        </w:tc>
        <w:tc>
          <w:tcPr>
            <w:tcW w:w="5704" w:type="dxa"/>
            <w:shd w:val="clear" w:color="auto" w:fill="D9D9D9"/>
          </w:tcPr>
          <w:p w14:paraId="17CA7B20" w14:textId="03DDF930" w:rsidR="00F60322" w:rsidRDefault="00F60322" w:rsidP="00F60322">
            <w:pPr>
              <w:rPr>
                <w:szCs w:val="20"/>
                <w:lang w:eastAsia="en-US"/>
              </w:rPr>
            </w:pPr>
            <w:r w:rsidRPr="00F60322">
              <w:rPr>
                <w:szCs w:val="20"/>
                <w:lang w:eastAsia="en-US"/>
              </w:rPr>
              <w:t xml:space="preserve">Durch Auswahl einer </w:t>
            </w:r>
            <w:r w:rsidR="00D33D9D">
              <w:rPr>
                <w:szCs w:val="20"/>
                <w:lang w:eastAsia="en-US"/>
              </w:rPr>
              <w:t>Klassifikation (</w:t>
            </w:r>
            <w:r w:rsidR="007C1155">
              <w:rPr>
                <w:lang w:eastAsia="en-US"/>
              </w:rPr>
              <w:t>u</w:t>
            </w:r>
            <w:r w:rsidR="00D33D9D">
              <w:rPr>
                <w:lang w:eastAsia="en-US"/>
              </w:rPr>
              <w:t>nter Klassifikationen werden Attribute zur spezifischen Kennzeichnung von Reservationen wie z.B. internes Meeting, Beratungsgespräch etc. verstanden)</w:t>
            </w:r>
            <w:r w:rsidRPr="00F60322">
              <w:rPr>
                <w:szCs w:val="20"/>
                <w:lang w:eastAsia="en-US"/>
              </w:rPr>
              <w:t xml:space="preserve"> kann die Reservation klassifiziert werden</w:t>
            </w:r>
            <w:r>
              <w:rPr>
                <w:szCs w:val="20"/>
                <w:lang w:eastAsia="en-US"/>
              </w:rPr>
              <w:t xml:space="preserve"> (z.B. interne Workshops etc.)</w:t>
            </w:r>
            <w:r w:rsidRPr="00F60322">
              <w:rPr>
                <w:szCs w:val="20"/>
                <w:lang w:eastAsia="en-US"/>
              </w:rPr>
              <w:t xml:space="preserve">. </w:t>
            </w:r>
          </w:p>
          <w:p w14:paraId="4DE24627" w14:textId="18EE9A32" w:rsidR="007C1155" w:rsidRDefault="00F60322" w:rsidP="00C87BAB">
            <w:pPr>
              <w:rPr>
                <w:lang w:eastAsia="en-US"/>
              </w:rPr>
            </w:pPr>
            <w:r w:rsidRPr="00F60322">
              <w:rPr>
                <w:szCs w:val="20"/>
                <w:lang w:eastAsia="en-US"/>
              </w:rPr>
              <w:lastRenderedPageBreak/>
              <w:t>Das Feld erscheint</w:t>
            </w:r>
            <w:r>
              <w:rPr>
                <w:szCs w:val="20"/>
                <w:lang w:eastAsia="en-US"/>
              </w:rPr>
              <w:t>,</w:t>
            </w:r>
            <w:r w:rsidRPr="00F60322">
              <w:rPr>
                <w:szCs w:val="20"/>
                <w:lang w:eastAsia="en-US"/>
              </w:rPr>
              <w:t xml:space="preserve"> wenn der angemeldete Benutzer sich in einer de</w:t>
            </w:r>
            <w:r w:rsidR="007C1155">
              <w:rPr>
                <w:szCs w:val="20"/>
                <w:lang w:eastAsia="en-US"/>
              </w:rPr>
              <w:t>n</w:t>
            </w:r>
            <w:r w:rsidRPr="00F60322">
              <w:rPr>
                <w:szCs w:val="20"/>
                <w:lang w:eastAsia="en-US"/>
              </w:rPr>
              <w:t xml:space="preserve"> Buchungsklassifikationstypen zugewiesenen Benutzergruppe befindet und der Buchungsklassifikationstyp</w:t>
            </w:r>
            <w:r w:rsidR="00D33D9D">
              <w:rPr>
                <w:szCs w:val="20"/>
                <w:lang w:eastAsia="en-US"/>
              </w:rPr>
              <w:t xml:space="preserve"> (z.B. Verwendung)</w:t>
            </w:r>
            <w:r w:rsidRPr="00F60322">
              <w:rPr>
                <w:szCs w:val="20"/>
                <w:lang w:eastAsia="en-US"/>
              </w:rPr>
              <w:t xml:space="preserve"> der gewählten Ressourcenart zugewiesen worden ist</w:t>
            </w:r>
            <w:r>
              <w:rPr>
                <w:szCs w:val="20"/>
                <w:lang w:eastAsia="en-US"/>
              </w:rPr>
              <w:t xml:space="preserve"> (</w:t>
            </w:r>
            <w:r w:rsidR="007C1155">
              <w:rPr>
                <w:szCs w:val="20"/>
                <w:lang w:eastAsia="en-US"/>
              </w:rPr>
              <w:t>d</w:t>
            </w:r>
            <w:r>
              <w:rPr>
                <w:szCs w:val="20"/>
                <w:lang w:eastAsia="en-US"/>
              </w:rPr>
              <w:t>iese Einstellungen sind dem Handbuch Stammdaten &amp; Administration zu entnehmen)</w:t>
            </w:r>
            <w:r>
              <w:rPr>
                <w:lang w:eastAsia="en-US"/>
              </w:rPr>
              <w:t xml:space="preserve"> </w:t>
            </w:r>
          </w:p>
        </w:tc>
      </w:tr>
      <w:tr w:rsidR="00DD0F16" w14:paraId="467C351D" w14:textId="77777777" w:rsidTr="00835BAE">
        <w:tc>
          <w:tcPr>
            <w:tcW w:w="2284" w:type="dxa"/>
            <w:shd w:val="clear" w:color="auto" w:fill="D9D9D9"/>
          </w:tcPr>
          <w:p w14:paraId="2624B831" w14:textId="77777777" w:rsidR="00DD0F16" w:rsidRDefault="00DD0F16" w:rsidP="00F64C73">
            <w:pPr>
              <w:rPr>
                <w:lang w:eastAsia="en-US"/>
              </w:rPr>
            </w:pPr>
            <w:r>
              <w:rPr>
                <w:lang w:eastAsia="en-US"/>
              </w:rPr>
              <w:lastRenderedPageBreak/>
              <w:t>Bemerkungen</w:t>
            </w:r>
          </w:p>
        </w:tc>
        <w:tc>
          <w:tcPr>
            <w:tcW w:w="5704" w:type="dxa"/>
            <w:shd w:val="clear" w:color="auto" w:fill="D9D9D9"/>
          </w:tcPr>
          <w:p w14:paraId="69BB0358" w14:textId="149E36D3" w:rsidR="007C1155" w:rsidRDefault="00DD0F16" w:rsidP="00C87BAB">
            <w:pPr>
              <w:rPr>
                <w:lang w:eastAsia="en-US"/>
              </w:rPr>
            </w:pPr>
            <w:r>
              <w:rPr>
                <w:lang w:eastAsia="en-US"/>
              </w:rPr>
              <w:t xml:space="preserve">In diesem Feld können zusätzliche Bemerkungen zur Reservation hinterlegt werden. Damit Informationen, die mehr Platz brauchen übersichtlicher gelesen und erfasst werden können, kann mit Klick auf das Zoom Icon ein editierbares Popup geöffnet werden. </w:t>
            </w:r>
          </w:p>
        </w:tc>
      </w:tr>
      <w:tr w:rsidR="00DD0F16" w14:paraId="6CA17E97" w14:textId="77777777" w:rsidTr="00835BAE">
        <w:tc>
          <w:tcPr>
            <w:tcW w:w="2284" w:type="dxa"/>
            <w:shd w:val="clear" w:color="auto" w:fill="D9D9D9"/>
          </w:tcPr>
          <w:p w14:paraId="260E73D3" w14:textId="77777777" w:rsidR="00DD0F16" w:rsidRDefault="00DD0F16" w:rsidP="00F64C73">
            <w:pPr>
              <w:rPr>
                <w:lang w:eastAsia="en-US"/>
              </w:rPr>
            </w:pPr>
            <w:r>
              <w:rPr>
                <w:lang w:eastAsia="en-US"/>
              </w:rPr>
              <w:t>Bemerkungen intern</w:t>
            </w:r>
          </w:p>
        </w:tc>
        <w:tc>
          <w:tcPr>
            <w:tcW w:w="5704" w:type="dxa"/>
            <w:shd w:val="clear" w:color="auto" w:fill="D9D9D9"/>
          </w:tcPr>
          <w:p w14:paraId="137E3AC6" w14:textId="77777777" w:rsidR="007C1155" w:rsidRDefault="00DD0F16" w:rsidP="00C87BAB">
            <w:pPr>
              <w:rPr>
                <w:lang w:eastAsia="en-US"/>
              </w:rPr>
            </w:pPr>
            <w:r>
              <w:rPr>
                <w:lang w:eastAsia="en-US"/>
              </w:rPr>
              <w:t>In diesem Feld können ebenfalls zusätzliche Reservationsinformationen hinterlegt werden. Im Gegensatz zu den anderen Bemerkungen, sind die internen Bemerkungen nur mit Spezialrechten les- und editierbar.</w:t>
            </w:r>
          </w:p>
        </w:tc>
      </w:tr>
      <w:tr w:rsidR="00DD0F16" w14:paraId="33229610" w14:textId="77777777" w:rsidTr="00835BAE">
        <w:tc>
          <w:tcPr>
            <w:tcW w:w="2284" w:type="dxa"/>
            <w:shd w:val="clear" w:color="auto" w:fill="D9D9D9"/>
          </w:tcPr>
          <w:p w14:paraId="0A825DB2" w14:textId="77777777" w:rsidR="00DD0F16" w:rsidRDefault="00DD0F16" w:rsidP="00F64C73">
            <w:pPr>
              <w:rPr>
                <w:lang w:eastAsia="en-US"/>
              </w:rPr>
            </w:pPr>
            <w:r>
              <w:rPr>
                <w:lang w:eastAsia="en-US"/>
              </w:rPr>
              <w:t>Status</w:t>
            </w:r>
          </w:p>
        </w:tc>
        <w:tc>
          <w:tcPr>
            <w:tcW w:w="5704" w:type="dxa"/>
            <w:shd w:val="clear" w:color="auto" w:fill="D9D9D9"/>
          </w:tcPr>
          <w:p w14:paraId="46512C70" w14:textId="77777777" w:rsidR="00DD0F16" w:rsidRPr="00FD0160" w:rsidRDefault="00DD0F16" w:rsidP="00C87BAB">
            <w:pPr>
              <w:rPr>
                <w:color w:val="FF0000"/>
                <w:lang w:eastAsia="en-US"/>
              </w:rPr>
            </w:pPr>
            <w:r w:rsidRPr="00CE3C0E">
              <w:rPr>
                <w:lang w:eastAsia="en-US"/>
              </w:rPr>
              <w:t>Durch die Definition</w:t>
            </w:r>
            <w:r>
              <w:rPr>
                <w:lang w:eastAsia="en-US"/>
              </w:rPr>
              <w:t xml:space="preserve"> eines Workflows können Hauptstatus (vom System vorgegeben) und Substatus in eine logische Reihenfolge gebracht werden.</w:t>
            </w:r>
          </w:p>
        </w:tc>
      </w:tr>
      <w:tr w:rsidR="00DD0F16" w14:paraId="6A496552" w14:textId="77777777" w:rsidTr="00835BAE">
        <w:tc>
          <w:tcPr>
            <w:tcW w:w="2284" w:type="dxa"/>
            <w:shd w:val="clear" w:color="auto" w:fill="D9D9D9"/>
          </w:tcPr>
          <w:p w14:paraId="50E3A154" w14:textId="77777777" w:rsidR="00DD0F16" w:rsidRDefault="00DD0F16" w:rsidP="00F64C73">
            <w:pPr>
              <w:rPr>
                <w:lang w:eastAsia="en-US"/>
              </w:rPr>
            </w:pPr>
            <w:r>
              <w:rPr>
                <w:lang w:eastAsia="en-US"/>
              </w:rPr>
              <w:t>Anzahl Personen (nur Raum)</w:t>
            </w:r>
          </w:p>
        </w:tc>
        <w:tc>
          <w:tcPr>
            <w:tcW w:w="5704" w:type="dxa"/>
            <w:shd w:val="clear" w:color="auto" w:fill="D9D9D9"/>
          </w:tcPr>
          <w:p w14:paraId="47B0F23A" w14:textId="77777777" w:rsidR="00DD0F16" w:rsidRDefault="00DD0F16" w:rsidP="00C87BAB">
            <w:pPr>
              <w:rPr>
                <w:lang w:eastAsia="en-US"/>
              </w:rPr>
            </w:pPr>
            <w:r>
              <w:rPr>
                <w:lang w:eastAsia="en-US"/>
              </w:rPr>
              <w:t>Dies ist die einzige Angabe, welche nur bei der Reservation eines Raumes zusätzlich auf dieser Maske erscheint. Hier kann eingegeben werden, wie viele Personen an diesem Meeting teilnehmen. Bei einer Eingabe wird diese Angabe mit der maximalen Kapazität verglichen und verunmöglicht, falls eine falsche Angabe eingegeben wurde, das Abschliessen der Reservation.</w:t>
            </w:r>
          </w:p>
        </w:tc>
      </w:tr>
      <w:tr w:rsidR="00DD0F16" w14:paraId="66FC61F9" w14:textId="77777777" w:rsidTr="00835BAE">
        <w:tc>
          <w:tcPr>
            <w:tcW w:w="2284" w:type="dxa"/>
            <w:shd w:val="clear" w:color="auto" w:fill="D9D9D9"/>
          </w:tcPr>
          <w:p w14:paraId="1CC0FB38" w14:textId="77777777" w:rsidR="00DD0F16" w:rsidRDefault="00DD0F16" w:rsidP="00F64C73">
            <w:pPr>
              <w:rPr>
                <w:lang w:eastAsia="en-US"/>
              </w:rPr>
            </w:pPr>
            <w:r>
              <w:rPr>
                <w:lang w:eastAsia="en-US"/>
              </w:rPr>
              <w:t>Reservationsnummer</w:t>
            </w:r>
          </w:p>
        </w:tc>
        <w:tc>
          <w:tcPr>
            <w:tcW w:w="5704" w:type="dxa"/>
            <w:shd w:val="clear" w:color="auto" w:fill="D9D9D9"/>
          </w:tcPr>
          <w:p w14:paraId="3272538F" w14:textId="77777777" w:rsidR="00DD0F16" w:rsidRDefault="00DD0F16" w:rsidP="00C87BAB">
            <w:pPr>
              <w:rPr>
                <w:lang w:eastAsia="en-US"/>
              </w:rPr>
            </w:pPr>
            <w:r>
              <w:rPr>
                <w:lang w:eastAsia="en-US"/>
              </w:rPr>
              <w:t>Hier wird die Reservationsnummer der aktuell erfassten Reservation dargestellt.</w:t>
            </w:r>
          </w:p>
        </w:tc>
      </w:tr>
      <w:tr w:rsidR="00DD0F16" w14:paraId="242DA306" w14:textId="77777777" w:rsidTr="00835BAE">
        <w:tc>
          <w:tcPr>
            <w:tcW w:w="2284" w:type="dxa"/>
            <w:shd w:val="clear" w:color="auto" w:fill="D9D9D9"/>
          </w:tcPr>
          <w:p w14:paraId="7B47832B" w14:textId="77777777" w:rsidR="00DD0F16" w:rsidRDefault="00DD0F16" w:rsidP="00F64C73">
            <w:pPr>
              <w:rPr>
                <w:lang w:eastAsia="en-US"/>
              </w:rPr>
            </w:pPr>
            <w:r>
              <w:rPr>
                <w:lang w:eastAsia="en-US"/>
              </w:rPr>
              <w:t>Reservation Ersteller</w:t>
            </w:r>
          </w:p>
        </w:tc>
        <w:tc>
          <w:tcPr>
            <w:tcW w:w="5704" w:type="dxa"/>
            <w:shd w:val="clear" w:color="auto" w:fill="D9D9D9"/>
          </w:tcPr>
          <w:p w14:paraId="017FF02D" w14:textId="77777777" w:rsidR="00DD0F16" w:rsidRDefault="00DD0F16" w:rsidP="00C87BAB">
            <w:pPr>
              <w:rPr>
                <w:lang w:eastAsia="en-US"/>
              </w:rPr>
            </w:pPr>
            <w:r>
              <w:rPr>
                <w:lang w:eastAsia="en-US"/>
              </w:rPr>
              <w:t>Hier wird angezeigt, welcher Benutzer diese Reservation durchführt. Dies ist immer der aktuell angemeldete Benutzer.</w:t>
            </w:r>
          </w:p>
        </w:tc>
      </w:tr>
      <w:tr w:rsidR="00DD0F16" w14:paraId="2CE57C1E" w14:textId="77777777" w:rsidTr="00835BAE">
        <w:tc>
          <w:tcPr>
            <w:tcW w:w="2284" w:type="dxa"/>
            <w:shd w:val="clear" w:color="auto" w:fill="D9D9D9"/>
          </w:tcPr>
          <w:p w14:paraId="05D3EB43" w14:textId="77777777" w:rsidR="00DD0F16" w:rsidRDefault="00DD0F16" w:rsidP="00F64C73">
            <w:pPr>
              <w:rPr>
                <w:lang w:eastAsia="en-US"/>
              </w:rPr>
            </w:pPr>
            <w:r>
              <w:rPr>
                <w:lang w:eastAsia="en-US"/>
              </w:rPr>
              <w:t>Organisator</w:t>
            </w:r>
          </w:p>
        </w:tc>
        <w:tc>
          <w:tcPr>
            <w:tcW w:w="5704" w:type="dxa"/>
            <w:shd w:val="clear" w:color="auto" w:fill="D9D9D9"/>
          </w:tcPr>
          <w:p w14:paraId="2DF50C4C" w14:textId="77777777" w:rsidR="00DD0F16" w:rsidRDefault="00DD0F16" w:rsidP="00C87BAB">
            <w:pPr>
              <w:rPr>
                <w:lang w:eastAsia="en-US"/>
              </w:rPr>
            </w:pPr>
            <w:r>
              <w:rPr>
                <w:lang w:eastAsia="en-US"/>
              </w:rPr>
              <w:t>Hier kann ausgewählt werden, wer für diese Reservation verantwortlich ist. Es ist möglich, dass ein Benutzer in Vertretung eines anderen Benutzers bucht. Dieser Benutzer kann mittels Eingabe des Namens gesucht werden. Die Suchresultate werden sofort angezeigt und der gewünschte Benutzer kann ausgewählt werden. Diese Funktion ist nur bei genügend Benutzerrechten ersichtlich.</w:t>
            </w:r>
          </w:p>
        </w:tc>
      </w:tr>
      <w:tr w:rsidR="00986903" w14:paraId="291F6B81" w14:textId="77777777" w:rsidTr="00835BAE">
        <w:tc>
          <w:tcPr>
            <w:tcW w:w="2284" w:type="dxa"/>
            <w:shd w:val="clear" w:color="auto" w:fill="D9D9D9"/>
          </w:tcPr>
          <w:p w14:paraId="7AD74514" w14:textId="77777777" w:rsidR="00986903" w:rsidRDefault="00986903" w:rsidP="00F64C73">
            <w:pPr>
              <w:rPr>
                <w:lang w:eastAsia="en-US"/>
              </w:rPr>
            </w:pPr>
            <w:r>
              <w:rPr>
                <w:lang w:eastAsia="en-US"/>
              </w:rPr>
              <w:t>Verantwortlicher</w:t>
            </w:r>
          </w:p>
        </w:tc>
        <w:tc>
          <w:tcPr>
            <w:tcW w:w="5704" w:type="dxa"/>
            <w:shd w:val="clear" w:color="auto" w:fill="D9D9D9"/>
          </w:tcPr>
          <w:p w14:paraId="2F81FEF9" w14:textId="14A9FB25" w:rsidR="007C1155" w:rsidRDefault="006A7A2C" w:rsidP="00C87BAB">
            <w:pPr>
              <w:rPr>
                <w:lang w:eastAsia="en-US"/>
              </w:rPr>
            </w:pPr>
            <w:r>
              <w:rPr>
                <w:lang w:eastAsia="en-US"/>
              </w:rPr>
              <w:t xml:space="preserve">Ermöglicht in Form einer Intelibox eine verantwortliche Person für die Reservation zu bestimmen. Um diese Funktion zu nutzen ist das Recht </w:t>
            </w:r>
            <w:r w:rsidRPr="006A7A2C">
              <w:rPr>
                <w:i/>
                <w:lang w:eastAsia="en-US"/>
              </w:rPr>
              <w:t>„Darf Person Verantwortlicher auf Reservation setzen“</w:t>
            </w:r>
            <w:r>
              <w:rPr>
                <w:lang w:eastAsia="en-US"/>
              </w:rPr>
              <w:t>.</w:t>
            </w:r>
            <w:r w:rsidR="001F2CF2">
              <w:rPr>
                <w:lang w:eastAsia="en-US"/>
              </w:rPr>
              <w:t xml:space="preserve"> Sofern der Verantwortliche im Profil die E-Mail Notifikationen aktiviert hat, werden diese an ihn und NICHT an den Organisator verschickt.</w:t>
            </w:r>
          </w:p>
        </w:tc>
      </w:tr>
      <w:tr w:rsidR="00DD0F16" w14:paraId="7F15C01B" w14:textId="77777777" w:rsidTr="00835BAE">
        <w:tc>
          <w:tcPr>
            <w:tcW w:w="2284" w:type="dxa"/>
            <w:shd w:val="clear" w:color="auto" w:fill="D9D9D9"/>
          </w:tcPr>
          <w:p w14:paraId="356BED8F" w14:textId="77777777" w:rsidR="00DD0F16" w:rsidRDefault="00DD0F16" w:rsidP="00F64C73">
            <w:pPr>
              <w:rPr>
                <w:lang w:eastAsia="en-US"/>
              </w:rPr>
            </w:pPr>
            <w:r>
              <w:rPr>
                <w:lang w:eastAsia="en-US"/>
              </w:rPr>
              <w:t>Private Reservation</w:t>
            </w:r>
          </w:p>
        </w:tc>
        <w:tc>
          <w:tcPr>
            <w:tcW w:w="5704" w:type="dxa"/>
            <w:shd w:val="clear" w:color="auto" w:fill="D9D9D9"/>
          </w:tcPr>
          <w:p w14:paraId="08855B8C" w14:textId="581480A6" w:rsidR="00DD0F16" w:rsidRDefault="00DD0F16" w:rsidP="00C87BAB">
            <w:pPr>
              <w:rPr>
                <w:lang w:eastAsia="en-US"/>
              </w:rPr>
            </w:pPr>
            <w:r>
              <w:rPr>
                <w:lang w:eastAsia="en-US"/>
              </w:rPr>
              <w:t xml:space="preserve">Mit der Aktivierung dieser Checkbox wird eine Reservation als </w:t>
            </w:r>
            <w:r w:rsidR="007A7952">
              <w:rPr>
                <w:lang w:eastAsia="en-US"/>
              </w:rPr>
              <w:t>p</w:t>
            </w:r>
            <w:r>
              <w:rPr>
                <w:lang w:eastAsia="en-US"/>
              </w:rPr>
              <w:t>rivat definiert. Somit ist diese vertraulich und für andere Benutzer nicht einsehbar.</w:t>
            </w:r>
          </w:p>
        </w:tc>
      </w:tr>
      <w:tr w:rsidR="00DD0F16" w14:paraId="698711F4" w14:textId="77777777" w:rsidTr="00835BAE">
        <w:tc>
          <w:tcPr>
            <w:tcW w:w="2284" w:type="dxa"/>
            <w:shd w:val="clear" w:color="auto" w:fill="D9D9D9"/>
          </w:tcPr>
          <w:p w14:paraId="0077B922" w14:textId="77777777" w:rsidR="00DD0F16" w:rsidRDefault="00DD0F16" w:rsidP="00F64C73">
            <w:pPr>
              <w:rPr>
                <w:lang w:eastAsia="en-US"/>
              </w:rPr>
            </w:pPr>
            <w:r>
              <w:rPr>
                <w:lang w:eastAsia="en-US"/>
              </w:rPr>
              <w:t>Kostenstelle / Kostenträger</w:t>
            </w:r>
          </w:p>
        </w:tc>
        <w:tc>
          <w:tcPr>
            <w:tcW w:w="5704" w:type="dxa"/>
            <w:shd w:val="clear" w:color="auto" w:fill="D9D9D9"/>
          </w:tcPr>
          <w:p w14:paraId="0C06016E" w14:textId="77777777" w:rsidR="00DD0F16" w:rsidRDefault="00DD0F16" w:rsidP="00F64C73">
            <w:pPr>
              <w:rPr>
                <w:lang w:eastAsia="en-US"/>
              </w:rPr>
            </w:pPr>
            <w:r>
              <w:rPr>
                <w:lang w:eastAsia="en-US"/>
              </w:rPr>
              <w:t xml:space="preserve">Hier kann eine alternative Kostenstelle hinterlegt werden. Grundsätzlich wird die Kostenstelle des Organisators verwendet. Falls allerdings eine andere Kostenstelle verwendet werden soll, muss diese hier eingegeben werden. Diese Funktion ist nur bei genügend Benutzerrechten ersichtlich. Falls Kostenstellen vordefiniert wurden, steht an dieser Stelle eine Auswahlbox zur Verfügung. In diesem Fall, können mehrere Kostenstellen hinzugefügt und auch wieder entfernt werden. Standardmässig werden die Kosten linear auf die einzelnen Kostenträger verteilt. Dies kann bei Bedarf </w:t>
            </w:r>
            <w:r>
              <w:rPr>
                <w:lang w:eastAsia="en-US"/>
              </w:rPr>
              <w:lastRenderedPageBreak/>
              <w:t>manuell übersteuert werden (spezielle Berechtigung notwendig).</w:t>
            </w:r>
          </w:p>
          <w:p w14:paraId="5D7195A7" w14:textId="259841B7" w:rsidR="00DD0F16" w:rsidRDefault="00173773" w:rsidP="00C87BAB">
            <w:pPr>
              <w:rPr>
                <w:lang w:eastAsia="en-US"/>
              </w:rPr>
            </w:pPr>
            <w:r>
              <w:rPr>
                <w:lang w:eastAsia="en-US"/>
              </w:rPr>
              <w:t xml:space="preserve">Sofern noch keine manuellen </w:t>
            </w:r>
            <w:r w:rsidR="00097271">
              <w:rPr>
                <w:lang w:eastAsia="en-US"/>
              </w:rPr>
              <w:t>Ä</w:t>
            </w:r>
            <w:r>
              <w:rPr>
                <w:lang w:eastAsia="en-US"/>
              </w:rPr>
              <w:t>nderungen an der Kostenstelle vorgenommen wurden, wird beim nachträglichen Wechsel des Organisators, dessen Kostenstelle übernommen.</w:t>
            </w:r>
          </w:p>
        </w:tc>
      </w:tr>
      <w:tr w:rsidR="00DD0F16" w14:paraId="0035CCAC" w14:textId="77777777" w:rsidTr="00835BAE">
        <w:tc>
          <w:tcPr>
            <w:tcW w:w="2284" w:type="dxa"/>
            <w:shd w:val="clear" w:color="auto" w:fill="D9D9D9"/>
          </w:tcPr>
          <w:p w14:paraId="7DC89D8C" w14:textId="77777777" w:rsidR="00DD0F16" w:rsidRDefault="001E2DBF" w:rsidP="00F64C73">
            <w:pPr>
              <w:rPr>
                <w:lang w:eastAsia="en-US"/>
              </w:rPr>
            </w:pPr>
            <w:r>
              <w:rPr>
                <w:lang w:eastAsia="en-US"/>
              </w:rPr>
              <w:lastRenderedPageBreak/>
              <w:t>Ressourcenkosten</w:t>
            </w:r>
          </w:p>
        </w:tc>
        <w:tc>
          <w:tcPr>
            <w:tcW w:w="5704" w:type="dxa"/>
            <w:shd w:val="clear" w:color="auto" w:fill="D9D9D9"/>
          </w:tcPr>
          <w:p w14:paraId="1450F0E2" w14:textId="77777777" w:rsidR="00DD0F16" w:rsidRDefault="001E2DBF" w:rsidP="00C87BAB">
            <w:pPr>
              <w:rPr>
                <w:lang w:eastAsia="en-US"/>
              </w:rPr>
            </w:pPr>
            <w:r>
              <w:rPr>
                <w:lang w:eastAsia="en-US"/>
              </w:rPr>
              <w:t>Zeigt die Ressourcenkosten der aktuellen Reservation an.</w:t>
            </w:r>
          </w:p>
        </w:tc>
      </w:tr>
      <w:tr w:rsidR="001E2DBF" w14:paraId="3B900FE3" w14:textId="77777777" w:rsidTr="00835BAE">
        <w:tc>
          <w:tcPr>
            <w:tcW w:w="2284" w:type="dxa"/>
            <w:shd w:val="clear" w:color="auto" w:fill="D9D9D9"/>
          </w:tcPr>
          <w:p w14:paraId="2AF9894D" w14:textId="77777777" w:rsidR="001E2DBF" w:rsidDel="001E2DBF" w:rsidRDefault="001E2DBF" w:rsidP="00F64C73">
            <w:pPr>
              <w:rPr>
                <w:lang w:eastAsia="en-US"/>
              </w:rPr>
            </w:pPr>
            <w:r>
              <w:rPr>
                <w:lang w:eastAsia="en-US"/>
              </w:rPr>
              <w:t>Gesamtkosten</w:t>
            </w:r>
          </w:p>
        </w:tc>
        <w:tc>
          <w:tcPr>
            <w:tcW w:w="5704" w:type="dxa"/>
            <w:shd w:val="clear" w:color="auto" w:fill="D9D9D9"/>
          </w:tcPr>
          <w:p w14:paraId="421505E6" w14:textId="77777777" w:rsidR="007C1155" w:rsidDel="001E2DBF" w:rsidRDefault="001E2DBF" w:rsidP="00C87BAB">
            <w:pPr>
              <w:rPr>
                <w:lang w:eastAsia="en-US"/>
              </w:rPr>
            </w:pPr>
            <w:r>
              <w:rPr>
                <w:lang w:eastAsia="en-US"/>
              </w:rPr>
              <w:t xml:space="preserve">Klick auf das </w:t>
            </w:r>
            <w:r w:rsidR="00097271">
              <w:rPr>
                <w:lang w:eastAsia="en-US"/>
              </w:rPr>
              <w:t>„</w:t>
            </w:r>
            <w:r>
              <w:rPr>
                <w:lang w:eastAsia="en-US"/>
              </w:rPr>
              <w:t>Plus</w:t>
            </w:r>
            <w:r w:rsidR="00097271">
              <w:rPr>
                <w:lang w:eastAsia="en-US"/>
              </w:rPr>
              <w:t>“</w:t>
            </w:r>
            <w:r>
              <w:rPr>
                <w:lang w:eastAsia="en-US"/>
              </w:rPr>
              <w:t xml:space="preserve"> Icon öffnet eine Übersicht der Gesamtkosten der Reservation in der gültigen Währung</w:t>
            </w:r>
            <w:r w:rsidR="00097271">
              <w:rPr>
                <w:lang w:eastAsia="en-US"/>
              </w:rPr>
              <w:t>.</w:t>
            </w:r>
          </w:p>
        </w:tc>
      </w:tr>
    </w:tbl>
    <w:p w14:paraId="20BE4E4F" w14:textId="77777777" w:rsidR="0042369A" w:rsidRDefault="0042369A" w:rsidP="0042369A">
      <w:pPr>
        <w:rPr>
          <w:lang w:eastAsia="en-US"/>
        </w:rPr>
      </w:pPr>
    </w:p>
    <w:p w14:paraId="3FCEF42E" w14:textId="77777777" w:rsidR="00C87BAB" w:rsidRDefault="00C87BAB" w:rsidP="0042369A">
      <w:pPr>
        <w:rPr>
          <w:lang w:eastAsia="en-US"/>
        </w:rPr>
      </w:pPr>
    </w:p>
    <w:p w14:paraId="017A6D7E" w14:textId="77777777" w:rsidR="00DF1486" w:rsidRPr="0042369A" w:rsidRDefault="00DF1486" w:rsidP="0042369A">
      <w:pPr>
        <w:shd w:val="clear" w:color="auto" w:fill="FABF8F" w:themeFill="accent6" w:themeFillTint="99"/>
        <w:rPr>
          <w:b/>
          <w:color w:val="E36C0A" w:themeColor="accent6" w:themeShade="BF"/>
          <w:lang w:eastAsia="en-US"/>
        </w:rPr>
      </w:pPr>
      <w:r w:rsidRPr="0042369A">
        <w:rPr>
          <w:b/>
          <w:color w:val="E36C0A" w:themeColor="accent6" w:themeShade="BF"/>
          <w:lang w:eastAsia="en-US"/>
        </w:rPr>
        <w:t>Hinweis:</w:t>
      </w:r>
    </w:p>
    <w:p w14:paraId="50C73A03" w14:textId="77777777" w:rsidR="00DF1486" w:rsidRPr="0042369A" w:rsidRDefault="00AB612E" w:rsidP="0042369A">
      <w:pPr>
        <w:shd w:val="clear" w:color="auto" w:fill="FABF8F" w:themeFill="accent6" w:themeFillTint="99"/>
        <w:rPr>
          <w:color w:val="E36C0A" w:themeColor="accent6" w:themeShade="BF"/>
          <w:lang w:eastAsia="en-US"/>
        </w:rPr>
      </w:pPr>
      <w:r w:rsidRPr="0042369A">
        <w:rPr>
          <w:color w:val="E36C0A" w:themeColor="accent6" w:themeShade="BF"/>
          <w:lang w:eastAsia="en-US"/>
        </w:rPr>
        <w:t>Die Prüfung</w:t>
      </w:r>
      <w:r w:rsidR="009F692B" w:rsidRPr="0042369A">
        <w:rPr>
          <w:color w:val="E36C0A" w:themeColor="accent6" w:themeShade="BF"/>
          <w:lang w:eastAsia="en-US"/>
        </w:rPr>
        <w:t xml:space="preserve"> (Validierungsregel)</w:t>
      </w:r>
      <w:r w:rsidRPr="0042369A">
        <w:rPr>
          <w:color w:val="E36C0A" w:themeColor="accent6" w:themeShade="BF"/>
          <w:lang w:eastAsia="en-US"/>
        </w:rPr>
        <w:t xml:space="preserve"> auf Verfügbarkeit einer Ressource erfolgt in der Detailreservation, bei jeder Änderung/Wechsel von</w:t>
      </w:r>
    </w:p>
    <w:p w14:paraId="06096A9F" w14:textId="77777777" w:rsidR="00AB612E" w:rsidRPr="0042369A" w:rsidRDefault="00AB612E" w:rsidP="00C87BAB">
      <w:pPr>
        <w:pStyle w:val="ListParagraph"/>
        <w:numPr>
          <w:ilvl w:val="0"/>
          <w:numId w:val="12"/>
        </w:numPr>
        <w:shd w:val="clear" w:color="auto" w:fill="FABF8F" w:themeFill="accent6" w:themeFillTint="99"/>
        <w:ind w:left="426" w:hanging="426"/>
        <w:rPr>
          <w:color w:val="E36C0A" w:themeColor="accent6" w:themeShade="BF"/>
        </w:rPr>
      </w:pPr>
      <w:r w:rsidRPr="0042369A">
        <w:rPr>
          <w:color w:val="E36C0A" w:themeColor="accent6" w:themeShade="BF"/>
        </w:rPr>
        <w:t>Datum</w:t>
      </w:r>
    </w:p>
    <w:p w14:paraId="324C196C" w14:textId="77777777" w:rsidR="00AB612E" w:rsidRPr="0042369A" w:rsidRDefault="00AB612E" w:rsidP="00C87BAB">
      <w:pPr>
        <w:pStyle w:val="ListParagraph"/>
        <w:numPr>
          <w:ilvl w:val="0"/>
          <w:numId w:val="12"/>
        </w:numPr>
        <w:shd w:val="clear" w:color="auto" w:fill="FABF8F" w:themeFill="accent6" w:themeFillTint="99"/>
        <w:ind w:left="426" w:hanging="426"/>
        <w:rPr>
          <w:color w:val="E36C0A" w:themeColor="accent6" w:themeShade="BF"/>
        </w:rPr>
      </w:pPr>
      <w:r w:rsidRPr="0042369A">
        <w:rPr>
          <w:color w:val="E36C0A" w:themeColor="accent6" w:themeShade="BF"/>
        </w:rPr>
        <w:t>Zeit</w:t>
      </w:r>
    </w:p>
    <w:p w14:paraId="2C781EE6" w14:textId="77777777" w:rsidR="00AB612E" w:rsidRPr="0042369A" w:rsidRDefault="00AB612E" w:rsidP="00C87BAB">
      <w:pPr>
        <w:pStyle w:val="ListParagraph"/>
        <w:numPr>
          <w:ilvl w:val="0"/>
          <w:numId w:val="12"/>
        </w:numPr>
        <w:shd w:val="clear" w:color="auto" w:fill="FABF8F" w:themeFill="accent6" w:themeFillTint="99"/>
        <w:ind w:left="426" w:hanging="426"/>
        <w:rPr>
          <w:color w:val="E36C0A" w:themeColor="accent6" w:themeShade="BF"/>
        </w:rPr>
      </w:pPr>
      <w:r w:rsidRPr="0042369A">
        <w:rPr>
          <w:color w:val="E36C0A" w:themeColor="accent6" w:themeShade="BF"/>
        </w:rPr>
        <w:t>Nachlaufzeit</w:t>
      </w:r>
    </w:p>
    <w:p w14:paraId="17462F28" w14:textId="77777777" w:rsidR="00AB612E" w:rsidRPr="0042369A" w:rsidRDefault="00AB612E" w:rsidP="00C87BAB">
      <w:pPr>
        <w:pStyle w:val="ListParagraph"/>
        <w:numPr>
          <w:ilvl w:val="0"/>
          <w:numId w:val="12"/>
        </w:numPr>
        <w:shd w:val="clear" w:color="auto" w:fill="FABF8F" w:themeFill="accent6" w:themeFillTint="99"/>
        <w:ind w:left="426" w:hanging="426"/>
        <w:rPr>
          <w:color w:val="E36C0A" w:themeColor="accent6" w:themeShade="BF"/>
        </w:rPr>
      </w:pPr>
      <w:r w:rsidRPr="0042369A">
        <w:rPr>
          <w:color w:val="E36C0A" w:themeColor="accent6" w:themeShade="BF"/>
        </w:rPr>
        <w:t>Vorlaufzeit</w:t>
      </w:r>
    </w:p>
    <w:p w14:paraId="7A8BBD96" w14:textId="77777777" w:rsidR="00AB612E" w:rsidRPr="0042369A" w:rsidRDefault="00AB612E" w:rsidP="00C87BAB">
      <w:pPr>
        <w:pStyle w:val="ListParagraph"/>
        <w:numPr>
          <w:ilvl w:val="0"/>
          <w:numId w:val="12"/>
        </w:numPr>
        <w:shd w:val="clear" w:color="auto" w:fill="FABF8F" w:themeFill="accent6" w:themeFillTint="99"/>
        <w:ind w:left="426" w:hanging="426"/>
        <w:rPr>
          <w:color w:val="E36C0A" w:themeColor="accent6" w:themeShade="BF"/>
        </w:rPr>
      </w:pPr>
      <w:r w:rsidRPr="0042369A">
        <w:rPr>
          <w:color w:val="E36C0A" w:themeColor="accent6" w:themeShade="BF"/>
        </w:rPr>
        <w:t>Anzahl Personen</w:t>
      </w:r>
    </w:p>
    <w:p w14:paraId="5DF51C33" w14:textId="77777777" w:rsidR="00AB612E" w:rsidRPr="0042369A" w:rsidRDefault="00AB612E" w:rsidP="00C87BAB">
      <w:pPr>
        <w:pStyle w:val="ListParagraph"/>
        <w:numPr>
          <w:ilvl w:val="0"/>
          <w:numId w:val="12"/>
        </w:numPr>
        <w:shd w:val="clear" w:color="auto" w:fill="FABF8F" w:themeFill="accent6" w:themeFillTint="99"/>
        <w:ind w:left="426" w:hanging="426"/>
        <w:rPr>
          <w:color w:val="E36C0A" w:themeColor="accent6" w:themeShade="BF"/>
        </w:rPr>
      </w:pPr>
      <w:r w:rsidRPr="0042369A">
        <w:rPr>
          <w:color w:val="E36C0A" w:themeColor="accent6" w:themeShade="BF"/>
        </w:rPr>
        <w:t>Ressou</w:t>
      </w:r>
      <w:r w:rsidR="00097271">
        <w:rPr>
          <w:color w:val="E36C0A" w:themeColor="accent6" w:themeShade="BF"/>
        </w:rPr>
        <w:t>r</w:t>
      </w:r>
      <w:r w:rsidRPr="0042369A">
        <w:rPr>
          <w:color w:val="E36C0A" w:themeColor="accent6" w:themeShade="BF"/>
        </w:rPr>
        <w:t>ce</w:t>
      </w:r>
    </w:p>
    <w:p w14:paraId="1F47C259" w14:textId="77777777" w:rsidR="00DF1486" w:rsidRDefault="00DF1486" w:rsidP="0042369A">
      <w:pPr>
        <w:rPr>
          <w:lang w:eastAsia="en-US"/>
        </w:rPr>
      </w:pPr>
    </w:p>
    <w:p w14:paraId="1EF78070" w14:textId="77777777" w:rsidR="00DD0F16" w:rsidRDefault="00DD0F16" w:rsidP="00DD0F16">
      <w:pPr>
        <w:rPr>
          <w:lang w:eastAsia="en-US"/>
        </w:rPr>
      </w:pPr>
    </w:p>
    <w:p w14:paraId="180713B2" w14:textId="77777777" w:rsidR="00DD0F16" w:rsidRPr="00D0637F" w:rsidRDefault="007C11C4" w:rsidP="00A503AB">
      <w:pPr>
        <w:pStyle w:val="Heading3"/>
      </w:pPr>
      <w:bookmarkStart w:id="332" w:name="_Toc503363422"/>
      <w:r w:rsidRPr="00D0637F">
        <w:t>Gesamtkosten</w:t>
      </w:r>
      <w:bookmarkEnd w:id="332"/>
    </w:p>
    <w:p w14:paraId="628B4052" w14:textId="77777777" w:rsidR="00DD0F16" w:rsidRDefault="00DD0F16" w:rsidP="00DD0F16">
      <w:pPr>
        <w:rPr>
          <w:lang w:eastAsia="en-US"/>
        </w:rPr>
      </w:pPr>
      <w:r>
        <w:rPr>
          <w:lang w:eastAsia="en-US"/>
        </w:rPr>
        <w:t>In der Kostenübersicht kann eingesehen werden, welche Kosten für diese Reservation verursacht werden. Es können auch Zuschläge und Rabatte erfasst werden. Diese können, sofern ein Dienstleister hinterlegt ist</w:t>
      </w:r>
      <w:r w:rsidR="00097271">
        <w:rPr>
          <w:lang w:eastAsia="en-US"/>
        </w:rPr>
        <w:t>,</w:t>
      </w:r>
      <w:r>
        <w:rPr>
          <w:lang w:eastAsia="en-US"/>
        </w:rPr>
        <w:t xml:space="preserve"> mit Hilfe der Dropdown, diesem direkt zugewiesen werden. Diese Funktion ist allerdings nur mit entsprechenden Benutzerrechten ersichtlich.</w:t>
      </w:r>
    </w:p>
    <w:p w14:paraId="132F6D86" w14:textId="77777777" w:rsidR="00DD0F16" w:rsidRDefault="00DD0F16" w:rsidP="00DD0F16">
      <w:pPr>
        <w:rPr>
          <w:lang w:eastAsia="en-US"/>
        </w:rPr>
      </w:pPr>
    </w:p>
    <w:p w14:paraId="1D895817" w14:textId="77777777" w:rsidR="00DD0F16" w:rsidRDefault="00DD0F16" w:rsidP="00DD0F16">
      <w:pPr>
        <w:rPr>
          <w:lang w:eastAsia="en-US"/>
        </w:rPr>
      </w:pPr>
      <w:r>
        <w:rPr>
          <w:lang w:eastAsia="en-US"/>
        </w:rPr>
        <w:t>Die Kosten sind in folgende vier Bereiche eingeteilt:</w:t>
      </w:r>
    </w:p>
    <w:p w14:paraId="39053CDA" w14:textId="77777777" w:rsidR="00DD0F16" w:rsidRDefault="00DD0F16" w:rsidP="00DD0F16">
      <w:pPr>
        <w:rPr>
          <w:lang w:eastAsia="en-US"/>
        </w:rPr>
      </w:pPr>
    </w:p>
    <w:p w14:paraId="18FC5083" w14:textId="77777777" w:rsidR="00DD0F16" w:rsidRPr="00D71036" w:rsidRDefault="009F2052" w:rsidP="005525C3">
      <w:pPr>
        <w:pStyle w:val="Caption"/>
        <w:rPr>
          <w:szCs w:val="16"/>
        </w:rPr>
      </w:pPr>
      <w:bookmarkStart w:id="333" w:name="_Toc304552713"/>
      <w:bookmarkStart w:id="334" w:name="_Toc313360988"/>
      <w:bookmarkStart w:id="335" w:name="_Toc339311220"/>
      <w:bookmarkStart w:id="336" w:name="_Toc339545506"/>
      <w:r w:rsidRPr="00D71036">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12</w:t>
      </w:r>
      <w:r w:rsidR="00833167" w:rsidRPr="00D71036">
        <w:fldChar w:fldCharType="end"/>
      </w:r>
      <w:r w:rsidR="00DD0F16" w:rsidRPr="00D71036">
        <w:rPr>
          <w:szCs w:val="16"/>
        </w:rPr>
        <w:t>: Bereiche der Kostenübersicht</w:t>
      </w:r>
      <w:bookmarkEnd w:id="333"/>
      <w:bookmarkEnd w:id="334"/>
      <w:bookmarkEnd w:id="335"/>
      <w:bookmarkEnd w:id="336"/>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093"/>
        <w:gridCol w:w="6154"/>
      </w:tblGrid>
      <w:tr w:rsidR="00DD0F16" w:rsidRPr="00661DAA" w14:paraId="11BEA75C" w14:textId="77777777" w:rsidTr="00F64C73">
        <w:tc>
          <w:tcPr>
            <w:tcW w:w="2093" w:type="dxa"/>
            <w:shd w:val="clear" w:color="auto" w:fill="004985"/>
          </w:tcPr>
          <w:p w14:paraId="22A978D9" w14:textId="77777777" w:rsidR="00DD0F16" w:rsidRPr="00661DAA" w:rsidRDefault="00DD0F16" w:rsidP="00F64C73">
            <w:pPr>
              <w:spacing w:before="60" w:after="60"/>
              <w:rPr>
                <w:b/>
                <w:color w:val="FFFFFF"/>
                <w:lang w:eastAsia="en-US"/>
              </w:rPr>
            </w:pPr>
            <w:r>
              <w:rPr>
                <w:b/>
                <w:color w:val="FFFFFF"/>
                <w:lang w:eastAsia="en-US"/>
              </w:rPr>
              <w:t>Bereich</w:t>
            </w:r>
          </w:p>
        </w:tc>
        <w:tc>
          <w:tcPr>
            <w:tcW w:w="6154" w:type="dxa"/>
            <w:shd w:val="clear" w:color="auto" w:fill="004985"/>
          </w:tcPr>
          <w:p w14:paraId="5A8DECB4" w14:textId="77777777" w:rsidR="00DD0F16" w:rsidRPr="00661DAA" w:rsidRDefault="00DD0F16" w:rsidP="00F64C73">
            <w:pPr>
              <w:spacing w:before="60" w:after="60"/>
              <w:rPr>
                <w:b/>
                <w:color w:val="FFFFFF"/>
                <w:lang w:eastAsia="en-US"/>
              </w:rPr>
            </w:pPr>
            <w:r w:rsidRPr="00661DAA">
              <w:rPr>
                <w:b/>
                <w:color w:val="FFFFFF"/>
                <w:lang w:eastAsia="en-US"/>
              </w:rPr>
              <w:t>Funktion</w:t>
            </w:r>
          </w:p>
        </w:tc>
      </w:tr>
      <w:tr w:rsidR="00DD0F16" w14:paraId="066A010C" w14:textId="77777777" w:rsidTr="00F64C73">
        <w:tc>
          <w:tcPr>
            <w:tcW w:w="2093" w:type="dxa"/>
            <w:shd w:val="clear" w:color="auto" w:fill="D9D9D9"/>
          </w:tcPr>
          <w:p w14:paraId="5A273276" w14:textId="77777777" w:rsidR="00DD0F16" w:rsidRDefault="00DD0F16" w:rsidP="00F64C73">
            <w:pPr>
              <w:spacing w:before="60" w:after="60"/>
              <w:rPr>
                <w:lang w:eastAsia="en-US"/>
              </w:rPr>
            </w:pPr>
            <w:r>
              <w:rPr>
                <w:lang w:eastAsia="en-US"/>
              </w:rPr>
              <w:t>Ressourcenkosten</w:t>
            </w:r>
          </w:p>
        </w:tc>
        <w:tc>
          <w:tcPr>
            <w:tcW w:w="6154" w:type="dxa"/>
            <w:shd w:val="clear" w:color="auto" w:fill="D9D9D9"/>
          </w:tcPr>
          <w:p w14:paraId="2CC7C1FE" w14:textId="77777777" w:rsidR="00DD0F16" w:rsidRDefault="00DD0F16" w:rsidP="00C87BAB">
            <w:pPr>
              <w:rPr>
                <w:lang w:eastAsia="en-US"/>
              </w:rPr>
            </w:pPr>
            <w:r>
              <w:rPr>
                <w:lang w:eastAsia="en-US"/>
              </w:rPr>
              <w:t>Hier werden diejenigen Kosten angezeigt, welche für die gebuchte Ressource erhoben werden.</w:t>
            </w:r>
          </w:p>
        </w:tc>
      </w:tr>
      <w:tr w:rsidR="00DD0F16" w14:paraId="798FA6BD" w14:textId="77777777" w:rsidTr="00F64C73">
        <w:tc>
          <w:tcPr>
            <w:tcW w:w="2093" w:type="dxa"/>
            <w:shd w:val="clear" w:color="auto" w:fill="D9D9D9"/>
          </w:tcPr>
          <w:p w14:paraId="2BB6DFAF" w14:textId="77777777" w:rsidR="00DD0F16" w:rsidRDefault="00DD0F16" w:rsidP="00F64C73">
            <w:pPr>
              <w:spacing w:before="60" w:after="60"/>
              <w:rPr>
                <w:lang w:eastAsia="en-US"/>
              </w:rPr>
            </w:pPr>
            <w:r>
              <w:rPr>
                <w:lang w:eastAsia="en-US"/>
              </w:rPr>
              <w:t>Zusätzliche Kosten</w:t>
            </w:r>
          </w:p>
        </w:tc>
        <w:tc>
          <w:tcPr>
            <w:tcW w:w="6154" w:type="dxa"/>
            <w:shd w:val="clear" w:color="auto" w:fill="D9D9D9"/>
          </w:tcPr>
          <w:p w14:paraId="21B00A80" w14:textId="77777777" w:rsidR="00DD0F16" w:rsidRDefault="00DD0F16" w:rsidP="00C87BAB">
            <w:pPr>
              <w:rPr>
                <w:lang w:eastAsia="en-US"/>
              </w:rPr>
            </w:pPr>
            <w:r>
              <w:rPr>
                <w:lang w:eastAsia="en-US"/>
              </w:rPr>
              <w:t>Hier sind Kosten angegeben, welche zusätzlich zur Buchung (z.B. Equipment) erhoben werden.</w:t>
            </w:r>
          </w:p>
        </w:tc>
      </w:tr>
      <w:tr w:rsidR="00DD0F16" w14:paraId="4E7B3D4F" w14:textId="77777777" w:rsidTr="00F64C73">
        <w:tc>
          <w:tcPr>
            <w:tcW w:w="2093" w:type="dxa"/>
            <w:shd w:val="clear" w:color="auto" w:fill="D9D9D9"/>
          </w:tcPr>
          <w:p w14:paraId="16FCA37D" w14:textId="77777777" w:rsidR="00DD0F16" w:rsidRDefault="00DD0F16" w:rsidP="00F64C73">
            <w:pPr>
              <w:spacing w:before="60" w:after="60"/>
              <w:rPr>
                <w:lang w:eastAsia="en-US"/>
              </w:rPr>
            </w:pPr>
            <w:r>
              <w:rPr>
                <w:lang w:eastAsia="en-US"/>
              </w:rPr>
              <w:t>Dienstleistungs-kosten (nur Raum)</w:t>
            </w:r>
          </w:p>
        </w:tc>
        <w:tc>
          <w:tcPr>
            <w:tcW w:w="6154" w:type="dxa"/>
            <w:shd w:val="clear" w:color="auto" w:fill="D9D9D9"/>
          </w:tcPr>
          <w:p w14:paraId="7518AB94" w14:textId="5D1DC20D" w:rsidR="00DD0F16" w:rsidRDefault="00DD0F16" w:rsidP="00C87BAB">
            <w:pPr>
              <w:rPr>
                <w:lang w:eastAsia="en-US"/>
              </w:rPr>
            </w:pPr>
            <w:r>
              <w:rPr>
                <w:lang w:eastAsia="en-US"/>
              </w:rPr>
              <w:t>Hier sind Kosten angegeben, welche durch zusätzliche Dienstleistungen (Catering, etc.) verursacht werden.</w:t>
            </w:r>
          </w:p>
        </w:tc>
      </w:tr>
      <w:tr w:rsidR="00DD0F16" w14:paraId="6E5ED5D8" w14:textId="77777777" w:rsidTr="00F64C73">
        <w:tc>
          <w:tcPr>
            <w:tcW w:w="2093" w:type="dxa"/>
            <w:shd w:val="clear" w:color="auto" w:fill="D9D9D9"/>
          </w:tcPr>
          <w:p w14:paraId="68EBD2F1" w14:textId="77777777" w:rsidR="00DD0F16" w:rsidRDefault="00DD0F16" w:rsidP="00F64C73">
            <w:pPr>
              <w:spacing w:before="60" w:after="60"/>
              <w:rPr>
                <w:lang w:eastAsia="en-US"/>
              </w:rPr>
            </w:pPr>
            <w:r>
              <w:rPr>
                <w:lang w:eastAsia="en-US"/>
              </w:rPr>
              <w:t>Umstuhlungskosten (nur Raum)</w:t>
            </w:r>
          </w:p>
        </w:tc>
        <w:tc>
          <w:tcPr>
            <w:tcW w:w="6154" w:type="dxa"/>
            <w:shd w:val="clear" w:color="auto" w:fill="D9D9D9"/>
          </w:tcPr>
          <w:p w14:paraId="3A086030" w14:textId="77777777" w:rsidR="00097271" w:rsidRDefault="00DD0F16" w:rsidP="00C87BAB">
            <w:pPr>
              <w:rPr>
                <w:lang w:eastAsia="en-US"/>
              </w:rPr>
            </w:pPr>
            <w:r>
              <w:rPr>
                <w:lang w:eastAsia="en-US"/>
              </w:rPr>
              <w:t>Hier werden die Kosten angegeben, welche durch eine allfällige Umstuhlung verursacht werden.</w:t>
            </w:r>
          </w:p>
        </w:tc>
      </w:tr>
    </w:tbl>
    <w:p w14:paraId="473EB974" w14:textId="77777777" w:rsidR="00DD0F16" w:rsidRDefault="00DD0F16" w:rsidP="00DD0F16">
      <w:pPr>
        <w:rPr>
          <w:lang w:eastAsia="en-US"/>
        </w:rPr>
      </w:pPr>
    </w:p>
    <w:p w14:paraId="4C5D65E4" w14:textId="77777777" w:rsidR="00DD0F16" w:rsidRDefault="00DD0F16" w:rsidP="00DD0F16">
      <w:pPr>
        <w:rPr>
          <w:lang w:eastAsia="en-US"/>
        </w:rPr>
      </w:pPr>
      <w:r w:rsidRPr="00B219F1">
        <w:rPr>
          <w:noProof/>
          <w:lang w:val="en-US" w:eastAsia="en-US"/>
        </w:rPr>
        <w:drawing>
          <wp:inline distT="0" distB="0" distL="0" distR="0" wp14:anchorId="7E372461" wp14:editId="247BA5FC">
            <wp:extent cx="3946190" cy="1542553"/>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att_Zuschlag Dienstleister.PNG"/>
                    <pic:cNvPicPr/>
                  </pic:nvPicPr>
                  <pic:blipFill>
                    <a:blip r:embed="rId96">
                      <a:extLst>
                        <a:ext uri="{28A0092B-C50C-407E-A947-70E740481C1C}">
                          <a14:useLocalDpi xmlns:a14="http://schemas.microsoft.com/office/drawing/2010/main" val="0"/>
                        </a:ext>
                      </a:extLst>
                    </a:blip>
                    <a:stretch>
                      <a:fillRect/>
                    </a:stretch>
                  </pic:blipFill>
                  <pic:spPr>
                    <a:xfrm>
                      <a:off x="0" y="0"/>
                      <a:ext cx="3948837" cy="1543588"/>
                    </a:xfrm>
                    <a:prstGeom prst="rect">
                      <a:avLst/>
                    </a:prstGeom>
                  </pic:spPr>
                </pic:pic>
              </a:graphicData>
            </a:graphic>
          </wp:inline>
        </w:drawing>
      </w:r>
    </w:p>
    <w:p w14:paraId="361AB1FF" w14:textId="77777777" w:rsidR="00DD0F16" w:rsidRPr="00D0637F" w:rsidRDefault="005D0881" w:rsidP="005525C3">
      <w:pPr>
        <w:pStyle w:val="Caption"/>
      </w:pPr>
      <w:bookmarkStart w:id="337" w:name="_Ref339539344"/>
      <w:bookmarkStart w:id="338" w:name="_Toc304552664"/>
      <w:bookmarkStart w:id="339" w:name="_Toc313360939"/>
      <w:bookmarkStart w:id="340" w:name="_Toc318295894"/>
      <w:bookmarkStart w:id="341" w:name="_Toc339545431"/>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59</w:t>
      </w:r>
      <w:r w:rsidR="00833167" w:rsidRPr="00CC2EFE">
        <w:fldChar w:fldCharType="end"/>
      </w:r>
      <w:bookmarkEnd w:id="337"/>
      <w:r w:rsidR="00DD0F16" w:rsidRPr="00D0637F">
        <w:t>: Kostenübersicht Reservation</w:t>
      </w:r>
      <w:bookmarkEnd w:id="338"/>
      <w:bookmarkEnd w:id="339"/>
      <w:bookmarkEnd w:id="340"/>
      <w:bookmarkEnd w:id="341"/>
    </w:p>
    <w:p w14:paraId="392B5921" w14:textId="77777777" w:rsidR="00DD0F16" w:rsidRDefault="00DD0F16" w:rsidP="00DD0F16">
      <w:pPr>
        <w:rPr>
          <w:lang w:eastAsia="en-US"/>
        </w:rPr>
      </w:pPr>
    </w:p>
    <w:p w14:paraId="4F072A7E" w14:textId="7D95A22C" w:rsidR="00DD0F16" w:rsidRDefault="00DD0F16" w:rsidP="00DD0F16">
      <w:pPr>
        <w:rPr>
          <w:lang w:eastAsia="en-US"/>
        </w:rPr>
      </w:pPr>
      <w:r>
        <w:rPr>
          <w:lang w:eastAsia="en-US"/>
        </w:rPr>
        <w:t xml:space="preserve">Anstelle der manuellen Eingabe von Rabatten, kann von berechtigten Personen in den Stammdaten ein Standard Rabatt für eine Firma/OE (Kunde) eingetragen werden. Dieser wird bei allen </w:t>
      </w:r>
      <w:r>
        <w:rPr>
          <w:lang w:eastAsia="en-US"/>
        </w:rPr>
        <w:lastRenderedPageBreak/>
        <w:t xml:space="preserve">Organisatoren einer Reservation angezeigt, die dieser Firma/OE zugeordnet sind (siehe </w:t>
      </w:r>
      <w:r w:rsidR="0009653C">
        <w:rPr>
          <w:lang w:eastAsia="en-US"/>
        </w:rPr>
        <w:fldChar w:fldCharType="begin"/>
      </w:r>
      <w:r w:rsidR="0009653C">
        <w:rPr>
          <w:lang w:eastAsia="en-US"/>
        </w:rPr>
        <w:instrText xml:space="preserve"> REF _Ref339539344 \h </w:instrText>
      </w:r>
      <w:r w:rsidR="0009653C">
        <w:rPr>
          <w:lang w:eastAsia="en-US"/>
        </w:rPr>
      </w:r>
      <w:r w:rsidR="0009653C">
        <w:rPr>
          <w:lang w:eastAsia="en-US"/>
        </w:rPr>
        <w:fldChar w:fldCharType="separate"/>
      </w:r>
      <w:r w:rsidR="00C36B10" w:rsidRPr="00D0637F">
        <w:t xml:space="preserve">Abbildung </w:t>
      </w:r>
      <w:r w:rsidR="00C36B10">
        <w:rPr>
          <w:noProof/>
        </w:rPr>
        <w:t>59</w:t>
      </w:r>
      <w:r w:rsidR="0009653C">
        <w:rPr>
          <w:lang w:eastAsia="en-US"/>
        </w:rPr>
        <w:fldChar w:fldCharType="end"/>
      </w:r>
      <w:r>
        <w:rPr>
          <w:lang w:eastAsia="en-US"/>
        </w:rPr>
        <w:t xml:space="preserve">). </w:t>
      </w:r>
    </w:p>
    <w:p w14:paraId="59513339" w14:textId="77777777" w:rsidR="00DD0F16" w:rsidRDefault="00DD0F16" w:rsidP="00DD0F16">
      <w:pPr>
        <w:rPr>
          <w:lang w:eastAsia="en-US"/>
        </w:rPr>
      </w:pPr>
    </w:p>
    <w:p w14:paraId="1B26E9E6" w14:textId="77777777" w:rsidR="00DD0F16" w:rsidRDefault="00DD0F16" w:rsidP="00DD0F16">
      <w:pPr>
        <w:rPr>
          <w:lang w:eastAsia="en-US"/>
        </w:rPr>
      </w:pPr>
      <w:r w:rsidRPr="005460B6">
        <w:rPr>
          <w:noProof/>
          <w:lang w:val="en-US" w:eastAsia="en-US"/>
        </w:rPr>
        <w:drawing>
          <wp:inline distT="0" distB="0" distL="0" distR="0" wp14:anchorId="369B7B0E" wp14:editId="05CC9F02">
            <wp:extent cx="5147945" cy="981710"/>
            <wp:effectExtent l="0" t="0" r="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att wenn Organisator in entspr. Firma.jpg"/>
                    <pic:cNvPicPr/>
                  </pic:nvPicPr>
                  <pic:blipFill>
                    <a:blip r:embed="rId97">
                      <a:extLst>
                        <a:ext uri="{28A0092B-C50C-407E-A947-70E740481C1C}">
                          <a14:useLocalDpi xmlns:a14="http://schemas.microsoft.com/office/drawing/2010/main" val="0"/>
                        </a:ext>
                      </a:extLst>
                    </a:blip>
                    <a:stretch>
                      <a:fillRect/>
                    </a:stretch>
                  </pic:blipFill>
                  <pic:spPr>
                    <a:xfrm>
                      <a:off x="0" y="0"/>
                      <a:ext cx="5147945" cy="981710"/>
                    </a:xfrm>
                    <a:prstGeom prst="rect">
                      <a:avLst/>
                    </a:prstGeom>
                  </pic:spPr>
                </pic:pic>
              </a:graphicData>
            </a:graphic>
          </wp:inline>
        </w:drawing>
      </w:r>
    </w:p>
    <w:p w14:paraId="3EE7EE60" w14:textId="77777777" w:rsidR="00DD0F16" w:rsidRPr="00D0637F" w:rsidRDefault="005D0881" w:rsidP="005525C3">
      <w:pPr>
        <w:pStyle w:val="Caption"/>
      </w:pPr>
      <w:bookmarkStart w:id="342" w:name="_Toc304552665"/>
      <w:bookmarkStart w:id="343" w:name="_Toc313360940"/>
      <w:bookmarkStart w:id="344" w:name="_Toc318295895"/>
      <w:bookmarkStart w:id="345" w:name="_Toc339545432"/>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60</w:t>
      </w:r>
      <w:r w:rsidR="00833167" w:rsidRPr="00CC2EFE">
        <w:fldChar w:fldCharType="end"/>
      </w:r>
      <w:r w:rsidR="00DD0F16" w:rsidRPr="00D0637F">
        <w:t>: Standard Rabatt (Organisator von entspr. Firma/OE)</w:t>
      </w:r>
      <w:bookmarkEnd w:id="342"/>
      <w:bookmarkEnd w:id="343"/>
      <w:bookmarkEnd w:id="344"/>
      <w:bookmarkEnd w:id="345"/>
    </w:p>
    <w:p w14:paraId="62B0C033" w14:textId="77777777" w:rsidR="00DD0F16" w:rsidRDefault="00DD0F16" w:rsidP="00DD0F16"/>
    <w:p w14:paraId="31CA50E0" w14:textId="77777777" w:rsidR="00DD0F16" w:rsidRDefault="00DD0F16" w:rsidP="00DD0F16">
      <w:pPr>
        <w:rPr>
          <w:lang w:eastAsia="en-US"/>
        </w:rPr>
      </w:pPr>
    </w:p>
    <w:p w14:paraId="398D6DE1" w14:textId="77777777" w:rsidR="00DD0F16" w:rsidRPr="00D0637F" w:rsidRDefault="00DD0F16" w:rsidP="00A503AB">
      <w:pPr>
        <w:pStyle w:val="Heading3"/>
      </w:pPr>
      <w:bookmarkStart w:id="346" w:name="_Toc304552765"/>
      <w:bookmarkStart w:id="347" w:name="_Toc503363423"/>
      <w:r w:rsidRPr="00D0637F">
        <w:t>Serienbuchung</w:t>
      </w:r>
      <w:bookmarkEnd w:id="346"/>
      <w:bookmarkEnd w:id="347"/>
    </w:p>
    <w:p w14:paraId="01BD15AD" w14:textId="707B5ACE" w:rsidR="00DD0F16" w:rsidRDefault="00DD0F16" w:rsidP="00DD0F16">
      <w:pPr>
        <w:rPr>
          <w:lang w:eastAsia="en-US"/>
        </w:rPr>
      </w:pPr>
      <w:r>
        <w:rPr>
          <w:lang w:eastAsia="en-US"/>
        </w:rPr>
        <w:t xml:space="preserve">Im Bereich </w:t>
      </w:r>
      <w:r w:rsidRPr="00485A76">
        <w:rPr>
          <w:i/>
          <w:lang w:eastAsia="en-US"/>
        </w:rPr>
        <w:t>Serieninformation</w:t>
      </w:r>
      <w:r>
        <w:rPr>
          <w:lang w:eastAsia="en-US"/>
        </w:rPr>
        <w:t xml:space="preserve"> in der Detailreservation können Serien in der gleichen Form wie in Microsoft Outlook erstellt werden.</w:t>
      </w:r>
    </w:p>
    <w:p w14:paraId="4DF54585" w14:textId="77777777" w:rsidR="00DD0F16" w:rsidRDefault="00DD0F16" w:rsidP="00DD0F16">
      <w:pPr>
        <w:rPr>
          <w:lang w:eastAsia="en-US"/>
        </w:rPr>
      </w:pPr>
    </w:p>
    <w:p w14:paraId="5578D795" w14:textId="77777777" w:rsidR="00DD0F16" w:rsidRPr="005243E1" w:rsidRDefault="00DD0F16" w:rsidP="00DD0F16">
      <w:pPr>
        <w:rPr>
          <w:lang w:eastAsia="en-US"/>
        </w:rPr>
      </w:pPr>
      <w:r>
        <w:rPr>
          <w:noProof/>
          <w:lang w:val="en-US" w:eastAsia="en-US"/>
        </w:rPr>
        <w:drawing>
          <wp:inline distT="0" distB="0" distL="0" distR="0" wp14:anchorId="15FCB7D1" wp14:editId="1B248739">
            <wp:extent cx="4317365" cy="2926080"/>
            <wp:effectExtent l="19050" t="0" r="6985" b="0"/>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8" cstate="print"/>
                    <a:srcRect b="1576"/>
                    <a:stretch>
                      <a:fillRect/>
                    </a:stretch>
                  </pic:blipFill>
                  <pic:spPr bwMode="auto">
                    <a:xfrm>
                      <a:off x="0" y="0"/>
                      <a:ext cx="4317365" cy="2926080"/>
                    </a:xfrm>
                    <a:prstGeom prst="rect">
                      <a:avLst/>
                    </a:prstGeom>
                    <a:noFill/>
                    <a:ln w="9525">
                      <a:noFill/>
                      <a:miter lim="800000"/>
                      <a:headEnd/>
                      <a:tailEnd/>
                    </a:ln>
                  </pic:spPr>
                </pic:pic>
              </a:graphicData>
            </a:graphic>
          </wp:inline>
        </w:drawing>
      </w:r>
    </w:p>
    <w:p w14:paraId="17F35EED" w14:textId="77777777" w:rsidR="00DD0F16" w:rsidRPr="00D0637F" w:rsidRDefault="005D0881" w:rsidP="005525C3">
      <w:pPr>
        <w:pStyle w:val="Caption"/>
      </w:pPr>
      <w:bookmarkStart w:id="348" w:name="_Toc304552667"/>
      <w:bookmarkStart w:id="349" w:name="_Toc313360942"/>
      <w:bookmarkStart w:id="350" w:name="_Toc318295896"/>
      <w:bookmarkStart w:id="351" w:name="_Toc339545433"/>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61</w:t>
      </w:r>
      <w:r w:rsidR="00833167" w:rsidRPr="00CC2EFE">
        <w:fldChar w:fldCharType="end"/>
      </w:r>
      <w:r w:rsidR="00DD0F16" w:rsidRPr="00D0637F">
        <w:t>: Bereich der Serienbuchungen</w:t>
      </w:r>
      <w:bookmarkEnd w:id="348"/>
      <w:bookmarkEnd w:id="349"/>
      <w:bookmarkEnd w:id="350"/>
      <w:bookmarkEnd w:id="351"/>
    </w:p>
    <w:p w14:paraId="6E8D5DDF" w14:textId="77777777" w:rsidR="00DD0F16" w:rsidRDefault="00DD0F16" w:rsidP="00DD0F16"/>
    <w:p w14:paraId="4057218F" w14:textId="77777777" w:rsidR="006C0C3B" w:rsidRDefault="00DD0F16" w:rsidP="00DD0F16">
      <w:r>
        <w:t xml:space="preserve">Der Bereich </w:t>
      </w:r>
      <w:r w:rsidRPr="00485A76">
        <w:rPr>
          <w:i/>
        </w:rPr>
        <w:t>Serieninformationen</w:t>
      </w:r>
      <w:r>
        <w:t xml:space="preserve"> ist in drei Bereiche eingeteilt, welche in den folgenden Kapiteln genauer erläutert werden</w:t>
      </w:r>
      <w:r w:rsidR="00097271">
        <w:t>.</w:t>
      </w:r>
    </w:p>
    <w:p w14:paraId="69AF3401" w14:textId="77777777" w:rsidR="00DD0F16" w:rsidRDefault="00DD0F16" w:rsidP="00DD0F16"/>
    <w:p w14:paraId="016AE807" w14:textId="77777777" w:rsidR="00DD0F16" w:rsidRDefault="00DD0F16" w:rsidP="00DD0F16"/>
    <w:p w14:paraId="7D5409F7" w14:textId="77777777" w:rsidR="00DD0F16" w:rsidRDefault="00DD0F16" w:rsidP="00A503AB">
      <w:pPr>
        <w:pStyle w:val="Heading4"/>
      </w:pPr>
      <w:bookmarkStart w:id="352" w:name="_Toc304552766"/>
      <w:bookmarkStart w:id="353" w:name="_Toc503363424"/>
      <w:proofErr w:type="spellStart"/>
      <w:r>
        <w:t>Allgemeiner</w:t>
      </w:r>
      <w:proofErr w:type="spellEnd"/>
      <w:r>
        <w:t xml:space="preserve"> </w:t>
      </w:r>
      <w:proofErr w:type="spellStart"/>
      <w:r>
        <w:t>Bereich</w:t>
      </w:r>
      <w:bookmarkEnd w:id="352"/>
      <w:bookmarkEnd w:id="353"/>
      <w:proofErr w:type="spellEnd"/>
    </w:p>
    <w:p w14:paraId="1C0F3621" w14:textId="77777777" w:rsidR="00DD0F16" w:rsidRDefault="00DD0F16" w:rsidP="00DD0F16">
      <w:r>
        <w:t>In diesem Bereich wird angezeigt, wann die Serie startet. Darüber hinaus kann definiert werden, wie viele Iterationen diese Serie haben soll. Dabei kann zwischen einer Datumsbegrenzung oder der Anzahl Iterationen gewählt werden.</w:t>
      </w:r>
    </w:p>
    <w:p w14:paraId="0E9C5680" w14:textId="77777777" w:rsidR="00DD0F16" w:rsidRDefault="00DD0F16" w:rsidP="00DD0F16"/>
    <w:p w14:paraId="1EAF1D0E" w14:textId="77777777" w:rsidR="00DD0F16" w:rsidRDefault="00DD0F16" w:rsidP="00DD0F16">
      <w:r>
        <w:rPr>
          <w:noProof/>
          <w:bdr w:val="single" w:sz="8" w:space="0" w:color="808080"/>
          <w:lang w:val="en-US" w:eastAsia="en-US"/>
        </w:rPr>
        <w:drawing>
          <wp:inline distT="0" distB="0" distL="0" distR="0" wp14:anchorId="63645552" wp14:editId="1B2A0CCC">
            <wp:extent cx="3761105" cy="643890"/>
            <wp:effectExtent l="19050" t="19050" r="10795" b="22860"/>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9" cstate="print"/>
                    <a:srcRect/>
                    <a:stretch>
                      <a:fillRect/>
                    </a:stretch>
                  </pic:blipFill>
                  <pic:spPr bwMode="auto">
                    <a:xfrm>
                      <a:off x="0" y="0"/>
                      <a:ext cx="3761105" cy="643890"/>
                    </a:xfrm>
                    <a:prstGeom prst="rect">
                      <a:avLst/>
                    </a:prstGeom>
                    <a:noFill/>
                    <a:ln w="12700" cmpd="sng">
                      <a:solidFill>
                        <a:srgbClr val="7F7F7F"/>
                      </a:solidFill>
                      <a:miter lim="800000"/>
                      <a:headEnd/>
                      <a:tailEnd/>
                    </a:ln>
                    <a:effectLst/>
                  </pic:spPr>
                </pic:pic>
              </a:graphicData>
            </a:graphic>
          </wp:inline>
        </w:drawing>
      </w:r>
    </w:p>
    <w:p w14:paraId="3EFA7089" w14:textId="77777777" w:rsidR="00DD0F16" w:rsidRPr="00D0637F" w:rsidRDefault="005D0881" w:rsidP="005525C3">
      <w:pPr>
        <w:pStyle w:val="Caption"/>
      </w:pPr>
      <w:bookmarkStart w:id="354" w:name="_Toc304552668"/>
      <w:bookmarkStart w:id="355" w:name="_Toc313360943"/>
      <w:bookmarkStart w:id="356" w:name="_Toc318295897"/>
      <w:bookmarkStart w:id="357" w:name="_Toc339545434"/>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62</w:t>
      </w:r>
      <w:r w:rsidR="00833167" w:rsidRPr="00CC2EFE">
        <w:fldChar w:fldCharType="end"/>
      </w:r>
      <w:r w:rsidR="00DD0F16" w:rsidRPr="00D0637F">
        <w:t>: Allgemeiner Bereich der Serienbuchung</w:t>
      </w:r>
      <w:bookmarkEnd w:id="354"/>
      <w:bookmarkEnd w:id="355"/>
      <w:bookmarkEnd w:id="356"/>
      <w:bookmarkEnd w:id="357"/>
    </w:p>
    <w:p w14:paraId="28BC186E" w14:textId="77777777" w:rsidR="00DD0F16" w:rsidRPr="008F54B9" w:rsidRDefault="00DD0F16" w:rsidP="00DD0F16"/>
    <w:p w14:paraId="5301F393" w14:textId="77777777" w:rsidR="00DD0F16" w:rsidRDefault="00DD0F16" w:rsidP="00DD0F16"/>
    <w:p w14:paraId="0CEA3069" w14:textId="77777777" w:rsidR="00DD0F16" w:rsidRPr="00C87BAB" w:rsidRDefault="00DD0F16" w:rsidP="00A503AB">
      <w:pPr>
        <w:pStyle w:val="Heading4"/>
      </w:pPr>
      <w:bookmarkStart w:id="358" w:name="_Toc304552767"/>
      <w:bookmarkStart w:id="359" w:name="_Toc503363425"/>
      <w:proofErr w:type="spellStart"/>
      <w:r w:rsidRPr="00C87BAB">
        <w:lastRenderedPageBreak/>
        <w:t>Serieneinstellungen</w:t>
      </w:r>
      <w:bookmarkEnd w:id="358"/>
      <w:bookmarkEnd w:id="359"/>
      <w:proofErr w:type="spellEnd"/>
    </w:p>
    <w:p w14:paraId="0F4FF61A" w14:textId="77777777" w:rsidR="00DD0F16" w:rsidRDefault="00DD0F16" w:rsidP="00DD0F16">
      <w:pPr>
        <w:rPr>
          <w:lang w:eastAsia="en-US"/>
        </w:rPr>
      </w:pPr>
      <w:r w:rsidRPr="008F54B9">
        <w:rPr>
          <w:lang w:eastAsia="en-US"/>
        </w:rPr>
        <w:t>Bei den Serieneinst</w:t>
      </w:r>
      <w:r>
        <w:rPr>
          <w:lang w:eastAsia="en-US"/>
        </w:rPr>
        <w:t>ellungen kann angegeben werden, wie sich die Serie wiederholt. Dabei kann zwischen verschiedenen Arten gewählt werden, welche wiederum verschiedene Einstellungsmöglichkeiten haben</w:t>
      </w:r>
      <w:r w:rsidR="00097271">
        <w:rPr>
          <w:lang w:eastAsia="en-US"/>
        </w:rPr>
        <w:t>:</w:t>
      </w:r>
    </w:p>
    <w:p w14:paraId="00C89AEB" w14:textId="77777777" w:rsidR="00C87BAB" w:rsidRDefault="00C87BAB" w:rsidP="00DD0F16">
      <w:pPr>
        <w:rPr>
          <w:lang w:eastAsia="en-US"/>
        </w:rPr>
      </w:pPr>
    </w:p>
    <w:p w14:paraId="04C291E1" w14:textId="77777777" w:rsidR="00AD4406" w:rsidRDefault="00AD4406" w:rsidP="00DD0F16">
      <w:pPr>
        <w:rPr>
          <w:lang w:eastAsia="en-US"/>
        </w:rPr>
      </w:pPr>
    </w:p>
    <w:p w14:paraId="2AEBCE8A" w14:textId="77777777" w:rsidR="00DD0F16" w:rsidRPr="00FB20C0" w:rsidRDefault="00DD0F16" w:rsidP="00DD0F16">
      <w:pPr>
        <w:rPr>
          <w:b/>
          <w:lang w:eastAsia="en-US"/>
        </w:rPr>
      </w:pPr>
      <w:r w:rsidRPr="00FB20C0">
        <w:rPr>
          <w:b/>
          <w:lang w:eastAsia="en-US"/>
        </w:rPr>
        <w:t>Täglich</w:t>
      </w:r>
    </w:p>
    <w:p w14:paraId="335F3B35" w14:textId="77777777" w:rsidR="00DD0F16" w:rsidRDefault="00DD0F16" w:rsidP="00DD0F16">
      <w:pPr>
        <w:rPr>
          <w:lang w:eastAsia="en-US"/>
        </w:rPr>
      </w:pPr>
    </w:p>
    <w:p w14:paraId="676F32A3" w14:textId="77777777" w:rsidR="00DD0F16" w:rsidRDefault="00DD0F16" w:rsidP="00DD0F16">
      <w:pPr>
        <w:rPr>
          <w:lang w:eastAsia="en-US"/>
        </w:rPr>
      </w:pPr>
      <w:r>
        <w:rPr>
          <w:lang w:eastAsia="en-US"/>
        </w:rPr>
        <w:t>Falls eine Serie täglich stattfinden soll, kann dies hier eingestellt werden. Es kann angegeben werden, wie viele Tage jeweils zwischen den Buchungen liegen sollen oder ob der Termin grundsätzlich an allen Wochentagen stattfinden soll.</w:t>
      </w:r>
    </w:p>
    <w:p w14:paraId="2FF67943" w14:textId="77777777" w:rsidR="00DD0F16" w:rsidRDefault="00DD0F16" w:rsidP="00DD0F16">
      <w:pPr>
        <w:rPr>
          <w:lang w:eastAsia="en-US"/>
        </w:rPr>
      </w:pPr>
    </w:p>
    <w:p w14:paraId="1D96B9A3" w14:textId="77777777" w:rsidR="00DD0F16" w:rsidRDefault="00DD0F16" w:rsidP="00DD0F16">
      <w:pPr>
        <w:rPr>
          <w:lang w:eastAsia="en-US"/>
        </w:rPr>
      </w:pPr>
      <w:r>
        <w:rPr>
          <w:noProof/>
          <w:bdr w:val="single" w:sz="8" w:space="0" w:color="808080"/>
          <w:lang w:val="en-US" w:eastAsia="en-US"/>
        </w:rPr>
        <w:drawing>
          <wp:inline distT="0" distB="0" distL="0" distR="0" wp14:anchorId="3739B811" wp14:editId="3C57225E">
            <wp:extent cx="2703195" cy="842645"/>
            <wp:effectExtent l="19050" t="19050" r="20955" b="14605"/>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0" cstate="print"/>
                    <a:srcRect/>
                    <a:stretch>
                      <a:fillRect/>
                    </a:stretch>
                  </pic:blipFill>
                  <pic:spPr bwMode="auto">
                    <a:xfrm>
                      <a:off x="0" y="0"/>
                      <a:ext cx="2703195" cy="842645"/>
                    </a:xfrm>
                    <a:prstGeom prst="rect">
                      <a:avLst/>
                    </a:prstGeom>
                    <a:noFill/>
                    <a:ln w="12700" cmpd="sng">
                      <a:solidFill>
                        <a:srgbClr val="7F7F7F"/>
                      </a:solidFill>
                      <a:miter lim="800000"/>
                      <a:headEnd/>
                      <a:tailEnd/>
                    </a:ln>
                    <a:effectLst/>
                  </pic:spPr>
                </pic:pic>
              </a:graphicData>
            </a:graphic>
          </wp:inline>
        </w:drawing>
      </w:r>
    </w:p>
    <w:p w14:paraId="3A5C61D4" w14:textId="77777777" w:rsidR="00DD0F16" w:rsidRPr="00D0637F" w:rsidRDefault="005D0881" w:rsidP="005525C3">
      <w:pPr>
        <w:pStyle w:val="Caption"/>
      </w:pPr>
      <w:bookmarkStart w:id="360" w:name="_Toc304552669"/>
      <w:bookmarkStart w:id="361" w:name="_Toc313360944"/>
      <w:bookmarkStart w:id="362" w:name="_Toc318295898"/>
      <w:bookmarkStart w:id="363" w:name="_Toc339545435"/>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63</w:t>
      </w:r>
      <w:r w:rsidR="00833167" w:rsidRPr="00CC2EFE">
        <w:fldChar w:fldCharType="end"/>
      </w:r>
      <w:r w:rsidR="00DD0F16" w:rsidRPr="00D0637F">
        <w:t>: Serieneinstellungen Täglich</w:t>
      </w:r>
      <w:bookmarkEnd w:id="360"/>
      <w:bookmarkEnd w:id="361"/>
      <w:bookmarkEnd w:id="362"/>
      <w:bookmarkEnd w:id="363"/>
    </w:p>
    <w:p w14:paraId="00358423" w14:textId="77777777" w:rsidR="00C87BAB" w:rsidRDefault="00C87BAB" w:rsidP="00DD0F16"/>
    <w:p w14:paraId="37631751" w14:textId="77777777" w:rsidR="00AD4406" w:rsidRDefault="00AD4406" w:rsidP="00DD0F16"/>
    <w:p w14:paraId="201AF0E8" w14:textId="77777777" w:rsidR="00DD0F16" w:rsidRPr="00FB20C0" w:rsidRDefault="00DD0F16" w:rsidP="00DD0F16">
      <w:pPr>
        <w:rPr>
          <w:b/>
        </w:rPr>
      </w:pPr>
      <w:r w:rsidRPr="00FB20C0">
        <w:rPr>
          <w:b/>
        </w:rPr>
        <w:t>Wöchentlich</w:t>
      </w:r>
    </w:p>
    <w:p w14:paraId="4498C4FB" w14:textId="77777777" w:rsidR="00DD0F16" w:rsidRPr="008F54B9" w:rsidRDefault="00DD0F16" w:rsidP="00DD0F16">
      <w:pPr>
        <w:rPr>
          <w:lang w:eastAsia="en-US"/>
        </w:rPr>
      </w:pPr>
    </w:p>
    <w:p w14:paraId="33C9AB19" w14:textId="77777777" w:rsidR="00DD0F16" w:rsidRDefault="00DD0F16" w:rsidP="00DD0F16">
      <w:r>
        <w:t>In diesem Bereich kann eingestellt werden, in welchem wöchentlichen Abstand und an welchen Wochentagen die Buchungen erstellt werden sollen.</w:t>
      </w:r>
      <w:r w:rsidR="00F56C5D">
        <w:t xml:space="preserve"> Der Wochentag, an welchem die Serie startet</w:t>
      </w:r>
      <w:r w:rsidR="007A5EC4">
        <w:t>,</w:t>
      </w:r>
      <w:r w:rsidR="00F56C5D">
        <w:t xml:space="preserve"> ist dabei bereits vorselektiert und kann nicht verändert werden (das System gibt eine Fehlermeldung aus).</w:t>
      </w:r>
    </w:p>
    <w:p w14:paraId="5AB5B6B9" w14:textId="77777777" w:rsidR="00DD0F16" w:rsidRDefault="00DD0F16" w:rsidP="00DD0F16"/>
    <w:p w14:paraId="082FAC7B" w14:textId="77777777" w:rsidR="00DD0F16" w:rsidRDefault="00DD0F16" w:rsidP="00DD0F16">
      <w:r>
        <w:rPr>
          <w:noProof/>
          <w:bdr w:val="single" w:sz="8" w:space="0" w:color="808080"/>
          <w:lang w:val="en-US" w:eastAsia="en-US"/>
        </w:rPr>
        <w:drawing>
          <wp:inline distT="0" distB="0" distL="0" distR="0" wp14:anchorId="75CE40D8" wp14:editId="049A905D">
            <wp:extent cx="3848735" cy="826770"/>
            <wp:effectExtent l="19050" t="19050" r="18415" b="11430"/>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1" cstate="print"/>
                    <a:srcRect/>
                    <a:stretch>
                      <a:fillRect/>
                    </a:stretch>
                  </pic:blipFill>
                  <pic:spPr bwMode="auto">
                    <a:xfrm>
                      <a:off x="0" y="0"/>
                      <a:ext cx="3848735" cy="826770"/>
                    </a:xfrm>
                    <a:prstGeom prst="rect">
                      <a:avLst/>
                    </a:prstGeom>
                    <a:noFill/>
                    <a:ln w="12700" cmpd="sng">
                      <a:solidFill>
                        <a:srgbClr val="7F7F7F"/>
                      </a:solidFill>
                      <a:miter lim="800000"/>
                      <a:headEnd/>
                      <a:tailEnd/>
                    </a:ln>
                    <a:effectLst/>
                  </pic:spPr>
                </pic:pic>
              </a:graphicData>
            </a:graphic>
          </wp:inline>
        </w:drawing>
      </w:r>
    </w:p>
    <w:p w14:paraId="27F892EC" w14:textId="77777777" w:rsidR="00DD0F16" w:rsidRPr="00D0637F" w:rsidRDefault="005D0881" w:rsidP="005525C3">
      <w:pPr>
        <w:pStyle w:val="Caption"/>
      </w:pPr>
      <w:bookmarkStart w:id="364" w:name="_Toc304552670"/>
      <w:bookmarkStart w:id="365" w:name="_Toc313360945"/>
      <w:bookmarkStart w:id="366" w:name="_Toc318295899"/>
      <w:bookmarkStart w:id="367" w:name="_Toc339545436"/>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64</w:t>
      </w:r>
      <w:r w:rsidR="00833167" w:rsidRPr="00CC2EFE">
        <w:fldChar w:fldCharType="end"/>
      </w:r>
      <w:r w:rsidR="00DD0F16" w:rsidRPr="00D0637F">
        <w:t>: Serieneinstellungen Wöchentlich</w:t>
      </w:r>
      <w:bookmarkEnd w:id="364"/>
      <w:bookmarkEnd w:id="365"/>
      <w:bookmarkEnd w:id="366"/>
      <w:bookmarkEnd w:id="367"/>
    </w:p>
    <w:p w14:paraId="7521F476" w14:textId="77777777" w:rsidR="00C87BAB" w:rsidRDefault="00C87BAB" w:rsidP="00DD0F16"/>
    <w:p w14:paraId="37C8EA51" w14:textId="77777777" w:rsidR="00AD4406" w:rsidRDefault="00AD4406" w:rsidP="00DD0F16"/>
    <w:p w14:paraId="038088FB" w14:textId="77777777" w:rsidR="00790780" w:rsidRDefault="00790780" w:rsidP="00DD0F16"/>
    <w:p w14:paraId="7513BECD" w14:textId="77777777" w:rsidR="00790780" w:rsidRDefault="00790780" w:rsidP="00DD0F16"/>
    <w:p w14:paraId="118BB277" w14:textId="77777777" w:rsidR="00790780" w:rsidRDefault="00790780" w:rsidP="00DD0F16"/>
    <w:p w14:paraId="374A399A" w14:textId="77777777" w:rsidR="00790780" w:rsidRDefault="00790780" w:rsidP="00DD0F16"/>
    <w:p w14:paraId="35908F87" w14:textId="77777777" w:rsidR="00790780" w:rsidRDefault="00790780" w:rsidP="00DD0F16"/>
    <w:p w14:paraId="05DF0BEF" w14:textId="77777777" w:rsidR="00790780" w:rsidRDefault="00790780" w:rsidP="00DD0F16"/>
    <w:p w14:paraId="32AC5BFD" w14:textId="77777777" w:rsidR="00DD0F16" w:rsidRPr="00FB20C0" w:rsidRDefault="00DD0F16" w:rsidP="00DD0F16">
      <w:pPr>
        <w:rPr>
          <w:b/>
        </w:rPr>
      </w:pPr>
      <w:r w:rsidRPr="00FB20C0">
        <w:rPr>
          <w:b/>
        </w:rPr>
        <w:t>Monatlich</w:t>
      </w:r>
    </w:p>
    <w:p w14:paraId="1951BBF9" w14:textId="77777777" w:rsidR="00DD0F16" w:rsidRDefault="00DD0F16" w:rsidP="00DD0F16"/>
    <w:p w14:paraId="6FA508BC" w14:textId="77777777" w:rsidR="00DD0F16" w:rsidRDefault="00DD0F16" w:rsidP="00DD0F16">
      <w:r>
        <w:t>Bei der monatlichen Serie gibt es zwei Varianten zur Erstellung:</w:t>
      </w:r>
    </w:p>
    <w:p w14:paraId="294D06DD" w14:textId="77777777" w:rsidR="00DD0F16" w:rsidRDefault="00DD0F16" w:rsidP="00DD0F16"/>
    <w:p w14:paraId="0B0D1BCA" w14:textId="77777777" w:rsidR="00DD0F16" w:rsidRPr="006A476D" w:rsidRDefault="00DD0F16" w:rsidP="00DD0F16">
      <w:pPr>
        <w:rPr>
          <w:i/>
          <w:lang w:eastAsia="en-US"/>
        </w:rPr>
      </w:pPr>
      <w:r w:rsidRPr="006A476D">
        <w:rPr>
          <w:i/>
          <w:lang w:eastAsia="en-US"/>
        </w:rPr>
        <w:t>Am selben Datum:</w:t>
      </w:r>
    </w:p>
    <w:p w14:paraId="10EFBD26" w14:textId="77777777" w:rsidR="00DD0F16" w:rsidRDefault="00DD0F16" w:rsidP="00DD0F16">
      <w:pPr>
        <w:rPr>
          <w:lang w:eastAsia="en-US"/>
        </w:rPr>
      </w:pPr>
      <w:r>
        <w:rPr>
          <w:lang w:eastAsia="en-US"/>
        </w:rPr>
        <w:t>Es kann eingestellt werden, dass jeweils an einem bestimmten Tag jedes X-ten Monats eine Buchung erstellt wird.</w:t>
      </w:r>
    </w:p>
    <w:p w14:paraId="58380716" w14:textId="77777777" w:rsidR="00DD0F16" w:rsidRDefault="00DD0F16" w:rsidP="00C87BAB">
      <w:pPr>
        <w:rPr>
          <w:lang w:eastAsia="en-US"/>
        </w:rPr>
      </w:pPr>
    </w:p>
    <w:p w14:paraId="7874BE3E" w14:textId="77777777" w:rsidR="00DD0F16" w:rsidRPr="006A476D" w:rsidRDefault="00DD0F16" w:rsidP="00DD0F16">
      <w:pPr>
        <w:rPr>
          <w:i/>
          <w:lang w:eastAsia="en-US"/>
        </w:rPr>
      </w:pPr>
      <w:r w:rsidRPr="006A476D">
        <w:rPr>
          <w:i/>
          <w:lang w:eastAsia="en-US"/>
        </w:rPr>
        <w:t>Am selben Tag:</w:t>
      </w:r>
    </w:p>
    <w:p w14:paraId="31B335E7" w14:textId="77777777" w:rsidR="00DD0F16" w:rsidRDefault="00DD0F16" w:rsidP="00DD0F16">
      <w:pPr>
        <w:rPr>
          <w:lang w:eastAsia="en-US"/>
        </w:rPr>
      </w:pPr>
      <w:r>
        <w:rPr>
          <w:lang w:eastAsia="en-US"/>
        </w:rPr>
        <w:t>Es kann eingestellt werden, dass die Buchung immer jeweils am X-ten Wochentag des X-ten Monats erstellt wird.</w:t>
      </w:r>
    </w:p>
    <w:p w14:paraId="4327AF9E" w14:textId="77777777" w:rsidR="00DD0F16" w:rsidRDefault="00DD0F16" w:rsidP="00DD0F16"/>
    <w:p w14:paraId="64890BED" w14:textId="77777777" w:rsidR="00DD0F16" w:rsidRPr="000C609D" w:rsidRDefault="00DD0F16" w:rsidP="00DD0F16">
      <w:r>
        <w:rPr>
          <w:noProof/>
          <w:bdr w:val="single" w:sz="8" w:space="0" w:color="808080"/>
          <w:lang w:val="en-US" w:eastAsia="en-US"/>
        </w:rPr>
        <w:lastRenderedPageBreak/>
        <w:drawing>
          <wp:inline distT="0" distB="0" distL="0" distR="0" wp14:anchorId="38A0F6DC" wp14:editId="122B1CCF">
            <wp:extent cx="4587875" cy="850900"/>
            <wp:effectExtent l="19050" t="19050" r="22225" b="25400"/>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2" cstate="print"/>
                    <a:srcRect/>
                    <a:stretch>
                      <a:fillRect/>
                    </a:stretch>
                  </pic:blipFill>
                  <pic:spPr bwMode="auto">
                    <a:xfrm>
                      <a:off x="0" y="0"/>
                      <a:ext cx="4587875" cy="850900"/>
                    </a:xfrm>
                    <a:prstGeom prst="rect">
                      <a:avLst/>
                    </a:prstGeom>
                    <a:noFill/>
                    <a:ln w="12700" cmpd="sng">
                      <a:solidFill>
                        <a:srgbClr val="7F7F7F"/>
                      </a:solidFill>
                      <a:miter lim="800000"/>
                      <a:headEnd/>
                      <a:tailEnd/>
                    </a:ln>
                    <a:effectLst/>
                  </pic:spPr>
                </pic:pic>
              </a:graphicData>
            </a:graphic>
          </wp:inline>
        </w:drawing>
      </w:r>
    </w:p>
    <w:p w14:paraId="789B6088" w14:textId="77777777" w:rsidR="00DD0F16" w:rsidRPr="00D0637F" w:rsidRDefault="005D0881" w:rsidP="005525C3">
      <w:pPr>
        <w:pStyle w:val="Caption"/>
      </w:pPr>
      <w:bookmarkStart w:id="368" w:name="_Toc304552671"/>
      <w:bookmarkStart w:id="369" w:name="_Toc313360946"/>
      <w:bookmarkStart w:id="370" w:name="_Toc318295900"/>
      <w:bookmarkStart w:id="371" w:name="_Toc339545437"/>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65</w:t>
      </w:r>
      <w:r w:rsidR="00833167" w:rsidRPr="00CC2EFE">
        <w:fldChar w:fldCharType="end"/>
      </w:r>
      <w:r w:rsidR="00DD0F16" w:rsidRPr="00D0637F">
        <w:t>: Serieneinstellungen Monatlich</w:t>
      </w:r>
      <w:bookmarkEnd w:id="368"/>
      <w:bookmarkEnd w:id="369"/>
      <w:bookmarkEnd w:id="370"/>
      <w:bookmarkEnd w:id="371"/>
    </w:p>
    <w:p w14:paraId="7BD32EA6" w14:textId="77777777" w:rsidR="00DD0F16" w:rsidRDefault="00DD0F16" w:rsidP="00DD0F16"/>
    <w:p w14:paraId="6FB19036" w14:textId="77777777" w:rsidR="00DD0F16" w:rsidRDefault="00DD0F16" w:rsidP="00DD0F16">
      <w:r>
        <w:t xml:space="preserve">Wenn die gewünschten Einstellungen vorgenommen wurden, kann auf den Button </w:t>
      </w:r>
      <w:r w:rsidR="00C87BAB">
        <w:t>„</w:t>
      </w:r>
      <w:r w:rsidRPr="00C87BAB">
        <w:t>Erstellen</w:t>
      </w:r>
      <w:r w:rsidR="00C87BAB">
        <w:t>“</w:t>
      </w:r>
      <w:r>
        <w:t xml:space="preserve"> geklickt werden. Die Serienelemente werden dann gesucht und deren Verfügbarkeit direkt geprüft.</w:t>
      </w:r>
    </w:p>
    <w:p w14:paraId="09F655D7" w14:textId="77777777" w:rsidR="00DD0F16" w:rsidRDefault="00DD0F16" w:rsidP="00DD0F16"/>
    <w:p w14:paraId="4A47D413" w14:textId="77777777" w:rsidR="00DD0F16" w:rsidRDefault="00DD0F16" w:rsidP="00DD0F16"/>
    <w:p w14:paraId="409FB4DE" w14:textId="77777777" w:rsidR="00DD0F16" w:rsidRDefault="00DD0F16" w:rsidP="00A503AB">
      <w:pPr>
        <w:pStyle w:val="Heading5"/>
      </w:pPr>
      <w:bookmarkStart w:id="372" w:name="_Toc304552768"/>
      <w:bookmarkStart w:id="373" w:name="_Toc503363426"/>
      <w:proofErr w:type="spellStart"/>
      <w:r>
        <w:t>Anzeige</w:t>
      </w:r>
      <w:proofErr w:type="spellEnd"/>
      <w:r>
        <w:t xml:space="preserve"> der </w:t>
      </w:r>
      <w:proofErr w:type="spellStart"/>
      <w:r>
        <w:t>Serienelemente</w:t>
      </w:r>
      <w:bookmarkEnd w:id="372"/>
      <w:bookmarkEnd w:id="373"/>
      <w:proofErr w:type="spellEnd"/>
    </w:p>
    <w:p w14:paraId="49EA8BEE" w14:textId="77777777" w:rsidR="00DD0F16" w:rsidRDefault="00DD0F16" w:rsidP="00DD0F16">
      <w:r>
        <w:t xml:space="preserve">Nach dem Klicken auf den Button </w:t>
      </w:r>
      <w:r w:rsidR="007A5EC4">
        <w:t>„</w:t>
      </w:r>
      <w:r w:rsidRPr="00C87BAB">
        <w:t>Erstellen</w:t>
      </w:r>
      <w:r w:rsidR="007A5EC4">
        <w:t>“</w:t>
      </w:r>
      <w:r>
        <w:t xml:space="preserve"> überprüft </w:t>
      </w:r>
      <w:r w:rsidR="003F0D47">
        <w:t>ROOMS</w:t>
      </w:r>
      <w:r>
        <w:t xml:space="preserve"> die jeweiligen Serienelemente auf ihre Verfügbarkeit. Das Ergebnis wird in einer Liste aufgeführt.</w:t>
      </w:r>
    </w:p>
    <w:p w14:paraId="4606F6C9" w14:textId="77777777" w:rsidR="00DD0F16" w:rsidRDefault="00DD0F16" w:rsidP="00DD0F16"/>
    <w:p w14:paraId="1436683F" w14:textId="77777777" w:rsidR="00DD0F16" w:rsidRDefault="00DD0F16" w:rsidP="00DD0F16">
      <w:r>
        <w:rPr>
          <w:noProof/>
          <w:lang w:val="en-US" w:eastAsia="en-US"/>
        </w:rPr>
        <w:drawing>
          <wp:inline distT="0" distB="0" distL="0" distR="0" wp14:anchorId="1AFCDE3C" wp14:editId="71E65DA4">
            <wp:extent cx="4317365" cy="1725295"/>
            <wp:effectExtent l="19050" t="19050" r="26035" b="27305"/>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3" cstate="print"/>
                    <a:srcRect/>
                    <a:stretch>
                      <a:fillRect/>
                    </a:stretch>
                  </pic:blipFill>
                  <pic:spPr bwMode="auto">
                    <a:xfrm>
                      <a:off x="0" y="0"/>
                      <a:ext cx="4317365" cy="1725295"/>
                    </a:xfrm>
                    <a:prstGeom prst="rect">
                      <a:avLst/>
                    </a:prstGeom>
                    <a:noFill/>
                    <a:ln w="6350" cmpd="sng">
                      <a:solidFill>
                        <a:srgbClr val="7F7F7F"/>
                      </a:solidFill>
                      <a:miter lim="800000"/>
                      <a:headEnd/>
                      <a:tailEnd/>
                    </a:ln>
                    <a:effectLst/>
                  </pic:spPr>
                </pic:pic>
              </a:graphicData>
            </a:graphic>
          </wp:inline>
        </w:drawing>
      </w:r>
    </w:p>
    <w:p w14:paraId="0649E998" w14:textId="77777777" w:rsidR="00DD0F16" w:rsidRPr="00D0637F" w:rsidRDefault="005D0881" w:rsidP="005525C3">
      <w:pPr>
        <w:pStyle w:val="Caption"/>
      </w:pPr>
      <w:bookmarkStart w:id="374" w:name="_Toc304552672"/>
      <w:bookmarkStart w:id="375" w:name="_Toc313360947"/>
      <w:bookmarkStart w:id="376" w:name="_Toc318295901"/>
      <w:bookmarkStart w:id="377" w:name="_Toc339545438"/>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66</w:t>
      </w:r>
      <w:r w:rsidR="00833167" w:rsidRPr="00CC2EFE">
        <w:fldChar w:fldCharType="end"/>
      </w:r>
      <w:r w:rsidR="00DD0F16" w:rsidRPr="00D0637F">
        <w:t>: Serienelemente in Listenform</w:t>
      </w:r>
      <w:bookmarkEnd w:id="374"/>
      <w:bookmarkEnd w:id="375"/>
      <w:bookmarkEnd w:id="376"/>
      <w:bookmarkEnd w:id="377"/>
    </w:p>
    <w:p w14:paraId="5C93223E" w14:textId="77777777" w:rsidR="00DD0F16" w:rsidRPr="008F54B9" w:rsidRDefault="00DD0F16" w:rsidP="00DD0F16"/>
    <w:p w14:paraId="13957CF1" w14:textId="47579589" w:rsidR="00DD0F16" w:rsidRDefault="00DD0F16" w:rsidP="00DD0F16">
      <w:pPr>
        <w:rPr>
          <w:lang w:eastAsia="en-US"/>
        </w:rPr>
      </w:pPr>
      <w:r>
        <w:rPr>
          <w:lang w:eastAsia="en-US"/>
        </w:rPr>
        <w:t xml:space="preserve">In der Liste existiert eine Spalte </w:t>
      </w:r>
      <w:r w:rsidRPr="0069225C">
        <w:rPr>
          <w:i/>
          <w:lang w:eastAsia="en-US"/>
        </w:rPr>
        <w:t>Prüfstatus</w:t>
      </w:r>
      <w:r>
        <w:rPr>
          <w:lang w:eastAsia="en-US"/>
        </w:rPr>
        <w:t xml:space="preserve">. Falls dieser Status ein Warndreieck aufweist, wird dadurch angezeigt, dass die Ressource zu diesem Zeitpunkt besetzt ist. Dieses Serienelement kann nur durch </w:t>
      </w:r>
      <w:r w:rsidR="007A5EC4">
        <w:rPr>
          <w:lang w:eastAsia="en-US"/>
        </w:rPr>
        <w:t>A</w:t>
      </w:r>
      <w:r>
        <w:rPr>
          <w:lang w:eastAsia="en-US"/>
        </w:rPr>
        <w:t xml:space="preserve">nwählen der Checkbox und anschliessendem Klicken des Buttons </w:t>
      </w:r>
      <w:r w:rsidR="007A5EC4">
        <w:rPr>
          <w:lang w:eastAsia="en-US"/>
        </w:rPr>
        <w:t>„</w:t>
      </w:r>
      <w:r w:rsidRPr="00C87BAB">
        <w:rPr>
          <w:lang w:eastAsia="en-US"/>
        </w:rPr>
        <w:t>Entfernen</w:t>
      </w:r>
      <w:r w:rsidR="007A5EC4">
        <w:rPr>
          <w:lang w:eastAsia="en-US"/>
        </w:rPr>
        <w:t>“</w:t>
      </w:r>
      <w:r>
        <w:rPr>
          <w:lang w:eastAsia="en-US"/>
        </w:rPr>
        <w:t xml:space="preserve"> aus der Serie entfernt werden. Mit dem Button </w:t>
      </w:r>
      <w:r w:rsidR="007A5EC4">
        <w:rPr>
          <w:lang w:eastAsia="en-US"/>
        </w:rPr>
        <w:t>„</w:t>
      </w:r>
      <w:r w:rsidRPr="00C87BAB">
        <w:rPr>
          <w:lang w:eastAsia="en-US"/>
        </w:rPr>
        <w:t>Bearbeiten</w:t>
      </w:r>
      <w:r w:rsidR="007A5EC4">
        <w:rPr>
          <w:lang w:eastAsia="en-US"/>
        </w:rPr>
        <w:t>“</w:t>
      </w:r>
      <w:r>
        <w:rPr>
          <w:lang w:eastAsia="en-US"/>
        </w:rPr>
        <w:t xml:space="preserve"> kann allerdings eine andere Ressource (einmalige Umbuchung auf eine andere Ressource) oder ein anderer Zeitraum (bei gleicher Ressource) gewählt werden. Dies kann auch mit Serienelementen gemacht werden, welche grundsätzlich frei sind.</w:t>
      </w:r>
    </w:p>
    <w:p w14:paraId="68E6E9E9" w14:textId="77777777" w:rsidR="00DD0F16" w:rsidRDefault="00DD0F16" w:rsidP="00DD0F16">
      <w:pPr>
        <w:rPr>
          <w:lang w:eastAsia="en-US"/>
        </w:rPr>
      </w:pPr>
    </w:p>
    <w:p w14:paraId="7DA890F8" w14:textId="77777777" w:rsidR="00DD0F16" w:rsidRDefault="00DD0F16" w:rsidP="00DD0F16">
      <w:pPr>
        <w:rPr>
          <w:lang w:eastAsia="en-US"/>
        </w:rPr>
      </w:pPr>
      <w:r>
        <w:rPr>
          <w:lang w:eastAsia="en-US"/>
        </w:rPr>
        <w:t xml:space="preserve">Beim Klick auf den Button </w:t>
      </w:r>
      <w:r w:rsidR="007A5EC4">
        <w:rPr>
          <w:lang w:eastAsia="en-US"/>
        </w:rPr>
        <w:t>„</w:t>
      </w:r>
      <w:r w:rsidRPr="00C87BAB">
        <w:rPr>
          <w:lang w:eastAsia="en-US"/>
        </w:rPr>
        <w:t>Bearbeiten</w:t>
      </w:r>
      <w:r w:rsidR="007A5EC4">
        <w:rPr>
          <w:lang w:eastAsia="en-US"/>
        </w:rPr>
        <w:t>“</w:t>
      </w:r>
      <w:r>
        <w:rPr>
          <w:lang w:eastAsia="en-US"/>
        </w:rPr>
        <w:t xml:space="preserve"> erscheint ein neues Fenster, in welchem man einen anderen Zeitraum oder eine andere Ressource wählen kann. Es werden nur die zu diesem Zeitpunkt freien Ressourcen der gleichen Art angezeigt.</w:t>
      </w:r>
    </w:p>
    <w:p w14:paraId="46CE6790" w14:textId="77777777" w:rsidR="006C0C3B" w:rsidRDefault="006C0C3B" w:rsidP="00DD0F16">
      <w:pPr>
        <w:rPr>
          <w:lang w:eastAsia="en-US"/>
        </w:rPr>
      </w:pPr>
    </w:p>
    <w:p w14:paraId="7767E7AF" w14:textId="77777777" w:rsidR="00DD0F16" w:rsidRDefault="00DD0F16" w:rsidP="00DD0F16">
      <w:pPr>
        <w:rPr>
          <w:lang w:eastAsia="en-US"/>
        </w:rPr>
      </w:pPr>
      <w:r>
        <w:rPr>
          <w:noProof/>
          <w:lang w:val="en-US" w:eastAsia="en-US"/>
        </w:rPr>
        <w:drawing>
          <wp:inline distT="0" distB="0" distL="0" distR="0" wp14:anchorId="2DA33F1C" wp14:editId="6AB8E99D">
            <wp:extent cx="4309745" cy="2480945"/>
            <wp:effectExtent l="19050" t="19050" r="14605" b="14605"/>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4" cstate="print"/>
                    <a:srcRect l="2161" t="4065" r="2789" b="5852"/>
                    <a:stretch>
                      <a:fillRect/>
                    </a:stretch>
                  </pic:blipFill>
                  <pic:spPr bwMode="auto">
                    <a:xfrm>
                      <a:off x="0" y="0"/>
                      <a:ext cx="4309745" cy="2480945"/>
                    </a:xfrm>
                    <a:prstGeom prst="rect">
                      <a:avLst/>
                    </a:prstGeom>
                    <a:noFill/>
                    <a:ln w="12700" cmpd="sng">
                      <a:solidFill>
                        <a:srgbClr val="7F7F7F"/>
                      </a:solidFill>
                      <a:miter lim="800000"/>
                      <a:headEnd/>
                      <a:tailEnd/>
                    </a:ln>
                    <a:effectLst/>
                  </pic:spPr>
                </pic:pic>
              </a:graphicData>
            </a:graphic>
          </wp:inline>
        </w:drawing>
      </w:r>
    </w:p>
    <w:p w14:paraId="683025C0" w14:textId="77777777" w:rsidR="00DD0F16" w:rsidRPr="00D0637F" w:rsidRDefault="005D0881" w:rsidP="005525C3">
      <w:pPr>
        <w:pStyle w:val="Caption"/>
      </w:pPr>
      <w:bookmarkStart w:id="378" w:name="_Toc304552673"/>
      <w:bookmarkStart w:id="379" w:name="_Toc313360948"/>
      <w:bookmarkStart w:id="380" w:name="_Toc318295902"/>
      <w:bookmarkStart w:id="381" w:name="_Toc339545439"/>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67</w:t>
      </w:r>
      <w:r w:rsidR="00833167" w:rsidRPr="00CC2EFE">
        <w:fldChar w:fldCharType="end"/>
      </w:r>
      <w:r w:rsidR="00DD0F16" w:rsidRPr="00D0637F">
        <w:t>: Alternative in Serie wählen</w:t>
      </w:r>
      <w:bookmarkEnd w:id="378"/>
      <w:bookmarkEnd w:id="379"/>
      <w:bookmarkEnd w:id="380"/>
      <w:bookmarkEnd w:id="381"/>
    </w:p>
    <w:p w14:paraId="1A251649" w14:textId="77777777" w:rsidR="00DD0F16" w:rsidRDefault="00DD0F16" w:rsidP="00DD0F16">
      <w:pPr>
        <w:rPr>
          <w:lang w:eastAsia="en-US"/>
        </w:rPr>
      </w:pPr>
    </w:p>
    <w:p w14:paraId="1BD4B8B3" w14:textId="77777777" w:rsidR="00DD0F16" w:rsidRDefault="00DD0F16" w:rsidP="00DD0F16">
      <w:pPr>
        <w:rPr>
          <w:lang w:eastAsia="en-US"/>
        </w:rPr>
      </w:pPr>
      <w:r>
        <w:rPr>
          <w:lang w:eastAsia="en-US"/>
        </w:rPr>
        <w:t xml:space="preserve">Mittels Datumpicker ist es nun möglich, einen anderen Zeitraum für diese Reservation zu wählen. Mit einem Klick auf den Button „+“ der Ressource kann man aus dem Standortbaum einfach eine andere </w:t>
      </w:r>
      <w:r w:rsidR="00F56C5D">
        <w:rPr>
          <w:lang w:eastAsia="en-US"/>
        </w:rPr>
        <w:t xml:space="preserve">verfügbare </w:t>
      </w:r>
      <w:r>
        <w:rPr>
          <w:lang w:eastAsia="en-US"/>
        </w:rPr>
        <w:t>Ressource</w:t>
      </w:r>
      <w:r w:rsidR="00F56C5D">
        <w:rPr>
          <w:lang w:eastAsia="en-US"/>
        </w:rPr>
        <w:t xml:space="preserve"> der gleichen Art</w:t>
      </w:r>
      <w:r>
        <w:rPr>
          <w:lang w:eastAsia="en-US"/>
        </w:rPr>
        <w:t xml:space="preserve"> auswählen. Mit dem Button </w:t>
      </w:r>
      <w:r w:rsidR="007A5EC4">
        <w:rPr>
          <w:lang w:eastAsia="en-US"/>
        </w:rPr>
        <w:t>„</w:t>
      </w:r>
      <w:r w:rsidRPr="00C87BAB">
        <w:rPr>
          <w:lang w:eastAsia="en-US"/>
        </w:rPr>
        <w:t>Speichern</w:t>
      </w:r>
      <w:r w:rsidR="007A5EC4">
        <w:rPr>
          <w:lang w:eastAsia="en-US"/>
        </w:rPr>
        <w:t>“</w:t>
      </w:r>
      <w:r>
        <w:rPr>
          <w:lang w:eastAsia="en-US"/>
        </w:rPr>
        <w:t xml:space="preserve"> prüft </w:t>
      </w:r>
      <w:r w:rsidR="003F0D47">
        <w:rPr>
          <w:lang w:eastAsia="en-US"/>
        </w:rPr>
        <w:t>ROOMS</w:t>
      </w:r>
      <w:r>
        <w:rPr>
          <w:lang w:eastAsia="en-US"/>
        </w:rPr>
        <w:t xml:space="preserve"> die Angaben und speichert sie dementsprechend ab.</w:t>
      </w:r>
    </w:p>
    <w:p w14:paraId="324078F3" w14:textId="77777777" w:rsidR="0028114C" w:rsidRDefault="0028114C" w:rsidP="00DD0F16">
      <w:pPr>
        <w:rPr>
          <w:lang w:eastAsia="en-US"/>
        </w:rPr>
      </w:pPr>
    </w:p>
    <w:p w14:paraId="6E6CD406" w14:textId="77777777" w:rsidR="0028114C" w:rsidRDefault="0028114C" w:rsidP="00DD0F16">
      <w:pPr>
        <w:rPr>
          <w:lang w:eastAsia="en-US"/>
        </w:rPr>
      </w:pPr>
    </w:p>
    <w:p w14:paraId="600ECA89" w14:textId="77777777" w:rsidR="0028114C" w:rsidRDefault="0028114C" w:rsidP="00240127">
      <w:pPr>
        <w:pStyle w:val="Heading4"/>
      </w:pPr>
      <w:bookmarkStart w:id="382" w:name="_Toc503363427"/>
      <w:proofErr w:type="spellStart"/>
      <w:r>
        <w:t>Bearbeiten</w:t>
      </w:r>
      <w:proofErr w:type="spellEnd"/>
      <w:r>
        <w:t xml:space="preserve"> </w:t>
      </w:r>
      <w:proofErr w:type="spellStart"/>
      <w:r>
        <w:t>einer</w:t>
      </w:r>
      <w:proofErr w:type="spellEnd"/>
      <w:r>
        <w:t xml:space="preserve"> </w:t>
      </w:r>
      <w:proofErr w:type="spellStart"/>
      <w:r>
        <w:t>Serie</w:t>
      </w:r>
      <w:bookmarkEnd w:id="382"/>
      <w:proofErr w:type="spellEnd"/>
    </w:p>
    <w:p w14:paraId="327CDA63" w14:textId="77777777" w:rsidR="0028114C" w:rsidRDefault="0028114C" w:rsidP="0028114C">
      <w:pPr>
        <w:rPr>
          <w:szCs w:val="20"/>
        </w:rPr>
      </w:pPr>
      <w:r>
        <w:rPr>
          <w:szCs w:val="20"/>
        </w:rPr>
        <w:t xml:space="preserve">Bei Bedarf kann eine Serie angepasst werden. Sollen bei einer Serie mit 5 Iterationen beispielsweise die letzten beiden Termine eine halbe Stunde früher beginnen, kann dies in folgenden Schritten eingegeben werden: </w:t>
      </w:r>
    </w:p>
    <w:p w14:paraId="7AD2E206" w14:textId="77777777" w:rsidR="0028114C" w:rsidRDefault="0028114C" w:rsidP="0028114C">
      <w:pPr>
        <w:rPr>
          <w:szCs w:val="20"/>
        </w:rPr>
      </w:pPr>
    </w:p>
    <w:p w14:paraId="07360D20" w14:textId="0219977C" w:rsidR="0028114C" w:rsidRDefault="0028114C" w:rsidP="0028114C">
      <w:pPr>
        <w:pStyle w:val="ListParagraph"/>
        <w:numPr>
          <w:ilvl w:val="0"/>
          <w:numId w:val="25"/>
        </w:numPr>
        <w:rPr>
          <w:szCs w:val="20"/>
        </w:rPr>
      </w:pPr>
      <w:r w:rsidRPr="00CD08CC">
        <w:rPr>
          <w:szCs w:val="20"/>
        </w:rPr>
        <w:t xml:space="preserve">Man geht im Kalender zum </w:t>
      </w:r>
      <w:r w:rsidR="00C36964" w:rsidRPr="00CD08CC">
        <w:rPr>
          <w:szCs w:val="20"/>
        </w:rPr>
        <w:t>zweitletzten</w:t>
      </w:r>
      <w:r w:rsidR="00C36964">
        <w:rPr>
          <w:szCs w:val="20"/>
        </w:rPr>
        <w:t xml:space="preserve"> </w:t>
      </w:r>
      <w:r w:rsidR="00C36964" w:rsidRPr="00CD08CC">
        <w:rPr>
          <w:szCs w:val="20"/>
        </w:rPr>
        <w:t>Termin</w:t>
      </w:r>
      <w:r w:rsidRPr="00CD08CC">
        <w:rPr>
          <w:szCs w:val="20"/>
        </w:rPr>
        <w:t xml:space="preserve">, ab welchem die Änderung gelten soll. </w:t>
      </w:r>
    </w:p>
    <w:p w14:paraId="3FA22B5D" w14:textId="77777777" w:rsidR="0028114C" w:rsidRPr="00CD08CC" w:rsidRDefault="0028114C" w:rsidP="0028114C">
      <w:pPr>
        <w:pStyle w:val="ListParagraph"/>
        <w:numPr>
          <w:ilvl w:val="0"/>
          <w:numId w:val="25"/>
        </w:numPr>
        <w:rPr>
          <w:szCs w:val="20"/>
        </w:rPr>
      </w:pPr>
      <w:r w:rsidRPr="00CD08CC">
        <w:rPr>
          <w:szCs w:val="20"/>
        </w:rPr>
        <w:t>Mit Klick auf das „+“-Icon öffnet sich ein Fenster und man klickt den Button „Bearbeiten“.</w:t>
      </w:r>
    </w:p>
    <w:p w14:paraId="4B66651A" w14:textId="77777777" w:rsidR="0028114C" w:rsidRPr="00CD08CC" w:rsidRDefault="0028114C" w:rsidP="0028114C">
      <w:pPr>
        <w:pStyle w:val="ListParagraph"/>
        <w:numPr>
          <w:ilvl w:val="0"/>
          <w:numId w:val="25"/>
        </w:numPr>
        <w:rPr>
          <w:szCs w:val="20"/>
        </w:rPr>
      </w:pPr>
      <w:r w:rsidRPr="00CD08CC">
        <w:rPr>
          <w:szCs w:val="20"/>
        </w:rPr>
        <w:t>Aktivieren der Checkbox „Auf nachfolg</w:t>
      </w:r>
      <w:r>
        <w:rPr>
          <w:szCs w:val="20"/>
        </w:rPr>
        <w:t>ende Serieneinträge übernehmen“ unten in der Ansicht.</w:t>
      </w:r>
    </w:p>
    <w:p w14:paraId="324179E0" w14:textId="77777777" w:rsidR="0028114C" w:rsidRPr="00CD08CC" w:rsidRDefault="0028114C" w:rsidP="0028114C">
      <w:pPr>
        <w:pStyle w:val="ListParagraph"/>
        <w:numPr>
          <w:ilvl w:val="0"/>
          <w:numId w:val="25"/>
        </w:numPr>
        <w:rPr>
          <w:szCs w:val="20"/>
        </w:rPr>
      </w:pPr>
      <w:r w:rsidRPr="00CD08CC">
        <w:rPr>
          <w:szCs w:val="20"/>
        </w:rPr>
        <w:t>Durch Eingabe der gewünschten Startzeit Reservation um eine halbe Stunde vorziehen. Bestätigung durch grünes Häkchen erfolgt.</w:t>
      </w:r>
    </w:p>
    <w:p w14:paraId="14ED61A4" w14:textId="77777777" w:rsidR="0028114C" w:rsidRPr="00CD08CC" w:rsidRDefault="0028114C" w:rsidP="0028114C">
      <w:pPr>
        <w:pStyle w:val="ListParagraph"/>
        <w:numPr>
          <w:ilvl w:val="0"/>
          <w:numId w:val="25"/>
        </w:numPr>
        <w:rPr>
          <w:szCs w:val="20"/>
        </w:rPr>
      </w:pPr>
      <w:r w:rsidRPr="00CD08CC">
        <w:rPr>
          <w:szCs w:val="20"/>
        </w:rPr>
        <w:t>Klick auf „Reservation abschliessen“.</w:t>
      </w:r>
    </w:p>
    <w:p w14:paraId="71C78D31" w14:textId="77777777" w:rsidR="0028114C" w:rsidRPr="00CD08CC" w:rsidRDefault="0028114C" w:rsidP="0028114C">
      <w:pPr>
        <w:pStyle w:val="ListParagraph"/>
        <w:numPr>
          <w:ilvl w:val="0"/>
          <w:numId w:val="25"/>
        </w:numPr>
        <w:rPr>
          <w:szCs w:val="20"/>
        </w:rPr>
      </w:pPr>
      <w:r w:rsidRPr="00CD08CC">
        <w:rPr>
          <w:szCs w:val="20"/>
        </w:rPr>
        <w:t xml:space="preserve">Seite mit Zusammenfassung wird ausgegeben, darauf ist </w:t>
      </w:r>
      <w:r>
        <w:rPr>
          <w:szCs w:val="20"/>
        </w:rPr>
        <w:t xml:space="preserve">die </w:t>
      </w:r>
      <w:r w:rsidRPr="00CD08CC">
        <w:rPr>
          <w:szCs w:val="20"/>
        </w:rPr>
        <w:t>Änderung der Zeiten für die beiden letzten Termine ersichtlich.</w:t>
      </w:r>
    </w:p>
    <w:p w14:paraId="0F808EFC" w14:textId="77777777" w:rsidR="0028114C" w:rsidRPr="00CD08CC" w:rsidRDefault="0028114C" w:rsidP="0028114C">
      <w:pPr>
        <w:pStyle w:val="ListParagraph"/>
        <w:numPr>
          <w:ilvl w:val="0"/>
          <w:numId w:val="25"/>
        </w:numPr>
        <w:rPr>
          <w:szCs w:val="20"/>
        </w:rPr>
      </w:pPr>
      <w:r w:rsidRPr="00CD08CC">
        <w:rPr>
          <w:szCs w:val="20"/>
        </w:rPr>
        <w:t xml:space="preserve">Klick auf „Reservation bestätigen“. Die Teilnehmer der Serie erhalten für </w:t>
      </w:r>
      <w:r>
        <w:rPr>
          <w:szCs w:val="20"/>
        </w:rPr>
        <w:t xml:space="preserve">die bearbeiteten </w:t>
      </w:r>
      <w:r w:rsidRPr="00CD08CC">
        <w:rPr>
          <w:szCs w:val="20"/>
        </w:rPr>
        <w:t>Termine zuerst einz</w:t>
      </w:r>
      <w:r>
        <w:rPr>
          <w:szCs w:val="20"/>
        </w:rPr>
        <w:t xml:space="preserve">elne Absagen und danach für den bearbeiteten Teil der </w:t>
      </w:r>
      <w:r w:rsidRPr="00CD08CC">
        <w:rPr>
          <w:szCs w:val="20"/>
        </w:rPr>
        <w:t>Serie eine einzelne neue Einladung.</w:t>
      </w:r>
    </w:p>
    <w:p w14:paraId="51FA0887" w14:textId="77777777" w:rsidR="0028114C" w:rsidRDefault="0028114C" w:rsidP="0028114C">
      <w:pPr>
        <w:rPr>
          <w:szCs w:val="20"/>
        </w:rPr>
      </w:pPr>
    </w:p>
    <w:p w14:paraId="075C20E1" w14:textId="2287E5FF" w:rsidR="00F52A25" w:rsidRDefault="00F52A25" w:rsidP="0028114C">
      <w:pPr>
        <w:rPr>
          <w:szCs w:val="20"/>
        </w:rPr>
      </w:pPr>
      <w:r>
        <w:rPr>
          <w:noProof/>
          <w:szCs w:val="20"/>
          <w:lang w:val="en-US" w:eastAsia="en-US"/>
        </w:rPr>
        <w:drawing>
          <wp:inline distT="0" distB="0" distL="0" distR="0" wp14:anchorId="2E8A6373" wp14:editId="6F8B48F4">
            <wp:extent cx="5142772" cy="4213555"/>
            <wp:effectExtent l="0" t="0" r="1270" b="0"/>
            <wp:docPr id="294" name="Grafik 294" descr="C:\Users\ksc0267\Documents\Features 4.2\Print Screens\Deutsch\Abb 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sc0267\Documents\Features 4.2\Print Screens\Deutsch\Abb pattern.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43127" cy="4213846"/>
                    </a:xfrm>
                    <a:prstGeom prst="rect">
                      <a:avLst/>
                    </a:prstGeom>
                    <a:noFill/>
                    <a:ln>
                      <a:noFill/>
                    </a:ln>
                  </pic:spPr>
                </pic:pic>
              </a:graphicData>
            </a:graphic>
          </wp:inline>
        </w:drawing>
      </w:r>
    </w:p>
    <w:p w14:paraId="74661387" w14:textId="3B845CC3" w:rsidR="00F52A25" w:rsidRDefault="00294074" w:rsidP="00294074">
      <w:pPr>
        <w:pStyle w:val="Caption"/>
        <w:rPr>
          <w:szCs w:val="20"/>
        </w:rPr>
      </w:pPr>
      <w:bookmarkStart w:id="383" w:name="_Toc339545440"/>
      <w:r>
        <w:t xml:space="preserve">Abbildung </w:t>
      </w:r>
      <w:fldSimple w:instr=" SEQ Abbildung \* ARABIC ">
        <w:r w:rsidR="00C36B10">
          <w:rPr>
            <w:noProof/>
          </w:rPr>
          <w:t>68</w:t>
        </w:r>
      </w:fldSimple>
      <w:r>
        <w:t>: Bearbeiten einer Serie</w:t>
      </w:r>
      <w:bookmarkEnd w:id="383"/>
    </w:p>
    <w:p w14:paraId="30E89241" w14:textId="77777777" w:rsidR="00294074" w:rsidRPr="00586458" w:rsidRDefault="00294074" w:rsidP="0028114C">
      <w:pPr>
        <w:rPr>
          <w:szCs w:val="20"/>
        </w:rPr>
      </w:pPr>
    </w:p>
    <w:p w14:paraId="0025F89E" w14:textId="77777777" w:rsidR="0028114C" w:rsidRDefault="0028114C" w:rsidP="0028114C">
      <w:pPr>
        <w:rPr>
          <w:szCs w:val="20"/>
        </w:rPr>
      </w:pPr>
      <w:r>
        <w:rPr>
          <w:szCs w:val="20"/>
        </w:rPr>
        <w:t>Die Checkbox „Auf nachfolgende Serieneinträge übernehmen“ ist nur im Bearbeitungsmodus vorhanden und übernimmt mit ihrer Aktivierung alle Änderungen der aktuellen Reservation auf alle künftigen Reservationen dieser Serie.</w:t>
      </w:r>
      <w:r w:rsidRPr="00CD08CC">
        <w:t xml:space="preserve"> </w:t>
      </w:r>
    </w:p>
    <w:p w14:paraId="4BBF6325" w14:textId="77777777" w:rsidR="0028114C" w:rsidRDefault="0028114C" w:rsidP="00DD0F16">
      <w:pPr>
        <w:rPr>
          <w:lang w:eastAsia="en-US"/>
        </w:rPr>
      </w:pPr>
    </w:p>
    <w:p w14:paraId="084B608E" w14:textId="42C39E6D" w:rsidR="00DD0F16" w:rsidRDefault="00627828" w:rsidP="00DD0F16">
      <w:pPr>
        <w:rPr>
          <w:i/>
          <w:lang w:eastAsia="en-US"/>
        </w:rPr>
      </w:pPr>
      <w:r>
        <w:rPr>
          <w:i/>
          <w:lang w:eastAsia="en-US"/>
        </w:rPr>
        <w:lastRenderedPageBreak/>
        <w:t>Achtung: Es entsteh</w:t>
      </w:r>
      <w:r w:rsidR="00DC7ED2">
        <w:rPr>
          <w:i/>
          <w:lang w:eastAsia="en-US"/>
        </w:rPr>
        <w:t>en neu zwei Serien</w:t>
      </w:r>
      <w:r>
        <w:rPr>
          <w:i/>
          <w:lang w:eastAsia="en-US"/>
        </w:rPr>
        <w:t>. Dies bedeutet, dass</w:t>
      </w:r>
      <w:r w:rsidR="00DC7ED2">
        <w:rPr>
          <w:i/>
          <w:lang w:eastAsia="en-US"/>
        </w:rPr>
        <w:t xml:space="preserve"> bei aktivierter Synchronisation die</w:t>
      </w:r>
      <w:r>
        <w:rPr>
          <w:i/>
          <w:lang w:eastAsia="en-US"/>
        </w:rPr>
        <w:t xml:space="preserve"> Teilnehmer eine Absage für zwei Termine erhalten und eine Neueinladung für die letzten beiden Termine</w:t>
      </w:r>
      <w:r w:rsidR="00DC7ED2">
        <w:rPr>
          <w:i/>
          <w:lang w:eastAsia="en-US"/>
        </w:rPr>
        <w:t>.</w:t>
      </w:r>
    </w:p>
    <w:p w14:paraId="1AA96394" w14:textId="77777777" w:rsidR="00627828" w:rsidRPr="00F52A25" w:rsidRDefault="00627828" w:rsidP="00DD0F16">
      <w:pPr>
        <w:rPr>
          <w:lang w:eastAsia="en-US"/>
        </w:rPr>
      </w:pPr>
    </w:p>
    <w:p w14:paraId="4EC3EED8" w14:textId="77777777" w:rsidR="00C87BAB" w:rsidRPr="009A0996" w:rsidRDefault="00C87BAB" w:rsidP="00DD0F16">
      <w:pPr>
        <w:rPr>
          <w:lang w:eastAsia="en-US"/>
        </w:rPr>
      </w:pPr>
    </w:p>
    <w:p w14:paraId="4DAEA458" w14:textId="77777777" w:rsidR="00DD0F16" w:rsidRPr="00D0637F" w:rsidRDefault="00DD0F16" w:rsidP="00A503AB">
      <w:pPr>
        <w:pStyle w:val="Heading3"/>
      </w:pPr>
      <w:bookmarkStart w:id="384" w:name="_Toc304552769"/>
      <w:bookmarkStart w:id="385" w:name="_Toc503363428"/>
      <w:r w:rsidRPr="00D0637F">
        <w:t>Raumspezifische Reservationsangaben</w:t>
      </w:r>
      <w:bookmarkEnd w:id="384"/>
      <w:bookmarkEnd w:id="385"/>
    </w:p>
    <w:p w14:paraId="3FE38F92" w14:textId="77777777" w:rsidR="00DD0F16" w:rsidRDefault="00DD0F16" w:rsidP="00DD0F16">
      <w:pPr>
        <w:rPr>
          <w:lang w:eastAsia="en-US"/>
        </w:rPr>
      </w:pPr>
      <w:r>
        <w:rPr>
          <w:lang w:eastAsia="en-US"/>
        </w:rPr>
        <w:t xml:space="preserve">Bei den raumspezifischen Reservationsangaben sind Attribute in der Detailreservation gemeint, welche nur beim Ressourcentyp Raum erscheinen. Dies sind die Bereiche </w:t>
      </w:r>
      <w:r w:rsidRPr="00B219F1">
        <w:rPr>
          <w:i/>
          <w:lang w:eastAsia="en-US"/>
        </w:rPr>
        <w:t xml:space="preserve">Ressourcen, Bestuhlung, Bestellungen </w:t>
      </w:r>
      <w:r w:rsidRPr="00821504">
        <w:rPr>
          <w:lang w:eastAsia="en-US"/>
        </w:rPr>
        <w:t>und</w:t>
      </w:r>
      <w:r w:rsidRPr="00B219F1">
        <w:rPr>
          <w:i/>
          <w:lang w:eastAsia="en-US"/>
        </w:rPr>
        <w:t xml:space="preserve"> Teilnehmer</w:t>
      </w:r>
      <w:r>
        <w:rPr>
          <w:lang w:eastAsia="en-US"/>
        </w:rPr>
        <w:t>.</w:t>
      </w:r>
    </w:p>
    <w:p w14:paraId="1807B872" w14:textId="77777777" w:rsidR="007A5EC4" w:rsidRDefault="007A5EC4" w:rsidP="00DD0F16">
      <w:pPr>
        <w:rPr>
          <w:lang w:eastAsia="en-US"/>
        </w:rPr>
      </w:pPr>
    </w:p>
    <w:p w14:paraId="7B3BB02C" w14:textId="77777777" w:rsidR="00C87BAB" w:rsidRDefault="00C87BAB" w:rsidP="00DD0F16">
      <w:pPr>
        <w:rPr>
          <w:lang w:eastAsia="en-US"/>
        </w:rPr>
      </w:pPr>
    </w:p>
    <w:p w14:paraId="3BE2821E" w14:textId="77777777" w:rsidR="00DD0F16" w:rsidRPr="00C87BAB" w:rsidRDefault="00DD0F16" w:rsidP="00A503AB">
      <w:pPr>
        <w:pStyle w:val="Heading4"/>
      </w:pPr>
      <w:bookmarkStart w:id="386" w:name="_Toc304552770"/>
      <w:bookmarkStart w:id="387" w:name="_Toc503363429"/>
      <w:proofErr w:type="spellStart"/>
      <w:r w:rsidRPr="00C87BAB">
        <w:t>Bereich</w:t>
      </w:r>
      <w:proofErr w:type="spellEnd"/>
      <w:r w:rsidRPr="00C87BAB">
        <w:t xml:space="preserve"> </w:t>
      </w:r>
      <w:proofErr w:type="spellStart"/>
      <w:r w:rsidRPr="00C87BAB">
        <w:t>Ressourcen</w:t>
      </w:r>
      <w:bookmarkEnd w:id="386"/>
      <w:bookmarkEnd w:id="387"/>
      <w:proofErr w:type="spellEnd"/>
    </w:p>
    <w:p w14:paraId="7BA695BB" w14:textId="77777777" w:rsidR="00DD0F16" w:rsidRPr="00AD5EF6" w:rsidRDefault="00DD0F16" w:rsidP="00DD0F16">
      <w:pPr>
        <w:rPr>
          <w:lang w:eastAsia="en-US"/>
        </w:rPr>
      </w:pPr>
      <w:r w:rsidRPr="00AD5EF6">
        <w:rPr>
          <w:lang w:eastAsia="en-US"/>
        </w:rPr>
        <w:t xml:space="preserve">Einem Raum ist unter Umständen eine gewisse Anzahl an fixem Equipment zugeordnet. Dieses Equipment wird beim </w:t>
      </w:r>
      <w:r>
        <w:rPr>
          <w:lang w:eastAsia="en-US"/>
        </w:rPr>
        <w:t>Ö</w:t>
      </w:r>
      <w:r w:rsidRPr="00AD5EF6">
        <w:rPr>
          <w:lang w:eastAsia="en-US"/>
        </w:rPr>
        <w:t xml:space="preserve">ffnen des Bereichs </w:t>
      </w:r>
      <w:r w:rsidRPr="00AD5EF6">
        <w:rPr>
          <w:i/>
          <w:lang w:eastAsia="en-US"/>
        </w:rPr>
        <w:t>Ressourcen</w:t>
      </w:r>
      <w:r w:rsidRPr="00AD5EF6">
        <w:rPr>
          <w:lang w:eastAsia="en-US"/>
        </w:rPr>
        <w:t xml:space="preserve"> direkt angezeigt. Das Equipment kann nicht entfernt werden und hat in der Spalte Standort auch die Beschreibung </w:t>
      </w:r>
      <w:r w:rsidRPr="00AD5EF6">
        <w:rPr>
          <w:i/>
          <w:lang w:eastAsia="en-US"/>
        </w:rPr>
        <w:t>Fix installiertes Equipment</w:t>
      </w:r>
      <w:r w:rsidRPr="00AD5EF6">
        <w:rPr>
          <w:lang w:eastAsia="en-US"/>
        </w:rPr>
        <w:t>.</w:t>
      </w:r>
    </w:p>
    <w:p w14:paraId="40CB2929" w14:textId="77777777" w:rsidR="00DD0F16" w:rsidRPr="00AD5EF6" w:rsidRDefault="00DD0F16" w:rsidP="00DD0F16">
      <w:pPr>
        <w:rPr>
          <w:lang w:eastAsia="en-US"/>
        </w:rPr>
      </w:pPr>
    </w:p>
    <w:p w14:paraId="4CF6D80B" w14:textId="5012A614" w:rsidR="00DD0F16" w:rsidRDefault="00DD0F16" w:rsidP="00DD0F16">
      <w:pPr>
        <w:rPr>
          <w:lang w:eastAsia="en-US"/>
        </w:rPr>
      </w:pPr>
      <w:r w:rsidRPr="00AD5EF6">
        <w:rPr>
          <w:lang w:eastAsia="en-US"/>
        </w:rPr>
        <w:t xml:space="preserve">Neben dem Equipment, welches den Räumen fix zugeordnet ist, gibt es hier die Möglichkeit, weitere Ressourcen zu buchen. Entsprechend deren Verfügbarkeit, können diese, wie in </w:t>
      </w:r>
      <w:r w:rsidR="009E33F9">
        <w:rPr>
          <w:lang w:eastAsia="en-US"/>
        </w:rPr>
        <w:fldChar w:fldCharType="begin"/>
      </w:r>
      <w:r w:rsidR="009E33F9">
        <w:rPr>
          <w:lang w:eastAsia="en-US"/>
        </w:rPr>
        <w:instrText xml:space="preserve"> REF _Ref339540394 \h </w:instrText>
      </w:r>
      <w:r w:rsidR="009E33F9">
        <w:rPr>
          <w:lang w:eastAsia="en-US"/>
        </w:rPr>
      </w:r>
      <w:r w:rsidR="009E33F9">
        <w:rPr>
          <w:lang w:eastAsia="en-US"/>
        </w:rPr>
        <w:fldChar w:fldCharType="separate"/>
      </w:r>
      <w:r w:rsidR="00C36B10" w:rsidRPr="00D0637F">
        <w:t xml:space="preserve">Abbildung </w:t>
      </w:r>
      <w:r w:rsidR="00C36B10">
        <w:rPr>
          <w:noProof/>
        </w:rPr>
        <w:t>71</w:t>
      </w:r>
      <w:r w:rsidR="009E33F9">
        <w:rPr>
          <w:lang w:eastAsia="en-US"/>
        </w:rPr>
        <w:fldChar w:fldCharType="end"/>
      </w:r>
      <w:r w:rsidRPr="00AD5EF6">
        <w:rPr>
          <w:lang w:eastAsia="en-US"/>
        </w:rPr>
        <w:t xml:space="preserve"> dargestellt, mit der gewünschten Anzahl angegeben werden. Sofern die Anzahl an Ressourcen deren Verfügbarkeit nicht übersteigt, werden diese zur Reservation hinzu gebucht.</w:t>
      </w:r>
    </w:p>
    <w:p w14:paraId="34CB0925" w14:textId="77777777" w:rsidR="00195CE5" w:rsidRDefault="00195CE5" w:rsidP="00DD0F16">
      <w:pPr>
        <w:rPr>
          <w:lang w:eastAsia="en-US"/>
        </w:rPr>
      </w:pPr>
    </w:p>
    <w:p w14:paraId="6C2AA08A" w14:textId="40A38109" w:rsidR="00195CE5" w:rsidRPr="00195CE5" w:rsidRDefault="00195CE5" w:rsidP="00195CE5">
      <w:pPr>
        <w:rPr>
          <w:szCs w:val="20"/>
        </w:rPr>
      </w:pPr>
      <w:r w:rsidRPr="00195CE5">
        <w:rPr>
          <w:szCs w:val="20"/>
        </w:rPr>
        <w:t xml:space="preserve">Je nach den Rechten, über die ein Benutzer verfügt, kann er sich die Ressourcen einzeln (z.B. den Beamer als Epson MG-850HD) oder aggregiert (d.h. den Beamer als „1 Beamer“) anzeigen lassen. </w:t>
      </w:r>
      <w:r w:rsidR="00627828">
        <w:rPr>
          <w:szCs w:val="20"/>
        </w:rPr>
        <w:t>Das Verhalten ist wie folgt</w:t>
      </w:r>
      <w:r w:rsidRPr="00195CE5">
        <w:rPr>
          <w:szCs w:val="20"/>
        </w:rPr>
        <w:t>:</w:t>
      </w:r>
    </w:p>
    <w:p w14:paraId="3A5DAEA4" w14:textId="416B8834" w:rsidR="00195CE5" w:rsidRPr="00627828" w:rsidRDefault="00195CE5" w:rsidP="00F52A25">
      <w:pPr>
        <w:pStyle w:val="ListParagraph"/>
        <w:numPr>
          <w:ilvl w:val="0"/>
          <w:numId w:val="26"/>
        </w:numPr>
        <w:rPr>
          <w:szCs w:val="20"/>
        </w:rPr>
      </w:pPr>
      <w:r w:rsidRPr="00627828">
        <w:rPr>
          <w:szCs w:val="20"/>
        </w:rPr>
        <w:t xml:space="preserve">Benutzer hat keines der beiden Rechte </w:t>
      </w:r>
      <w:r w:rsidRPr="00195CE5">
        <w:sym w:font="Wingdings" w:char="F0E0"/>
      </w:r>
      <w:r w:rsidRPr="00627828">
        <w:rPr>
          <w:szCs w:val="20"/>
        </w:rPr>
        <w:t xml:space="preserve"> </w:t>
      </w:r>
      <w:r w:rsidR="00627828">
        <w:rPr>
          <w:szCs w:val="20"/>
        </w:rPr>
        <w:t>Kein</w:t>
      </w:r>
      <w:r w:rsidRPr="00627828">
        <w:rPr>
          <w:szCs w:val="20"/>
        </w:rPr>
        <w:t xml:space="preserve"> Ressourcen-Tab</w:t>
      </w:r>
      <w:r w:rsidR="00627828">
        <w:rPr>
          <w:szCs w:val="20"/>
        </w:rPr>
        <w:t xml:space="preserve"> ist sichtbar.</w:t>
      </w:r>
    </w:p>
    <w:p w14:paraId="3701A19F" w14:textId="55551904" w:rsidR="00195CE5" w:rsidRPr="00627828" w:rsidRDefault="00195CE5" w:rsidP="00F52A25">
      <w:pPr>
        <w:pStyle w:val="ListParagraph"/>
        <w:numPr>
          <w:ilvl w:val="0"/>
          <w:numId w:val="26"/>
        </w:numPr>
        <w:rPr>
          <w:szCs w:val="20"/>
        </w:rPr>
      </w:pPr>
      <w:r w:rsidRPr="00627828">
        <w:rPr>
          <w:szCs w:val="20"/>
        </w:rPr>
        <w:t xml:space="preserve">Benutzer hat das Aggregiert-Recht </w:t>
      </w:r>
      <w:r w:rsidRPr="00195CE5">
        <w:sym w:font="Wingdings" w:char="F0E0"/>
      </w:r>
      <w:r w:rsidRPr="00627828">
        <w:rPr>
          <w:szCs w:val="20"/>
        </w:rPr>
        <w:t xml:space="preserve"> </w:t>
      </w:r>
      <w:r w:rsidR="00627828">
        <w:rPr>
          <w:szCs w:val="20"/>
        </w:rPr>
        <w:t>Ressourcen-</w:t>
      </w:r>
      <w:r w:rsidRPr="00627828">
        <w:rPr>
          <w:szCs w:val="20"/>
        </w:rPr>
        <w:t>Tab</w:t>
      </w:r>
      <w:r w:rsidR="00627828">
        <w:rPr>
          <w:szCs w:val="20"/>
        </w:rPr>
        <w:t xml:space="preserve"> ist sichtbar</w:t>
      </w:r>
      <w:r w:rsidRPr="00627828">
        <w:rPr>
          <w:szCs w:val="20"/>
        </w:rPr>
        <w:t>, aber nur mit der aggregierten Ansicht.</w:t>
      </w:r>
    </w:p>
    <w:p w14:paraId="54A214A5" w14:textId="6BA270C4" w:rsidR="00195CE5" w:rsidRPr="00627828" w:rsidRDefault="00195CE5" w:rsidP="00F52A25">
      <w:pPr>
        <w:pStyle w:val="ListParagraph"/>
        <w:numPr>
          <w:ilvl w:val="0"/>
          <w:numId w:val="26"/>
        </w:numPr>
        <w:rPr>
          <w:szCs w:val="20"/>
        </w:rPr>
      </w:pPr>
      <w:r w:rsidRPr="00627828">
        <w:rPr>
          <w:szCs w:val="20"/>
        </w:rPr>
        <w:t xml:space="preserve">Benutzer hat das Einzeln-Recht </w:t>
      </w:r>
      <w:r w:rsidRPr="00195CE5">
        <w:sym w:font="Wingdings" w:char="F0E0"/>
      </w:r>
      <w:r w:rsidRPr="00627828">
        <w:rPr>
          <w:szCs w:val="20"/>
        </w:rPr>
        <w:t xml:space="preserve"> </w:t>
      </w:r>
      <w:r w:rsidR="00627828">
        <w:rPr>
          <w:szCs w:val="20"/>
        </w:rPr>
        <w:t>Ressourcen-</w:t>
      </w:r>
      <w:r w:rsidR="00627828" w:rsidRPr="00627828">
        <w:rPr>
          <w:szCs w:val="20"/>
        </w:rPr>
        <w:t>Tab</w:t>
      </w:r>
      <w:r w:rsidR="00627828">
        <w:rPr>
          <w:szCs w:val="20"/>
        </w:rPr>
        <w:t xml:space="preserve"> ist sichtbar</w:t>
      </w:r>
      <w:r w:rsidRPr="00627828">
        <w:rPr>
          <w:szCs w:val="20"/>
        </w:rPr>
        <w:t>, aber nur mit der Einzelansicht.</w:t>
      </w:r>
    </w:p>
    <w:p w14:paraId="68FEED82" w14:textId="51CCF481" w:rsidR="00195CE5" w:rsidRPr="00627828" w:rsidRDefault="00195CE5" w:rsidP="00F52A25">
      <w:pPr>
        <w:pStyle w:val="ListParagraph"/>
        <w:numPr>
          <w:ilvl w:val="0"/>
          <w:numId w:val="26"/>
        </w:numPr>
        <w:rPr>
          <w:szCs w:val="20"/>
        </w:rPr>
      </w:pPr>
      <w:r w:rsidRPr="00627828">
        <w:rPr>
          <w:szCs w:val="20"/>
        </w:rPr>
        <w:t xml:space="preserve">Benutzer hat beide Rechte </w:t>
      </w:r>
      <w:r w:rsidRPr="00195CE5">
        <w:sym w:font="Wingdings" w:char="F0E0"/>
      </w:r>
      <w:r w:rsidRPr="00627828">
        <w:rPr>
          <w:szCs w:val="20"/>
        </w:rPr>
        <w:t xml:space="preserve"> </w:t>
      </w:r>
      <w:r w:rsidR="00627828">
        <w:rPr>
          <w:szCs w:val="20"/>
        </w:rPr>
        <w:t>Ressourcen-</w:t>
      </w:r>
      <w:r w:rsidR="00627828" w:rsidRPr="00627828">
        <w:rPr>
          <w:szCs w:val="20"/>
        </w:rPr>
        <w:t>Tab</w:t>
      </w:r>
      <w:r w:rsidR="00627828">
        <w:rPr>
          <w:szCs w:val="20"/>
        </w:rPr>
        <w:t xml:space="preserve"> ist sichtbar</w:t>
      </w:r>
      <w:r w:rsidR="00627828" w:rsidRPr="00627828" w:rsidDel="00627828">
        <w:rPr>
          <w:szCs w:val="20"/>
        </w:rPr>
        <w:t xml:space="preserve"> </w:t>
      </w:r>
      <w:r w:rsidRPr="00627828">
        <w:rPr>
          <w:szCs w:val="20"/>
        </w:rPr>
        <w:t>und kann sich mittels zweier Buttons die bevorzugte der beiden Ansichten anzeigen lassen.</w:t>
      </w:r>
    </w:p>
    <w:p w14:paraId="1E72C086" w14:textId="77777777" w:rsidR="00294074" w:rsidRDefault="00294074" w:rsidP="00DD0F16">
      <w:pPr>
        <w:rPr>
          <w:szCs w:val="20"/>
        </w:rPr>
      </w:pPr>
    </w:p>
    <w:p w14:paraId="33509AF7" w14:textId="11A0F703" w:rsidR="00294074" w:rsidRDefault="006836D2" w:rsidP="00DD0F16">
      <w:pPr>
        <w:rPr>
          <w:szCs w:val="20"/>
        </w:rPr>
      </w:pPr>
      <w:r>
        <w:rPr>
          <w:noProof/>
          <w:szCs w:val="20"/>
          <w:lang w:val="en-US" w:eastAsia="en-US"/>
        </w:rPr>
        <w:drawing>
          <wp:inline distT="0" distB="0" distL="0" distR="0" wp14:anchorId="06FE2809" wp14:editId="71058F44">
            <wp:extent cx="5154470" cy="1177747"/>
            <wp:effectExtent l="0" t="0" r="0" b="3810"/>
            <wp:docPr id="297" name="Grafik 297" descr="C:\Users\ksc0267\Documents\Features 4.2\Print Screens\Deutsch\Abb einzelansic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sc0267\Documents\Features 4.2\Print Screens\Deutsch\Abb einzelansicht.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61809" cy="1179424"/>
                    </a:xfrm>
                    <a:prstGeom prst="rect">
                      <a:avLst/>
                    </a:prstGeom>
                    <a:noFill/>
                    <a:ln>
                      <a:noFill/>
                    </a:ln>
                  </pic:spPr>
                </pic:pic>
              </a:graphicData>
            </a:graphic>
          </wp:inline>
        </w:drawing>
      </w:r>
    </w:p>
    <w:p w14:paraId="3655B7BE" w14:textId="7BA62BBB" w:rsidR="00294074" w:rsidRDefault="00294074" w:rsidP="00294074">
      <w:pPr>
        <w:pStyle w:val="Caption"/>
        <w:rPr>
          <w:szCs w:val="20"/>
        </w:rPr>
      </w:pPr>
      <w:bookmarkStart w:id="388" w:name="_Toc339545441"/>
      <w:r>
        <w:t xml:space="preserve">Abbildung </w:t>
      </w:r>
      <w:fldSimple w:instr=" SEQ Abbildung \* ARABIC ">
        <w:r w:rsidR="00C36B10">
          <w:rPr>
            <w:noProof/>
          </w:rPr>
          <w:t>69</w:t>
        </w:r>
      </w:fldSimple>
      <w:r>
        <w:t>: Einzelansicht</w:t>
      </w:r>
      <w:bookmarkEnd w:id="388"/>
    </w:p>
    <w:p w14:paraId="1176CED7" w14:textId="77777777" w:rsidR="00294074" w:rsidRDefault="00294074" w:rsidP="00DD0F16">
      <w:pPr>
        <w:rPr>
          <w:szCs w:val="20"/>
        </w:rPr>
      </w:pPr>
    </w:p>
    <w:p w14:paraId="15E9C747" w14:textId="31256451" w:rsidR="00294074" w:rsidRDefault="006836D2" w:rsidP="00DD0F16">
      <w:pPr>
        <w:rPr>
          <w:szCs w:val="20"/>
        </w:rPr>
      </w:pPr>
      <w:r>
        <w:rPr>
          <w:noProof/>
          <w:szCs w:val="20"/>
          <w:lang w:val="en-US" w:eastAsia="en-US"/>
        </w:rPr>
        <w:drawing>
          <wp:inline distT="0" distB="0" distL="0" distR="0" wp14:anchorId="7E63DFF1" wp14:editId="3248A40A">
            <wp:extent cx="5113325" cy="1448907"/>
            <wp:effectExtent l="0" t="0" r="0" b="0"/>
            <wp:docPr id="298" name="Grafik 298" descr="C:\Users\ksc0267\Documents\Features 4.2\Print Screens\Deutsch\Abb aggregi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sc0267\Documents\Features 4.2\Print Screens\Deutsch\Abb aggregiert.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20606" cy="1450970"/>
                    </a:xfrm>
                    <a:prstGeom prst="rect">
                      <a:avLst/>
                    </a:prstGeom>
                    <a:noFill/>
                    <a:ln>
                      <a:noFill/>
                    </a:ln>
                  </pic:spPr>
                </pic:pic>
              </a:graphicData>
            </a:graphic>
          </wp:inline>
        </w:drawing>
      </w:r>
    </w:p>
    <w:p w14:paraId="6141DD3E" w14:textId="125C8B0E" w:rsidR="006836D2" w:rsidRDefault="006836D2" w:rsidP="006836D2">
      <w:pPr>
        <w:pStyle w:val="Caption"/>
        <w:rPr>
          <w:szCs w:val="20"/>
        </w:rPr>
      </w:pPr>
      <w:bookmarkStart w:id="389" w:name="_Toc339545442"/>
      <w:r>
        <w:t xml:space="preserve">Abbildung </w:t>
      </w:r>
      <w:fldSimple w:instr=" SEQ Abbildung \* ARABIC ">
        <w:r w:rsidR="00C36B10">
          <w:rPr>
            <w:noProof/>
          </w:rPr>
          <w:t>70</w:t>
        </w:r>
      </w:fldSimple>
      <w:r>
        <w:t>: Aggregierte Ansicht</w:t>
      </w:r>
      <w:bookmarkEnd w:id="389"/>
    </w:p>
    <w:p w14:paraId="27C9EC93" w14:textId="77777777" w:rsidR="006836D2" w:rsidRDefault="006836D2" w:rsidP="00DD0F16">
      <w:pPr>
        <w:rPr>
          <w:szCs w:val="20"/>
        </w:rPr>
      </w:pPr>
    </w:p>
    <w:p w14:paraId="010CC082" w14:textId="77777777" w:rsidR="006836D2" w:rsidRDefault="006836D2" w:rsidP="006836D2">
      <w:pPr>
        <w:rPr>
          <w:szCs w:val="20"/>
        </w:rPr>
      </w:pPr>
      <w:r w:rsidRPr="00195CE5">
        <w:rPr>
          <w:szCs w:val="20"/>
        </w:rPr>
        <w:t xml:space="preserve">Standardmässig wir die </w:t>
      </w:r>
      <w:r>
        <w:rPr>
          <w:szCs w:val="20"/>
        </w:rPr>
        <w:t>aggregierte</w:t>
      </w:r>
      <w:r w:rsidRPr="00195CE5">
        <w:rPr>
          <w:szCs w:val="20"/>
        </w:rPr>
        <w:t xml:space="preserve"> Ansicht gezeigt. Legt der Benutzer beim ersten Mal seine bevorzugte Ansicht fest, wird diese gespeichert und beim nächsten Mal direkt angezeigt. </w:t>
      </w:r>
    </w:p>
    <w:p w14:paraId="39312E8B" w14:textId="77777777" w:rsidR="006836D2" w:rsidRDefault="006836D2" w:rsidP="00DD0F16">
      <w:pPr>
        <w:rPr>
          <w:szCs w:val="20"/>
        </w:rPr>
      </w:pPr>
    </w:p>
    <w:p w14:paraId="72068D4E" w14:textId="77777777" w:rsidR="00DD0F16" w:rsidRDefault="00DD0F16" w:rsidP="00DD0F16">
      <w:pPr>
        <w:rPr>
          <w:lang w:eastAsia="en-US"/>
        </w:rPr>
      </w:pPr>
    </w:p>
    <w:p w14:paraId="64752771" w14:textId="77777777" w:rsidR="00DD0F16" w:rsidRDefault="00DD0F16" w:rsidP="00DD0F16">
      <w:pPr>
        <w:rPr>
          <w:lang w:eastAsia="en-US"/>
        </w:rPr>
      </w:pPr>
      <w:r>
        <w:rPr>
          <w:noProof/>
          <w:lang w:val="en-US" w:eastAsia="en-US"/>
        </w:rPr>
        <w:lastRenderedPageBreak/>
        <w:drawing>
          <wp:inline distT="0" distB="0" distL="0" distR="0" wp14:anchorId="52E72113" wp14:editId="07ECA51B">
            <wp:extent cx="4299502" cy="2828485"/>
            <wp:effectExtent l="19050" t="19050" r="24848" b="996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cstate="print"/>
                    <a:srcRect/>
                    <a:stretch>
                      <a:fillRect/>
                    </a:stretch>
                  </pic:blipFill>
                  <pic:spPr bwMode="auto">
                    <a:xfrm>
                      <a:off x="0" y="0"/>
                      <a:ext cx="4298725" cy="2827974"/>
                    </a:xfrm>
                    <a:prstGeom prst="rect">
                      <a:avLst/>
                    </a:prstGeom>
                    <a:noFill/>
                    <a:ln w="12700" cmpd="sng">
                      <a:solidFill>
                        <a:srgbClr val="7F7F7F"/>
                      </a:solidFill>
                      <a:miter lim="800000"/>
                      <a:headEnd/>
                      <a:tailEnd/>
                    </a:ln>
                    <a:effectLst/>
                  </pic:spPr>
                </pic:pic>
              </a:graphicData>
            </a:graphic>
          </wp:inline>
        </w:drawing>
      </w:r>
    </w:p>
    <w:p w14:paraId="7D76F4C9" w14:textId="77777777" w:rsidR="00DD0F16" w:rsidRPr="00D0637F" w:rsidRDefault="005D0881" w:rsidP="005525C3">
      <w:pPr>
        <w:pStyle w:val="Caption"/>
      </w:pPr>
      <w:bookmarkStart w:id="390" w:name="_Ref339540394"/>
      <w:bookmarkStart w:id="391" w:name="_Toc304552674"/>
      <w:bookmarkStart w:id="392" w:name="_Toc313360949"/>
      <w:bookmarkStart w:id="393" w:name="_Toc318295905"/>
      <w:bookmarkStart w:id="394" w:name="_Toc339545443"/>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71</w:t>
      </w:r>
      <w:r w:rsidR="00833167" w:rsidRPr="00CC2EFE">
        <w:fldChar w:fldCharType="end"/>
      </w:r>
      <w:bookmarkEnd w:id="390"/>
      <w:r w:rsidR="00DD0F16" w:rsidRPr="00D0637F">
        <w:t>: Ansicht Bereich Ressourcen</w:t>
      </w:r>
      <w:bookmarkEnd w:id="391"/>
      <w:bookmarkEnd w:id="392"/>
      <w:bookmarkEnd w:id="393"/>
      <w:bookmarkEnd w:id="394"/>
    </w:p>
    <w:p w14:paraId="5799C1F2" w14:textId="77777777" w:rsidR="00DD0F16" w:rsidRDefault="00DD0F16" w:rsidP="00DD0F16">
      <w:pPr>
        <w:rPr>
          <w:lang w:eastAsia="en-US"/>
        </w:rPr>
      </w:pPr>
    </w:p>
    <w:p w14:paraId="1905F9A0" w14:textId="77777777" w:rsidR="00240127" w:rsidRDefault="00240127" w:rsidP="00DD0F16">
      <w:pPr>
        <w:rPr>
          <w:lang w:eastAsia="en-US"/>
        </w:rPr>
      </w:pPr>
    </w:p>
    <w:p w14:paraId="46A9172A" w14:textId="5FEA7CF3" w:rsidR="00627828" w:rsidRPr="00240127" w:rsidRDefault="00627828" w:rsidP="00627828">
      <w:pPr>
        <w:rPr>
          <w:b/>
          <w:lang w:eastAsia="en-US"/>
        </w:rPr>
      </w:pPr>
      <w:r>
        <w:rPr>
          <w:b/>
          <w:lang w:eastAsia="en-US"/>
        </w:rPr>
        <w:t>Teilbare (virtuelle) Räume</w:t>
      </w:r>
    </w:p>
    <w:p w14:paraId="29B4D2C1" w14:textId="77777777" w:rsidR="00240127" w:rsidRDefault="00240127" w:rsidP="00627828">
      <w:pPr>
        <w:rPr>
          <w:lang w:eastAsia="en-US"/>
        </w:rPr>
      </w:pPr>
    </w:p>
    <w:p w14:paraId="28AEBC75" w14:textId="57B52AD2" w:rsidR="00627828" w:rsidRDefault="00627828" w:rsidP="00627828">
      <w:pPr>
        <w:rPr>
          <w:lang w:eastAsia="en-US"/>
        </w:rPr>
      </w:pPr>
      <w:r>
        <w:rPr>
          <w:lang w:eastAsia="en-US"/>
        </w:rPr>
        <w:t>Die virtuellen Räume (Teile eines teilbaren Raumes) werden neu</w:t>
      </w:r>
      <w:r w:rsidRPr="006A476D">
        <w:rPr>
          <w:lang w:eastAsia="en-US"/>
        </w:rPr>
        <w:t xml:space="preserve"> </w:t>
      </w:r>
      <w:r>
        <w:rPr>
          <w:lang w:eastAsia="en-US"/>
        </w:rPr>
        <w:t>im Sidepanel in der Raumbeschreibung visualisiert</w:t>
      </w:r>
      <w:r w:rsidRPr="006A476D">
        <w:rPr>
          <w:lang w:eastAsia="en-US"/>
        </w:rPr>
        <w:t xml:space="preserve">. </w:t>
      </w:r>
    </w:p>
    <w:p w14:paraId="2C9F9BD6" w14:textId="77777777" w:rsidR="00627828" w:rsidRDefault="00627828" w:rsidP="00DD0F16">
      <w:pPr>
        <w:rPr>
          <w:lang w:eastAsia="en-US"/>
        </w:rPr>
      </w:pPr>
    </w:p>
    <w:p w14:paraId="40B255BA" w14:textId="4E087A1F" w:rsidR="00011781" w:rsidRDefault="00C36964" w:rsidP="00DD0F16">
      <w:pPr>
        <w:rPr>
          <w:lang w:eastAsia="en-US"/>
        </w:rPr>
      </w:pPr>
      <w:r>
        <w:rPr>
          <w:lang w:eastAsia="en-US"/>
        </w:rPr>
        <w:t>Zum besseren Verständnis über das Verhalten von virtuellen(teilbaren) Räumen dient die nachfolgende Grafik:</w:t>
      </w:r>
    </w:p>
    <w:p w14:paraId="148FA13B" w14:textId="77777777" w:rsidR="00D16C89" w:rsidRDefault="00D16C89" w:rsidP="00DD0F16">
      <w:pPr>
        <w:rPr>
          <w:lang w:eastAsia="en-US"/>
        </w:rPr>
      </w:pPr>
    </w:p>
    <w:p w14:paraId="6529140C" w14:textId="36565983" w:rsidR="00D16C89" w:rsidRDefault="00D16C89" w:rsidP="00DD0F16">
      <w:pPr>
        <w:rPr>
          <w:lang w:eastAsia="en-US"/>
        </w:rPr>
      </w:pPr>
      <w:r>
        <w:rPr>
          <w:lang w:eastAsia="en-US"/>
        </w:rPr>
        <w:t>Ausgangslage</w:t>
      </w:r>
      <w:r w:rsidR="00863C27">
        <w:rPr>
          <w:lang w:eastAsia="en-US"/>
        </w:rPr>
        <w:t>:</w:t>
      </w:r>
      <w:r>
        <w:rPr>
          <w:lang w:eastAsia="en-US"/>
        </w:rPr>
        <w:t xml:space="preserve"> </w:t>
      </w:r>
      <w:r w:rsidR="00863C27">
        <w:rPr>
          <w:lang w:eastAsia="en-US"/>
        </w:rPr>
        <w:t>A</w:t>
      </w:r>
      <w:r w:rsidRPr="00D16C89">
        <w:rPr>
          <w:lang w:eastAsia="en-US"/>
        </w:rPr>
        <w:t>lle Räume</w:t>
      </w:r>
      <w:r>
        <w:rPr>
          <w:lang w:eastAsia="en-US"/>
        </w:rPr>
        <w:t xml:space="preserve"> </w:t>
      </w:r>
      <w:r w:rsidR="00863C27" w:rsidRPr="00D16C89">
        <w:rPr>
          <w:lang w:eastAsia="en-US"/>
        </w:rPr>
        <w:t>bestehen</w:t>
      </w:r>
      <w:r w:rsidR="00863C27">
        <w:rPr>
          <w:lang w:eastAsia="en-US"/>
        </w:rPr>
        <w:t xml:space="preserve"> </w:t>
      </w:r>
      <w:r>
        <w:rPr>
          <w:lang w:eastAsia="en-US"/>
        </w:rPr>
        <w:t>einzeln</w:t>
      </w:r>
      <w:r w:rsidRPr="00D16C89">
        <w:rPr>
          <w:lang w:eastAsia="en-US"/>
        </w:rPr>
        <w:t xml:space="preserve"> und </w:t>
      </w:r>
      <w:r w:rsidR="00863C27">
        <w:rPr>
          <w:lang w:eastAsia="en-US"/>
        </w:rPr>
        <w:t>haben</w:t>
      </w:r>
      <w:r w:rsidR="00863C27" w:rsidRPr="00D16C89">
        <w:rPr>
          <w:lang w:eastAsia="en-US"/>
        </w:rPr>
        <w:t xml:space="preserve"> </w:t>
      </w:r>
      <w:r w:rsidRPr="00D16C89">
        <w:rPr>
          <w:lang w:eastAsia="en-US"/>
        </w:rPr>
        <w:t>ke</w:t>
      </w:r>
      <w:r>
        <w:rPr>
          <w:lang w:eastAsia="en-US"/>
        </w:rPr>
        <w:t>ine virtuellen Räume zugewiesen</w:t>
      </w:r>
      <w:r w:rsidR="00240127">
        <w:rPr>
          <w:lang w:eastAsia="en-US"/>
        </w:rPr>
        <w:t xml:space="preserve"> </w:t>
      </w:r>
      <w:r w:rsidR="00863C27">
        <w:rPr>
          <w:lang w:eastAsia="en-US"/>
        </w:rPr>
        <w:t>bekommen</w:t>
      </w:r>
      <w:r>
        <w:rPr>
          <w:lang w:eastAsia="en-US"/>
        </w:rPr>
        <w:t>.</w:t>
      </w:r>
    </w:p>
    <w:p w14:paraId="58D973CA" w14:textId="77777777" w:rsidR="00790780" w:rsidRDefault="00790780" w:rsidP="00DD0F16">
      <w:pPr>
        <w:rPr>
          <w:lang w:eastAsia="en-US"/>
        </w:rPr>
      </w:pPr>
    </w:p>
    <w:p w14:paraId="4A48CA1A" w14:textId="77777777" w:rsidR="00D16C89" w:rsidRDefault="00B868FA" w:rsidP="00DD0F16">
      <w:pPr>
        <w:rPr>
          <w:lang w:eastAsia="en-US"/>
        </w:rPr>
      </w:pPr>
      <w:r>
        <w:rPr>
          <w:noProof/>
          <w:lang w:val="en-US" w:eastAsia="en-US"/>
        </w:rPr>
        <w:lastRenderedPageBreak/>
        <w:drawing>
          <wp:inline distT="0" distB="0" distL="0" distR="0" wp14:anchorId="1C86B010" wp14:editId="761D1294">
            <wp:extent cx="4381500" cy="4293870"/>
            <wp:effectExtent l="0" t="0" r="0" b="0"/>
            <wp:docPr id="38" name="Bild 67" descr="rooms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ooms_0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81500" cy="4293870"/>
                    </a:xfrm>
                    <a:prstGeom prst="rect">
                      <a:avLst/>
                    </a:prstGeom>
                    <a:noFill/>
                    <a:ln>
                      <a:noFill/>
                    </a:ln>
                  </pic:spPr>
                </pic:pic>
              </a:graphicData>
            </a:graphic>
          </wp:inline>
        </w:drawing>
      </w:r>
    </w:p>
    <w:p w14:paraId="657E2C12" w14:textId="77777777" w:rsidR="00D16C89" w:rsidRPr="00D0637F" w:rsidRDefault="005D0881" w:rsidP="005525C3">
      <w:pPr>
        <w:pStyle w:val="Caption"/>
      </w:pPr>
      <w:bookmarkStart w:id="395" w:name="_Toc318295906"/>
      <w:bookmarkStart w:id="396" w:name="_Toc339545444"/>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72</w:t>
      </w:r>
      <w:r w:rsidR="00833167" w:rsidRPr="00CC2EFE">
        <w:fldChar w:fldCharType="end"/>
      </w:r>
      <w:r w:rsidR="00D16C89" w:rsidRPr="00D0637F">
        <w:t>: Virtuelle Räume - Ausgangslage grafisch</w:t>
      </w:r>
      <w:bookmarkEnd w:id="395"/>
      <w:bookmarkEnd w:id="396"/>
    </w:p>
    <w:p w14:paraId="346DAC92" w14:textId="77777777" w:rsidR="00D16C89" w:rsidRDefault="00D16C89" w:rsidP="00DD0F16">
      <w:pPr>
        <w:rPr>
          <w:lang w:eastAsia="en-US"/>
        </w:rPr>
      </w:pPr>
    </w:p>
    <w:p w14:paraId="6E822471" w14:textId="77777777" w:rsidR="00011781" w:rsidRDefault="00D16C89" w:rsidP="00DD0F16">
      <w:pPr>
        <w:rPr>
          <w:lang w:eastAsia="en-US"/>
        </w:rPr>
      </w:pPr>
      <w:r w:rsidRPr="00D16C89">
        <w:rPr>
          <w:lang w:eastAsia="en-US"/>
        </w:rPr>
        <w:t>Schritt 1: Dem Raum AB werden die beiden Räume A und B als virtuelle Räume hinzugefügt.</w:t>
      </w:r>
    </w:p>
    <w:p w14:paraId="11BD073A" w14:textId="77777777" w:rsidR="00D16C89" w:rsidRDefault="00D16C89" w:rsidP="00DD0F16">
      <w:pPr>
        <w:rPr>
          <w:lang w:eastAsia="en-US"/>
        </w:rPr>
      </w:pPr>
    </w:p>
    <w:p w14:paraId="1BCAFF6F" w14:textId="77777777" w:rsidR="00D16C89" w:rsidRDefault="00B868FA" w:rsidP="00DD0F16">
      <w:pPr>
        <w:rPr>
          <w:lang w:eastAsia="en-US"/>
        </w:rPr>
      </w:pPr>
      <w:r>
        <w:rPr>
          <w:noProof/>
          <w:lang w:val="en-US" w:eastAsia="en-US"/>
        </w:rPr>
        <w:drawing>
          <wp:inline distT="0" distB="0" distL="0" distR="0" wp14:anchorId="545E9D84" wp14:editId="4CCDC491">
            <wp:extent cx="2933700" cy="2055495"/>
            <wp:effectExtent l="0" t="0" r="0" b="1905"/>
            <wp:docPr id="29" name="Bild 68" descr="rooms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ooms_0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33700" cy="2055495"/>
                    </a:xfrm>
                    <a:prstGeom prst="rect">
                      <a:avLst/>
                    </a:prstGeom>
                    <a:noFill/>
                    <a:ln>
                      <a:noFill/>
                    </a:ln>
                  </pic:spPr>
                </pic:pic>
              </a:graphicData>
            </a:graphic>
          </wp:inline>
        </w:drawing>
      </w:r>
    </w:p>
    <w:p w14:paraId="55B6041D" w14:textId="77777777" w:rsidR="00D16C89" w:rsidRPr="00D0637F" w:rsidRDefault="005D0881" w:rsidP="005525C3">
      <w:pPr>
        <w:pStyle w:val="Caption"/>
      </w:pPr>
      <w:bookmarkStart w:id="397" w:name="_Toc318295907"/>
      <w:bookmarkStart w:id="398" w:name="_Toc339545445"/>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73</w:t>
      </w:r>
      <w:r w:rsidR="00833167" w:rsidRPr="00CC2EFE">
        <w:fldChar w:fldCharType="end"/>
      </w:r>
      <w:r w:rsidR="00D16C89" w:rsidRPr="00D0637F">
        <w:t>: Virtuelle Räume - Schritt 1 grafisch</w:t>
      </w:r>
      <w:bookmarkEnd w:id="397"/>
      <w:bookmarkEnd w:id="398"/>
    </w:p>
    <w:p w14:paraId="42C8AE9E" w14:textId="77777777" w:rsidR="00D16C89" w:rsidRDefault="00D16C89" w:rsidP="00DD0F16">
      <w:pPr>
        <w:rPr>
          <w:lang w:eastAsia="en-US"/>
        </w:rPr>
      </w:pPr>
    </w:p>
    <w:p w14:paraId="27DFB453" w14:textId="77777777" w:rsidR="00D16C89" w:rsidRDefault="00D16C89" w:rsidP="00DD0F16">
      <w:pPr>
        <w:rPr>
          <w:lang w:eastAsia="en-US"/>
        </w:rPr>
      </w:pPr>
      <w:r w:rsidRPr="00D16C89">
        <w:rPr>
          <w:lang w:eastAsia="en-US"/>
        </w:rPr>
        <w:t>Schritt 2: Dem Raum BC werden die beiden Räume B und C als virtuelle Räume hinzugefügt.</w:t>
      </w:r>
    </w:p>
    <w:p w14:paraId="4C158E39" w14:textId="77777777" w:rsidR="00D16C89" w:rsidRDefault="00D16C89" w:rsidP="00DD0F16">
      <w:pPr>
        <w:rPr>
          <w:lang w:eastAsia="en-US"/>
        </w:rPr>
      </w:pPr>
    </w:p>
    <w:p w14:paraId="71FDF1C7" w14:textId="77777777" w:rsidR="00D16C89" w:rsidRDefault="00B868FA" w:rsidP="00DD0F16">
      <w:pPr>
        <w:rPr>
          <w:lang w:eastAsia="en-US"/>
        </w:rPr>
      </w:pPr>
      <w:r>
        <w:rPr>
          <w:noProof/>
          <w:lang w:val="en-US" w:eastAsia="en-US"/>
        </w:rPr>
        <w:lastRenderedPageBreak/>
        <w:drawing>
          <wp:inline distT="0" distB="0" distL="0" distR="0" wp14:anchorId="0CFAD2EF" wp14:editId="0D7ACFA7">
            <wp:extent cx="2933700" cy="2055495"/>
            <wp:effectExtent l="0" t="0" r="0" b="1905"/>
            <wp:docPr id="26" name="Bild 69" descr="rooms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rooms_0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33700" cy="2055495"/>
                    </a:xfrm>
                    <a:prstGeom prst="rect">
                      <a:avLst/>
                    </a:prstGeom>
                    <a:noFill/>
                    <a:ln>
                      <a:noFill/>
                    </a:ln>
                  </pic:spPr>
                </pic:pic>
              </a:graphicData>
            </a:graphic>
          </wp:inline>
        </w:drawing>
      </w:r>
    </w:p>
    <w:p w14:paraId="36314DAA" w14:textId="77777777" w:rsidR="00D16C89" w:rsidRPr="00D0637F" w:rsidRDefault="005D0881" w:rsidP="005525C3">
      <w:pPr>
        <w:pStyle w:val="Caption"/>
      </w:pPr>
      <w:bookmarkStart w:id="399" w:name="_Toc318295908"/>
      <w:bookmarkStart w:id="400" w:name="_Toc339545446"/>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74</w:t>
      </w:r>
      <w:r w:rsidR="00833167" w:rsidRPr="00CC2EFE">
        <w:fldChar w:fldCharType="end"/>
      </w:r>
      <w:r w:rsidR="00D16C89" w:rsidRPr="00D0637F">
        <w:t>: Virtuelle Räume - Schritt 2 grafisch</w:t>
      </w:r>
      <w:bookmarkEnd w:id="399"/>
      <w:bookmarkEnd w:id="400"/>
    </w:p>
    <w:p w14:paraId="1C7D3BAA" w14:textId="77777777" w:rsidR="00D16C89" w:rsidRDefault="00D16C89" w:rsidP="00DD0F16">
      <w:pPr>
        <w:rPr>
          <w:lang w:eastAsia="en-US"/>
        </w:rPr>
      </w:pPr>
    </w:p>
    <w:p w14:paraId="0B66B87C" w14:textId="77777777" w:rsidR="00D16C89" w:rsidRDefault="009938AB" w:rsidP="00DD0F16">
      <w:pPr>
        <w:rPr>
          <w:lang w:eastAsia="en-US"/>
        </w:rPr>
      </w:pPr>
      <w:r w:rsidRPr="009938AB">
        <w:rPr>
          <w:lang w:eastAsia="en-US"/>
        </w:rPr>
        <w:t>Schritt 3: Dem Raum ABC werden die Räume A, B und C als virtuelle Räume hinzugefügt.</w:t>
      </w:r>
    </w:p>
    <w:p w14:paraId="7EC02AB6" w14:textId="77777777" w:rsidR="009938AB" w:rsidRDefault="009938AB" w:rsidP="00DD0F16">
      <w:pPr>
        <w:rPr>
          <w:lang w:eastAsia="en-US"/>
        </w:rPr>
      </w:pPr>
    </w:p>
    <w:p w14:paraId="2D3374C4" w14:textId="77777777" w:rsidR="009938AB" w:rsidRDefault="00B868FA" w:rsidP="00DD0F16">
      <w:pPr>
        <w:rPr>
          <w:lang w:eastAsia="en-US"/>
        </w:rPr>
      </w:pPr>
      <w:r>
        <w:rPr>
          <w:noProof/>
          <w:lang w:val="en-US" w:eastAsia="en-US"/>
        </w:rPr>
        <w:drawing>
          <wp:inline distT="0" distB="0" distL="0" distR="0" wp14:anchorId="3B7CEF51" wp14:editId="42F5D25D">
            <wp:extent cx="4352290" cy="2055495"/>
            <wp:effectExtent l="0" t="0" r="0" b="1905"/>
            <wp:docPr id="25" name="Bild 70" descr="rooms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ooms_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52290" cy="2055495"/>
                    </a:xfrm>
                    <a:prstGeom prst="rect">
                      <a:avLst/>
                    </a:prstGeom>
                    <a:noFill/>
                    <a:ln>
                      <a:noFill/>
                    </a:ln>
                  </pic:spPr>
                </pic:pic>
              </a:graphicData>
            </a:graphic>
          </wp:inline>
        </w:drawing>
      </w:r>
    </w:p>
    <w:p w14:paraId="2A13455E" w14:textId="77777777" w:rsidR="009938AB" w:rsidRPr="00D0637F" w:rsidRDefault="005D0881" w:rsidP="005525C3">
      <w:pPr>
        <w:pStyle w:val="Caption"/>
      </w:pPr>
      <w:bookmarkStart w:id="401" w:name="_Toc318295909"/>
      <w:bookmarkStart w:id="402" w:name="_Toc339545447"/>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75</w:t>
      </w:r>
      <w:r w:rsidR="00833167" w:rsidRPr="00CC2EFE">
        <w:fldChar w:fldCharType="end"/>
      </w:r>
      <w:r w:rsidR="009938AB" w:rsidRPr="00D0637F">
        <w:t>: Virtuelle Räume - Schritt 3 grafisch</w:t>
      </w:r>
      <w:bookmarkEnd w:id="401"/>
      <w:bookmarkEnd w:id="402"/>
    </w:p>
    <w:p w14:paraId="4058E989" w14:textId="77777777" w:rsidR="009938AB" w:rsidRDefault="009938AB" w:rsidP="00DD0F16">
      <w:pPr>
        <w:rPr>
          <w:lang w:eastAsia="en-US"/>
        </w:rPr>
      </w:pPr>
    </w:p>
    <w:p w14:paraId="2E040410" w14:textId="77777777" w:rsidR="009938AB" w:rsidRDefault="009938AB" w:rsidP="00DD0F16">
      <w:pPr>
        <w:rPr>
          <w:lang w:eastAsia="en-US"/>
        </w:rPr>
      </w:pPr>
      <w:r>
        <w:rPr>
          <w:lang w:eastAsia="en-US"/>
        </w:rPr>
        <w:t>Bei den nachfolgenden Szenarien ist die Konfiguration nicht mehr möglich, da Räume die bereits virtuelle Räume enthalten nicht mehr als solche deklariert werden können.</w:t>
      </w:r>
    </w:p>
    <w:p w14:paraId="6B1CA4BD" w14:textId="77777777" w:rsidR="009938AB" w:rsidRDefault="009938AB" w:rsidP="00DD0F16">
      <w:pPr>
        <w:rPr>
          <w:lang w:eastAsia="en-US"/>
        </w:rPr>
      </w:pPr>
    </w:p>
    <w:p w14:paraId="44E8D913" w14:textId="77777777" w:rsidR="009938AB" w:rsidRDefault="00B868FA" w:rsidP="00DD0F16">
      <w:pPr>
        <w:rPr>
          <w:lang w:eastAsia="en-US"/>
        </w:rPr>
      </w:pPr>
      <w:r>
        <w:rPr>
          <w:noProof/>
          <w:lang w:val="en-US" w:eastAsia="en-US"/>
        </w:rPr>
        <w:drawing>
          <wp:inline distT="0" distB="0" distL="0" distR="0" wp14:anchorId="6B940EC0" wp14:editId="2A06DB34">
            <wp:extent cx="4352290" cy="2392045"/>
            <wp:effectExtent l="0" t="0" r="0" b="8255"/>
            <wp:docPr id="23" name="Bild 71" descr="rooms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rooms_0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52290" cy="2392045"/>
                    </a:xfrm>
                    <a:prstGeom prst="rect">
                      <a:avLst/>
                    </a:prstGeom>
                    <a:noFill/>
                    <a:ln>
                      <a:noFill/>
                    </a:ln>
                  </pic:spPr>
                </pic:pic>
              </a:graphicData>
            </a:graphic>
          </wp:inline>
        </w:drawing>
      </w:r>
    </w:p>
    <w:p w14:paraId="33DC95D4" w14:textId="77777777" w:rsidR="009938AB" w:rsidRPr="00D0637F" w:rsidRDefault="005D0881" w:rsidP="005525C3">
      <w:pPr>
        <w:pStyle w:val="Caption"/>
      </w:pPr>
      <w:bookmarkStart w:id="403" w:name="_Toc318295910"/>
      <w:bookmarkStart w:id="404" w:name="_Toc339545448"/>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76</w:t>
      </w:r>
      <w:r w:rsidR="00833167" w:rsidRPr="00CC2EFE">
        <w:fldChar w:fldCharType="end"/>
      </w:r>
      <w:r w:rsidR="009938AB" w:rsidRPr="00D0637F">
        <w:t>: Virtuelle Räume – nicht mögliche Konfiguration 1 grafisch</w:t>
      </w:r>
      <w:bookmarkEnd w:id="403"/>
      <w:bookmarkEnd w:id="404"/>
    </w:p>
    <w:p w14:paraId="306CBD62" w14:textId="77777777" w:rsidR="009938AB" w:rsidRDefault="009938AB" w:rsidP="00DD0F16">
      <w:pPr>
        <w:rPr>
          <w:lang w:eastAsia="en-US"/>
        </w:rPr>
      </w:pPr>
    </w:p>
    <w:p w14:paraId="56AA2A7F" w14:textId="77777777" w:rsidR="009938AB" w:rsidRDefault="00B868FA" w:rsidP="00DD0F16">
      <w:pPr>
        <w:rPr>
          <w:lang w:eastAsia="en-US"/>
        </w:rPr>
      </w:pPr>
      <w:r>
        <w:rPr>
          <w:noProof/>
          <w:lang w:val="en-US" w:eastAsia="en-US"/>
        </w:rPr>
        <w:lastRenderedPageBreak/>
        <w:drawing>
          <wp:inline distT="0" distB="0" distL="0" distR="0" wp14:anchorId="641432AE" wp14:editId="75E9206A">
            <wp:extent cx="4352290" cy="2392045"/>
            <wp:effectExtent l="0" t="0" r="0" b="8255"/>
            <wp:docPr id="10" name="Bild 72" descr="rooms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ooms_0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52290" cy="2392045"/>
                    </a:xfrm>
                    <a:prstGeom prst="rect">
                      <a:avLst/>
                    </a:prstGeom>
                    <a:noFill/>
                    <a:ln>
                      <a:noFill/>
                    </a:ln>
                  </pic:spPr>
                </pic:pic>
              </a:graphicData>
            </a:graphic>
          </wp:inline>
        </w:drawing>
      </w:r>
    </w:p>
    <w:p w14:paraId="592D386E" w14:textId="77777777" w:rsidR="009938AB" w:rsidRPr="00D0637F" w:rsidRDefault="005D0881" w:rsidP="005525C3">
      <w:pPr>
        <w:pStyle w:val="Caption"/>
      </w:pPr>
      <w:bookmarkStart w:id="405" w:name="_Toc318295911"/>
      <w:bookmarkStart w:id="406" w:name="_Toc339545449"/>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77</w:t>
      </w:r>
      <w:r w:rsidR="00833167" w:rsidRPr="00CC2EFE">
        <w:fldChar w:fldCharType="end"/>
      </w:r>
      <w:r w:rsidR="009938AB" w:rsidRPr="00D0637F">
        <w:t>: Virtuelle Räume - nicht mögliche Konfiguration 2 grafisch</w:t>
      </w:r>
      <w:bookmarkEnd w:id="405"/>
      <w:bookmarkEnd w:id="406"/>
    </w:p>
    <w:p w14:paraId="36DABC30" w14:textId="77777777" w:rsidR="00DD0F16" w:rsidRPr="00330361" w:rsidRDefault="00DD0F16" w:rsidP="00DD0F16">
      <w:pPr>
        <w:rPr>
          <w:lang w:eastAsia="en-US"/>
        </w:rPr>
      </w:pPr>
    </w:p>
    <w:p w14:paraId="00724A51" w14:textId="77777777" w:rsidR="00DD0F16" w:rsidRPr="006A476D" w:rsidRDefault="00DD0F16" w:rsidP="00DD0F16">
      <w:pPr>
        <w:rPr>
          <w:lang w:eastAsia="en-US"/>
        </w:rPr>
      </w:pPr>
      <w:r w:rsidRPr="006A476D">
        <w:rPr>
          <w:lang w:eastAsia="en-US"/>
        </w:rPr>
        <w:t xml:space="preserve">Mit den Buttons </w:t>
      </w:r>
      <w:r w:rsidR="00863C27">
        <w:rPr>
          <w:lang w:eastAsia="en-US"/>
        </w:rPr>
        <w:t>„</w:t>
      </w:r>
      <w:r w:rsidRPr="00153FC4">
        <w:rPr>
          <w:lang w:eastAsia="en-US"/>
        </w:rPr>
        <w:t>Equipment hinzufügen</w:t>
      </w:r>
      <w:r w:rsidR="00863C27">
        <w:rPr>
          <w:lang w:eastAsia="en-US"/>
        </w:rPr>
        <w:t>“</w:t>
      </w:r>
      <w:r w:rsidRPr="00863C27">
        <w:rPr>
          <w:lang w:eastAsia="en-US"/>
        </w:rPr>
        <w:t xml:space="preserve"> oder </w:t>
      </w:r>
      <w:r w:rsidR="00863C27">
        <w:rPr>
          <w:lang w:eastAsia="en-US"/>
        </w:rPr>
        <w:t>„</w:t>
      </w:r>
      <w:r w:rsidRPr="00153FC4">
        <w:rPr>
          <w:lang w:eastAsia="en-US"/>
        </w:rPr>
        <w:t>Parkplatz hinzufügen</w:t>
      </w:r>
      <w:r w:rsidR="00863C27">
        <w:rPr>
          <w:lang w:eastAsia="en-US"/>
        </w:rPr>
        <w:t>“</w:t>
      </w:r>
      <w:r w:rsidRPr="006A476D">
        <w:rPr>
          <w:lang w:eastAsia="en-US"/>
        </w:rPr>
        <w:t xml:space="preserve"> können einem Raum noch zusätzliches mobiles Equipment oder Parkplatzreservationen hinzugefügt werden. Beim Klick auf einen dieser Buttons öffnet sich ein Fenster, in welchem das Equipment oder ein freier Parkplatz ausgesucht werden kann. In diesem Fenster sind nur die zur Zeit der Buchung verfügbaren Ressourcen ersichtlich.</w:t>
      </w:r>
    </w:p>
    <w:p w14:paraId="3B99C6D7" w14:textId="77777777" w:rsidR="00DD0F16" w:rsidRDefault="00DD0F16" w:rsidP="00DD0F16">
      <w:pPr>
        <w:rPr>
          <w:lang w:eastAsia="en-US"/>
        </w:rPr>
      </w:pPr>
    </w:p>
    <w:p w14:paraId="156DEF8A" w14:textId="77777777" w:rsidR="00DD0F16" w:rsidRDefault="00DD0F16" w:rsidP="00DD0F16">
      <w:pPr>
        <w:rPr>
          <w:lang w:eastAsia="en-US"/>
        </w:rPr>
      </w:pPr>
      <w:r>
        <w:rPr>
          <w:noProof/>
          <w:lang w:val="en-US" w:eastAsia="en-US"/>
        </w:rPr>
        <w:drawing>
          <wp:inline distT="0" distB="0" distL="0" distR="0" wp14:anchorId="0B8D6F3B" wp14:editId="4BF0F37D">
            <wp:extent cx="4301490" cy="2734945"/>
            <wp:effectExtent l="19050" t="19050" r="22860" b="27305"/>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cstate="print"/>
                    <a:srcRect l="3560" t="4288" r="2016" b="3107"/>
                    <a:stretch>
                      <a:fillRect/>
                    </a:stretch>
                  </pic:blipFill>
                  <pic:spPr bwMode="auto">
                    <a:xfrm>
                      <a:off x="0" y="0"/>
                      <a:ext cx="4301490" cy="2734945"/>
                    </a:xfrm>
                    <a:prstGeom prst="rect">
                      <a:avLst/>
                    </a:prstGeom>
                    <a:noFill/>
                    <a:ln w="12700" cmpd="sng">
                      <a:solidFill>
                        <a:srgbClr val="7F7F7F"/>
                      </a:solidFill>
                      <a:miter lim="800000"/>
                      <a:headEnd/>
                      <a:tailEnd/>
                    </a:ln>
                    <a:effectLst/>
                  </pic:spPr>
                </pic:pic>
              </a:graphicData>
            </a:graphic>
          </wp:inline>
        </w:drawing>
      </w:r>
    </w:p>
    <w:p w14:paraId="358B4060" w14:textId="77777777" w:rsidR="00DD0F16" w:rsidRPr="00D0637F" w:rsidRDefault="005D0881" w:rsidP="005525C3">
      <w:pPr>
        <w:pStyle w:val="Caption"/>
      </w:pPr>
      <w:bookmarkStart w:id="407" w:name="_Toc304552676"/>
      <w:bookmarkStart w:id="408" w:name="_Toc313360951"/>
      <w:bookmarkStart w:id="409" w:name="_Toc318295912"/>
      <w:bookmarkStart w:id="410" w:name="_Toc339545450"/>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78</w:t>
      </w:r>
      <w:r w:rsidR="00833167" w:rsidRPr="00CC2EFE">
        <w:fldChar w:fldCharType="end"/>
      </w:r>
      <w:r w:rsidR="00DD0F16" w:rsidRPr="00D0637F">
        <w:t>: Auswahl von zusätzlichem Equipment</w:t>
      </w:r>
      <w:bookmarkEnd w:id="407"/>
      <w:bookmarkEnd w:id="408"/>
      <w:bookmarkEnd w:id="409"/>
      <w:bookmarkEnd w:id="410"/>
    </w:p>
    <w:p w14:paraId="3A31620A" w14:textId="77777777" w:rsidR="00DD0F16" w:rsidRDefault="00DD0F16" w:rsidP="00DD0F16"/>
    <w:p w14:paraId="138AF832" w14:textId="77777777" w:rsidR="00DD0F16" w:rsidRDefault="00DD0F16" w:rsidP="00DD0F16">
      <w:r>
        <w:t xml:space="preserve">In dieser Liste kann mittels Auswahl der Ressourcen mit den Checkboxen und Klick auf den Button </w:t>
      </w:r>
      <w:r w:rsidR="00863C27">
        <w:t>„</w:t>
      </w:r>
      <w:r w:rsidRPr="00153FC4">
        <w:t>Hinzufügen</w:t>
      </w:r>
      <w:r w:rsidR="00863C27">
        <w:t>“</w:t>
      </w:r>
      <w:r>
        <w:t xml:space="preserve"> das ausgewählte Equipment hinzugefügt werden. Das Equipment erscheint sofort in der Liste der verfügbaren Ressourcen.</w:t>
      </w:r>
    </w:p>
    <w:p w14:paraId="5560527B" w14:textId="77777777" w:rsidR="00DD0F16" w:rsidRDefault="00DD0F16" w:rsidP="00DD0F16"/>
    <w:p w14:paraId="6B491AFD" w14:textId="77777777" w:rsidR="00DD0F16" w:rsidRPr="00330361" w:rsidRDefault="00DD0F16" w:rsidP="00DD0F16">
      <w:r>
        <w:rPr>
          <w:noProof/>
          <w:lang w:val="en-US" w:eastAsia="en-US"/>
        </w:rPr>
        <w:lastRenderedPageBreak/>
        <w:drawing>
          <wp:inline distT="0" distB="0" distL="0" distR="0" wp14:anchorId="75B9E011" wp14:editId="76D5EE53">
            <wp:extent cx="4317365" cy="2258060"/>
            <wp:effectExtent l="19050" t="0" r="6985"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6" cstate="print"/>
                    <a:srcRect/>
                    <a:stretch>
                      <a:fillRect/>
                    </a:stretch>
                  </pic:blipFill>
                  <pic:spPr bwMode="auto">
                    <a:xfrm>
                      <a:off x="0" y="0"/>
                      <a:ext cx="4317365" cy="2258060"/>
                    </a:xfrm>
                    <a:prstGeom prst="rect">
                      <a:avLst/>
                    </a:prstGeom>
                    <a:noFill/>
                    <a:ln w="9525">
                      <a:noFill/>
                      <a:miter lim="800000"/>
                      <a:headEnd/>
                      <a:tailEnd/>
                    </a:ln>
                  </pic:spPr>
                </pic:pic>
              </a:graphicData>
            </a:graphic>
          </wp:inline>
        </w:drawing>
      </w:r>
    </w:p>
    <w:p w14:paraId="6E9D41BC" w14:textId="77777777" w:rsidR="00DD0F16" w:rsidRPr="00D0637F" w:rsidRDefault="005D0881" w:rsidP="005525C3">
      <w:pPr>
        <w:pStyle w:val="Caption"/>
      </w:pPr>
      <w:bookmarkStart w:id="411" w:name="_Toc304552677"/>
      <w:bookmarkStart w:id="412" w:name="_Toc313360952"/>
      <w:bookmarkStart w:id="413" w:name="_Toc318295913"/>
      <w:bookmarkStart w:id="414" w:name="_Toc339545451"/>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79</w:t>
      </w:r>
      <w:r w:rsidR="00833167" w:rsidRPr="00CC2EFE">
        <w:fldChar w:fldCharType="end"/>
      </w:r>
      <w:r w:rsidR="00DD0F16" w:rsidRPr="00D0637F">
        <w:t>: Zusätzliches Equipment in der Liste</w:t>
      </w:r>
      <w:bookmarkEnd w:id="411"/>
      <w:bookmarkEnd w:id="412"/>
      <w:bookmarkEnd w:id="413"/>
      <w:bookmarkEnd w:id="414"/>
    </w:p>
    <w:p w14:paraId="21EFC3CF" w14:textId="77777777" w:rsidR="00DD0F16" w:rsidRDefault="00DD0F16" w:rsidP="00DD0F16">
      <w:pPr>
        <w:rPr>
          <w:lang w:eastAsia="en-US"/>
        </w:rPr>
      </w:pPr>
    </w:p>
    <w:p w14:paraId="06378F14" w14:textId="77777777" w:rsidR="00DD0F16" w:rsidRDefault="00DD0F16" w:rsidP="00DD0F16">
      <w:pPr>
        <w:rPr>
          <w:lang w:eastAsia="en-US"/>
        </w:rPr>
      </w:pPr>
      <w:r>
        <w:rPr>
          <w:lang w:eastAsia="en-US"/>
        </w:rPr>
        <w:t xml:space="preserve">Falls die zusätzlichen Ressourcen doch nicht verwendet werden, können sie wiederum mittels der Auswahl der Checkboxen und Klick auf den Button </w:t>
      </w:r>
      <w:r w:rsidR="00863C27">
        <w:rPr>
          <w:lang w:eastAsia="en-US"/>
        </w:rPr>
        <w:t>„</w:t>
      </w:r>
      <w:r w:rsidRPr="00153FC4">
        <w:rPr>
          <w:lang w:eastAsia="en-US"/>
        </w:rPr>
        <w:t>Entfernen</w:t>
      </w:r>
      <w:r w:rsidR="00863C27">
        <w:rPr>
          <w:lang w:eastAsia="en-US"/>
        </w:rPr>
        <w:t>“</w:t>
      </w:r>
      <w:r>
        <w:rPr>
          <w:lang w:eastAsia="en-US"/>
        </w:rPr>
        <w:t xml:space="preserve"> aus der Liste entfernt werden. Wenn die Buchung abgeschlossen ist, werden die hinzugefügten Ressourcen automatisch gebucht und für diesen Raum vorgemerkt.</w:t>
      </w:r>
    </w:p>
    <w:p w14:paraId="1C78B28E" w14:textId="77777777" w:rsidR="00DD0F16" w:rsidRDefault="00DD0F16" w:rsidP="00DD0F16">
      <w:pPr>
        <w:rPr>
          <w:lang w:eastAsia="en-US"/>
        </w:rPr>
      </w:pPr>
    </w:p>
    <w:p w14:paraId="5D66C594" w14:textId="77777777" w:rsidR="00DD0F16" w:rsidRPr="000826DF" w:rsidRDefault="00DD0F16" w:rsidP="00DD0F16">
      <w:pPr>
        <w:rPr>
          <w:lang w:eastAsia="en-US"/>
        </w:rPr>
      </w:pPr>
    </w:p>
    <w:p w14:paraId="4AB6B05B" w14:textId="77777777" w:rsidR="00DD0F16" w:rsidRDefault="00DD0F16" w:rsidP="00A503AB">
      <w:pPr>
        <w:pStyle w:val="Heading4"/>
      </w:pPr>
      <w:bookmarkStart w:id="415" w:name="_Toc304552771"/>
      <w:bookmarkStart w:id="416" w:name="_Toc503363430"/>
      <w:proofErr w:type="spellStart"/>
      <w:r>
        <w:t>Bestuhlung</w:t>
      </w:r>
      <w:bookmarkEnd w:id="415"/>
      <w:bookmarkEnd w:id="416"/>
      <w:proofErr w:type="spellEnd"/>
    </w:p>
    <w:p w14:paraId="5D987AFC" w14:textId="77777777" w:rsidR="00DD0F16" w:rsidRDefault="00DD0F16" w:rsidP="00DD0F16">
      <w:pPr>
        <w:rPr>
          <w:lang w:eastAsia="en-US"/>
        </w:rPr>
      </w:pPr>
      <w:r w:rsidRPr="000711C9">
        <w:rPr>
          <w:lang w:eastAsia="en-US"/>
        </w:rPr>
        <w:t xml:space="preserve">Einem Raum können unter Umständen verschiedene Bestuhlungsvarianten zugeordnet sein. </w:t>
      </w:r>
      <w:r>
        <w:rPr>
          <w:lang w:eastAsia="en-US"/>
        </w:rPr>
        <w:t>Diese verschiedenen Bestuhlungen können in diesem Tab eingesehen und die gewünschte Bestuhlung ausgewählt werden.</w:t>
      </w:r>
    </w:p>
    <w:p w14:paraId="3DB2ECEA" w14:textId="77777777" w:rsidR="00DD0F16" w:rsidRDefault="00DD0F16" w:rsidP="00DD0F16">
      <w:pPr>
        <w:rPr>
          <w:lang w:eastAsia="en-US"/>
        </w:rPr>
      </w:pPr>
    </w:p>
    <w:p w14:paraId="14379EE8" w14:textId="77777777" w:rsidR="00DD0F16" w:rsidRDefault="00DD0F16" w:rsidP="00DD0F16">
      <w:pPr>
        <w:rPr>
          <w:lang w:eastAsia="en-US"/>
        </w:rPr>
      </w:pPr>
      <w:r>
        <w:rPr>
          <w:noProof/>
          <w:lang w:val="en-US" w:eastAsia="en-US"/>
        </w:rPr>
        <w:drawing>
          <wp:inline distT="0" distB="0" distL="0" distR="0" wp14:anchorId="0824D3A0" wp14:editId="07D76324">
            <wp:extent cx="4349115" cy="2226310"/>
            <wp:effectExtent l="19050" t="0" r="0" b="0"/>
            <wp:docPr id="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cstate="print"/>
                    <a:srcRect/>
                    <a:stretch>
                      <a:fillRect/>
                    </a:stretch>
                  </pic:blipFill>
                  <pic:spPr bwMode="auto">
                    <a:xfrm>
                      <a:off x="0" y="0"/>
                      <a:ext cx="4349115" cy="2226310"/>
                    </a:xfrm>
                    <a:prstGeom prst="rect">
                      <a:avLst/>
                    </a:prstGeom>
                    <a:noFill/>
                    <a:ln w="9525">
                      <a:noFill/>
                      <a:miter lim="800000"/>
                      <a:headEnd/>
                      <a:tailEnd/>
                    </a:ln>
                  </pic:spPr>
                </pic:pic>
              </a:graphicData>
            </a:graphic>
          </wp:inline>
        </w:drawing>
      </w:r>
    </w:p>
    <w:p w14:paraId="34D7F237" w14:textId="77777777" w:rsidR="00DD0F16" w:rsidRPr="00D0637F" w:rsidRDefault="005D0881" w:rsidP="005525C3">
      <w:pPr>
        <w:pStyle w:val="Caption"/>
      </w:pPr>
      <w:bookmarkStart w:id="417" w:name="_Toc304552678"/>
      <w:bookmarkStart w:id="418" w:name="_Toc313360953"/>
      <w:bookmarkStart w:id="419" w:name="_Toc318295914"/>
      <w:bookmarkStart w:id="420" w:name="_Toc339545452"/>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80</w:t>
      </w:r>
      <w:r w:rsidR="00833167" w:rsidRPr="00CC2EFE">
        <w:fldChar w:fldCharType="end"/>
      </w:r>
      <w:r w:rsidR="00DD0F16" w:rsidRPr="00D0637F">
        <w:t>: Auswahl der gewünschten Bestuhlung</w:t>
      </w:r>
      <w:bookmarkEnd w:id="417"/>
      <w:bookmarkEnd w:id="418"/>
      <w:bookmarkEnd w:id="419"/>
      <w:bookmarkEnd w:id="420"/>
    </w:p>
    <w:p w14:paraId="5B73E9D7" w14:textId="77777777" w:rsidR="00DD0F16" w:rsidRDefault="00DD0F16" w:rsidP="00DD0F16"/>
    <w:p w14:paraId="08DED059" w14:textId="77777777" w:rsidR="00DD0F16" w:rsidRDefault="00DD0F16" w:rsidP="00DD0F16">
      <w:r>
        <w:t>Die Bestuhlung hat direkten Einfluss auf die Anzahl Teilnehmer am Meeting. Falls eine Bestuhlungsvariante ausgewählt wird, welche nicht genügend Platz für die Teilnehmer bietet, kann die Buchung nicht abgeschlossen werden. Genau gleich verhält sich das System bei zu wenig Teilnehmer</w:t>
      </w:r>
      <w:r w:rsidR="00863C27">
        <w:t>n</w:t>
      </w:r>
      <w:r>
        <w:t xml:space="preserve"> (minimale Kapazität).</w:t>
      </w:r>
    </w:p>
    <w:p w14:paraId="66EBA7BE" w14:textId="77777777" w:rsidR="00DD0F16" w:rsidRDefault="00DD0F16" w:rsidP="00DD0F16">
      <w:r>
        <w:t xml:space="preserve">Eine Veränderung der Bestuhlung kann ebenfalls Einfluss auf die Vor- und Nachlaufzeiten </w:t>
      </w:r>
      <w:r w:rsidR="002F64E6">
        <w:t xml:space="preserve">(werden automatisch überprüft) </w:t>
      </w:r>
      <w:r>
        <w:t>sowie die Kosten haben, da der interne Dienst diese Umstuhlung vornehmen muss und somit Aufwand generiert wird.</w:t>
      </w:r>
    </w:p>
    <w:p w14:paraId="798F13D0" w14:textId="77777777" w:rsidR="00DD0F16" w:rsidRDefault="00DD0F16" w:rsidP="00DD0F16"/>
    <w:p w14:paraId="00F81312" w14:textId="77777777" w:rsidR="00DD0F16" w:rsidRDefault="00DD0F16" w:rsidP="00DD0F16"/>
    <w:p w14:paraId="48003A6F" w14:textId="77777777" w:rsidR="00DD0F16" w:rsidRDefault="00DD0F16" w:rsidP="00A503AB">
      <w:pPr>
        <w:pStyle w:val="Heading4"/>
      </w:pPr>
      <w:bookmarkStart w:id="421" w:name="_Toc304552772"/>
      <w:bookmarkStart w:id="422" w:name="_Toc503363431"/>
      <w:proofErr w:type="spellStart"/>
      <w:r>
        <w:t>Bestellungen</w:t>
      </w:r>
      <w:bookmarkEnd w:id="421"/>
      <w:bookmarkEnd w:id="422"/>
      <w:proofErr w:type="spellEnd"/>
    </w:p>
    <w:p w14:paraId="4BCE8433" w14:textId="131467FE" w:rsidR="00DD0F16" w:rsidRDefault="00DD0F16" w:rsidP="00DD0F16">
      <w:pPr>
        <w:rPr>
          <w:lang w:eastAsia="en-US"/>
        </w:rPr>
      </w:pPr>
      <w:r w:rsidRPr="001E6865">
        <w:rPr>
          <w:lang w:eastAsia="en-US"/>
        </w:rPr>
        <w:t xml:space="preserve">Im Bereich der Bestellungen können zusätzliche Dienstleistungen hinterlegt werden. Die Dienstleistungen werden vom Dienstleister direkt verwaltet und können sehr verschieden sein. Eine oft vorkommende Dienstleistung ist das Catering, wie dies in der </w:t>
      </w:r>
      <w:r w:rsidR="00351F6A">
        <w:rPr>
          <w:lang w:eastAsia="en-US"/>
        </w:rPr>
        <w:fldChar w:fldCharType="begin"/>
      </w:r>
      <w:r w:rsidR="00351F6A">
        <w:rPr>
          <w:lang w:eastAsia="en-US"/>
        </w:rPr>
        <w:instrText xml:space="preserve"> REF _Ref339540676 \h </w:instrText>
      </w:r>
      <w:r w:rsidR="00351F6A">
        <w:rPr>
          <w:lang w:eastAsia="en-US"/>
        </w:rPr>
      </w:r>
      <w:r w:rsidR="00351F6A">
        <w:rPr>
          <w:lang w:eastAsia="en-US"/>
        </w:rPr>
        <w:fldChar w:fldCharType="separate"/>
      </w:r>
      <w:r w:rsidR="00C36B10" w:rsidRPr="00D0637F">
        <w:t xml:space="preserve">Abbildung </w:t>
      </w:r>
      <w:r w:rsidR="00C36B10">
        <w:rPr>
          <w:noProof/>
        </w:rPr>
        <w:t>81</w:t>
      </w:r>
      <w:r w:rsidR="00351F6A">
        <w:rPr>
          <w:lang w:eastAsia="en-US"/>
        </w:rPr>
        <w:fldChar w:fldCharType="end"/>
      </w:r>
      <w:r>
        <w:t xml:space="preserve"> </w:t>
      </w:r>
      <w:r w:rsidRPr="001E6865">
        <w:rPr>
          <w:lang w:eastAsia="en-US"/>
        </w:rPr>
        <w:t xml:space="preserve">dargestellt ist. Dieses kann bestimmten Ressourcen wie Sitzungszimmern oder Räumen zur Verfügung gestellt werden. </w:t>
      </w:r>
      <w:r w:rsidRPr="001E6865">
        <w:rPr>
          <w:lang w:eastAsia="en-US"/>
        </w:rPr>
        <w:lastRenderedPageBreak/>
        <w:t>Ebenfalls ist die Zeit, in welcher das Angebot jeweils gilt, durch den Dienstleister zu verwalten und entsprechend kann dieses (bspw. das Catering) lediglich während diesen Angebotszeiten gebucht werden.</w:t>
      </w:r>
    </w:p>
    <w:p w14:paraId="4CB26F98" w14:textId="77777777" w:rsidR="00DD0F16" w:rsidRDefault="00DD0F16" w:rsidP="00DD0F16"/>
    <w:p w14:paraId="746FF69A" w14:textId="77777777" w:rsidR="00DD0F16" w:rsidRPr="007A1BAD" w:rsidRDefault="00DD0F16" w:rsidP="00DD0F16">
      <w:pPr>
        <w:rPr>
          <w:b/>
        </w:rPr>
      </w:pPr>
      <w:r>
        <w:rPr>
          <w:b/>
        </w:rPr>
        <w:t>Einzelbestellung</w:t>
      </w:r>
    </w:p>
    <w:p w14:paraId="065470BA" w14:textId="77777777" w:rsidR="00DD0F16" w:rsidRDefault="00DD0F16" w:rsidP="00DD0F16">
      <w:r>
        <w:t>Mit einem Klick auf den Button „+“ öffnet sich das Fenster zur Auswahl der gewünschten Dienstleistungen. Daneben kann die Anzahl dieser Dienstleistung angegeben werden. Zusätzlich kann dem Dienstleister mittels dem Button „@“ eine Notiz hinterlegt werden.</w:t>
      </w:r>
    </w:p>
    <w:p w14:paraId="70754FEE" w14:textId="77777777" w:rsidR="00DD0F16" w:rsidRDefault="00DD0F16" w:rsidP="00DD0F16"/>
    <w:p w14:paraId="5F885EC9" w14:textId="77777777" w:rsidR="00DD0F16" w:rsidRPr="00815A08" w:rsidRDefault="00DD0F16" w:rsidP="00DD0F16">
      <w:r>
        <w:rPr>
          <w:noProof/>
          <w:lang w:val="en-US" w:eastAsia="en-US"/>
        </w:rPr>
        <w:drawing>
          <wp:inline distT="0" distB="0" distL="0" distR="0" wp14:anchorId="6D031087" wp14:editId="299DEA94">
            <wp:extent cx="4250800" cy="2154461"/>
            <wp:effectExtent l="19050" t="19050" r="16400" b="17239"/>
            <wp:docPr id="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cstate="print"/>
                    <a:srcRect/>
                    <a:stretch>
                      <a:fillRect/>
                    </a:stretch>
                  </pic:blipFill>
                  <pic:spPr bwMode="auto">
                    <a:xfrm>
                      <a:off x="0" y="0"/>
                      <a:ext cx="4253253" cy="2155704"/>
                    </a:xfrm>
                    <a:prstGeom prst="rect">
                      <a:avLst/>
                    </a:prstGeom>
                    <a:noFill/>
                    <a:ln w="9525">
                      <a:solidFill>
                        <a:schemeClr val="tx1">
                          <a:lumMod val="50000"/>
                          <a:lumOff val="50000"/>
                        </a:schemeClr>
                      </a:solidFill>
                      <a:miter lim="800000"/>
                      <a:headEnd/>
                      <a:tailEnd/>
                    </a:ln>
                  </pic:spPr>
                </pic:pic>
              </a:graphicData>
            </a:graphic>
          </wp:inline>
        </w:drawing>
      </w:r>
    </w:p>
    <w:p w14:paraId="0DA932A5" w14:textId="77777777" w:rsidR="00DD0F16" w:rsidRPr="00D0637F" w:rsidRDefault="005D0881" w:rsidP="005525C3">
      <w:pPr>
        <w:pStyle w:val="Caption"/>
      </w:pPr>
      <w:bookmarkStart w:id="423" w:name="_Ref339540676"/>
      <w:bookmarkStart w:id="424" w:name="_Toc304552679"/>
      <w:bookmarkStart w:id="425" w:name="_Toc313360954"/>
      <w:bookmarkStart w:id="426" w:name="_Toc318295915"/>
      <w:bookmarkStart w:id="427" w:name="_Toc339545453"/>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81</w:t>
      </w:r>
      <w:r w:rsidR="00833167" w:rsidRPr="00CC2EFE">
        <w:fldChar w:fldCharType="end"/>
      </w:r>
      <w:bookmarkEnd w:id="423"/>
      <w:r w:rsidR="00DD0F16" w:rsidRPr="00D0637F">
        <w:t>: Auswahl der gewünschten Dienstleistungen via „+“</w:t>
      </w:r>
      <w:bookmarkEnd w:id="424"/>
      <w:bookmarkEnd w:id="425"/>
      <w:bookmarkEnd w:id="426"/>
      <w:bookmarkEnd w:id="427"/>
    </w:p>
    <w:p w14:paraId="2F088D74" w14:textId="77777777" w:rsidR="00DD0F16" w:rsidRDefault="00DD0F16" w:rsidP="00DD0F16">
      <w:pPr>
        <w:rPr>
          <w:lang w:eastAsia="en-US"/>
        </w:rPr>
      </w:pPr>
    </w:p>
    <w:p w14:paraId="762766BE" w14:textId="4272F409" w:rsidR="008F7527" w:rsidRDefault="00DD0F16" w:rsidP="008F7527">
      <w:pPr>
        <w:rPr>
          <w:lang w:eastAsia="en-US"/>
        </w:rPr>
      </w:pPr>
      <w:r>
        <w:rPr>
          <w:lang w:eastAsia="en-US"/>
        </w:rPr>
        <w:t xml:space="preserve">Ebenfalls besteht die Möglichkeit, eine bestimmte Auswahl via Intelibox, also mit einer Eingabe im Bereich </w:t>
      </w:r>
      <w:r w:rsidRPr="001E6865">
        <w:rPr>
          <w:i/>
          <w:lang w:eastAsia="en-US"/>
        </w:rPr>
        <w:t>Angebot</w:t>
      </w:r>
      <w:r>
        <w:rPr>
          <w:lang w:eastAsia="en-US"/>
        </w:rPr>
        <w:t xml:space="preserve"> (vgl. </w:t>
      </w:r>
      <w:r w:rsidR="00351F6A">
        <w:rPr>
          <w:lang w:eastAsia="en-US"/>
        </w:rPr>
        <w:fldChar w:fldCharType="begin"/>
      </w:r>
      <w:r w:rsidR="00351F6A">
        <w:rPr>
          <w:lang w:eastAsia="en-US"/>
        </w:rPr>
        <w:instrText xml:space="preserve"> REF _Ref339540739 \h </w:instrText>
      </w:r>
      <w:r w:rsidR="00351F6A">
        <w:rPr>
          <w:lang w:eastAsia="en-US"/>
        </w:rPr>
      </w:r>
      <w:r w:rsidR="00351F6A">
        <w:rPr>
          <w:lang w:eastAsia="en-US"/>
        </w:rPr>
        <w:fldChar w:fldCharType="separate"/>
      </w:r>
      <w:r w:rsidR="00C36B10" w:rsidRPr="00D0637F">
        <w:t xml:space="preserve">Abbildung </w:t>
      </w:r>
      <w:r w:rsidR="00C36B10">
        <w:rPr>
          <w:noProof/>
        </w:rPr>
        <w:t>82</w:t>
      </w:r>
      <w:r w:rsidR="00351F6A">
        <w:rPr>
          <w:lang w:eastAsia="en-US"/>
        </w:rPr>
        <w:fldChar w:fldCharType="end"/>
      </w:r>
      <w:r>
        <w:rPr>
          <w:lang w:eastAsia="en-US"/>
        </w:rPr>
        <w:t>) hervorzurufen. Mit der Eingabe werden die für diese Angebotszone geltenden und verfügbaren Angebote zur Auswahl angezeigt.</w:t>
      </w:r>
      <w:r w:rsidR="00240127">
        <w:rPr>
          <w:lang w:eastAsia="en-US"/>
        </w:rPr>
        <w:t xml:space="preserve"> </w:t>
      </w:r>
      <w:r w:rsidR="008F7527">
        <w:rPr>
          <w:lang w:eastAsia="en-US"/>
        </w:rPr>
        <w:t xml:space="preserve">Die Angebote können unter </w:t>
      </w:r>
      <w:r w:rsidR="00721F79">
        <w:rPr>
          <w:lang w:eastAsia="en-US"/>
        </w:rPr>
        <w:t xml:space="preserve">dem Angebotsnamen </w:t>
      </w:r>
      <w:r w:rsidR="008F7527">
        <w:rPr>
          <w:lang w:eastAsia="en-US"/>
        </w:rPr>
        <w:t xml:space="preserve">näher </w:t>
      </w:r>
      <w:r w:rsidR="00236E9A">
        <w:rPr>
          <w:lang w:eastAsia="en-US"/>
        </w:rPr>
        <w:t>beschrieben sein, z.B. u</w:t>
      </w:r>
      <w:r w:rsidR="008F7527">
        <w:rPr>
          <w:lang w:eastAsia="en-US"/>
        </w:rPr>
        <w:t>nter Kaffee mit „Bohnen aus Kolumbien</w:t>
      </w:r>
      <w:r w:rsidR="00351F6A">
        <w:rPr>
          <w:lang w:eastAsia="en-US"/>
        </w:rPr>
        <w:t>“.</w:t>
      </w:r>
      <w:r w:rsidR="008F7527">
        <w:rPr>
          <w:lang w:eastAsia="en-US"/>
        </w:rPr>
        <w:t xml:space="preserve"> </w:t>
      </w:r>
    </w:p>
    <w:p w14:paraId="609D6B6D" w14:textId="77777777" w:rsidR="00DD0F16" w:rsidRDefault="00DD0F16" w:rsidP="008F7527">
      <w:pPr>
        <w:rPr>
          <w:lang w:eastAsia="en-US"/>
        </w:rPr>
      </w:pPr>
      <w:r>
        <w:rPr>
          <w:lang w:eastAsia="en-US"/>
        </w:rPr>
        <w:t xml:space="preserve">Auch hier kann die entsprechende Auswahl via Definition der Anzahl und durch einen Klick auf den Button </w:t>
      </w:r>
      <w:r w:rsidR="00236E9A">
        <w:rPr>
          <w:lang w:eastAsia="en-US"/>
        </w:rPr>
        <w:t>„</w:t>
      </w:r>
      <w:r w:rsidRPr="00153FC4">
        <w:rPr>
          <w:lang w:eastAsia="en-US"/>
        </w:rPr>
        <w:t>Hinzufügen</w:t>
      </w:r>
      <w:r w:rsidR="00236E9A">
        <w:rPr>
          <w:lang w:eastAsia="en-US"/>
        </w:rPr>
        <w:t>“</w:t>
      </w:r>
      <w:r>
        <w:rPr>
          <w:lang w:eastAsia="en-US"/>
        </w:rPr>
        <w:t xml:space="preserve"> hinzugefügt werden.</w:t>
      </w:r>
    </w:p>
    <w:p w14:paraId="122F1DBA" w14:textId="77777777" w:rsidR="00DD0F16" w:rsidRDefault="00DD0F16" w:rsidP="00DD0F16">
      <w:pPr>
        <w:rPr>
          <w:lang w:eastAsia="en-US"/>
        </w:rPr>
      </w:pPr>
    </w:p>
    <w:p w14:paraId="349415FA" w14:textId="77777777" w:rsidR="00DD0F16" w:rsidRDefault="00DD0F16" w:rsidP="00DD0F16">
      <w:pPr>
        <w:rPr>
          <w:lang w:eastAsia="en-US"/>
        </w:rPr>
      </w:pPr>
      <w:r>
        <w:rPr>
          <w:noProof/>
          <w:lang w:val="en-US" w:eastAsia="en-US"/>
        </w:rPr>
        <w:drawing>
          <wp:inline distT="0" distB="0" distL="0" distR="0" wp14:anchorId="2A3CFA05" wp14:editId="00506BE2">
            <wp:extent cx="4277616" cy="2398147"/>
            <wp:effectExtent l="19050" t="19050" r="27684" b="21203"/>
            <wp:docPr id="36" name="Picture 35" descr="Dienstleister_Paket_Inteliboxauswah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enstleister_Paket_Inteliboxauswahl.jpg"/>
                    <pic:cNvPicPr/>
                  </pic:nvPicPr>
                  <pic:blipFill>
                    <a:blip r:embed="rId119" cstate="print"/>
                    <a:stretch>
                      <a:fillRect/>
                    </a:stretch>
                  </pic:blipFill>
                  <pic:spPr>
                    <a:xfrm>
                      <a:off x="0" y="0"/>
                      <a:ext cx="4278307" cy="2398535"/>
                    </a:xfrm>
                    <a:prstGeom prst="rect">
                      <a:avLst/>
                    </a:prstGeom>
                    <a:ln>
                      <a:solidFill>
                        <a:schemeClr val="tx1">
                          <a:lumMod val="50000"/>
                          <a:lumOff val="50000"/>
                        </a:schemeClr>
                      </a:solidFill>
                    </a:ln>
                  </pic:spPr>
                </pic:pic>
              </a:graphicData>
            </a:graphic>
          </wp:inline>
        </w:drawing>
      </w:r>
    </w:p>
    <w:p w14:paraId="301BF482" w14:textId="77777777" w:rsidR="00DD0F16" w:rsidRPr="00D0637F" w:rsidRDefault="005D0881" w:rsidP="005525C3">
      <w:pPr>
        <w:pStyle w:val="Caption"/>
      </w:pPr>
      <w:bookmarkStart w:id="428" w:name="_Ref339540739"/>
      <w:bookmarkStart w:id="429" w:name="_Toc304552680"/>
      <w:bookmarkStart w:id="430" w:name="_Toc313360955"/>
      <w:bookmarkStart w:id="431" w:name="_Toc318295916"/>
      <w:bookmarkStart w:id="432" w:name="_Toc339545454"/>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82</w:t>
      </w:r>
      <w:r w:rsidR="00833167" w:rsidRPr="00CC2EFE">
        <w:fldChar w:fldCharType="end"/>
      </w:r>
      <w:bookmarkEnd w:id="428"/>
      <w:r w:rsidR="00DD0F16" w:rsidRPr="00D0637F">
        <w:t>: Auswahl der gewünschten Dienstleistungen via Intelibox</w:t>
      </w:r>
      <w:bookmarkEnd w:id="429"/>
      <w:bookmarkEnd w:id="430"/>
      <w:bookmarkEnd w:id="431"/>
      <w:bookmarkEnd w:id="432"/>
    </w:p>
    <w:p w14:paraId="35B9C769" w14:textId="77777777" w:rsidR="00DD0F16" w:rsidRDefault="00DD0F16" w:rsidP="00DD0F16">
      <w:pPr>
        <w:rPr>
          <w:lang w:eastAsia="en-US"/>
        </w:rPr>
      </w:pPr>
      <w:r>
        <w:rPr>
          <w:lang w:eastAsia="en-US"/>
        </w:rPr>
        <w:t xml:space="preserve">Die gewählte Dienstleistung (Catering) erscheint nun in der Liste mit den hinterlegten Kosten aufgerechnet. Wie in den meisten Listen in </w:t>
      </w:r>
      <w:r w:rsidR="003F0D47">
        <w:rPr>
          <w:lang w:eastAsia="en-US"/>
        </w:rPr>
        <w:t>ROOMS</w:t>
      </w:r>
      <w:r>
        <w:rPr>
          <w:lang w:eastAsia="en-US"/>
        </w:rPr>
        <w:t xml:space="preserve"> ist es nun möglich, mittels Auswahl der Dienstleistung mit der Checkbox und anschliessendem Klick auf den Button </w:t>
      </w:r>
      <w:r w:rsidR="00236E9A">
        <w:rPr>
          <w:lang w:eastAsia="en-US"/>
        </w:rPr>
        <w:t>„</w:t>
      </w:r>
      <w:r w:rsidRPr="00153FC4">
        <w:rPr>
          <w:lang w:eastAsia="en-US"/>
        </w:rPr>
        <w:t>Bestellung entfernen</w:t>
      </w:r>
      <w:r w:rsidR="00236E9A">
        <w:rPr>
          <w:lang w:eastAsia="en-US"/>
        </w:rPr>
        <w:t>“</w:t>
      </w:r>
      <w:r w:rsidRPr="00F72E03">
        <w:rPr>
          <w:i/>
          <w:lang w:eastAsia="en-US"/>
        </w:rPr>
        <w:t xml:space="preserve"> </w:t>
      </w:r>
      <w:r>
        <w:rPr>
          <w:lang w:eastAsia="en-US"/>
        </w:rPr>
        <w:t xml:space="preserve">die gewählte Dienstleistung zu entfernen. Zusätzlich können die Mengen direkt in der Liste aktualisiert werden. Zum Aktualisieren der Kosten kann auf den Button </w:t>
      </w:r>
      <w:r w:rsidR="00236E9A">
        <w:rPr>
          <w:lang w:eastAsia="en-US"/>
        </w:rPr>
        <w:t>„</w:t>
      </w:r>
      <w:r w:rsidRPr="00153FC4">
        <w:rPr>
          <w:lang w:eastAsia="en-US"/>
        </w:rPr>
        <w:t>Menge aktualisieren</w:t>
      </w:r>
      <w:r w:rsidR="00236E9A">
        <w:rPr>
          <w:lang w:eastAsia="en-US"/>
        </w:rPr>
        <w:t>“</w:t>
      </w:r>
      <w:r w:rsidRPr="00F72E03">
        <w:rPr>
          <w:i/>
          <w:lang w:eastAsia="en-US"/>
        </w:rPr>
        <w:t xml:space="preserve"> </w:t>
      </w:r>
      <w:r>
        <w:rPr>
          <w:lang w:eastAsia="en-US"/>
        </w:rPr>
        <w:t>geklickt werden. Die Gesamtkosten der gewählten Dienstleistungen werden unterhalb der Liste dargestellt.</w:t>
      </w:r>
    </w:p>
    <w:p w14:paraId="3323E39B" w14:textId="77777777" w:rsidR="00DD0F16" w:rsidRDefault="00DD0F16" w:rsidP="00DD0F16">
      <w:pPr>
        <w:rPr>
          <w:lang w:eastAsia="en-US"/>
        </w:rPr>
      </w:pPr>
    </w:p>
    <w:p w14:paraId="02DF90B2" w14:textId="77777777" w:rsidR="00DD0F16" w:rsidRDefault="00DD0F16" w:rsidP="00DD0F16">
      <w:pPr>
        <w:rPr>
          <w:lang w:eastAsia="en-US"/>
        </w:rPr>
      </w:pPr>
      <w:r>
        <w:rPr>
          <w:noProof/>
          <w:lang w:val="en-US" w:eastAsia="en-US"/>
        </w:rPr>
        <w:lastRenderedPageBreak/>
        <w:drawing>
          <wp:inline distT="0" distB="0" distL="0" distR="0" wp14:anchorId="28477D51" wp14:editId="599F5974">
            <wp:extent cx="4293870" cy="1892300"/>
            <wp:effectExtent l="19050" t="19050" r="11430" b="12700"/>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0" cstate="print"/>
                    <a:srcRect r="632"/>
                    <a:stretch>
                      <a:fillRect/>
                    </a:stretch>
                  </pic:blipFill>
                  <pic:spPr bwMode="auto">
                    <a:xfrm>
                      <a:off x="0" y="0"/>
                      <a:ext cx="4293870" cy="1892300"/>
                    </a:xfrm>
                    <a:prstGeom prst="rect">
                      <a:avLst/>
                    </a:prstGeom>
                    <a:noFill/>
                    <a:ln w="12700" cmpd="sng">
                      <a:solidFill>
                        <a:srgbClr val="7F7F7F"/>
                      </a:solidFill>
                      <a:miter lim="800000"/>
                      <a:headEnd/>
                      <a:tailEnd/>
                    </a:ln>
                    <a:effectLst/>
                  </pic:spPr>
                </pic:pic>
              </a:graphicData>
            </a:graphic>
          </wp:inline>
        </w:drawing>
      </w:r>
    </w:p>
    <w:p w14:paraId="55BEB8E8" w14:textId="77777777" w:rsidR="00DD0F16" w:rsidRPr="00D0637F" w:rsidRDefault="005D0881" w:rsidP="005525C3">
      <w:pPr>
        <w:pStyle w:val="Caption"/>
      </w:pPr>
      <w:bookmarkStart w:id="433" w:name="_Toc304552681"/>
      <w:bookmarkStart w:id="434" w:name="_Toc313360956"/>
      <w:bookmarkStart w:id="435" w:name="_Toc318295917"/>
      <w:bookmarkStart w:id="436" w:name="_Toc339545455"/>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83</w:t>
      </w:r>
      <w:r w:rsidR="00833167" w:rsidRPr="00CC2EFE">
        <w:fldChar w:fldCharType="end"/>
      </w:r>
      <w:r w:rsidR="00DD0F16" w:rsidRPr="00D0637F">
        <w:t>: Liste der gewählten Dienstleistungen</w:t>
      </w:r>
      <w:bookmarkEnd w:id="433"/>
      <w:bookmarkEnd w:id="434"/>
      <w:bookmarkEnd w:id="435"/>
      <w:bookmarkEnd w:id="436"/>
    </w:p>
    <w:p w14:paraId="10C877A0" w14:textId="77777777" w:rsidR="00DD0F16" w:rsidRDefault="00DD0F16" w:rsidP="00DD0F16">
      <w:pPr>
        <w:rPr>
          <w:lang w:eastAsia="en-US"/>
        </w:rPr>
      </w:pPr>
    </w:p>
    <w:p w14:paraId="75A1E959" w14:textId="6CDBBF8C" w:rsidR="00DD0F16" w:rsidRDefault="00DD0F16" w:rsidP="00DD0F16">
      <w:pPr>
        <w:rPr>
          <w:lang w:eastAsia="en-US"/>
        </w:rPr>
      </w:pPr>
      <w:r>
        <w:rPr>
          <w:lang w:eastAsia="en-US"/>
        </w:rPr>
        <w:t xml:space="preserve">Im Angebotspicker können von berechtigter Stelle auch frei definierbare Dienstleistungen für Benutzer mit dem Funktionsrecht </w:t>
      </w:r>
      <w:r w:rsidRPr="00153FC4">
        <w:rPr>
          <w:i/>
          <w:lang w:eastAsia="en-US"/>
        </w:rPr>
        <w:t>„Darf Angebot im Bestellprozess verändern“</w:t>
      </w:r>
      <w:r>
        <w:rPr>
          <w:lang w:eastAsia="en-US"/>
        </w:rPr>
        <w:t xml:space="preserve"> zur Verfügung gestellt werden. Sobald die Auswahl hinzugefügt wird, kann der Preis und die Bezeichnung individuell angepasst werden (siehe </w:t>
      </w:r>
      <w:r w:rsidR="00CA5958">
        <w:rPr>
          <w:lang w:eastAsia="en-US"/>
        </w:rPr>
        <w:fldChar w:fldCharType="begin"/>
      </w:r>
      <w:r w:rsidR="00CA5958">
        <w:rPr>
          <w:lang w:eastAsia="en-US"/>
        </w:rPr>
        <w:instrText xml:space="preserve"> REF _Ref339540913 \h </w:instrText>
      </w:r>
      <w:r w:rsidR="00CA5958">
        <w:rPr>
          <w:lang w:eastAsia="en-US"/>
        </w:rPr>
      </w:r>
      <w:r w:rsidR="00CA5958">
        <w:rPr>
          <w:lang w:eastAsia="en-US"/>
        </w:rPr>
        <w:fldChar w:fldCharType="separate"/>
      </w:r>
      <w:r w:rsidR="00C36B10" w:rsidRPr="00D0637F">
        <w:t xml:space="preserve">Abbildung </w:t>
      </w:r>
      <w:r w:rsidR="00C36B10">
        <w:rPr>
          <w:noProof/>
        </w:rPr>
        <w:t>84</w:t>
      </w:r>
      <w:r w:rsidR="00CA5958">
        <w:rPr>
          <w:lang w:eastAsia="en-US"/>
        </w:rPr>
        <w:fldChar w:fldCharType="end"/>
      </w:r>
      <w:r>
        <w:rPr>
          <w:lang w:eastAsia="en-US"/>
        </w:rPr>
        <w:t>).</w:t>
      </w:r>
    </w:p>
    <w:p w14:paraId="5F81EC53" w14:textId="77777777" w:rsidR="00DD0F16" w:rsidRDefault="00DD0F16" w:rsidP="00DD0F16">
      <w:pPr>
        <w:rPr>
          <w:lang w:eastAsia="en-US"/>
        </w:rPr>
      </w:pPr>
    </w:p>
    <w:p w14:paraId="165402B3" w14:textId="77777777" w:rsidR="00DD0F16" w:rsidRDefault="00DD0F16" w:rsidP="00DD0F16">
      <w:pPr>
        <w:rPr>
          <w:lang w:eastAsia="en-US"/>
        </w:rPr>
      </w:pPr>
      <w:r w:rsidRPr="005460B6">
        <w:rPr>
          <w:noProof/>
          <w:lang w:val="en-US" w:eastAsia="en-US"/>
        </w:rPr>
        <w:drawing>
          <wp:inline distT="0" distB="0" distL="0" distR="0" wp14:anchorId="513794E0" wp14:editId="5C573821">
            <wp:extent cx="5147945" cy="2719070"/>
            <wp:effectExtent l="0" t="0" r="0"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ie DL und Preisangabe auf Bestellung.jpg"/>
                    <pic:cNvPicPr/>
                  </pic:nvPicPr>
                  <pic:blipFill>
                    <a:blip r:embed="rId121">
                      <a:extLst>
                        <a:ext uri="{28A0092B-C50C-407E-A947-70E740481C1C}">
                          <a14:useLocalDpi xmlns:a14="http://schemas.microsoft.com/office/drawing/2010/main" val="0"/>
                        </a:ext>
                      </a:extLst>
                    </a:blip>
                    <a:stretch>
                      <a:fillRect/>
                    </a:stretch>
                  </pic:blipFill>
                  <pic:spPr>
                    <a:xfrm>
                      <a:off x="0" y="0"/>
                      <a:ext cx="5147945" cy="2719070"/>
                    </a:xfrm>
                    <a:prstGeom prst="rect">
                      <a:avLst/>
                    </a:prstGeom>
                  </pic:spPr>
                </pic:pic>
              </a:graphicData>
            </a:graphic>
          </wp:inline>
        </w:drawing>
      </w:r>
    </w:p>
    <w:p w14:paraId="2FF838A3" w14:textId="77777777" w:rsidR="00DD0F16" w:rsidRPr="00D0637F" w:rsidRDefault="005D0881" w:rsidP="005525C3">
      <w:pPr>
        <w:pStyle w:val="Caption"/>
      </w:pPr>
      <w:bookmarkStart w:id="437" w:name="_Ref339540913"/>
      <w:bookmarkStart w:id="438" w:name="_Toc304552682"/>
      <w:bookmarkStart w:id="439" w:name="_Toc313360957"/>
      <w:bookmarkStart w:id="440" w:name="_Toc318295918"/>
      <w:bookmarkStart w:id="441" w:name="_Toc339545456"/>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84</w:t>
      </w:r>
      <w:r w:rsidR="00833167" w:rsidRPr="00CC2EFE">
        <w:fldChar w:fldCharType="end"/>
      </w:r>
      <w:bookmarkEnd w:id="437"/>
      <w:r w:rsidR="00DD0F16" w:rsidRPr="00D0637F">
        <w:t>: Frei definierbare Dienstleistungen</w:t>
      </w:r>
      <w:bookmarkEnd w:id="438"/>
      <w:bookmarkEnd w:id="439"/>
      <w:bookmarkEnd w:id="440"/>
      <w:bookmarkEnd w:id="441"/>
    </w:p>
    <w:p w14:paraId="60A1941D" w14:textId="77777777" w:rsidR="00DD0F16" w:rsidRDefault="00DD0F16" w:rsidP="00DD0F16">
      <w:pPr>
        <w:rPr>
          <w:lang w:eastAsia="en-US"/>
        </w:rPr>
      </w:pPr>
    </w:p>
    <w:p w14:paraId="31BC00A4" w14:textId="77777777" w:rsidR="00DD0F16" w:rsidRPr="007A1BAD" w:rsidRDefault="00DD0F16" w:rsidP="00DD0F16">
      <w:pPr>
        <w:rPr>
          <w:b/>
          <w:lang w:eastAsia="en-US"/>
        </w:rPr>
      </w:pPr>
      <w:r w:rsidRPr="007A1BAD">
        <w:rPr>
          <w:b/>
          <w:lang w:eastAsia="en-US"/>
        </w:rPr>
        <w:t>Paketbestellung</w:t>
      </w:r>
    </w:p>
    <w:p w14:paraId="147160D5" w14:textId="007E07C8" w:rsidR="00236E9A" w:rsidRDefault="00DD0F16" w:rsidP="00DD0F16">
      <w:pPr>
        <w:rPr>
          <w:lang w:eastAsia="en-US"/>
        </w:rPr>
      </w:pPr>
      <w:r>
        <w:rPr>
          <w:lang w:eastAsia="en-US"/>
        </w:rPr>
        <w:t>Mit derselben Funktionalität, welche obe</w:t>
      </w:r>
      <w:r w:rsidR="00236E9A">
        <w:rPr>
          <w:lang w:eastAsia="en-US"/>
        </w:rPr>
        <w:t>n</w:t>
      </w:r>
      <w:r>
        <w:rPr>
          <w:lang w:eastAsia="en-US"/>
        </w:rPr>
        <w:t xml:space="preserve"> im Bereich der Einzelbestellungen definiert wurde, können auch gebündelte Paket-Angebote bestellt werden. Dabei handelt es sich um Zusammenstellungen, wie beispielsweise Lunch-Pakete, welche durch den Dienstleister selbst definiert werden. Diese können folgendermassen ausgewählt und definiert werden</w:t>
      </w:r>
      <w:r w:rsidR="00236E9A">
        <w:rPr>
          <w:lang w:eastAsia="en-US"/>
        </w:rPr>
        <w:t>:</w:t>
      </w:r>
    </w:p>
    <w:p w14:paraId="7C4AF740" w14:textId="1A147F0B" w:rsidR="00DD0F16" w:rsidRDefault="00DD0F16" w:rsidP="00DD0F16">
      <w:pPr>
        <w:rPr>
          <w:lang w:eastAsia="en-US"/>
        </w:rPr>
      </w:pPr>
      <w:r>
        <w:rPr>
          <w:lang w:eastAsia="en-US"/>
        </w:rPr>
        <w:t xml:space="preserve">Die Pakete können entweder vollständig gebucht werden, es besteht jedoch auch die Möglichkeit (wie in </w:t>
      </w:r>
      <w:r w:rsidR="00CA5958">
        <w:rPr>
          <w:lang w:eastAsia="en-US"/>
        </w:rPr>
        <w:fldChar w:fldCharType="begin"/>
      </w:r>
      <w:r w:rsidR="00CA5958">
        <w:rPr>
          <w:lang w:eastAsia="en-US"/>
        </w:rPr>
        <w:instrText xml:space="preserve"> REF _Ref339540913 \h </w:instrText>
      </w:r>
      <w:r w:rsidR="00CA5958">
        <w:rPr>
          <w:lang w:eastAsia="en-US"/>
        </w:rPr>
      </w:r>
      <w:r w:rsidR="00CA5958">
        <w:rPr>
          <w:lang w:eastAsia="en-US"/>
        </w:rPr>
        <w:fldChar w:fldCharType="separate"/>
      </w:r>
      <w:r w:rsidR="00C36B10" w:rsidRPr="00D0637F">
        <w:t xml:space="preserve">Abbildung </w:t>
      </w:r>
      <w:r w:rsidR="00C36B10">
        <w:rPr>
          <w:noProof/>
        </w:rPr>
        <w:t>84</w:t>
      </w:r>
      <w:r w:rsidR="00CA5958">
        <w:rPr>
          <w:lang w:eastAsia="en-US"/>
        </w:rPr>
        <w:fldChar w:fldCharType="end"/>
      </w:r>
      <w:r>
        <w:rPr>
          <w:lang w:eastAsia="en-US"/>
        </w:rPr>
        <w:t xml:space="preserve"> ersichtlich) einzelne Produkte / Positionen aus dem Paket zu entfernen. Dazu muss lediglich die entsprechende Checkbox deaktiviert werden.</w:t>
      </w:r>
    </w:p>
    <w:p w14:paraId="62FC54A0" w14:textId="77777777" w:rsidR="00DD0F16" w:rsidRDefault="00DD0F16" w:rsidP="00DD0F16">
      <w:pPr>
        <w:rPr>
          <w:lang w:eastAsia="en-US"/>
        </w:rPr>
      </w:pPr>
      <w:r>
        <w:rPr>
          <w:noProof/>
          <w:lang w:val="en-US" w:eastAsia="en-US"/>
        </w:rPr>
        <w:lastRenderedPageBreak/>
        <w:drawing>
          <wp:inline distT="0" distB="0" distL="0" distR="0" wp14:anchorId="19113344" wp14:editId="43E8730C">
            <wp:extent cx="4295029" cy="3026024"/>
            <wp:effectExtent l="19050" t="19050" r="10271" b="21976"/>
            <wp:docPr id="53" name="Picture 52" descr="Dienstleister_Pak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enstleister_Paket2.jpg"/>
                    <pic:cNvPicPr/>
                  </pic:nvPicPr>
                  <pic:blipFill>
                    <a:blip r:embed="rId122" cstate="print"/>
                    <a:srcRect r="251"/>
                    <a:stretch>
                      <a:fillRect/>
                    </a:stretch>
                  </pic:blipFill>
                  <pic:spPr>
                    <a:xfrm>
                      <a:off x="0" y="0"/>
                      <a:ext cx="4295029" cy="3026024"/>
                    </a:xfrm>
                    <a:prstGeom prst="rect">
                      <a:avLst/>
                    </a:prstGeom>
                    <a:ln>
                      <a:solidFill>
                        <a:schemeClr val="tx1">
                          <a:lumMod val="50000"/>
                          <a:lumOff val="50000"/>
                        </a:schemeClr>
                      </a:solidFill>
                    </a:ln>
                  </pic:spPr>
                </pic:pic>
              </a:graphicData>
            </a:graphic>
          </wp:inline>
        </w:drawing>
      </w:r>
    </w:p>
    <w:p w14:paraId="05475A11" w14:textId="77777777" w:rsidR="00DD0F16" w:rsidRPr="00D0637F" w:rsidRDefault="005D0881" w:rsidP="005525C3">
      <w:pPr>
        <w:pStyle w:val="Caption"/>
      </w:pPr>
      <w:bookmarkStart w:id="442" w:name="_Ref339541036"/>
      <w:bookmarkStart w:id="443" w:name="_Toc304552683"/>
      <w:bookmarkStart w:id="444" w:name="_Toc313360958"/>
      <w:bookmarkStart w:id="445" w:name="_Toc318295919"/>
      <w:bookmarkStart w:id="446" w:name="_Toc339545457"/>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85</w:t>
      </w:r>
      <w:r w:rsidR="00833167" w:rsidRPr="00CC2EFE">
        <w:fldChar w:fldCharType="end"/>
      </w:r>
      <w:bookmarkEnd w:id="442"/>
      <w:r w:rsidR="00DD0F16" w:rsidRPr="00D0637F">
        <w:t>: Liste des gewählten Dienstleistungs-Pakets</w:t>
      </w:r>
      <w:bookmarkEnd w:id="443"/>
      <w:bookmarkEnd w:id="444"/>
      <w:bookmarkEnd w:id="445"/>
      <w:bookmarkEnd w:id="446"/>
    </w:p>
    <w:p w14:paraId="1D56ECC9" w14:textId="77777777" w:rsidR="00DD0F16" w:rsidRDefault="00DD0F16" w:rsidP="00DD0F16">
      <w:pPr>
        <w:rPr>
          <w:lang w:eastAsia="en-US"/>
        </w:rPr>
      </w:pPr>
    </w:p>
    <w:p w14:paraId="2AC68DBF" w14:textId="77777777" w:rsidR="00153FC4" w:rsidRDefault="00153FC4" w:rsidP="00DD0F16">
      <w:pPr>
        <w:rPr>
          <w:lang w:eastAsia="en-US"/>
        </w:rPr>
      </w:pPr>
    </w:p>
    <w:p w14:paraId="1E38B11B" w14:textId="77777777" w:rsidR="00DD0F16" w:rsidRPr="00B219F1"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lang w:eastAsia="en-US"/>
        </w:rPr>
      </w:pPr>
      <w:r w:rsidRPr="00B219F1">
        <w:rPr>
          <w:b/>
          <w:color w:val="E36C0A" w:themeColor="accent6" w:themeShade="BF"/>
          <w:lang w:eastAsia="en-US"/>
        </w:rPr>
        <w:t>Hinweis</w:t>
      </w:r>
      <w:r w:rsidRPr="00B219F1">
        <w:rPr>
          <w:color w:val="E36C0A" w:themeColor="accent6" w:themeShade="BF"/>
          <w:lang w:eastAsia="en-US"/>
        </w:rPr>
        <w:t>: Die Pakete können durch den Dienstleister entweder mit einem Pauschalpreis für das Gesamtpaket oder mit Preisen auf den Produkten / Positionen hinterlegt werden. Im zweiten Fall wird der Paketpreis aufgrund der Zusammenstellung neu berechnet.</w:t>
      </w:r>
    </w:p>
    <w:p w14:paraId="7FEF0EAE" w14:textId="77777777" w:rsidR="00DD0F16" w:rsidRDefault="00DD0F16" w:rsidP="00DD0F16">
      <w:pPr>
        <w:rPr>
          <w:lang w:eastAsia="en-US"/>
        </w:rPr>
      </w:pPr>
    </w:p>
    <w:p w14:paraId="11131A0E" w14:textId="77777777" w:rsidR="00153FC4" w:rsidRDefault="00153FC4" w:rsidP="00DD0F16">
      <w:pPr>
        <w:rPr>
          <w:lang w:eastAsia="en-US"/>
        </w:rPr>
      </w:pPr>
    </w:p>
    <w:p w14:paraId="24DB53D8" w14:textId="72ACB260" w:rsidR="00DD0F16" w:rsidRDefault="00DD0F16" w:rsidP="00DD0F16">
      <w:pPr>
        <w:rPr>
          <w:lang w:eastAsia="en-US"/>
        </w:rPr>
      </w:pPr>
      <w:r>
        <w:rPr>
          <w:lang w:eastAsia="en-US"/>
        </w:rPr>
        <w:t xml:space="preserve">Die in </w:t>
      </w:r>
      <w:r w:rsidR="0075353F">
        <w:rPr>
          <w:lang w:eastAsia="en-US"/>
        </w:rPr>
        <w:fldChar w:fldCharType="begin"/>
      </w:r>
      <w:r w:rsidR="0075353F">
        <w:rPr>
          <w:lang w:eastAsia="en-US"/>
        </w:rPr>
        <w:instrText xml:space="preserve"> REF _Ref339541036 \h </w:instrText>
      </w:r>
      <w:r w:rsidR="0075353F">
        <w:rPr>
          <w:lang w:eastAsia="en-US"/>
        </w:rPr>
      </w:r>
      <w:r w:rsidR="0075353F">
        <w:rPr>
          <w:lang w:eastAsia="en-US"/>
        </w:rPr>
        <w:fldChar w:fldCharType="separate"/>
      </w:r>
      <w:r w:rsidR="00C36B10" w:rsidRPr="00D0637F">
        <w:t xml:space="preserve">Abbildung </w:t>
      </w:r>
      <w:r w:rsidR="00C36B10">
        <w:rPr>
          <w:noProof/>
        </w:rPr>
        <w:t>85</w:t>
      </w:r>
      <w:r w:rsidR="0075353F">
        <w:rPr>
          <w:lang w:eastAsia="en-US"/>
        </w:rPr>
        <w:fldChar w:fldCharType="end"/>
      </w:r>
      <w:r>
        <w:rPr>
          <w:lang w:eastAsia="en-US"/>
        </w:rPr>
        <w:t xml:space="preserve"> ebenfalls ersichtlichen Gesamtkosten von CHF 190.- setzen sich aus den Ressourcenkosten (CHF 55.-) für die Raumreservation, den Dienstleistungskosten (CHF 110.-)</w:t>
      </w:r>
      <w:r w:rsidR="00236E9A">
        <w:rPr>
          <w:lang w:eastAsia="en-US"/>
        </w:rPr>
        <w:t>,</w:t>
      </w:r>
      <w:r>
        <w:rPr>
          <w:lang w:eastAsia="en-US"/>
        </w:rPr>
        <w:t xml:space="preserve"> wobei diese aus CHF 100.- für die Dienstleisterpauschale und CHF 10.- für das Lunch-Paket bestehen, sowie den Umstuhlungskosten (CHF 25.-) zusammen.</w:t>
      </w:r>
    </w:p>
    <w:p w14:paraId="0D2C4742" w14:textId="77777777" w:rsidR="00DD0F16" w:rsidRDefault="00DD0F16" w:rsidP="00DD0F16">
      <w:pPr>
        <w:rPr>
          <w:lang w:eastAsia="en-US"/>
        </w:rPr>
      </w:pPr>
    </w:p>
    <w:p w14:paraId="76B674E2" w14:textId="77777777" w:rsidR="006262D6" w:rsidRDefault="006262D6" w:rsidP="00DD0F16">
      <w:pPr>
        <w:rPr>
          <w:lang w:eastAsia="en-US"/>
        </w:rPr>
      </w:pPr>
    </w:p>
    <w:p w14:paraId="50AEEDFF" w14:textId="77777777" w:rsidR="006262D6" w:rsidRDefault="006262D6" w:rsidP="00A503AB">
      <w:pPr>
        <w:pStyle w:val="Heading4"/>
      </w:pPr>
      <w:bookmarkStart w:id="447" w:name="_Ref314557423"/>
      <w:bookmarkStart w:id="448" w:name="_Toc503363432"/>
      <w:proofErr w:type="spellStart"/>
      <w:r>
        <w:t>Freigabeprozess</w:t>
      </w:r>
      <w:proofErr w:type="spellEnd"/>
      <w:r>
        <w:t xml:space="preserve"> </w:t>
      </w:r>
      <w:proofErr w:type="spellStart"/>
      <w:r>
        <w:t>Bestellungen</w:t>
      </w:r>
      <w:proofErr w:type="spellEnd"/>
      <w:r>
        <w:t xml:space="preserve"> </w:t>
      </w:r>
      <w:proofErr w:type="spellStart"/>
      <w:r>
        <w:t>Dienstleistungen</w:t>
      </w:r>
      <w:bookmarkEnd w:id="447"/>
      <w:bookmarkEnd w:id="448"/>
      <w:proofErr w:type="spellEnd"/>
    </w:p>
    <w:p w14:paraId="61ED3F0E" w14:textId="7DFD290B" w:rsidR="006262D6" w:rsidRDefault="00C20680" w:rsidP="006262D6">
      <w:pPr>
        <w:rPr>
          <w:lang w:eastAsia="en-US"/>
        </w:rPr>
      </w:pPr>
      <w:r w:rsidRPr="00C20680">
        <w:rPr>
          <w:lang w:eastAsia="en-US"/>
        </w:rPr>
        <w:t xml:space="preserve">Erreichen die Kosten einer Bestellung von Dienstleistungen einen </w:t>
      </w:r>
      <w:r w:rsidR="00B16664">
        <w:rPr>
          <w:lang w:eastAsia="en-US"/>
        </w:rPr>
        <w:t>global definierten</w:t>
      </w:r>
      <w:r w:rsidRPr="00C20680">
        <w:rPr>
          <w:lang w:eastAsia="en-US"/>
        </w:rPr>
        <w:t xml:space="preserve"> Schwellwert (</w:t>
      </w:r>
      <w:r w:rsidR="00236E9A">
        <w:rPr>
          <w:lang w:eastAsia="en-US"/>
        </w:rPr>
        <w:t>die</w:t>
      </w:r>
      <w:r w:rsidRPr="00C20680">
        <w:rPr>
          <w:lang w:eastAsia="en-US"/>
        </w:rPr>
        <w:t xml:space="preserve"> Einstellung dieses Werts ist im Handbuch </w:t>
      </w:r>
      <w:r w:rsidR="00236E9A">
        <w:rPr>
          <w:lang w:eastAsia="en-US"/>
        </w:rPr>
        <w:t>„</w:t>
      </w:r>
      <w:r w:rsidRPr="00C20680">
        <w:rPr>
          <w:lang w:eastAsia="en-US"/>
        </w:rPr>
        <w:t>System und Sicherheit</w:t>
      </w:r>
      <w:r w:rsidR="00236E9A">
        <w:rPr>
          <w:lang w:eastAsia="en-US"/>
        </w:rPr>
        <w:t>“</w:t>
      </w:r>
      <w:r w:rsidRPr="00C20680">
        <w:rPr>
          <w:lang w:eastAsia="en-US"/>
        </w:rPr>
        <w:t xml:space="preserve"> beschrieben), so müssen diese einen Freigabeprozess durchlaufen. </w:t>
      </w:r>
      <w:r>
        <w:rPr>
          <w:lang w:eastAsia="en-US"/>
        </w:rPr>
        <w:t xml:space="preserve">Dazu </w:t>
      </w:r>
      <w:r w:rsidR="00B16664">
        <w:rPr>
          <w:lang w:eastAsia="en-US"/>
        </w:rPr>
        <w:t>muss</w:t>
      </w:r>
      <w:r>
        <w:rPr>
          <w:lang w:eastAsia="en-US"/>
        </w:rPr>
        <w:t xml:space="preserve"> via Intelibox </w:t>
      </w:r>
      <w:r w:rsidR="00B16664" w:rsidRPr="00153FC4">
        <w:rPr>
          <w:lang w:eastAsia="en-US"/>
        </w:rPr>
        <w:t>„Genehmigung durch“</w:t>
      </w:r>
      <w:r w:rsidR="00B16664">
        <w:rPr>
          <w:i/>
          <w:lang w:eastAsia="en-US"/>
        </w:rPr>
        <w:t xml:space="preserve"> </w:t>
      </w:r>
      <w:r w:rsidR="00B16664">
        <w:rPr>
          <w:lang w:eastAsia="en-US"/>
        </w:rPr>
        <w:t>ein Genehmiger erfasst werden</w:t>
      </w:r>
      <w:r w:rsidR="001F39D9">
        <w:rPr>
          <w:lang w:eastAsia="en-US"/>
        </w:rPr>
        <w:t>. Ansonsten kann</w:t>
      </w:r>
      <w:r w:rsidR="00B16664">
        <w:rPr>
          <w:lang w:eastAsia="en-US"/>
        </w:rPr>
        <w:t xml:space="preserve"> die Reservation</w:t>
      </w:r>
      <w:r w:rsidR="001F39D9">
        <w:rPr>
          <w:lang w:eastAsia="en-US"/>
        </w:rPr>
        <w:t xml:space="preserve"> nicht abgeschlossen werden</w:t>
      </w:r>
      <w:r w:rsidR="00B16664">
        <w:rPr>
          <w:lang w:eastAsia="en-US"/>
        </w:rPr>
        <w:t xml:space="preserve">. </w:t>
      </w:r>
    </w:p>
    <w:p w14:paraId="6598D9BF" w14:textId="77777777" w:rsidR="00B16664" w:rsidRDefault="00B16664" w:rsidP="006262D6">
      <w:pPr>
        <w:rPr>
          <w:lang w:eastAsia="en-US"/>
        </w:rPr>
      </w:pPr>
    </w:p>
    <w:p w14:paraId="33E6502D" w14:textId="77777777" w:rsidR="00B16664" w:rsidRDefault="00B16664" w:rsidP="006262D6">
      <w:pPr>
        <w:rPr>
          <w:lang w:eastAsia="en-US"/>
        </w:rPr>
      </w:pPr>
      <w:r>
        <w:rPr>
          <w:noProof/>
          <w:lang w:val="en-US" w:eastAsia="en-US"/>
        </w:rPr>
        <w:drawing>
          <wp:inline distT="0" distB="0" distL="0" distR="0" wp14:anchorId="479267CE" wp14:editId="56A51882">
            <wp:extent cx="4935220" cy="2715895"/>
            <wp:effectExtent l="0" t="0" r="0" b="8255"/>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igabeprozess WebApp.png"/>
                    <pic:cNvPicPr/>
                  </pic:nvPicPr>
                  <pic:blipFill>
                    <a:blip r:embed="rId123">
                      <a:extLst>
                        <a:ext uri="{28A0092B-C50C-407E-A947-70E740481C1C}">
                          <a14:useLocalDpi xmlns:a14="http://schemas.microsoft.com/office/drawing/2010/main" val="0"/>
                        </a:ext>
                      </a:extLst>
                    </a:blip>
                    <a:stretch>
                      <a:fillRect/>
                    </a:stretch>
                  </pic:blipFill>
                  <pic:spPr>
                    <a:xfrm>
                      <a:off x="0" y="0"/>
                      <a:ext cx="4935220" cy="2715895"/>
                    </a:xfrm>
                    <a:prstGeom prst="rect">
                      <a:avLst/>
                    </a:prstGeom>
                  </pic:spPr>
                </pic:pic>
              </a:graphicData>
            </a:graphic>
          </wp:inline>
        </w:drawing>
      </w:r>
    </w:p>
    <w:p w14:paraId="259E9562" w14:textId="77777777" w:rsidR="00B16664" w:rsidRPr="00D0637F" w:rsidRDefault="005D0881" w:rsidP="005525C3">
      <w:pPr>
        <w:pStyle w:val="Caption"/>
      </w:pPr>
      <w:bookmarkStart w:id="449" w:name="_Toc318295920"/>
      <w:bookmarkStart w:id="450" w:name="_Toc339545458"/>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86</w:t>
      </w:r>
      <w:r w:rsidR="00833167" w:rsidRPr="00CC2EFE">
        <w:fldChar w:fldCharType="end"/>
      </w:r>
      <w:r w:rsidR="00B16664" w:rsidRPr="00D0637F">
        <w:t>: Bestellung Dienstleistungen - Freigabeprozess</w:t>
      </w:r>
      <w:bookmarkEnd w:id="449"/>
      <w:bookmarkEnd w:id="450"/>
    </w:p>
    <w:p w14:paraId="4FD58B92" w14:textId="77777777" w:rsidR="006262D6" w:rsidRDefault="006262D6" w:rsidP="00DD0F16">
      <w:pPr>
        <w:rPr>
          <w:lang w:eastAsia="en-US"/>
        </w:rPr>
      </w:pPr>
    </w:p>
    <w:p w14:paraId="4E583801" w14:textId="77777777" w:rsidR="00446979" w:rsidRDefault="00446979" w:rsidP="00DD0F16">
      <w:pPr>
        <w:rPr>
          <w:lang w:eastAsia="en-US"/>
        </w:rPr>
      </w:pPr>
    </w:p>
    <w:p w14:paraId="296961A5" w14:textId="77777777" w:rsidR="00DD0F16" w:rsidRPr="00C20680" w:rsidRDefault="00DD0F16" w:rsidP="00A503AB">
      <w:pPr>
        <w:pStyle w:val="Heading4"/>
      </w:pPr>
      <w:bookmarkStart w:id="451" w:name="_Toc304552773"/>
      <w:bookmarkStart w:id="452" w:name="_Toc503363433"/>
      <w:proofErr w:type="spellStart"/>
      <w:r w:rsidRPr="00C20680">
        <w:t>Teilnehmer</w:t>
      </w:r>
      <w:bookmarkEnd w:id="451"/>
      <w:bookmarkEnd w:id="452"/>
      <w:proofErr w:type="spellEnd"/>
    </w:p>
    <w:p w14:paraId="4AD3C444" w14:textId="3DE7A54E" w:rsidR="00DD0F16" w:rsidRDefault="00DD0F16" w:rsidP="00DD0F16">
      <w:pPr>
        <w:rPr>
          <w:lang w:eastAsia="en-US"/>
        </w:rPr>
      </w:pPr>
      <w:r w:rsidRPr="00815A08">
        <w:rPr>
          <w:lang w:eastAsia="en-US"/>
        </w:rPr>
        <w:t xml:space="preserve">Im Bereich </w:t>
      </w:r>
      <w:r w:rsidRPr="00153FC4">
        <w:rPr>
          <w:i/>
          <w:lang w:eastAsia="en-US"/>
        </w:rPr>
        <w:t>Teilnehmer</w:t>
      </w:r>
      <w:r w:rsidRPr="00815A08">
        <w:rPr>
          <w:lang w:eastAsia="en-US"/>
        </w:rPr>
        <w:t xml:space="preserve"> können die Teilnehmer </w:t>
      </w:r>
      <w:r>
        <w:rPr>
          <w:lang w:eastAsia="en-US"/>
        </w:rPr>
        <w:t>dieses Termins (Buchung)</w:t>
      </w:r>
      <w:r w:rsidRPr="00815A08">
        <w:rPr>
          <w:lang w:eastAsia="en-US"/>
        </w:rPr>
        <w:t xml:space="preserve"> erfasst </w:t>
      </w:r>
      <w:r>
        <w:rPr>
          <w:lang w:eastAsia="en-US"/>
        </w:rPr>
        <w:t>werden. Die Teilnehmer werden in einer Liste hinterlegt und zur Buchung gespeichert. Bei Bedarf kann selektiv durch Klick auf die Notifikations</w:t>
      </w:r>
      <w:r w:rsidR="00362820">
        <w:rPr>
          <w:lang w:eastAsia="en-US"/>
        </w:rPr>
        <w:t>-</w:t>
      </w:r>
      <w:r>
        <w:rPr>
          <w:lang w:eastAsia="en-US"/>
        </w:rPr>
        <w:t>Checkbox den Teilnehmern auch eine automatische Bestätigungsmail zugesandt werden. Dies erfordert spezielle Funktionsrechte.</w:t>
      </w:r>
    </w:p>
    <w:p w14:paraId="391D4FED" w14:textId="77777777" w:rsidR="00153FC4" w:rsidRDefault="00153FC4" w:rsidP="00DD0F16">
      <w:pPr>
        <w:rPr>
          <w:lang w:eastAsia="en-US"/>
        </w:rPr>
      </w:pPr>
    </w:p>
    <w:p w14:paraId="34900E2A" w14:textId="77777777" w:rsidR="00153FC4" w:rsidRDefault="00153FC4" w:rsidP="00DD0F16">
      <w:pPr>
        <w:rPr>
          <w:lang w:eastAsia="en-US"/>
        </w:rPr>
      </w:pPr>
    </w:p>
    <w:p w14:paraId="157C3DA6" w14:textId="77777777" w:rsidR="00DD0F16" w:rsidRPr="009A5E07"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b/>
          <w:color w:val="E36C0A" w:themeColor="accent6" w:themeShade="BF"/>
          <w:lang w:eastAsia="en-US"/>
        </w:rPr>
      </w:pPr>
      <w:r w:rsidRPr="009A5E07">
        <w:rPr>
          <w:b/>
          <w:color w:val="E36C0A" w:themeColor="accent6" w:themeShade="BF"/>
          <w:lang w:eastAsia="en-US"/>
        </w:rPr>
        <w:t xml:space="preserve">Hinweis: </w:t>
      </w:r>
    </w:p>
    <w:p w14:paraId="5A55BB5B" w14:textId="77777777" w:rsidR="00DD0F16" w:rsidRPr="009A5E07"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lang w:eastAsia="en-US"/>
        </w:rPr>
      </w:pPr>
      <w:r w:rsidRPr="009A5E07">
        <w:rPr>
          <w:color w:val="E36C0A" w:themeColor="accent6" w:themeShade="BF"/>
          <w:lang w:eastAsia="en-US"/>
        </w:rPr>
        <w:t>Meeting Requests werden unabhängig davon verschickt, sofern die Outlook Synchronisation aktiviert worden ist.</w:t>
      </w:r>
    </w:p>
    <w:p w14:paraId="260178CA" w14:textId="77777777" w:rsidR="00DD0F16" w:rsidRDefault="00DD0F16" w:rsidP="00DD0F16">
      <w:pPr>
        <w:rPr>
          <w:lang w:eastAsia="en-US"/>
        </w:rPr>
      </w:pPr>
    </w:p>
    <w:p w14:paraId="218391FC" w14:textId="77777777" w:rsidR="00DD0F16" w:rsidRDefault="00DD0F16" w:rsidP="00DD0F16">
      <w:pPr>
        <w:rPr>
          <w:lang w:eastAsia="en-US"/>
        </w:rPr>
      </w:pPr>
    </w:p>
    <w:p w14:paraId="4F8437A7" w14:textId="77777777" w:rsidR="00DD0F16" w:rsidRDefault="00DD0F16" w:rsidP="00DD0F16">
      <w:pPr>
        <w:rPr>
          <w:lang w:eastAsia="en-US"/>
        </w:rPr>
      </w:pPr>
      <w:r w:rsidRPr="00B219F1">
        <w:rPr>
          <w:noProof/>
          <w:lang w:val="en-US" w:eastAsia="en-US"/>
        </w:rPr>
        <w:drawing>
          <wp:inline distT="0" distB="0" distL="0" distR="0" wp14:anchorId="16AA28CB" wp14:editId="18EBA700">
            <wp:extent cx="4319843" cy="2552368"/>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notifikation an Teilnehmer.PNG"/>
                    <pic:cNvPicPr/>
                  </pic:nvPicPr>
                  <pic:blipFill>
                    <a:blip r:embed="rId124">
                      <a:extLst>
                        <a:ext uri="{28A0092B-C50C-407E-A947-70E740481C1C}">
                          <a14:useLocalDpi xmlns:a14="http://schemas.microsoft.com/office/drawing/2010/main" val="0"/>
                        </a:ext>
                      </a:extLst>
                    </a:blip>
                    <a:stretch>
                      <a:fillRect/>
                    </a:stretch>
                  </pic:blipFill>
                  <pic:spPr>
                    <a:xfrm>
                      <a:off x="0" y="0"/>
                      <a:ext cx="4322741" cy="2554080"/>
                    </a:xfrm>
                    <a:prstGeom prst="rect">
                      <a:avLst/>
                    </a:prstGeom>
                  </pic:spPr>
                </pic:pic>
              </a:graphicData>
            </a:graphic>
          </wp:inline>
        </w:drawing>
      </w:r>
    </w:p>
    <w:p w14:paraId="1E57E9F8" w14:textId="77777777" w:rsidR="00DD0F16" w:rsidRPr="00D0637F" w:rsidRDefault="005D0881" w:rsidP="005525C3">
      <w:pPr>
        <w:pStyle w:val="Caption"/>
        <w:rPr>
          <w:szCs w:val="16"/>
        </w:rPr>
      </w:pPr>
      <w:bookmarkStart w:id="453" w:name="_Toc304552684"/>
      <w:bookmarkStart w:id="454" w:name="_Toc313360959"/>
      <w:bookmarkStart w:id="455" w:name="_Toc318295921"/>
      <w:bookmarkStart w:id="456" w:name="_Toc339545459"/>
      <w:r w:rsidRPr="00D0637F">
        <w:rPr>
          <w:szCs w:val="16"/>
        </w:rPr>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87</w:t>
      </w:r>
      <w:r w:rsidR="00833167" w:rsidRPr="00CC2EFE">
        <w:fldChar w:fldCharType="end"/>
      </w:r>
      <w:r w:rsidR="00DD0F16" w:rsidRPr="00D0637F">
        <w:rPr>
          <w:szCs w:val="16"/>
        </w:rPr>
        <w:t>: Tab Teilnehmer</w:t>
      </w:r>
      <w:bookmarkEnd w:id="453"/>
      <w:bookmarkEnd w:id="454"/>
      <w:bookmarkEnd w:id="455"/>
      <w:bookmarkEnd w:id="456"/>
    </w:p>
    <w:p w14:paraId="2DB7A2F1" w14:textId="77777777" w:rsidR="00DD0F16" w:rsidRDefault="00DD0F16" w:rsidP="00DD0F16"/>
    <w:p w14:paraId="3E7A8795" w14:textId="77777777" w:rsidR="0075353F" w:rsidRDefault="0075353F" w:rsidP="00DD0F16"/>
    <w:p w14:paraId="7DB04374" w14:textId="77777777" w:rsidR="0075353F" w:rsidRDefault="0075353F" w:rsidP="00DD0F16"/>
    <w:p w14:paraId="78F2B4D7" w14:textId="77777777" w:rsidR="00DD0F16" w:rsidRDefault="00DD0F16" w:rsidP="00DD0F16">
      <w:r>
        <w:t>Es gibt zwei Möglichkeiten, wie Teilnehmer zu einer Buchung hinzugefügt werden können:</w:t>
      </w:r>
    </w:p>
    <w:p w14:paraId="12108C47" w14:textId="77777777" w:rsidR="00DD0F16" w:rsidRDefault="00DD0F16" w:rsidP="00DD0F16"/>
    <w:p w14:paraId="1FE23020" w14:textId="77777777" w:rsidR="00DD0F16" w:rsidRDefault="00DD0F16" w:rsidP="00DD0F16">
      <w:pPr>
        <w:rPr>
          <w:lang w:eastAsia="en-US"/>
        </w:rPr>
      </w:pPr>
      <w:r>
        <w:rPr>
          <w:lang w:eastAsia="en-US"/>
        </w:rPr>
        <w:t>Teilnehmer aus der Benutzerdatenbank:</w:t>
      </w:r>
    </w:p>
    <w:p w14:paraId="435CF52C" w14:textId="7ABD691D" w:rsidR="00DD0F16" w:rsidRDefault="00DD0F16" w:rsidP="00DD0F16">
      <w:pPr>
        <w:rPr>
          <w:lang w:eastAsia="en-US"/>
        </w:rPr>
      </w:pPr>
      <w:r>
        <w:rPr>
          <w:lang w:eastAsia="en-US"/>
        </w:rPr>
        <w:t xml:space="preserve">Falls der Teilnehmer in der Benutzerdatenbank von </w:t>
      </w:r>
      <w:r w:rsidR="003F0D47">
        <w:rPr>
          <w:lang w:eastAsia="en-US"/>
        </w:rPr>
        <w:t>ROOMS</w:t>
      </w:r>
      <w:r>
        <w:rPr>
          <w:lang w:eastAsia="en-US"/>
        </w:rPr>
        <w:t xml:space="preserve"> gespeichert ist, kann im Feld </w:t>
      </w:r>
      <w:r w:rsidR="00362820">
        <w:rPr>
          <w:lang w:eastAsia="en-US"/>
        </w:rPr>
        <w:t>„</w:t>
      </w:r>
      <w:r w:rsidRPr="008D38F8">
        <w:rPr>
          <w:lang w:eastAsia="en-US"/>
        </w:rPr>
        <w:t>Teilnehmer</w:t>
      </w:r>
      <w:r w:rsidR="00362820">
        <w:rPr>
          <w:lang w:eastAsia="en-US"/>
        </w:rPr>
        <w:t>“</w:t>
      </w:r>
      <w:r>
        <w:rPr>
          <w:lang w:eastAsia="en-US"/>
        </w:rPr>
        <w:t xml:space="preserve"> der entsprechende Name eingegeben werden. </w:t>
      </w:r>
      <w:r w:rsidR="003F0D47">
        <w:rPr>
          <w:lang w:eastAsia="en-US"/>
        </w:rPr>
        <w:t>ROOMS</w:t>
      </w:r>
      <w:r>
        <w:rPr>
          <w:lang w:eastAsia="en-US"/>
        </w:rPr>
        <w:t xml:space="preserve"> schlägt aufgrund der Eingabe automatisch die möglichen Teilnehmer in einer Liste vor. Der entsprechende Teilnehmer kann ausgewählt und mittels </w:t>
      </w:r>
      <w:r w:rsidR="00362820">
        <w:rPr>
          <w:lang w:eastAsia="en-US"/>
        </w:rPr>
        <w:t>„</w:t>
      </w:r>
      <w:r w:rsidRPr="00153FC4">
        <w:rPr>
          <w:lang w:eastAsia="en-US"/>
        </w:rPr>
        <w:t>Teilnehmer hinzufügen</w:t>
      </w:r>
      <w:r w:rsidR="00362820">
        <w:rPr>
          <w:lang w:eastAsia="en-US"/>
        </w:rPr>
        <w:t>“</w:t>
      </w:r>
      <w:r>
        <w:rPr>
          <w:lang w:eastAsia="en-US"/>
        </w:rPr>
        <w:t xml:space="preserve"> gespeichert werden.</w:t>
      </w:r>
    </w:p>
    <w:p w14:paraId="60365FA4" w14:textId="77777777" w:rsidR="00DD0F16" w:rsidRDefault="00DD0F16" w:rsidP="00DD0F16">
      <w:pPr>
        <w:ind w:left="426"/>
        <w:rPr>
          <w:lang w:eastAsia="en-US"/>
        </w:rPr>
      </w:pPr>
    </w:p>
    <w:p w14:paraId="20FFFB6F" w14:textId="77777777" w:rsidR="00DD0F16" w:rsidRDefault="00DD0F16" w:rsidP="00DD0F16">
      <w:r>
        <w:rPr>
          <w:noProof/>
          <w:lang w:val="en-US" w:eastAsia="en-US"/>
        </w:rPr>
        <w:drawing>
          <wp:inline distT="0" distB="0" distL="0" distR="0" wp14:anchorId="237267C5" wp14:editId="7703AFF4">
            <wp:extent cx="3188335" cy="334010"/>
            <wp:effectExtent l="19050" t="19050" r="12065" b="27940"/>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5" cstate="print"/>
                    <a:srcRect/>
                    <a:stretch>
                      <a:fillRect/>
                    </a:stretch>
                  </pic:blipFill>
                  <pic:spPr bwMode="auto">
                    <a:xfrm>
                      <a:off x="0" y="0"/>
                      <a:ext cx="3188335" cy="334010"/>
                    </a:xfrm>
                    <a:prstGeom prst="rect">
                      <a:avLst/>
                    </a:prstGeom>
                    <a:noFill/>
                    <a:ln w="12700" cmpd="sng">
                      <a:solidFill>
                        <a:srgbClr val="7F7F7F"/>
                      </a:solidFill>
                      <a:miter lim="800000"/>
                      <a:headEnd/>
                      <a:tailEnd/>
                    </a:ln>
                    <a:effectLst/>
                  </pic:spPr>
                </pic:pic>
              </a:graphicData>
            </a:graphic>
          </wp:inline>
        </w:drawing>
      </w:r>
    </w:p>
    <w:p w14:paraId="175D9789" w14:textId="77777777" w:rsidR="00DD0F16" w:rsidRPr="00D0637F" w:rsidRDefault="005D0881" w:rsidP="005525C3">
      <w:pPr>
        <w:pStyle w:val="Caption"/>
      </w:pPr>
      <w:bookmarkStart w:id="457" w:name="_Toc304552685"/>
      <w:bookmarkStart w:id="458" w:name="_Toc313360960"/>
      <w:bookmarkStart w:id="459" w:name="_Toc318295922"/>
      <w:bookmarkStart w:id="460" w:name="_Toc339545460"/>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88</w:t>
      </w:r>
      <w:r w:rsidR="00833167" w:rsidRPr="00CC2EFE">
        <w:fldChar w:fldCharType="end"/>
      </w:r>
      <w:r w:rsidR="00DD0F16" w:rsidRPr="00D0637F">
        <w:t xml:space="preserve">: Hinzufügen eines Teilnehmers in der </w:t>
      </w:r>
      <w:r w:rsidR="003F0D47" w:rsidRPr="00D0637F">
        <w:t>ROOMS</w:t>
      </w:r>
      <w:r w:rsidR="00DD0F16" w:rsidRPr="00D0637F">
        <w:t xml:space="preserve"> Datenbank</w:t>
      </w:r>
      <w:bookmarkEnd w:id="457"/>
      <w:bookmarkEnd w:id="458"/>
      <w:bookmarkEnd w:id="459"/>
      <w:bookmarkEnd w:id="460"/>
    </w:p>
    <w:p w14:paraId="7C8B1DCF" w14:textId="77777777" w:rsidR="00DD0F16" w:rsidRDefault="00DD0F16" w:rsidP="00153FC4"/>
    <w:p w14:paraId="00039380" w14:textId="77777777" w:rsidR="00DD0F16" w:rsidRDefault="00DD0F16" w:rsidP="00DD0F16">
      <w:pPr>
        <w:rPr>
          <w:lang w:eastAsia="en-US"/>
        </w:rPr>
      </w:pPr>
      <w:r>
        <w:rPr>
          <w:lang w:eastAsia="en-US"/>
        </w:rPr>
        <w:t>Neuen Teilnehmer erfassen:</w:t>
      </w:r>
    </w:p>
    <w:p w14:paraId="243E4E5F" w14:textId="77777777" w:rsidR="00DD0F16" w:rsidRDefault="00DD0F16" w:rsidP="00DD0F16">
      <w:pPr>
        <w:rPr>
          <w:lang w:eastAsia="en-US"/>
        </w:rPr>
      </w:pPr>
      <w:r>
        <w:rPr>
          <w:lang w:eastAsia="en-US"/>
        </w:rPr>
        <w:t xml:space="preserve">Mit dem Button </w:t>
      </w:r>
      <w:r w:rsidR="00362820">
        <w:rPr>
          <w:lang w:eastAsia="en-US"/>
        </w:rPr>
        <w:t>„</w:t>
      </w:r>
      <w:r w:rsidRPr="00153FC4">
        <w:rPr>
          <w:lang w:eastAsia="en-US"/>
        </w:rPr>
        <w:t>Neuer Teilnehmer</w:t>
      </w:r>
      <w:r w:rsidR="00362820">
        <w:rPr>
          <w:lang w:eastAsia="en-US"/>
        </w:rPr>
        <w:t>“</w:t>
      </w:r>
      <w:r>
        <w:rPr>
          <w:lang w:eastAsia="en-US"/>
        </w:rPr>
        <w:t xml:space="preserve"> öffnet sich ein Fenster, in dem die Daten des Teilnehmers manuell eingegeben werden können. Diese Möglichkeit wird vor allem bei externen Teilnehmern verwendet. Die Daten können einfach im Dialog eingegeben werden.</w:t>
      </w:r>
    </w:p>
    <w:p w14:paraId="05516730" w14:textId="77777777" w:rsidR="00DD0F16" w:rsidRDefault="00DD0F16" w:rsidP="0075353F"/>
    <w:p w14:paraId="1EF0411E" w14:textId="77777777" w:rsidR="00DD0F16" w:rsidRDefault="00DD0F16" w:rsidP="00DD0F16">
      <w:r>
        <w:rPr>
          <w:noProof/>
          <w:lang w:val="en-US" w:eastAsia="en-US"/>
        </w:rPr>
        <w:lastRenderedPageBreak/>
        <w:drawing>
          <wp:inline distT="0" distB="0" distL="0" distR="0" wp14:anchorId="6382171A" wp14:editId="10BD3D34">
            <wp:extent cx="4309745" cy="1932305"/>
            <wp:effectExtent l="19050" t="19050" r="14605" b="10795"/>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6" cstate="print"/>
                    <a:srcRect l="1086" t="1706" r="1555" b="2354"/>
                    <a:stretch>
                      <a:fillRect/>
                    </a:stretch>
                  </pic:blipFill>
                  <pic:spPr bwMode="auto">
                    <a:xfrm>
                      <a:off x="0" y="0"/>
                      <a:ext cx="4309745" cy="1932305"/>
                    </a:xfrm>
                    <a:prstGeom prst="rect">
                      <a:avLst/>
                    </a:prstGeom>
                    <a:noFill/>
                    <a:ln w="12700" cmpd="sng">
                      <a:solidFill>
                        <a:srgbClr val="7F7F7F"/>
                      </a:solidFill>
                      <a:miter lim="800000"/>
                      <a:headEnd/>
                      <a:tailEnd/>
                    </a:ln>
                    <a:effectLst/>
                  </pic:spPr>
                </pic:pic>
              </a:graphicData>
            </a:graphic>
          </wp:inline>
        </w:drawing>
      </w:r>
    </w:p>
    <w:p w14:paraId="01FEDF3A" w14:textId="77777777" w:rsidR="00DD0F16" w:rsidRPr="00D0637F" w:rsidRDefault="005D0881" w:rsidP="005525C3">
      <w:pPr>
        <w:pStyle w:val="Caption"/>
      </w:pPr>
      <w:bookmarkStart w:id="461" w:name="_Toc304552686"/>
      <w:bookmarkStart w:id="462" w:name="_Toc313360961"/>
      <w:bookmarkStart w:id="463" w:name="_Toc318295923"/>
      <w:bookmarkStart w:id="464" w:name="_Toc339545461"/>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89</w:t>
      </w:r>
      <w:r w:rsidR="00833167" w:rsidRPr="00CC2EFE">
        <w:fldChar w:fldCharType="end"/>
      </w:r>
      <w:r w:rsidR="00DD0F16" w:rsidRPr="00D0637F">
        <w:t>: Hinzufügen eines neuen Teilnehmers</w:t>
      </w:r>
      <w:bookmarkEnd w:id="461"/>
      <w:bookmarkEnd w:id="462"/>
      <w:bookmarkEnd w:id="463"/>
      <w:bookmarkEnd w:id="464"/>
    </w:p>
    <w:p w14:paraId="29C65C32" w14:textId="77777777" w:rsidR="00DD0F16" w:rsidRDefault="00DD0F16" w:rsidP="00DD0F16">
      <w:pPr>
        <w:rPr>
          <w:lang w:eastAsia="en-US"/>
        </w:rPr>
      </w:pPr>
    </w:p>
    <w:p w14:paraId="39CBBB21" w14:textId="77777777" w:rsidR="00DD0F16" w:rsidRDefault="00DD0F16" w:rsidP="00DD0F16">
      <w:pPr>
        <w:rPr>
          <w:lang w:eastAsia="en-US"/>
        </w:rPr>
      </w:pPr>
      <w:r>
        <w:rPr>
          <w:lang w:eastAsia="en-US"/>
        </w:rPr>
        <w:t xml:space="preserve">Die erfassten Teilnehmer erscheinen in der Liste und können, wie in den meisten Listen, mittels Auswahl der Checkbox und anschliessendem Klick auf den Button </w:t>
      </w:r>
      <w:r w:rsidR="00362820">
        <w:rPr>
          <w:lang w:eastAsia="en-US"/>
        </w:rPr>
        <w:t>„</w:t>
      </w:r>
      <w:r w:rsidRPr="00B537D3">
        <w:rPr>
          <w:lang w:eastAsia="en-US"/>
        </w:rPr>
        <w:t>Entfernen</w:t>
      </w:r>
      <w:r w:rsidR="00362820">
        <w:rPr>
          <w:lang w:eastAsia="en-US"/>
        </w:rPr>
        <w:t>“</w:t>
      </w:r>
      <w:r>
        <w:rPr>
          <w:lang w:eastAsia="en-US"/>
        </w:rPr>
        <w:t xml:space="preserve"> aus der Liste gelöscht werden.</w:t>
      </w:r>
    </w:p>
    <w:p w14:paraId="57D6A25D" w14:textId="77777777" w:rsidR="00DD0F16" w:rsidRDefault="00DD0F16" w:rsidP="00DD0F16">
      <w:pPr>
        <w:rPr>
          <w:lang w:eastAsia="en-US"/>
        </w:rPr>
      </w:pPr>
    </w:p>
    <w:p w14:paraId="601FA2F3" w14:textId="77777777" w:rsidR="00DD0F16" w:rsidRDefault="00DD0F16" w:rsidP="00DD0F16">
      <w:pPr>
        <w:rPr>
          <w:lang w:eastAsia="en-US"/>
        </w:rPr>
      </w:pPr>
      <w:r w:rsidRPr="00B219F1">
        <w:rPr>
          <w:noProof/>
          <w:lang w:val="en-US" w:eastAsia="en-US"/>
        </w:rPr>
        <w:drawing>
          <wp:inline distT="0" distB="0" distL="0" distR="0" wp14:anchorId="46E1B7ED" wp14:editId="5C59D63D">
            <wp:extent cx="4319843" cy="2552368"/>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notifikation an Teilnehmer.PNG"/>
                    <pic:cNvPicPr/>
                  </pic:nvPicPr>
                  <pic:blipFill>
                    <a:blip r:embed="rId124">
                      <a:extLst>
                        <a:ext uri="{28A0092B-C50C-407E-A947-70E740481C1C}">
                          <a14:useLocalDpi xmlns:a14="http://schemas.microsoft.com/office/drawing/2010/main" val="0"/>
                        </a:ext>
                      </a:extLst>
                    </a:blip>
                    <a:stretch>
                      <a:fillRect/>
                    </a:stretch>
                  </pic:blipFill>
                  <pic:spPr>
                    <a:xfrm>
                      <a:off x="0" y="0"/>
                      <a:ext cx="4322741" cy="2554080"/>
                    </a:xfrm>
                    <a:prstGeom prst="rect">
                      <a:avLst/>
                    </a:prstGeom>
                  </pic:spPr>
                </pic:pic>
              </a:graphicData>
            </a:graphic>
          </wp:inline>
        </w:drawing>
      </w:r>
    </w:p>
    <w:p w14:paraId="38BB23F6" w14:textId="77777777" w:rsidR="00DD0F16" w:rsidRPr="00D0637F" w:rsidRDefault="005D0881" w:rsidP="005525C3">
      <w:pPr>
        <w:pStyle w:val="Caption"/>
      </w:pPr>
      <w:bookmarkStart w:id="465" w:name="_Toc304552687"/>
      <w:bookmarkStart w:id="466" w:name="_Toc313360962"/>
      <w:bookmarkStart w:id="467" w:name="_Toc318295924"/>
      <w:bookmarkStart w:id="468" w:name="_Toc339545462"/>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90</w:t>
      </w:r>
      <w:r w:rsidR="00833167" w:rsidRPr="00CC2EFE">
        <w:fldChar w:fldCharType="end"/>
      </w:r>
      <w:r w:rsidR="00DD0F16" w:rsidRPr="00D0637F">
        <w:t>: Liste der erfassten Teilnehmer</w:t>
      </w:r>
      <w:bookmarkEnd w:id="465"/>
      <w:bookmarkEnd w:id="466"/>
      <w:bookmarkEnd w:id="467"/>
      <w:bookmarkEnd w:id="468"/>
    </w:p>
    <w:p w14:paraId="5D56B213" w14:textId="77777777" w:rsidR="00446979" w:rsidRPr="00D0637F" w:rsidRDefault="00446979" w:rsidP="00A503AB">
      <w:pPr>
        <w:pStyle w:val="Heading3"/>
      </w:pPr>
      <w:bookmarkStart w:id="469" w:name="_Toc503363434"/>
      <w:r w:rsidRPr="00D0637F">
        <w:t>Mailverlauf anzeigen (Notifikationshistorie)</w:t>
      </w:r>
      <w:bookmarkEnd w:id="469"/>
    </w:p>
    <w:p w14:paraId="61FA75D7" w14:textId="0FD3CCA2" w:rsidR="00446979" w:rsidRPr="001B374F" w:rsidRDefault="00446979" w:rsidP="00446979">
      <w:pPr>
        <w:rPr>
          <w:lang w:eastAsia="en-US"/>
        </w:rPr>
      </w:pPr>
      <w:r>
        <w:rPr>
          <w:lang w:eastAsia="en-US"/>
        </w:rPr>
        <w:t xml:space="preserve">Verfügt der Benutzer über das Recht </w:t>
      </w:r>
      <w:r w:rsidRPr="001B374F">
        <w:rPr>
          <w:i/>
          <w:lang w:eastAsia="en-US"/>
        </w:rPr>
        <w:t>„Darf den Mailverlauf anzeigen“</w:t>
      </w:r>
      <w:r>
        <w:rPr>
          <w:lang w:eastAsia="en-US"/>
        </w:rPr>
        <w:t xml:space="preserve"> kann er sich den Verlauf versandter E-Mail Notifikationen von Reservationen anzeigen lassen. Dafür navigiert er </w:t>
      </w:r>
      <w:r w:rsidR="0041259A">
        <w:rPr>
          <w:lang w:eastAsia="en-US"/>
        </w:rPr>
        <w:t>über eines der</w:t>
      </w:r>
      <w:r>
        <w:rPr>
          <w:lang w:eastAsia="en-US"/>
        </w:rPr>
        <w:t xml:space="preserve"> Menü</w:t>
      </w:r>
      <w:r w:rsidR="0041259A">
        <w:rPr>
          <w:lang w:eastAsia="en-US"/>
        </w:rPr>
        <w:t>s</w:t>
      </w:r>
      <w:r>
        <w:rPr>
          <w:lang w:eastAsia="en-US"/>
        </w:rPr>
        <w:t xml:space="preserve"> </w:t>
      </w:r>
      <w:r w:rsidRPr="001B374F">
        <w:rPr>
          <w:i/>
          <w:lang w:eastAsia="en-US"/>
        </w:rPr>
        <w:t>„Listen</w:t>
      </w:r>
      <w:r w:rsidR="00B537D3">
        <w:rPr>
          <w:i/>
          <w:lang w:eastAsia="en-US"/>
        </w:rPr>
        <w:t>“</w:t>
      </w:r>
      <w:r w:rsidRPr="001B374F">
        <w:rPr>
          <w:i/>
          <w:lang w:eastAsia="en-US"/>
        </w:rPr>
        <w:t xml:space="preserve">, </w:t>
      </w:r>
      <w:r w:rsidR="00B537D3">
        <w:rPr>
          <w:i/>
          <w:lang w:eastAsia="en-US"/>
        </w:rPr>
        <w:t>„</w:t>
      </w:r>
      <w:r w:rsidRPr="001B374F">
        <w:rPr>
          <w:i/>
          <w:lang w:eastAsia="en-US"/>
        </w:rPr>
        <w:t>Plan</w:t>
      </w:r>
      <w:r w:rsidR="00B537D3">
        <w:rPr>
          <w:i/>
          <w:lang w:eastAsia="en-US"/>
        </w:rPr>
        <w:t>“</w:t>
      </w:r>
      <w:r w:rsidRPr="001B374F">
        <w:rPr>
          <w:i/>
          <w:lang w:eastAsia="en-US"/>
        </w:rPr>
        <w:t xml:space="preserve"> </w:t>
      </w:r>
      <w:r w:rsidRPr="00B537D3">
        <w:rPr>
          <w:i/>
          <w:lang w:eastAsia="en-US"/>
        </w:rPr>
        <w:t>oder</w:t>
      </w:r>
      <w:r w:rsidRPr="001B374F">
        <w:rPr>
          <w:i/>
          <w:lang w:eastAsia="en-US"/>
        </w:rPr>
        <w:t xml:space="preserve"> </w:t>
      </w:r>
      <w:r w:rsidR="00B537D3">
        <w:rPr>
          <w:i/>
          <w:lang w:eastAsia="en-US"/>
        </w:rPr>
        <w:t>„</w:t>
      </w:r>
      <w:r w:rsidRPr="001B374F">
        <w:rPr>
          <w:i/>
          <w:lang w:eastAsia="en-US"/>
        </w:rPr>
        <w:t>Kalender“</w:t>
      </w:r>
      <w:r>
        <w:rPr>
          <w:i/>
          <w:lang w:eastAsia="en-US"/>
        </w:rPr>
        <w:t xml:space="preserve"> </w:t>
      </w:r>
      <w:r>
        <w:rPr>
          <w:lang w:eastAsia="en-US"/>
        </w:rPr>
        <w:t>in den View Modus einer Reservation und wählt das T</w:t>
      </w:r>
      <w:r w:rsidR="00362820">
        <w:rPr>
          <w:lang w:eastAsia="en-US"/>
        </w:rPr>
        <w:t>ab</w:t>
      </w:r>
      <w:r>
        <w:rPr>
          <w:lang w:eastAsia="en-US"/>
        </w:rPr>
        <w:t xml:space="preserve"> Mails aus. </w:t>
      </w:r>
      <w:r>
        <w:t>Für jeden Empfänger wird ein Eintrag gemacht (sind z.B. bei einer Reservation Ersteller und Organisator unterschiedlich</w:t>
      </w:r>
      <w:r w:rsidR="00362820">
        <w:t>,</w:t>
      </w:r>
      <w:r>
        <w:t xml:space="preserve"> gibt es zwei Einträge)</w:t>
      </w:r>
      <w:r w:rsidR="00362820">
        <w:t>.</w:t>
      </w:r>
    </w:p>
    <w:p w14:paraId="6087AB5F" w14:textId="77777777" w:rsidR="00446979" w:rsidRDefault="00446979" w:rsidP="00446979">
      <w:pPr>
        <w:rPr>
          <w:lang w:eastAsia="en-US"/>
        </w:rPr>
      </w:pPr>
    </w:p>
    <w:p w14:paraId="4FC6356D" w14:textId="77777777" w:rsidR="00446979" w:rsidRPr="001B374F" w:rsidRDefault="00446979" w:rsidP="00446979">
      <w:pPr>
        <w:rPr>
          <w:lang w:eastAsia="en-US"/>
        </w:rPr>
      </w:pPr>
      <w:r>
        <w:rPr>
          <w:noProof/>
          <w:lang w:val="en-US" w:eastAsia="en-US"/>
        </w:rPr>
        <w:lastRenderedPageBreak/>
        <w:drawing>
          <wp:inline distT="0" distB="0" distL="0" distR="0" wp14:anchorId="7D7CC583" wp14:editId="36B22D40">
            <wp:extent cx="4935220" cy="2660650"/>
            <wp:effectExtent l="0" t="0" r="0" b="635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verlauf anzeigen.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935220" cy="2660650"/>
                    </a:xfrm>
                    <a:prstGeom prst="rect">
                      <a:avLst/>
                    </a:prstGeom>
                  </pic:spPr>
                </pic:pic>
              </a:graphicData>
            </a:graphic>
          </wp:inline>
        </w:drawing>
      </w:r>
    </w:p>
    <w:p w14:paraId="01FC6F3E" w14:textId="77777777" w:rsidR="00446979" w:rsidRPr="00D0637F" w:rsidRDefault="005D0881" w:rsidP="005525C3">
      <w:pPr>
        <w:pStyle w:val="Caption"/>
      </w:pPr>
      <w:bookmarkStart w:id="470" w:name="_Toc318295925"/>
      <w:bookmarkStart w:id="471" w:name="_Toc339545463"/>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91</w:t>
      </w:r>
      <w:r w:rsidR="00833167" w:rsidRPr="00CC2EFE">
        <w:fldChar w:fldCharType="end"/>
      </w:r>
      <w:r w:rsidR="00446979" w:rsidRPr="00D0637F">
        <w:t>: Anzeige Mailverlauf</w:t>
      </w:r>
      <w:bookmarkEnd w:id="470"/>
      <w:bookmarkEnd w:id="471"/>
    </w:p>
    <w:p w14:paraId="4C444C6E" w14:textId="77777777" w:rsidR="00446979" w:rsidRDefault="00446979" w:rsidP="00446979">
      <w:pPr>
        <w:rPr>
          <w:lang w:eastAsia="en-US"/>
        </w:rPr>
      </w:pPr>
    </w:p>
    <w:p w14:paraId="7334E68F" w14:textId="156FEA96" w:rsidR="00446979" w:rsidRDefault="00446979" w:rsidP="00446979">
      <w:pPr>
        <w:rPr>
          <w:lang w:eastAsia="en-US"/>
        </w:rPr>
      </w:pPr>
      <w:r>
        <w:rPr>
          <w:lang w:eastAsia="en-US"/>
        </w:rPr>
        <w:t xml:space="preserve">Jeder Eintrag kann mittels Klick geöffnet werden. Darin sind die Details </w:t>
      </w:r>
      <w:r w:rsidR="00C36964">
        <w:rPr>
          <w:lang w:eastAsia="en-US"/>
        </w:rPr>
        <w:t>der</w:t>
      </w:r>
      <w:r>
        <w:rPr>
          <w:lang w:eastAsia="en-US"/>
        </w:rPr>
        <w:t xml:space="preserve"> E-Mail so wie </w:t>
      </w:r>
      <w:r w:rsidR="00362820">
        <w:rPr>
          <w:lang w:eastAsia="en-US"/>
        </w:rPr>
        <w:t>sie</w:t>
      </w:r>
      <w:r>
        <w:rPr>
          <w:lang w:eastAsia="en-US"/>
        </w:rPr>
        <w:t xml:space="preserve"> versendet wurde</w:t>
      </w:r>
      <w:r w:rsidR="00362820">
        <w:rPr>
          <w:lang w:eastAsia="en-US"/>
        </w:rPr>
        <w:t>,</w:t>
      </w:r>
      <w:r>
        <w:rPr>
          <w:lang w:eastAsia="en-US"/>
        </w:rPr>
        <w:t xml:space="preserve"> ersichtlich.</w:t>
      </w:r>
    </w:p>
    <w:p w14:paraId="4F7E018C" w14:textId="77777777" w:rsidR="00446979" w:rsidRDefault="00446979" w:rsidP="00446979">
      <w:pPr>
        <w:rPr>
          <w:lang w:eastAsia="en-US"/>
        </w:rPr>
      </w:pPr>
    </w:p>
    <w:p w14:paraId="300E2C9B" w14:textId="77777777" w:rsidR="00446979" w:rsidRDefault="00446979" w:rsidP="00446979">
      <w:pPr>
        <w:rPr>
          <w:lang w:eastAsia="en-US"/>
        </w:rPr>
      </w:pPr>
      <w:r>
        <w:rPr>
          <w:noProof/>
          <w:lang w:val="en-US" w:eastAsia="en-US"/>
        </w:rPr>
        <w:drawing>
          <wp:inline distT="0" distB="0" distL="0" distR="0" wp14:anchorId="6C7EB110" wp14:editId="535B9139">
            <wp:extent cx="4935220" cy="2657475"/>
            <wp:effectExtent l="0" t="0" r="0" b="9525"/>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s Anzeige Mailverlauf.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935220" cy="2657475"/>
                    </a:xfrm>
                    <a:prstGeom prst="rect">
                      <a:avLst/>
                    </a:prstGeom>
                  </pic:spPr>
                </pic:pic>
              </a:graphicData>
            </a:graphic>
          </wp:inline>
        </w:drawing>
      </w:r>
    </w:p>
    <w:p w14:paraId="2AD1FA7F" w14:textId="77777777" w:rsidR="00446979" w:rsidRPr="00D0637F" w:rsidRDefault="005D0881" w:rsidP="005525C3">
      <w:pPr>
        <w:pStyle w:val="Caption"/>
      </w:pPr>
      <w:bookmarkStart w:id="472" w:name="_Toc318295926"/>
      <w:bookmarkStart w:id="473" w:name="_Toc339545464"/>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92</w:t>
      </w:r>
      <w:r w:rsidR="00833167" w:rsidRPr="00CC2EFE">
        <w:fldChar w:fldCharType="end"/>
      </w:r>
      <w:r w:rsidR="00446979" w:rsidRPr="00D0637F">
        <w:t>: Detailanzeige im Mailverlauf</w:t>
      </w:r>
      <w:bookmarkEnd w:id="472"/>
      <w:bookmarkEnd w:id="473"/>
    </w:p>
    <w:p w14:paraId="548398DA" w14:textId="77777777" w:rsidR="00446979" w:rsidRDefault="00446979" w:rsidP="00446979">
      <w:pPr>
        <w:rPr>
          <w:lang w:eastAsia="en-US"/>
        </w:rPr>
      </w:pPr>
    </w:p>
    <w:p w14:paraId="578BBE4F" w14:textId="77777777" w:rsidR="001F2959" w:rsidRDefault="001F2959" w:rsidP="00446979">
      <w:pPr>
        <w:rPr>
          <w:lang w:eastAsia="en-US"/>
        </w:rPr>
      </w:pPr>
    </w:p>
    <w:p w14:paraId="6E18C1A8" w14:textId="77777777" w:rsidR="0075353F" w:rsidRDefault="0075353F" w:rsidP="00446979">
      <w:pPr>
        <w:rPr>
          <w:lang w:eastAsia="en-US"/>
        </w:rPr>
      </w:pPr>
    </w:p>
    <w:p w14:paraId="46CA486F" w14:textId="77777777" w:rsidR="0075353F" w:rsidRDefault="0075353F" w:rsidP="00446979">
      <w:pPr>
        <w:rPr>
          <w:lang w:eastAsia="en-US"/>
        </w:rPr>
      </w:pPr>
    </w:p>
    <w:p w14:paraId="2710B1BF" w14:textId="77777777" w:rsidR="00446979" w:rsidRDefault="00446979" w:rsidP="00446979">
      <w:pPr>
        <w:rPr>
          <w:lang w:eastAsia="en-US"/>
        </w:rPr>
      </w:pPr>
    </w:p>
    <w:p w14:paraId="467FA615" w14:textId="77777777" w:rsidR="001F2959" w:rsidRDefault="001F2959" w:rsidP="001B0401">
      <w:pPr>
        <w:pStyle w:val="Heading2"/>
      </w:pPr>
      <w:bookmarkStart w:id="474" w:name="_Ref339446552"/>
      <w:bookmarkStart w:id="475" w:name="_Ref339454748"/>
      <w:bookmarkStart w:id="476" w:name="_Toc503363435"/>
      <w:r>
        <w:t>Massenbearbeitung</w:t>
      </w:r>
      <w:bookmarkEnd w:id="474"/>
      <w:bookmarkEnd w:id="475"/>
      <w:bookmarkEnd w:id="476"/>
    </w:p>
    <w:p w14:paraId="59635433" w14:textId="2D0DB8A4" w:rsidR="00EA198D" w:rsidRDefault="002C63AE" w:rsidP="00446979">
      <w:pPr>
        <w:rPr>
          <w:szCs w:val="20"/>
        </w:rPr>
      </w:pPr>
      <w:r>
        <w:rPr>
          <w:lang w:eastAsia="en-US"/>
        </w:rPr>
        <w:t xml:space="preserve">In diesem Kapitel werden </w:t>
      </w:r>
      <w:r w:rsidR="00607DA7">
        <w:rPr>
          <w:lang w:eastAsia="en-US"/>
        </w:rPr>
        <w:t xml:space="preserve">mit der Massenmutation, </w:t>
      </w:r>
      <w:r w:rsidR="00A13970">
        <w:rPr>
          <w:lang w:eastAsia="en-US"/>
        </w:rPr>
        <w:t xml:space="preserve">der </w:t>
      </w:r>
      <w:r w:rsidR="00607DA7">
        <w:rPr>
          <w:lang w:eastAsia="en-US"/>
        </w:rPr>
        <w:t xml:space="preserve">Massenannullation, </w:t>
      </w:r>
      <w:r w:rsidR="00A13970">
        <w:rPr>
          <w:lang w:eastAsia="en-US"/>
        </w:rPr>
        <w:t xml:space="preserve">der </w:t>
      </w:r>
      <w:r w:rsidR="00607DA7">
        <w:rPr>
          <w:lang w:eastAsia="en-US"/>
        </w:rPr>
        <w:t xml:space="preserve">Massenfreigabe und </w:t>
      </w:r>
      <w:r w:rsidR="00A13970">
        <w:rPr>
          <w:lang w:eastAsia="en-US"/>
        </w:rPr>
        <w:t xml:space="preserve">der </w:t>
      </w:r>
      <w:r w:rsidR="00607DA7">
        <w:rPr>
          <w:lang w:eastAsia="en-US"/>
        </w:rPr>
        <w:t xml:space="preserve">Massenterminierung, </w:t>
      </w:r>
      <w:r>
        <w:rPr>
          <w:lang w:eastAsia="en-US"/>
        </w:rPr>
        <w:t xml:space="preserve">verschiedene </w:t>
      </w:r>
      <w:r w:rsidR="00A13970">
        <w:rPr>
          <w:lang w:eastAsia="en-US"/>
        </w:rPr>
        <w:t>Arten</w:t>
      </w:r>
      <w:r>
        <w:rPr>
          <w:lang w:eastAsia="en-US"/>
        </w:rPr>
        <w:t xml:space="preserve"> der Massenbearbeitung erklärt. </w:t>
      </w:r>
      <w:r w:rsidR="00A13970">
        <w:rPr>
          <w:lang w:eastAsia="en-US"/>
        </w:rPr>
        <w:t xml:space="preserve">Alle </w:t>
      </w:r>
      <w:r w:rsidR="00607DA7">
        <w:rPr>
          <w:lang w:eastAsia="en-US"/>
        </w:rPr>
        <w:t xml:space="preserve">können </w:t>
      </w:r>
      <w:r>
        <w:rPr>
          <w:lang w:eastAsia="en-US"/>
        </w:rPr>
        <w:t xml:space="preserve">in den Menüs </w:t>
      </w:r>
      <w:r>
        <w:rPr>
          <w:i/>
          <w:szCs w:val="20"/>
        </w:rPr>
        <w:t>„Plan“</w:t>
      </w:r>
      <w:r>
        <w:rPr>
          <w:szCs w:val="20"/>
        </w:rPr>
        <w:t xml:space="preserve">, </w:t>
      </w:r>
      <w:r>
        <w:rPr>
          <w:i/>
          <w:szCs w:val="20"/>
        </w:rPr>
        <w:t>„Kalender“</w:t>
      </w:r>
      <w:r>
        <w:rPr>
          <w:szCs w:val="20"/>
        </w:rPr>
        <w:t xml:space="preserve"> und </w:t>
      </w:r>
      <w:r w:rsidRPr="006635FE">
        <w:rPr>
          <w:i/>
          <w:szCs w:val="20"/>
        </w:rPr>
        <w:t>„</w:t>
      </w:r>
      <w:r>
        <w:rPr>
          <w:i/>
          <w:szCs w:val="20"/>
        </w:rPr>
        <w:t>Listen“</w:t>
      </w:r>
      <w:r w:rsidR="00A13970">
        <w:rPr>
          <w:szCs w:val="20"/>
        </w:rPr>
        <w:t xml:space="preserve"> –</w:t>
      </w:r>
      <w:r w:rsidR="00607DA7">
        <w:rPr>
          <w:szCs w:val="20"/>
        </w:rPr>
        <w:t xml:space="preserve"> mit kleinen </w:t>
      </w:r>
      <w:r w:rsidR="00A13970">
        <w:rPr>
          <w:szCs w:val="20"/>
        </w:rPr>
        <w:t>Unterschieden bei der Selektion –</w:t>
      </w:r>
      <w:r w:rsidR="00607DA7">
        <w:rPr>
          <w:szCs w:val="20"/>
        </w:rPr>
        <w:t xml:space="preserve"> </w:t>
      </w:r>
      <w:r w:rsidR="00A13970">
        <w:rPr>
          <w:szCs w:val="20"/>
        </w:rPr>
        <w:t>vorgenommen werden.</w:t>
      </w:r>
      <w:r w:rsidR="00EA198D">
        <w:rPr>
          <w:szCs w:val="20"/>
        </w:rPr>
        <w:t xml:space="preserve"> Um diese Funktion nutzen zu können sind entsprechende Berechtigungen notwendig.</w:t>
      </w:r>
    </w:p>
    <w:p w14:paraId="40C68F52" w14:textId="77777777" w:rsidR="00A13970" w:rsidRDefault="00A13970" w:rsidP="00446979">
      <w:pPr>
        <w:rPr>
          <w:szCs w:val="20"/>
        </w:rPr>
      </w:pPr>
    </w:p>
    <w:p w14:paraId="1C7503C0" w14:textId="77777777" w:rsidR="00A13970" w:rsidRDefault="00A13970" w:rsidP="00446979">
      <w:pPr>
        <w:rPr>
          <w:szCs w:val="20"/>
        </w:rPr>
      </w:pPr>
    </w:p>
    <w:p w14:paraId="501D90C0" w14:textId="77777777" w:rsidR="00A13970" w:rsidRDefault="0088726D" w:rsidP="001B0401">
      <w:pPr>
        <w:pStyle w:val="Heading3"/>
      </w:pPr>
      <w:bookmarkStart w:id="477" w:name="_Toc503363436"/>
      <w:r>
        <w:t>Massenmutation</w:t>
      </w:r>
      <w:bookmarkEnd w:id="477"/>
    </w:p>
    <w:p w14:paraId="1946F1D7" w14:textId="77777777" w:rsidR="00FC0F02" w:rsidRDefault="00FC0F02" w:rsidP="00FC0F02">
      <w:pPr>
        <w:rPr>
          <w:szCs w:val="20"/>
        </w:rPr>
      </w:pPr>
      <w:r>
        <w:rPr>
          <w:szCs w:val="20"/>
        </w:rPr>
        <w:t>Das Ziel bei der Massenmutation ist, eine oder mehrere Buchungen in den gleichen Prozessschritten bearbeiten zu können. Die Massenmutation lässt sich grob in drei Schritte einteilen, wobei sich lediglich der erste in den verschiedenen Menüs unterschiedlich verhält. Schritt 2 und 3 bleiben sich in allen drei Menüs gleich.</w:t>
      </w:r>
    </w:p>
    <w:p w14:paraId="7B0FDDF6" w14:textId="77777777" w:rsidR="00790780" w:rsidRDefault="00790780" w:rsidP="00FC0F02">
      <w:pPr>
        <w:rPr>
          <w:szCs w:val="20"/>
        </w:rPr>
      </w:pPr>
    </w:p>
    <w:p w14:paraId="2AC31A22" w14:textId="77777777" w:rsidR="00790780" w:rsidRDefault="00790780" w:rsidP="00FC0F02">
      <w:pPr>
        <w:rPr>
          <w:szCs w:val="20"/>
        </w:rPr>
      </w:pPr>
    </w:p>
    <w:p w14:paraId="302447A2" w14:textId="77777777" w:rsidR="00FC0F02" w:rsidRPr="00FC0F02" w:rsidRDefault="00FC0F02" w:rsidP="00FC0F02">
      <w:pPr>
        <w:rPr>
          <w:b/>
          <w:szCs w:val="20"/>
        </w:rPr>
      </w:pPr>
      <w:r w:rsidRPr="00FC0F02">
        <w:rPr>
          <w:b/>
          <w:szCs w:val="20"/>
        </w:rPr>
        <w:t>Schritt 1: Selektion von zwei oder mehr Reservationen</w:t>
      </w:r>
    </w:p>
    <w:p w14:paraId="7ADCE70B" w14:textId="77777777" w:rsidR="00FC0F02" w:rsidRDefault="00FC0F02" w:rsidP="00FC0F02">
      <w:pPr>
        <w:rPr>
          <w:szCs w:val="20"/>
        </w:rPr>
      </w:pPr>
    </w:p>
    <w:p w14:paraId="07987EFF" w14:textId="0AF3063A" w:rsidR="00FC0F02" w:rsidRDefault="00FC0F02" w:rsidP="00FC0F02">
      <w:pPr>
        <w:rPr>
          <w:szCs w:val="20"/>
        </w:rPr>
      </w:pPr>
      <w:r>
        <w:rPr>
          <w:szCs w:val="20"/>
        </w:rPr>
        <w:t>In der Planansicht: Der Benutzer selektiert mittels Mauskl</w:t>
      </w:r>
      <w:r w:rsidRPr="003E42B8">
        <w:rPr>
          <w:szCs w:val="20"/>
        </w:rPr>
        <w:t xml:space="preserve">ick </w:t>
      </w:r>
      <w:r>
        <w:rPr>
          <w:szCs w:val="20"/>
        </w:rPr>
        <w:t>auf die Fläche des Polygons die gewünschten Räume</w:t>
      </w:r>
      <w:r w:rsidR="00D561A5">
        <w:rPr>
          <w:szCs w:val="20"/>
        </w:rPr>
        <w:t xml:space="preserve"> (vergl. </w:t>
      </w:r>
      <w:r w:rsidR="00D561A5">
        <w:rPr>
          <w:szCs w:val="20"/>
        </w:rPr>
        <w:fldChar w:fldCharType="begin"/>
      </w:r>
      <w:r w:rsidR="00D561A5">
        <w:rPr>
          <w:szCs w:val="20"/>
        </w:rPr>
        <w:instrText xml:space="preserve"> REF _Ref339541361 \h </w:instrText>
      </w:r>
      <w:r w:rsidR="00D561A5">
        <w:rPr>
          <w:szCs w:val="20"/>
        </w:rPr>
      </w:r>
      <w:r w:rsidR="00D561A5">
        <w:rPr>
          <w:szCs w:val="20"/>
        </w:rPr>
        <w:fldChar w:fldCharType="separate"/>
      </w:r>
      <w:r w:rsidR="00C36B10">
        <w:t xml:space="preserve">Abbildung </w:t>
      </w:r>
      <w:r w:rsidR="00C36B10">
        <w:rPr>
          <w:noProof/>
        </w:rPr>
        <w:t>52</w:t>
      </w:r>
      <w:r w:rsidR="00C36B10">
        <w:t>: Plan - Massenbuchungen</w:t>
      </w:r>
      <w:r w:rsidR="00D561A5">
        <w:rPr>
          <w:szCs w:val="20"/>
        </w:rPr>
        <w:fldChar w:fldCharType="end"/>
      </w:r>
      <w:r w:rsidR="00D561A5">
        <w:rPr>
          <w:szCs w:val="20"/>
        </w:rPr>
        <w:t>)</w:t>
      </w:r>
      <w:r>
        <w:rPr>
          <w:szCs w:val="20"/>
        </w:rPr>
        <w:t xml:space="preserve">. </w:t>
      </w:r>
    </w:p>
    <w:p w14:paraId="004CA2A1" w14:textId="77777777" w:rsidR="00FC0F02" w:rsidRDefault="00FC0F02" w:rsidP="00FC0F02">
      <w:pPr>
        <w:rPr>
          <w:szCs w:val="20"/>
        </w:rPr>
      </w:pPr>
    </w:p>
    <w:p w14:paraId="1707B17D" w14:textId="77777777" w:rsidR="00FC0F02" w:rsidRDefault="00FC0F02" w:rsidP="00FC0F02">
      <w:pPr>
        <w:rPr>
          <w:szCs w:val="20"/>
        </w:rPr>
      </w:pPr>
      <w:r>
        <w:rPr>
          <w:szCs w:val="20"/>
        </w:rPr>
        <w:t xml:space="preserve">In der Kalenderansicht: Sofern das Recht </w:t>
      </w:r>
      <w:r w:rsidRPr="00050286">
        <w:rPr>
          <w:i/>
          <w:szCs w:val="20"/>
        </w:rPr>
        <w:t>„Darf Massenmutationen vornehmen“</w:t>
      </w:r>
      <w:r>
        <w:rPr>
          <w:szCs w:val="20"/>
        </w:rPr>
        <w:t xml:space="preserve"> vorhanden ist, erscheint bei einem Mouse-Over über eine Reservation rechts davon eine Checkbox. Der Benutzer selektiert mittels Mausklick auf diese Checkbox die gewünschten Reservationen.</w:t>
      </w:r>
    </w:p>
    <w:p w14:paraId="1D30C854" w14:textId="77777777" w:rsidR="00FC0F02" w:rsidRDefault="00FC0F02" w:rsidP="00FC0F02">
      <w:pPr>
        <w:rPr>
          <w:szCs w:val="20"/>
        </w:rPr>
      </w:pPr>
    </w:p>
    <w:p w14:paraId="28428B94" w14:textId="06DBB023" w:rsidR="00D561A5" w:rsidRDefault="00D561A5" w:rsidP="00FC0F02">
      <w:pPr>
        <w:rPr>
          <w:szCs w:val="20"/>
        </w:rPr>
      </w:pPr>
      <w:r>
        <w:rPr>
          <w:noProof/>
          <w:szCs w:val="20"/>
          <w:lang w:val="en-US" w:eastAsia="en-US"/>
        </w:rPr>
        <w:drawing>
          <wp:inline distT="0" distB="0" distL="0" distR="0" wp14:anchorId="198BC4A3" wp14:editId="5196DDEB">
            <wp:extent cx="5135379" cy="2830983"/>
            <wp:effectExtent l="0" t="0" r="8255" b="7620"/>
            <wp:docPr id="300" name="Grafik 300" descr="C:\Users\ksc0267\Documents\Features 4.2\Print Screens\Deutsch\Abb selektion checkbox kalenderansicht massenmu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sc0267\Documents\Features 4.2\Print Screens\Deutsch\Abb selektion checkbox kalenderansicht massenmutation.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35476" cy="2831036"/>
                    </a:xfrm>
                    <a:prstGeom prst="rect">
                      <a:avLst/>
                    </a:prstGeom>
                    <a:noFill/>
                    <a:ln>
                      <a:noFill/>
                    </a:ln>
                  </pic:spPr>
                </pic:pic>
              </a:graphicData>
            </a:graphic>
          </wp:inline>
        </w:drawing>
      </w:r>
    </w:p>
    <w:p w14:paraId="1BF18290" w14:textId="0AC62DCB" w:rsidR="00D561A5" w:rsidRDefault="00D561A5" w:rsidP="00D561A5">
      <w:pPr>
        <w:pStyle w:val="Caption"/>
        <w:rPr>
          <w:szCs w:val="20"/>
        </w:rPr>
      </w:pPr>
      <w:bookmarkStart w:id="478" w:name="_Toc339545465"/>
      <w:r>
        <w:t xml:space="preserve">Abbildung </w:t>
      </w:r>
      <w:fldSimple w:instr=" SEQ Abbildung \* ARABIC ">
        <w:r w:rsidR="00C36B10">
          <w:rPr>
            <w:noProof/>
          </w:rPr>
          <w:t>93</w:t>
        </w:r>
      </w:fldSimple>
      <w:r>
        <w:t>: Selektion Kalenderansicht</w:t>
      </w:r>
      <w:bookmarkEnd w:id="478"/>
    </w:p>
    <w:p w14:paraId="23CC6348" w14:textId="77777777" w:rsidR="00D561A5" w:rsidRDefault="00D561A5" w:rsidP="00FC0F02">
      <w:pPr>
        <w:rPr>
          <w:szCs w:val="20"/>
        </w:rPr>
      </w:pPr>
    </w:p>
    <w:p w14:paraId="7381FE09" w14:textId="77777777" w:rsidR="00FC0F02" w:rsidRDefault="00FC0F02" w:rsidP="00FC0F02">
      <w:pPr>
        <w:rPr>
          <w:szCs w:val="20"/>
        </w:rPr>
      </w:pPr>
      <w:r>
        <w:rPr>
          <w:szCs w:val="20"/>
        </w:rPr>
        <w:t>In der Listenansicht: Vor jeder Reservation befindet sich eine Checkbox. Der Benutzer kann mit Klick darauf die gewünschten Buchungen selektieren.</w:t>
      </w:r>
    </w:p>
    <w:p w14:paraId="5CFB822C" w14:textId="77777777" w:rsidR="00FC0F02" w:rsidRDefault="00FC0F02" w:rsidP="00FC0F02">
      <w:pPr>
        <w:rPr>
          <w:szCs w:val="20"/>
        </w:rPr>
      </w:pPr>
    </w:p>
    <w:p w14:paraId="6FD78076" w14:textId="2EE5D902" w:rsidR="00D561A5" w:rsidRDefault="00D561A5" w:rsidP="00FC0F02">
      <w:pPr>
        <w:rPr>
          <w:szCs w:val="20"/>
        </w:rPr>
      </w:pPr>
      <w:r>
        <w:rPr>
          <w:noProof/>
          <w:szCs w:val="20"/>
          <w:lang w:val="en-US" w:eastAsia="en-US"/>
        </w:rPr>
        <w:drawing>
          <wp:inline distT="0" distB="0" distL="0" distR="0" wp14:anchorId="6FD49D39" wp14:editId="7E928684">
            <wp:extent cx="5120640" cy="1177932"/>
            <wp:effectExtent l="0" t="0" r="3810" b="3175"/>
            <wp:docPr id="301" name="Grafik 301" descr="C:\Users\ksc0267\Documents\Features 4.2\Print Screens\Deutsch\abb selektion checkbox listenansicht 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sc0267\Documents\Features 4.2\Print Screens\Deutsch\abb selektion checkbox listenansicht mm.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59980" cy="1186982"/>
                    </a:xfrm>
                    <a:prstGeom prst="rect">
                      <a:avLst/>
                    </a:prstGeom>
                    <a:noFill/>
                    <a:ln>
                      <a:noFill/>
                    </a:ln>
                  </pic:spPr>
                </pic:pic>
              </a:graphicData>
            </a:graphic>
          </wp:inline>
        </w:drawing>
      </w:r>
    </w:p>
    <w:p w14:paraId="39682627" w14:textId="16F7D13A" w:rsidR="00D561A5" w:rsidRDefault="00D561A5" w:rsidP="00D561A5">
      <w:pPr>
        <w:pStyle w:val="Caption"/>
        <w:rPr>
          <w:szCs w:val="20"/>
        </w:rPr>
      </w:pPr>
      <w:bookmarkStart w:id="479" w:name="_Toc339545466"/>
      <w:r>
        <w:t xml:space="preserve">Abbildung </w:t>
      </w:r>
      <w:fldSimple w:instr=" SEQ Abbildung \* ARABIC ">
        <w:r w:rsidR="00C36B10">
          <w:rPr>
            <w:noProof/>
          </w:rPr>
          <w:t>94</w:t>
        </w:r>
      </w:fldSimple>
      <w:r>
        <w:t>: Selektion Listenansicht</w:t>
      </w:r>
      <w:bookmarkEnd w:id="479"/>
    </w:p>
    <w:p w14:paraId="293BED6B" w14:textId="77777777" w:rsidR="00790780" w:rsidRDefault="00790780" w:rsidP="00FC0F02">
      <w:pPr>
        <w:rPr>
          <w:szCs w:val="20"/>
        </w:rPr>
      </w:pPr>
    </w:p>
    <w:p w14:paraId="19CE5642" w14:textId="77777777" w:rsidR="00790780" w:rsidRDefault="00790780" w:rsidP="00FC0F02">
      <w:pPr>
        <w:rPr>
          <w:szCs w:val="20"/>
        </w:rPr>
      </w:pPr>
    </w:p>
    <w:p w14:paraId="06DC5CA2" w14:textId="77777777" w:rsidR="00FC0F02" w:rsidRPr="00FC0F02" w:rsidRDefault="00FC0F02" w:rsidP="00FC0F02">
      <w:pPr>
        <w:rPr>
          <w:b/>
          <w:szCs w:val="20"/>
        </w:rPr>
      </w:pPr>
      <w:r w:rsidRPr="00FC0F02">
        <w:rPr>
          <w:b/>
          <w:szCs w:val="20"/>
        </w:rPr>
        <w:t>Schritt 2: Benutzer klickt Button „Bearbeiten“</w:t>
      </w:r>
    </w:p>
    <w:p w14:paraId="4EDA61AE" w14:textId="77777777" w:rsidR="00FC0F02" w:rsidRDefault="00FC0F02" w:rsidP="00FC0F02">
      <w:pPr>
        <w:rPr>
          <w:szCs w:val="20"/>
        </w:rPr>
      </w:pPr>
    </w:p>
    <w:p w14:paraId="2AE23E35" w14:textId="77777777" w:rsidR="00FC0F02" w:rsidRDefault="00FC0F02" w:rsidP="00FC0F02">
      <w:pPr>
        <w:rPr>
          <w:szCs w:val="20"/>
        </w:rPr>
      </w:pPr>
      <w:r>
        <w:rPr>
          <w:szCs w:val="20"/>
        </w:rPr>
        <w:t xml:space="preserve">In allen drei Ansichten befindet sich unten links der Button „Bearbeiten“. Klickt man diesen an, öffnet sich das Tab </w:t>
      </w:r>
      <w:r w:rsidRPr="00FC56A7">
        <w:rPr>
          <w:i/>
          <w:szCs w:val="20"/>
        </w:rPr>
        <w:t>Massen-Bearbeitung</w:t>
      </w:r>
      <w:r>
        <w:rPr>
          <w:szCs w:val="20"/>
        </w:rPr>
        <w:t xml:space="preserve">. </w:t>
      </w:r>
    </w:p>
    <w:p w14:paraId="4479439B" w14:textId="77777777" w:rsidR="00FC0F02" w:rsidRDefault="00FC0F02" w:rsidP="00FC0F02">
      <w:pPr>
        <w:rPr>
          <w:szCs w:val="20"/>
        </w:rPr>
      </w:pPr>
    </w:p>
    <w:p w14:paraId="7B236EAA" w14:textId="77777777" w:rsidR="00FC0F02" w:rsidRPr="00D72C29" w:rsidRDefault="00FC0F02" w:rsidP="00FC0F02">
      <w:pPr>
        <w:rPr>
          <w:szCs w:val="20"/>
        </w:rPr>
      </w:pPr>
      <w:r w:rsidRPr="00D72C29">
        <w:rPr>
          <w:szCs w:val="20"/>
        </w:rPr>
        <w:t>Bemerkung:</w:t>
      </w:r>
    </w:p>
    <w:p w14:paraId="19597C67" w14:textId="68BDEE14" w:rsidR="00FC0F02" w:rsidRPr="00D72C29" w:rsidRDefault="00FC0F02" w:rsidP="00FC0F02">
      <w:pPr>
        <w:rPr>
          <w:szCs w:val="20"/>
        </w:rPr>
      </w:pPr>
      <w:r>
        <w:rPr>
          <w:szCs w:val="20"/>
        </w:rPr>
        <w:t xml:space="preserve">Dies funktioniert </w:t>
      </w:r>
      <w:r w:rsidRPr="00D72C29">
        <w:rPr>
          <w:szCs w:val="20"/>
        </w:rPr>
        <w:t xml:space="preserve">nicht über </w:t>
      </w:r>
      <w:r>
        <w:rPr>
          <w:szCs w:val="20"/>
        </w:rPr>
        <w:t xml:space="preserve">das </w:t>
      </w:r>
      <w:r w:rsidRPr="00D72C29">
        <w:rPr>
          <w:szCs w:val="20"/>
        </w:rPr>
        <w:t>"+"</w:t>
      </w:r>
      <w:r>
        <w:rPr>
          <w:szCs w:val="20"/>
        </w:rPr>
        <w:t>-Symbol</w:t>
      </w:r>
      <w:r w:rsidRPr="00D72C29">
        <w:rPr>
          <w:szCs w:val="20"/>
        </w:rPr>
        <w:t xml:space="preserve"> neben </w:t>
      </w:r>
      <w:r>
        <w:rPr>
          <w:szCs w:val="20"/>
        </w:rPr>
        <w:t>einer der selektierten</w:t>
      </w:r>
      <w:r w:rsidR="00EA198D">
        <w:rPr>
          <w:szCs w:val="20"/>
        </w:rPr>
        <w:t xml:space="preserve"> </w:t>
      </w:r>
      <w:r>
        <w:rPr>
          <w:szCs w:val="20"/>
        </w:rPr>
        <w:t>Reservationen</w:t>
      </w:r>
      <w:r w:rsidRPr="00D72C29">
        <w:rPr>
          <w:szCs w:val="20"/>
        </w:rPr>
        <w:t xml:space="preserve">, da dies der individuelle Kontext einer einzelnen Buchung ist. Für eine Massenmutation muss </w:t>
      </w:r>
      <w:r>
        <w:rPr>
          <w:szCs w:val="20"/>
        </w:rPr>
        <w:t>der</w:t>
      </w:r>
      <w:r w:rsidRPr="00D72C29">
        <w:rPr>
          <w:szCs w:val="20"/>
        </w:rPr>
        <w:t xml:space="preserve"> Button "Bearbeiten" unten links </w:t>
      </w:r>
      <w:r>
        <w:rPr>
          <w:szCs w:val="20"/>
        </w:rPr>
        <w:t>gewählt werden</w:t>
      </w:r>
      <w:r w:rsidRPr="00D72C29">
        <w:rPr>
          <w:szCs w:val="20"/>
        </w:rPr>
        <w:t>.</w:t>
      </w:r>
    </w:p>
    <w:p w14:paraId="19062CA6" w14:textId="77777777" w:rsidR="00FC0F02" w:rsidRDefault="00FC0F02" w:rsidP="00FC0F02">
      <w:pPr>
        <w:rPr>
          <w:szCs w:val="20"/>
        </w:rPr>
      </w:pPr>
    </w:p>
    <w:p w14:paraId="1CEB9CBF" w14:textId="77777777" w:rsidR="00FC0F02" w:rsidRDefault="00FC0F02" w:rsidP="00FC0F02">
      <w:pPr>
        <w:rPr>
          <w:szCs w:val="20"/>
        </w:rPr>
      </w:pPr>
    </w:p>
    <w:p w14:paraId="15E906F5" w14:textId="77777777" w:rsidR="00FC0F02" w:rsidRPr="00FC0F02" w:rsidRDefault="00FC0F02" w:rsidP="00FC0F02">
      <w:pPr>
        <w:rPr>
          <w:b/>
          <w:szCs w:val="20"/>
        </w:rPr>
      </w:pPr>
      <w:r w:rsidRPr="00FC0F02">
        <w:rPr>
          <w:b/>
          <w:szCs w:val="20"/>
        </w:rPr>
        <w:t xml:space="preserve">Schritt 3: Eingaben im Tab </w:t>
      </w:r>
      <w:r w:rsidRPr="00FC0F02">
        <w:rPr>
          <w:b/>
          <w:i/>
          <w:szCs w:val="20"/>
        </w:rPr>
        <w:t>Massen-Bearbeitung</w:t>
      </w:r>
    </w:p>
    <w:p w14:paraId="27BCA7FE" w14:textId="77777777" w:rsidR="00FC0F02" w:rsidRDefault="00FC0F02" w:rsidP="00FC0F02">
      <w:pPr>
        <w:rPr>
          <w:szCs w:val="20"/>
        </w:rPr>
      </w:pPr>
    </w:p>
    <w:p w14:paraId="0B857D97" w14:textId="77777777" w:rsidR="00FC0F02" w:rsidRDefault="00FC0F02" w:rsidP="00FC0F02">
      <w:pPr>
        <w:rPr>
          <w:szCs w:val="20"/>
        </w:rPr>
      </w:pPr>
      <w:r>
        <w:rPr>
          <w:szCs w:val="20"/>
        </w:rPr>
        <w:t xml:space="preserve">Im Tab </w:t>
      </w:r>
      <w:r w:rsidRPr="00FC56A7">
        <w:rPr>
          <w:i/>
          <w:szCs w:val="20"/>
        </w:rPr>
        <w:t>Massen-Bearbeitung</w:t>
      </w:r>
      <w:r>
        <w:rPr>
          <w:szCs w:val="20"/>
        </w:rPr>
        <w:t xml:space="preserve"> können das Datum, die Zeit, der Titel, der Organisator und der Verantwortliche bearbeitet werden. Vor jedem dieser Felder befindet sich eine Checkbox. Wird sie </w:t>
      </w:r>
      <w:r>
        <w:rPr>
          <w:szCs w:val="20"/>
        </w:rPr>
        <w:lastRenderedPageBreak/>
        <w:t>aktiviert, wir der neue Wert auf alle Reservationen übernommen. Wird sie nicht aktiviert, bleiben die Werte der einzelnen Reservationen erhalten. Nachdem die gewünschten Mutationen eingegeben wurden, werden sie mit Klick auf den Button „Für alle Übernehmen“ abgeschlossen.</w:t>
      </w:r>
    </w:p>
    <w:p w14:paraId="1BCFD588" w14:textId="77777777" w:rsidR="00790780" w:rsidRPr="00D72C29" w:rsidRDefault="00790780" w:rsidP="00FC0F02">
      <w:pPr>
        <w:rPr>
          <w:szCs w:val="20"/>
        </w:rPr>
      </w:pPr>
    </w:p>
    <w:p w14:paraId="02712CEB" w14:textId="11082450" w:rsidR="00EA198D" w:rsidRDefault="008329BC" w:rsidP="00446979">
      <w:pPr>
        <w:rPr>
          <w:lang w:eastAsia="en-US"/>
        </w:rPr>
      </w:pPr>
      <w:r>
        <w:rPr>
          <w:noProof/>
          <w:lang w:val="en-US" w:eastAsia="en-US"/>
        </w:rPr>
        <w:drawing>
          <wp:inline distT="0" distB="0" distL="0" distR="0" wp14:anchorId="20209F0E" wp14:editId="74D01C3C">
            <wp:extent cx="5132504" cy="2223821"/>
            <wp:effectExtent l="0" t="0" r="0" b="5080"/>
            <wp:docPr id="303" name="Grafik 303" descr="C:\Users\ksc0267\Documents\Features 4.2\Print Screens\Deutsch\Abb fenster massenbearbei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sc0267\Documents\Features 4.2\Print Screens\Deutsch\Abb fenster massenbearbeitung.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39812" cy="2226987"/>
                    </a:xfrm>
                    <a:prstGeom prst="rect">
                      <a:avLst/>
                    </a:prstGeom>
                    <a:noFill/>
                    <a:ln>
                      <a:noFill/>
                    </a:ln>
                  </pic:spPr>
                </pic:pic>
              </a:graphicData>
            </a:graphic>
          </wp:inline>
        </w:drawing>
      </w:r>
    </w:p>
    <w:p w14:paraId="101227FA" w14:textId="4DD9352E" w:rsidR="00D62549" w:rsidRDefault="008329BC" w:rsidP="008329BC">
      <w:pPr>
        <w:pStyle w:val="Caption"/>
      </w:pPr>
      <w:bookmarkStart w:id="480" w:name="_Toc339545467"/>
      <w:r>
        <w:t xml:space="preserve">Abbildung </w:t>
      </w:r>
      <w:fldSimple w:instr=" SEQ Abbildung \* ARABIC ">
        <w:r w:rsidR="00C36B10">
          <w:rPr>
            <w:noProof/>
          </w:rPr>
          <w:t>95</w:t>
        </w:r>
      </w:fldSimple>
      <w:r>
        <w:t>: Fenster Massen-Bearbeitung</w:t>
      </w:r>
      <w:bookmarkEnd w:id="480"/>
    </w:p>
    <w:p w14:paraId="6ED83190" w14:textId="77777777" w:rsidR="008329BC" w:rsidRDefault="008329BC" w:rsidP="00446979">
      <w:pPr>
        <w:rPr>
          <w:lang w:eastAsia="en-US"/>
        </w:rPr>
      </w:pPr>
    </w:p>
    <w:p w14:paraId="544FF9CC" w14:textId="77777777" w:rsidR="000458B9" w:rsidRDefault="000458B9" w:rsidP="00446979">
      <w:pPr>
        <w:rPr>
          <w:lang w:eastAsia="en-US"/>
        </w:rPr>
      </w:pPr>
    </w:p>
    <w:p w14:paraId="10398C83" w14:textId="1BCDB478" w:rsidR="00D62549" w:rsidRDefault="000458B9" w:rsidP="001B0401">
      <w:pPr>
        <w:pStyle w:val="Heading3"/>
      </w:pPr>
      <w:bookmarkStart w:id="481" w:name="_Toc503363437"/>
      <w:r>
        <w:t>Massenannullation</w:t>
      </w:r>
      <w:bookmarkEnd w:id="481"/>
    </w:p>
    <w:p w14:paraId="02E37B71" w14:textId="77777777" w:rsidR="00EA198D" w:rsidRDefault="00D62549" w:rsidP="00D62549">
      <w:pPr>
        <w:rPr>
          <w:szCs w:val="20"/>
        </w:rPr>
      </w:pPr>
      <w:r>
        <w:rPr>
          <w:szCs w:val="20"/>
        </w:rPr>
        <w:t xml:space="preserve">Die Massenannullation von Buchungen ist ebenfalls in den Menüs </w:t>
      </w:r>
      <w:r>
        <w:rPr>
          <w:i/>
          <w:szCs w:val="20"/>
        </w:rPr>
        <w:t>„Plan“</w:t>
      </w:r>
      <w:r>
        <w:rPr>
          <w:szCs w:val="20"/>
        </w:rPr>
        <w:t xml:space="preserve">, </w:t>
      </w:r>
      <w:r>
        <w:rPr>
          <w:i/>
          <w:szCs w:val="20"/>
        </w:rPr>
        <w:t>„Kalender“</w:t>
      </w:r>
      <w:r>
        <w:rPr>
          <w:szCs w:val="20"/>
        </w:rPr>
        <w:t xml:space="preserve"> und </w:t>
      </w:r>
      <w:r w:rsidRPr="006635FE">
        <w:rPr>
          <w:i/>
          <w:szCs w:val="20"/>
        </w:rPr>
        <w:t>„</w:t>
      </w:r>
      <w:r>
        <w:rPr>
          <w:i/>
          <w:szCs w:val="20"/>
        </w:rPr>
        <w:t>Listen“</w:t>
      </w:r>
      <w:r>
        <w:rPr>
          <w:szCs w:val="20"/>
        </w:rPr>
        <w:t xml:space="preserve"> möglich und läuft in Schritt 1 identisch ab wie die Massenmutation. </w:t>
      </w:r>
    </w:p>
    <w:p w14:paraId="550848FA" w14:textId="77777777" w:rsidR="00EA198D" w:rsidRDefault="00EA198D" w:rsidP="00D62549">
      <w:pPr>
        <w:rPr>
          <w:szCs w:val="20"/>
        </w:rPr>
      </w:pPr>
    </w:p>
    <w:p w14:paraId="39E482DA" w14:textId="77777777" w:rsidR="00EA198D" w:rsidRDefault="00D62549" w:rsidP="00D62549">
      <w:pPr>
        <w:rPr>
          <w:szCs w:val="20"/>
        </w:rPr>
      </w:pPr>
      <w:r>
        <w:rPr>
          <w:szCs w:val="20"/>
        </w:rPr>
        <w:t xml:space="preserve">In Schritt 2 wird anstelle des „Bearbeiten“ Buttons unten links, der Button „Annullieren“ geklickt. </w:t>
      </w:r>
    </w:p>
    <w:p w14:paraId="5FCB4FB2" w14:textId="77777777" w:rsidR="00EA198D" w:rsidRDefault="00EA198D" w:rsidP="00D62549">
      <w:pPr>
        <w:rPr>
          <w:szCs w:val="20"/>
        </w:rPr>
      </w:pPr>
    </w:p>
    <w:p w14:paraId="0AD03C3C" w14:textId="156BF007" w:rsidR="00D62549" w:rsidRDefault="00D62549" w:rsidP="00D62549">
      <w:pPr>
        <w:rPr>
          <w:szCs w:val="20"/>
        </w:rPr>
      </w:pPr>
      <w:r>
        <w:rPr>
          <w:szCs w:val="20"/>
        </w:rPr>
        <w:t xml:space="preserve">Als dritter Schritt erscheint hier ein Popup, welches über die Annullationskosten informiert und eine Bestätigung der Massenannullation verlangt. Klick auf </w:t>
      </w:r>
      <w:r w:rsidR="00013C7A">
        <w:rPr>
          <w:szCs w:val="20"/>
        </w:rPr>
        <w:t xml:space="preserve">den Button </w:t>
      </w:r>
      <w:r>
        <w:rPr>
          <w:szCs w:val="20"/>
        </w:rPr>
        <w:t xml:space="preserve">„Annullieren“ </w:t>
      </w:r>
      <w:r w:rsidR="00013C7A">
        <w:rPr>
          <w:szCs w:val="20"/>
        </w:rPr>
        <w:t xml:space="preserve">im Popup </w:t>
      </w:r>
      <w:r>
        <w:rPr>
          <w:szCs w:val="20"/>
        </w:rPr>
        <w:t>beendet die Massenannullation.</w:t>
      </w:r>
    </w:p>
    <w:p w14:paraId="71A37793" w14:textId="77777777" w:rsidR="00D62549" w:rsidRDefault="00D62549" w:rsidP="00446979">
      <w:pPr>
        <w:rPr>
          <w:lang w:eastAsia="en-US"/>
        </w:rPr>
      </w:pPr>
    </w:p>
    <w:p w14:paraId="272F41EF" w14:textId="1CD9CBCB" w:rsidR="00D62549" w:rsidRDefault="00013C7A" w:rsidP="00446979">
      <w:pPr>
        <w:rPr>
          <w:lang w:eastAsia="en-US"/>
        </w:rPr>
      </w:pPr>
      <w:r>
        <w:rPr>
          <w:noProof/>
          <w:lang w:val="en-US" w:eastAsia="en-US"/>
        </w:rPr>
        <w:lastRenderedPageBreak/>
        <w:drawing>
          <wp:inline distT="0" distB="0" distL="0" distR="0" wp14:anchorId="7EA3D7BF" wp14:editId="0A7242FF">
            <wp:extent cx="5142586" cy="5226706"/>
            <wp:effectExtent l="0" t="0" r="1270" b="0"/>
            <wp:docPr id="305" name="Grafik 305" descr="C:\Users\ksc0267\Documents\Features 4.2\Print Screens\Deutsch\abb massenannul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sc0267\Documents\Features 4.2\Print Screens\Deutsch\abb massenannullation.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49908" cy="5234148"/>
                    </a:xfrm>
                    <a:prstGeom prst="rect">
                      <a:avLst/>
                    </a:prstGeom>
                    <a:noFill/>
                    <a:ln>
                      <a:noFill/>
                    </a:ln>
                  </pic:spPr>
                </pic:pic>
              </a:graphicData>
            </a:graphic>
          </wp:inline>
        </w:drawing>
      </w:r>
    </w:p>
    <w:p w14:paraId="1D839003" w14:textId="3E12C8F5" w:rsidR="00013C7A" w:rsidRDefault="00013C7A" w:rsidP="00013C7A">
      <w:pPr>
        <w:pStyle w:val="Caption"/>
      </w:pPr>
      <w:bookmarkStart w:id="482" w:name="_Toc339545468"/>
      <w:r>
        <w:t xml:space="preserve">Abbildung </w:t>
      </w:r>
      <w:fldSimple w:instr=" SEQ Abbildung \* ARABIC ">
        <w:r w:rsidR="00C36B10">
          <w:rPr>
            <w:noProof/>
          </w:rPr>
          <w:t>96</w:t>
        </w:r>
      </w:fldSimple>
      <w:r>
        <w:t>: Massenannullation</w:t>
      </w:r>
      <w:bookmarkEnd w:id="482"/>
    </w:p>
    <w:p w14:paraId="0D840A15" w14:textId="77777777" w:rsidR="00013C7A" w:rsidRDefault="00013C7A" w:rsidP="00446979">
      <w:pPr>
        <w:rPr>
          <w:lang w:eastAsia="en-US"/>
        </w:rPr>
      </w:pPr>
    </w:p>
    <w:p w14:paraId="68E3FD94" w14:textId="77777777" w:rsidR="00013C7A" w:rsidRDefault="00013C7A" w:rsidP="00446979">
      <w:pPr>
        <w:rPr>
          <w:lang w:eastAsia="en-US"/>
        </w:rPr>
      </w:pPr>
    </w:p>
    <w:p w14:paraId="5B01274B" w14:textId="77777777" w:rsidR="00D62549" w:rsidRDefault="00D62549" w:rsidP="001B0401">
      <w:pPr>
        <w:pStyle w:val="Heading3"/>
      </w:pPr>
      <w:bookmarkStart w:id="483" w:name="_Toc503363438"/>
      <w:r>
        <w:t>Massenfreigabe und Massenterminierung</w:t>
      </w:r>
      <w:bookmarkEnd w:id="483"/>
    </w:p>
    <w:p w14:paraId="564D4E4C" w14:textId="77777777" w:rsidR="00D62549" w:rsidRDefault="00D62549" w:rsidP="00D62549">
      <w:pPr>
        <w:rPr>
          <w:szCs w:val="20"/>
        </w:rPr>
      </w:pPr>
      <w:r>
        <w:rPr>
          <w:szCs w:val="20"/>
        </w:rPr>
        <w:t xml:space="preserve">Auch die Massenfreigabe und die Massenterminierung von Buchungen ist in den Menüs </w:t>
      </w:r>
      <w:r>
        <w:rPr>
          <w:i/>
          <w:szCs w:val="20"/>
        </w:rPr>
        <w:t>„Plan“</w:t>
      </w:r>
      <w:r>
        <w:rPr>
          <w:szCs w:val="20"/>
        </w:rPr>
        <w:t xml:space="preserve">, </w:t>
      </w:r>
      <w:r>
        <w:rPr>
          <w:i/>
          <w:szCs w:val="20"/>
        </w:rPr>
        <w:t>„Kalender“</w:t>
      </w:r>
      <w:r>
        <w:rPr>
          <w:szCs w:val="20"/>
        </w:rPr>
        <w:t xml:space="preserve"> und </w:t>
      </w:r>
      <w:r w:rsidRPr="006635FE">
        <w:rPr>
          <w:i/>
          <w:szCs w:val="20"/>
        </w:rPr>
        <w:t>„</w:t>
      </w:r>
      <w:r>
        <w:rPr>
          <w:i/>
          <w:szCs w:val="20"/>
        </w:rPr>
        <w:t>Listen“</w:t>
      </w:r>
      <w:r>
        <w:rPr>
          <w:szCs w:val="20"/>
        </w:rPr>
        <w:t xml:space="preserve"> möglich.</w:t>
      </w:r>
      <w:r w:rsidRPr="002379AD">
        <w:rPr>
          <w:szCs w:val="20"/>
        </w:rPr>
        <w:t xml:space="preserve"> </w:t>
      </w:r>
      <w:r>
        <w:rPr>
          <w:szCs w:val="20"/>
        </w:rPr>
        <w:t>Einzige wichtige Bedingung: Es muss sich bei den selektierten Reservationen um aktuell laufende Reservationen handeln. Ist diese Bedingung erfüllt, können z</w:t>
      </w:r>
      <w:r w:rsidRPr="002379AD">
        <w:rPr>
          <w:szCs w:val="20"/>
        </w:rPr>
        <w:t xml:space="preserve">wei oder mehrere Buchungen </w:t>
      </w:r>
      <w:r>
        <w:rPr>
          <w:szCs w:val="20"/>
        </w:rPr>
        <w:t>im gleichen Prozessschritt f</w:t>
      </w:r>
      <w:r w:rsidRPr="002379AD">
        <w:rPr>
          <w:szCs w:val="20"/>
        </w:rPr>
        <w:t>reigegeben (sofortige Been</w:t>
      </w:r>
      <w:r>
        <w:rPr>
          <w:szCs w:val="20"/>
        </w:rPr>
        <w:t>digung ohne Nachlaufzeit) oder t</w:t>
      </w:r>
      <w:r w:rsidRPr="002379AD">
        <w:rPr>
          <w:szCs w:val="20"/>
        </w:rPr>
        <w:t>erminiert (sofortige Beendigung, Nachlaufzeit bleibt bestehen) werden</w:t>
      </w:r>
      <w:r>
        <w:rPr>
          <w:szCs w:val="20"/>
        </w:rPr>
        <w:t>.</w:t>
      </w:r>
    </w:p>
    <w:p w14:paraId="6EC1A295" w14:textId="77777777" w:rsidR="00D62549" w:rsidRDefault="00D62549" w:rsidP="00D62549">
      <w:pPr>
        <w:rPr>
          <w:szCs w:val="20"/>
        </w:rPr>
      </w:pPr>
    </w:p>
    <w:p w14:paraId="15871A54" w14:textId="77777777" w:rsidR="00D62549" w:rsidRDefault="00D62549" w:rsidP="00D62549">
      <w:pPr>
        <w:rPr>
          <w:szCs w:val="20"/>
        </w:rPr>
      </w:pPr>
      <w:r>
        <w:rPr>
          <w:szCs w:val="20"/>
        </w:rPr>
        <w:t xml:space="preserve">Schritt 1 läuft identisch ab wie bei der Massenmutation und der Massenannullation. </w:t>
      </w:r>
    </w:p>
    <w:p w14:paraId="7B09C714" w14:textId="77777777" w:rsidR="00D62549" w:rsidRDefault="00D62549" w:rsidP="00D62549">
      <w:pPr>
        <w:rPr>
          <w:szCs w:val="20"/>
        </w:rPr>
      </w:pPr>
    </w:p>
    <w:p w14:paraId="41273DCE" w14:textId="13AEF56F" w:rsidR="00D62549" w:rsidRDefault="00D62549" w:rsidP="00D62549">
      <w:pPr>
        <w:rPr>
          <w:szCs w:val="20"/>
        </w:rPr>
      </w:pPr>
      <w:r>
        <w:rPr>
          <w:szCs w:val="20"/>
        </w:rPr>
        <w:t xml:space="preserve">In Schritt 2 wird anstelle des „Bearbeiten“ oder des „Annullieren“ Buttons, der Button „Freigabe“ oder der Button „Terminieren“ geklickt. </w:t>
      </w:r>
    </w:p>
    <w:p w14:paraId="197AE546" w14:textId="77777777" w:rsidR="00D62549" w:rsidRDefault="00D62549" w:rsidP="00D62549">
      <w:pPr>
        <w:rPr>
          <w:szCs w:val="20"/>
        </w:rPr>
      </w:pPr>
    </w:p>
    <w:p w14:paraId="1ABA7551" w14:textId="2EDA0165" w:rsidR="00D62549" w:rsidRDefault="00D62549" w:rsidP="00D62549">
      <w:pPr>
        <w:rPr>
          <w:szCs w:val="20"/>
        </w:rPr>
      </w:pPr>
      <w:r>
        <w:rPr>
          <w:szCs w:val="20"/>
        </w:rPr>
        <w:t xml:space="preserve">In Schritt 3 erscheint bei der </w:t>
      </w:r>
      <w:r w:rsidRPr="002379AD">
        <w:rPr>
          <w:b/>
          <w:szCs w:val="20"/>
        </w:rPr>
        <w:t>Freigabe</w:t>
      </w:r>
      <w:r>
        <w:rPr>
          <w:szCs w:val="20"/>
        </w:rPr>
        <w:t xml:space="preserve"> ein Popup mit der Rückfrage ob die selektierten Reservationen wirklich freigegeben werden sollen. </w:t>
      </w:r>
      <w:r w:rsidR="004270D0">
        <w:rPr>
          <w:szCs w:val="20"/>
        </w:rPr>
        <w:t xml:space="preserve">Gewünschtes </w:t>
      </w:r>
      <w:r>
        <w:rPr>
          <w:szCs w:val="20"/>
        </w:rPr>
        <w:t xml:space="preserve">Datum und Uhrzeit können eingegeben werden und durch den Button „Freigeben“ </w:t>
      </w:r>
      <w:r w:rsidR="00E35EC7">
        <w:rPr>
          <w:szCs w:val="20"/>
        </w:rPr>
        <w:t xml:space="preserve">im Popup </w:t>
      </w:r>
      <w:r>
        <w:rPr>
          <w:szCs w:val="20"/>
        </w:rPr>
        <w:t>wird der Vorgang abgeschlossen.</w:t>
      </w:r>
    </w:p>
    <w:p w14:paraId="7E335174" w14:textId="77777777" w:rsidR="00D62549" w:rsidRDefault="00D62549" w:rsidP="00D62549">
      <w:pPr>
        <w:rPr>
          <w:szCs w:val="20"/>
        </w:rPr>
      </w:pPr>
    </w:p>
    <w:p w14:paraId="7C74454C" w14:textId="2EAC5776" w:rsidR="00E35EC7" w:rsidRDefault="00E35EC7" w:rsidP="00D62549">
      <w:pPr>
        <w:rPr>
          <w:szCs w:val="20"/>
        </w:rPr>
      </w:pPr>
      <w:r>
        <w:rPr>
          <w:noProof/>
          <w:szCs w:val="20"/>
          <w:lang w:val="en-US" w:eastAsia="en-US"/>
        </w:rPr>
        <w:lastRenderedPageBreak/>
        <w:drawing>
          <wp:inline distT="0" distB="0" distL="0" distR="0" wp14:anchorId="0D68272D" wp14:editId="5ED1B8D3">
            <wp:extent cx="4930140" cy="4996180"/>
            <wp:effectExtent l="0" t="0" r="3810" b="0"/>
            <wp:docPr id="306" name="Grafik 306" descr="C:\Users\ksc0267\Documents\Features 4.2\Print Screens\Deutsch\abb massenfreiga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sc0267\Documents\Features 4.2\Print Screens\Deutsch\abb massenfreigabe.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30140" cy="4996180"/>
                    </a:xfrm>
                    <a:prstGeom prst="rect">
                      <a:avLst/>
                    </a:prstGeom>
                    <a:noFill/>
                    <a:ln>
                      <a:noFill/>
                    </a:ln>
                  </pic:spPr>
                </pic:pic>
              </a:graphicData>
            </a:graphic>
          </wp:inline>
        </w:drawing>
      </w:r>
    </w:p>
    <w:p w14:paraId="13936B00" w14:textId="2C2F3E17" w:rsidR="00E35EC7" w:rsidRDefault="00E35EC7" w:rsidP="00E35EC7">
      <w:pPr>
        <w:pStyle w:val="Caption"/>
        <w:rPr>
          <w:szCs w:val="20"/>
        </w:rPr>
      </w:pPr>
      <w:bookmarkStart w:id="484" w:name="_Toc339545469"/>
      <w:r>
        <w:t xml:space="preserve">Abbildung </w:t>
      </w:r>
      <w:fldSimple w:instr=" SEQ Abbildung \* ARABIC ">
        <w:r w:rsidR="00C36B10">
          <w:rPr>
            <w:noProof/>
          </w:rPr>
          <w:t>97</w:t>
        </w:r>
      </w:fldSimple>
      <w:r>
        <w:t>: Massenfreigabe</w:t>
      </w:r>
      <w:bookmarkEnd w:id="484"/>
    </w:p>
    <w:p w14:paraId="24A4176C" w14:textId="77777777" w:rsidR="00E35EC7" w:rsidRDefault="00E35EC7" w:rsidP="00D62549">
      <w:pPr>
        <w:rPr>
          <w:szCs w:val="20"/>
        </w:rPr>
      </w:pPr>
    </w:p>
    <w:p w14:paraId="11C8D5B7" w14:textId="3EE9EA9B" w:rsidR="00D62549" w:rsidRDefault="00D62549" w:rsidP="00D62549">
      <w:pPr>
        <w:rPr>
          <w:szCs w:val="20"/>
        </w:rPr>
      </w:pPr>
      <w:r>
        <w:rPr>
          <w:szCs w:val="20"/>
        </w:rPr>
        <w:t xml:space="preserve">In Schritt 3 erscheint bei der </w:t>
      </w:r>
      <w:r w:rsidRPr="002379AD">
        <w:rPr>
          <w:b/>
          <w:szCs w:val="20"/>
        </w:rPr>
        <w:t>Terminierung</w:t>
      </w:r>
      <w:r>
        <w:rPr>
          <w:szCs w:val="20"/>
        </w:rPr>
        <w:t xml:space="preserve"> ein Popup, mit der Rückfrage ob die selektierten Reservationen wirklich terminiert werden sollen. </w:t>
      </w:r>
      <w:r w:rsidR="004270D0">
        <w:rPr>
          <w:szCs w:val="20"/>
        </w:rPr>
        <w:t xml:space="preserve">Gewünschtes </w:t>
      </w:r>
      <w:r>
        <w:rPr>
          <w:szCs w:val="20"/>
        </w:rPr>
        <w:t xml:space="preserve">Datum und Uhrzeit können eingegeben werden und durch den Button „Terminieren“ </w:t>
      </w:r>
      <w:r w:rsidR="00E35EC7">
        <w:rPr>
          <w:szCs w:val="20"/>
        </w:rPr>
        <w:t xml:space="preserve">im Popup </w:t>
      </w:r>
      <w:r>
        <w:rPr>
          <w:szCs w:val="20"/>
        </w:rPr>
        <w:t>wird der Vorgang abgeschlossen.</w:t>
      </w:r>
    </w:p>
    <w:p w14:paraId="60BB89A5" w14:textId="77777777" w:rsidR="00D62549" w:rsidRDefault="00D62549" w:rsidP="00446979">
      <w:pPr>
        <w:rPr>
          <w:lang w:eastAsia="en-US"/>
        </w:rPr>
      </w:pPr>
    </w:p>
    <w:p w14:paraId="159C79AD" w14:textId="4B75D459" w:rsidR="00D62549" w:rsidRDefault="00726E47" w:rsidP="00446979">
      <w:pPr>
        <w:rPr>
          <w:lang w:eastAsia="en-US"/>
        </w:rPr>
      </w:pPr>
      <w:r>
        <w:rPr>
          <w:noProof/>
          <w:lang w:val="en-US" w:eastAsia="en-US"/>
        </w:rPr>
        <w:lastRenderedPageBreak/>
        <w:drawing>
          <wp:inline distT="0" distB="0" distL="0" distR="0" wp14:anchorId="0723FDB4" wp14:editId="225FACD3">
            <wp:extent cx="4930140" cy="5003800"/>
            <wp:effectExtent l="0" t="0" r="3810" b="6350"/>
            <wp:docPr id="307" name="Grafik 307" descr="C:\Users\ksc0267\Documents\Features 4.2\Print Screens\Deutsch\abb massenterminier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ksc0267\Documents\Features 4.2\Print Screens\Deutsch\abb massenterminierung.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30140" cy="5003800"/>
                    </a:xfrm>
                    <a:prstGeom prst="rect">
                      <a:avLst/>
                    </a:prstGeom>
                    <a:noFill/>
                    <a:ln>
                      <a:noFill/>
                    </a:ln>
                  </pic:spPr>
                </pic:pic>
              </a:graphicData>
            </a:graphic>
          </wp:inline>
        </w:drawing>
      </w:r>
    </w:p>
    <w:p w14:paraId="02602EEE" w14:textId="61807DD8" w:rsidR="00726E47" w:rsidRDefault="00726E47" w:rsidP="00726E47">
      <w:pPr>
        <w:pStyle w:val="Caption"/>
      </w:pPr>
      <w:bookmarkStart w:id="485" w:name="_Toc339545470"/>
      <w:r>
        <w:t xml:space="preserve">Abbildung </w:t>
      </w:r>
      <w:fldSimple w:instr=" SEQ Abbildung \* ARABIC ">
        <w:r w:rsidR="00C36B10">
          <w:rPr>
            <w:noProof/>
          </w:rPr>
          <w:t>98</w:t>
        </w:r>
      </w:fldSimple>
      <w:r>
        <w:t>: Massenterminierung</w:t>
      </w:r>
      <w:bookmarkEnd w:id="485"/>
    </w:p>
    <w:p w14:paraId="3EF516B6" w14:textId="77777777" w:rsidR="00726E47" w:rsidRDefault="00726E47" w:rsidP="00446979">
      <w:pPr>
        <w:rPr>
          <w:lang w:eastAsia="en-US"/>
        </w:rPr>
      </w:pPr>
    </w:p>
    <w:p w14:paraId="7B197FE7" w14:textId="3C58F6F8" w:rsidR="00D62549" w:rsidRPr="001B0401" w:rsidRDefault="00EA198D" w:rsidP="00446979">
      <w:pPr>
        <w:rPr>
          <w:i/>
          <w:lang w:eastAsia="en-US"/>
        </w:rPr>
      </w:pPr>
      <w:r>
        <w:rPr>
          <w:i/>
          <w:lang w:eastAsia="en-US"/>
        </w:rPr>
        <w:t xml:space="preserve">Achtung: Alle Massenmutationen erfolgen asynchron und nach dem „best effort“ Prinzip. Dies bedeutet, dass der Benutzer nach Ausführung einer </w:t>
      </w:r>
      <w:r w:rsidR="00C36964">
        <w:rPr>
          <w:i/>
          <w:lang w:eastAsia="en-US"/>
        </w:rPr>
        <w:t>Massenbearbeitung</w:t>
      </w:r>
      <w:r>
        <w:rPr>
          <w:i/>
          <w:lang w:eastAsia="en-US"/>
        </w:rPr>
        <w:t xml:space="preserve"> das System ohne Verzögerungen weiter nutzen kann. Hat das System die Verarbeitung ausgeführt, meldet es dem Benutzer dies im Actionpanel zurück. Die Meldung gibt Auskunft über die Anzahl der erfolgreich verarbeiteten Reservationen und zeigt die nicht erfolgreich verarbeiteten Reservationen.</w:t>
      </w:r>
    </w:p>
    <w:p w14:paraId="1C4CC086" w14:textId="77777777" w:rsidR="00CC21EE" w:rsidRDefault="00CC21EE" w:rsidP="00EB1B1F">
      <w:pPr>
        <w:pStyle w:val="Heading1"/>
      </w:pPr>
      <w:bookmarkStart w:id="486" w:name="_Toc503363439"/>
      <w:r>
        <w:lastRenderedPageBreak/>
        <w:t>Freigabe Reservationen mit Dienstleistungen</w:t>
      </w:r>
      <w:bookmarkEnd w:id="486"/>
    </w:p>
    <w:p w14:paraId="4782950B" w14:textId="25D95D6B" w:rsidR="00CC21EE" w:rsidRPr="00C95A8C" w:rsidRDefault="00CC21EE" w:rsidP="00CC21EE">
      <w:pPr>
        <w:rPr>
          <w:lang w:eastAsia="en-US"/>
        </w:rPr>
      </w:pPr>
      <w:r>
        <w:rPr>
          <w:lang w:eastAsia="en-US"/>
        </w:rPr>
        <w:t xml:space="preserve">Wie in Kapitel </w:t>
      </w:r>
      <w:r w:rsidR="00833167">
        <w:rPr>
          <w:lang w:eastAsia="en-US"/>
        </w:rPr>
        <w:fldChar w:fldCharType="begin"/>
      </w:r>
      <w:r>
        <w:rPr>
          <w:lang w:eastAsia="en-US"/>
        </w:rPr>
        <w:instrText xml:space="preserve"> REF _Ref314557423 \r \h </w:instrText>
      </w:r>
      <w:r w:rsidR="00833167">
        <w:rPr>
          <w:lang w:eastAsia="en-US"/>
        </w:rPr>
      </w:r>
      <w:r w:rsidR="00833167">
        <w:rPr>
          <w:lang w:eastAsia="en-US"/>
        </w:rPr>
        <w:fldChar w:fldCharType="separate"/>
      </w:r>
      <w:r w:rsidR="00C36B10">
        <w:rPr>
          <w:lang w:eastAsia="en-US"/>
        </w:rPr>
        <w:t>6.5.6.4</w:t>
      </w:r>
      <w:r w:rsidR="00833167">
        <w:rPr>
          <w:lang w:eastAsia="en-US"/>
        </w:rPr>
        <w:fldChar w:fldCharType="end"/>
      </w:r>
      <w:r>
        <w:rPr>
          <w:lang w:eastAsia="en-US"/>
        </w:rPr>
        <w:t xml:space="preserve"> beschrieben, müssen gewisse Dienstleistungen einen Freigabeprozess durchlaufen. Der zuvor bestimmte Genehmiger</w:t>
      </w:r>
      <w:r w:rsidRPr="00CC21EE">
        <w:rPr>
          <w:lang w:eastAsia="en-US"/>
        </w:rPr>
        <w:t xml:space="preserve"> </w:t>
      </w:r>
      <w:r>
        <w:rPr>
          <w:lang w:eastAsia="en-US"/>
        </w:rPr>
        <w:t xml:space="preserve">entscheidet, ob die Bestellung an den Dienstleister abgesetzt werden darf oder zurückgewiesen wird. Er erhält bei jeder Reservation die freizugebende Bestellungen beinhaltet, eine E-Mail Notifikation. Entweder </w:t>
      </w:r>
      <w:r w:rsidR="00B7232E">
        <w:rPr>
          <w:lang w:eastAsia="en-US"/>
        </w:rPr>
        <w:t>navigiert</w:t>
      </w:r>
      <w:r>
        <w:rPr>
          <w:lang w:eastAsia="en-US"/>
        </w:rPr>
        <w:t xml:space="preserve"> er </w:t>
      </w:r>
      <w:r w:rsidR="00B7232E">
        <w:rPr>
          <w:lang w:eastAsia="en-US"/>
        </w:rPr>
        <w:t>über den</w:t>
      </w:r>
      <w:r>
        <w:rPr>
          <w:lang w:eastAsia="en-US"/>
        </w:rPr>
        <w:t xml:space="preserve"> Direktlink in der Notifikation, </w:t>
      </w:r>
      <w:r w:rsidR="0041259A">
        <w:rPr>
          <w:lang w:eastAsia="en-US"/>
        </w:rPr>
        <w:t xml:space="preserve">oder </w:t>
      </w:r>
      <w:r w:rsidR="00B7232E">
        <w:rPr>
          <w:lang w:eastAsia="en-US"/>
        </w:rPr>
        <w:t xml:space="preserve">über </w:t>
      </w:r>
      <w:r w:rsidR="0041259A">
        <w:rPr>
          <w:lang w:eastAsia="en-US"/>
        </w:rPr>
        <w:t xml:space="preserve">eines der </w:t>
      </w:r>
      <w:r>
        <w:rPr>
          <w:lang w:eastAsia="en-US"/>
        </w:rPr>
        <w:t xml:space="preserve"> Menü</w:t>
      </w:r>
      <w:r w:rsidR="0041259A">
        <w:rPr>
          <w:lang w:eastAsia="en-US"/>
        </w:rPr>
        <w:t>s</w:t>
      </w:r>
      <w:r>
        <w:rPr>
          <w:lang w:eastAsia="en-US"/>
        </w:rPr>
        <w:t xml:space="preserve"> </w:t>
      </w:r>
      <w:r w:rsidR="005B3A4F">
        <w:rPr>
          <w:lang w:eastAsia="en-US"/>
        </w:rPr>
        <w:t>„</w:t>
      </w:r>
      <w:r w:rsidRPr="005B3A4F">
        <w:rPr>
          <w:i/>
          <w:lang w:eastAsia="en-US"/>
        </w:rPr>
        <w:t>Listen</w:t>
      </w:r>
      <w:r w:rsidR="005B3A4F">
        <w:rPr>
          <w:i/>
          <w:lang w:eastAsia="en-US"/>
        </w:rPr>
        <w:t>“</w:t>
      </w:r>
      <w:r w:rsidRPr="005B3A4F">
        <w:rPr>
          <w:i/>
          <w:lang w:eastAsia="en-US"/>
        </w:rPr>
        <w:t xml:space="preserve">, </w:t>
      </w:r>
      <w:r w:rsidR="005B3A4F">
        <w:rPr>
          <w:i/>
          <w:lang w:eastAsia="en-US"/>
        </w:rPr>
        <w:t>„</w:t>
      </w:r>
      <w:r w:rsidRPr="005B3A4F">
        <w:rPr>
          <w:i/>
          <w:lang w:eastAsia="en-US"/>
        </w:rPr>
        <w:t>Plan</w:t>
      </w:r>
      <w:r w:rsidR="005B3A4F">
        <w:rPr>
          <w:i/>
          <w:lang w:eastAsia="en-US"/>
        </w:rPr>
        <w:t>“</w:t>
      </w:r>
      <w:r>
        <w:rPr>
          <w:lang w:eastAsia="en-US"/>
        </w:rPr>
        <w:t xml:space="preserve"> oder </w:t>
      </w:r>
      <w:r w:rsidR="005B3A4F">
        <w:rPr>
          <w:lang w:eastAsia="en-US"/>
        </w:rPr>
        <w:t>„</w:t>
      </w:r>
      <w:r w:rsidRPr="005B3A4F">
        <w:rPr>
          <w:i/>
          <w:lang w:eastAsia="en-US"/>
        </w:rPr>
        <w:t>Kalender</w:t>
      </w:r>
      <w:r w:rsidR="005B3A4F">
        <w:rPr>
          <w:i/>
          <w:lang w:eastAsia="en-US"/>
        </w:rPr>
        <w:t>“</w:t>
      </w:r>
      <w:r>
        <w:rPr>
          <w:lang w:eastAsia="en-US"/>
        </w:rPr>
        <w:t xml:space="preserve"> in den View Modus der Reservation. Darin kann mit Hilfe der Button</w:t>
      </w:r>
      <w:r w:rsidR="00C95A8C">
        <w:rPr>
          <w:lang w:eastAsia="en-US"/>
        </w:rPr>
        <w:t>s</w:t>
      </w:r>
      <w:r>
        <w:rPr>
          <w:lang w:eastAsia="en-US"/>
        </w:rPr>
        <w:t xml:space="preserve"> </w:t>
      </w:r>
      <w:r w:rsidRPr="005B3A4F">
        <w:rPr>
          <w:lang w:eastAsia="en-US"/>
        </w:rPr>
        <w:t>„Bestellung genehmigen“</w:t>
      </w:r>
      <w:r>
        <w:rPr>
          <w:lang w:eastAsia="en-US"/>
        </w:rPr>
        <w:t xml:space="preserve"> oder </w:t>
      </w:r>
      <w:r w:rsidRPr="005B3A4F">
        <w:rPr>
          <w:lang w:eastAsia="en-US"/>
        </w:rPr>
        <w:t>„Bestellung ablehnen“</w:t>
      </w:r>
      <w:r w:rsidR="00C95A8C">
        <w:rPr>
          <w:i/>
          <w:lang w:eastAsia="en-US"/>
        </w:rPr>
        <w:t xml:space="preserve"> </w:t>
      </w:r>
      <w:r w:rsidR="00C95A8C">
        <w:rPr>
          <w:lang w:eastAsia="en-US"/>
        </w:rPr>
        <w:t>der Entscheid gefällt werden.</w:t>
      </w:r>
      <w:r w:rsidR="00B7232E">
        <w:rPr>
          <w:lang w:eastAsia="en-US"/>
        </w:rPr>
        <w:t xml:space="preserve"> Der Prozess wird abgeschlossen in dem der Organisator eine E-Mail Notifikation (Genehmigung oder Ablehnung) erhält und bei Genehmigung der Dienstleister per E-Mail (sofern aktiviert) notifiziert wird</w:t>
      </w:r>
      <w:r w:rsidR="0051205A">
        <w:rPr>
          <w:lang w:eastAsia="en-US"/>
        </w:rPr>
        <w:t>.</w:t>
      </w:r>
    </w:p>
    <w:p w14:paraId="779CA1F5" w14:textId="77777777" w:rsidR="00CC21EE" w:rsidRDefault="00CC21EE" w:rsidP="00CC21EE">
      <w:pPr>
        <w:rPr>
          <w:lang w:eastAsia="en-US"/>
        </w:rPr>
      </w:pPr>
    </w:p>
    <w:p w14:paraId="4EFE2179" w14:textId="77777777" w:rsidR="00CC21EE" w:rsidRDefault="00CC21EE" w:rsidP="00CC21EE">
      <w:pPr>
        <w:rPr>
          <w:lang w:eastAsia="en-US"/>
        </w:rPr>
      </w:pPr>
      <w:r>
        <w:rPr>
          <w:noProof/>
          <w:lang w:val="en-US" w:eastAsia="en-US"/>
        </w:rPr>
        <w:drawing>
          <wp:inline distT="0" distB="0" distL="0" distR="0" wp14:anchorId="7ADF0C73" wp14:editId="59ED8253">
            <wp:extent cx="4935220" cy="3634105"/>
            <wp:effectExtent l="0" t="0" r="0" b="4445"/>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igabe durch definierte Person.png"/>
                    <pic:cNvPicPr/>
                  </pic:nvPicPr>
                  <pic:blipFill>
                    <a:blip r:embed="rId135">
                      <a:extLst>
                        <a:ext uri="{28A0092B-C50C-407E-A947-70E740481C1C}">
                          <a14:useLocalDpi xmlns:a14="http://schemas.microsoft.com/office/drawing/2010/main" val="0"/>
                        </a:ext>
                      </a:extLst>
                    </a:blip>
                    <a:stretch>
                      <a:fillRect/>
                    </a:stretch>
                  </pic:blipFill>
                  <pic:spPr>
                    <a:xfrm>
                      <a:off x="0" y="0"/>
                      <a:ext cx="4935220" cy="3634105"/>
                    </a:xfrm>
                    <a:prstGeom prst="rect">
                      <a:avLst/>
                    </a:prstGeom>
                  </pic:spPr>
                </pic:pic>
              </a:graphicData>
            </a:graphic>
          </wp:inline>
        </w:drawing>
      </w:r>
    </w:p>
    <w:p w14:paraId="06570756" w14:textId="77777777" w:rsidR="005B3A4F" w:rsidRPr="00D0637F" w:rsidRDefault="005D0881" w:rsidP="005525C3">
      <w:pPr>
        <w:pStyle w:val="Caption"/>
      </w:pPr>
      <w:bookmarkStart w:id="487" w:name="_Toc339545471"/>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99</w:t>
      </w:r>
      <w:r w:rsidR="00833167" w:rsidRPr="00CC2EFE">
        <w:fldChar w:fldCharType="end"/>
      </w:r>
      <w:r w:rsidR="005B3A4F" w:rsidRPr="00D0637F">
        <w:t>: Freigabe Reservationen mit Dienstleistungen</w:t>
      </w:r>
      <w:bookmarkEnd w:id="487"/>
    </w:p>
    <w:p w14:paraId="53C122B1" w14:textId="77777777" w:rsidR="00DD0F16" w:rsidRPr="008B5FFC" w:rsidRDefault="00DD0F16" w:rsidP="00EB1B1F">
      <w:pPr>
        <w:pStyle w:val="Heading1"/>
      </w:pPr>
      <w:bookmarkStart w:id="488" w:name="_Toc304552774"/>
      <w:bookmarkStart w:id="489" w:name="_Toc503363440"/>
      <w:r w:rsidRPr="008B5FFC">
        <w:lastRenderedPageBreak/>
        <w:t>Listen – Wiederfinden von Reservationen und Personen</w:t>
      </w:r>
      <w:bookmarkEnd w:id="488"/>
      <w:bookmarkEnd w:id="489"/>
    </w:p>
    <w:p w14:paraId="08383EED" w14:textId="556BF617" w:rsidR="00DD0F16" w:rsidRDefault="00DD0F16" w:rsidP="00DD0F16">
      <w:pPr>
        <w:rPr>
          <w:lang w:eastAsia="en-US"/>
        </w:rPr>
      </w:pPr>
      <w:r w:rsidRPr="00C113E0">
        <w:rPr>
          <w:lang w:eastAsia="en-US"/>
        </w:rPr>
        <w:t xml:space="preserve">Nach dem Erstellen von Reservationen ist es wichtig, dass diese auch einfach wiedergefunden </w:t>
      </w:r>
      <w:r>
        <w:rPr>
          <w:lang w:eastAsia="en-US"/>
        </w:rPr>
        <w:t>we</w:t>
      </w:r>
      <w:r w:rsidRPr="00C113E0">
        <w:rPr>
          <w:lang w:eastAsia="en-US"/>
        </w:rPr>
        <w:t xml:space="preserve">rden können. </w:t>
      </w:r>
      <w:r>
        <w:rPr>
          <w:lang w:eastAsia="en-US"/>
        </w:rPr>
        <w:t xml:space="preserve">Dabei empfiehlt sich einerseits die </w:t>
      </w:r>
      <w:r w:rsidRPr="00B219F1">
        <w:rPr>
          <w:i/>
          <w:lang w:eastAsia="en-US"/>
        </w:rPr>
        <w:t>Kalenderansicht</w:t>
      </w:r>
      <w:r>
        <w:rPr>
          <w:lang w:eastAsia="en-US"/>
        </w:rPr>
        <w:t xml:space="preserve">, wo die Buchungen sehr einfach und übersichtlich dargestellt werden. Die </w:t>
      </w:r>
      <w:r w:rsidRPr="00B219F1">
        <w:rPr>
          <w:i/>
          <w:lang w:eastAsia="en-US"/>
        </w:rPr>
        <w:t>Kalenderansicht</w:t>
      </w:r>
      <w:r>
        <w:rPr>
          <w:lang w:eastAsia="en-US"/>
        </w:rPr>
        <w:t xml:space="preserve"> wird in Kapitel </w:t>
      </w:r>
      <w:r w:rsidR="00833167">
        <w:rPr>
          <w:lang w:eastAsia="en-US"/>
        </w:rPr>
        <w:fldChar w:fldCharType="begin"/>
      </w:r>
      <w:r>
        <w:rPr>
          <w:lang w:eastAsia="en-US"/>
        </w:rPr>
        <w:instrText xml:space="preserve"> REF _Ref240189947 \r \h </w:instrText>
      </w:r>
      <w:r w:rsidR="00833167">
        <w:rPr>
          <w:lang w:eastAsia="en-US"/>
        </w:rPr>
      </w:r>
      <w:r w:rsidR="00833167">
        <w:rPr>
          <w:lang w:eastAsia="en-US"/>
        </w:rPr>
        <w:fldChar w:fldCharType="separate"/>
      </w:r>
      <w:r w:rsidR="00C36B10">
        <w:rPr>
          <w:lang w:eastAsia="en-US"/>
        </w:rPr>
        <w:t>6.2</w:t>
      </w:r>
      <w:r w:rsidR="00833167">
        <w:rPr>
          <w:lang w:eastAsia="en-US"/>
        </w:rPr>
        <w:fldChar w:fldCharType="end"/>
      </w:r>
      <w:r>
        <w:rPr>
          <w:lang w:eastAsia="en-US"/>
        </w:rPr>
        <w:t xml:space="preserve"> genauer erklärt.</w:t>
      </w:r>
      <w:r w:rsidR="00B7232E">
        <w:rPr>
          <w:lang w:eastAsia="en-US"/>
        </w:rPr>
        <w:t xml:space="preserve"> </w:t>
      </w:r>
    </w:p>
    <w:p w14:paraId="70D2B6D4" w14:textId="77777777" w:rsidR="00DD0F16" w:rsidRDefault="00DD0F16" w:rsidP="00DD0F16">
      <w:pPr>
        <w:rPr>
          <w:lang w:eastAsia="en-US"/>
        </w:rPr>
      </w:pPr>
    </w:p>
    <w:p w14:paraId="5EBCCDB6" w14:textId="77777777" w:rsidR="00DD0F16" w:rsidRDefault="00DD0F16" w:rsidP="00DD0F16">
      <w:pPr>
        <w:rPr>
          <w:lang w:eastAsia="en-US"/>
        </w:rPr>
      </w:pPr>
      <w:r>
        <w:rPr>
          <w:lang w:eastAsia="en-US"/>
        </w:rPr>
        <w:t xml:space="preserve">Zum anderen existiert in </w:t>
      </w:r>
      <w:r w:rsidR="003F0D47">
        <w:rPr>
          <w:lang w:eastAsia="en-US"/>
        </w:rPr>
        <w:t>ROOMS</w:t>
      </w:r>
      <w:r>
        <w:rPr>
          <w:lang w:eastAsia="en-US"/>
        </w:rPr>
        <w:t xml:space="preserve"> der Bereich </w:t>
      </w:r>
      <w:r w:rsidRPr="00293E49">
        <w:rPr>
          <w:i/>
          <w:lang w:eastAsia="en-US"/>
        </w:rPr>
        <w:t>Listen</w:t>
      </w:r>
      <w:r>
        <w:rPr>
          <w:lang w:eastAsia="en-US"/>
        </w:rPr>
        <w:t>, indem mittels verschiedener Suchkriterien und Einschränkungen Reservationen gesucht werden können. Zusätzlich kann auch nach Personen gesucht werden.</w:t>
      </w:r>
    </w:p>
    <w:p w14:paraId="29BA9539" w14:textId="77777777" w:rsidR="00DD0F16" w:rsidRDefault="00DD0F16" w:rsidP="00DD0F16">
      <w:pPr>
        <w:rPr>
          <w:lang w:eastAsia="en-US"/>
        </w:rPr>
      </w:pPr>
    </w:p>
    <w:p w14:paraId="75FB817F" w14:textId="77777777" w:rsidR="00DD0F16" w:rsidRDefault="00DD0F16" w:rsidP="00A503AB">
      <w:pPr>
        <w:pStyle w:val="Heading2"/>
      </w:pPr>
      <w:bookmarkStart w:id="490" w:name="_Toc304552775"/>
      <w:bookmarkStart w:id="491" w:name="_Toc503363441"/>
      <w:r>
        <w:t>Reservationssuche</w:t>
      </w:r>
      <w:bookmarkEnd w:id="490"/>
      <w:bookmarkEnd w:id="491"/>
    </w:p>
    <w:p w14:paraId="4CA3E484" w14:textId="2CF57263" w:rsidR="00DD0F16" w:rsidRDefault="00DD0F16" w:rsidP="00DD0F16">
      <w:r>
        <w:rPr>
          <w:lang w:eastAsia="en-US"/>
        </w:rPr>
        <w:t xml:space="preserve">Die Ansicht im Bereich </w:t>
      </w:r>
      <w:r w:rsidRPr="00293E49">
        <w:rPr>
          <w:i/>
          <w:lang w:eastAsia="en-US"/>
        </w:rPr>
        <w:t>Listen</w:t>
      </w:r>
      <w:r>
        <w:rPr>
          <w:lang w:eastAsia="en-US"/>
        </w:rPr>
        <w:t xml:space="preserve"> ist wie überall in </w:t>
      </w:r>
      <w:r w:rsidR="003F0D47">
        <w:rPr>
          <w:lang w:eastAsia="en-US"/>
        </w:rPr>
        <w:t>ROOMS</w:t>
      </w:r>
      <w:r>
        <w:rPr>
          <w:lang w:eastAsia="en-US"/>
        </w:rPr>
        <w:t xml:space="preserve"> in den Anzeigebereich und das Sidepanel </w:t>
      </w:r>
      <w:r w:rsidR="00FE6A26">
        <w:rPr>
          <w:lang w:eastAsia="en-US"/>
        </w:rPr>
        <w:t>auf</w:t>
      </w:r>
      <w:r>
        <w:rPr>
          <w:lang w:eastAsia="en-US"/>
        </w:rPr>
        <w:t xml:space="preserve">geteilt. Im Sidepanel wird eingestellt, aufgrund welcher Kriterien die Reservationen im Anzeigebereich dargestellt werden. Im Anzeigebereich gibt es in der Liste noch einige Funktionen, um die Reservationen zu verwalten. Im View Modus (siehe </w:t>
      </w:r>
      <w:r w:rsidR="005227C0">
        <w:rPr>
          <w:lang w:eastAsia="en-US"/>
        </w:rPr>
        <w:fldChar w:fldCharType="begin"/>
      </w:r>
      <w:r w:rsidR="005227C0">
        <w:rPr>
          <w:lang w:eastAsia="en-US"/>
        </w:rPr>
        <w:instrText xml:space="preserve"> REF _Ref339545129 \h </w:instrText>
      </w:r>
      <w:r w:rsidR="005227C0">
        <w:rPr>
          <w:lang w:eastAsia="en-US"/>
        </w:rPr>
      </w:r>
      <w:r w:rsidR="005227C0">
        <w:rPr>
          <w:lang w:eastAsia="en-US"/>
        </w:rPr>
        <w:fldChar w:fldCharType="separate"/>
      </w:r>
      <w:r w:rsidR="00C36B10" w:rsidRPr="00D0637F">
        <w:t xml:space="preserve">Abbildung </w:t>
      </w:r>
      <w:r w:rsidR="00C36B10">
        <w:rPr>
          <w:noProof/>
        </w:rPr>
        <w:t>100</w:t>
      </w:r>
      <w:r w:rsidR="005227C0">
        <w:rPr>
          <w:lang w:eastAsia="en-US"/>
        </w:rPr>
        <w:fldChar w:fldCharType="end"/>
      </w:r>
      <w:r>
        <w:rPr>
          <w:lang w:eastAsia="en-US"/>
        </w:rPr>
        <w:t>) besteht die Möglichkeit</w:t>
      </w:r>
      <w:r w:rsidR="00FE6A26">
        <w:rPr>
          <w:lang w:eastAsia="en-US"/>
        </w:rPr>
        <w:t>,</w:t>
      </w:r>
      <w:r>
        <w:rPr>
          <w:lang w:eastAsia="en-US"/>
        </w:rPr>
        <w:t xml:space="preserve"> aktuelle, annullierte oder in der Vergangenheit liegende Reservationen erneut zu aktivieren. Dies geschieht über den Button </w:t>
      </w:r>
      <w:r w:rsidR="00FE6A26">
        <w:rPr>
          <w:lang w:eastAsia="en-US"/>
        </w:rPr>
        <w:t>„</w:t>
      </w:r>
      <w:r w:rsidRPr="005B3A4F">
        <w:rPr>
          <w:lang w:eastAsia="en-US"/>
        </w:rPr>
        <w:t>Kopieren</w:t>
      </w:r>
      <w:r w:rsidR="00FE6A26">
        <w:rPr>
          <w:lang w:eastAsia="en-US"/>
        </w:rPr>
        <w:t>“.</w:t>
      </w:r>
      <w:r>
        <w:rPr>
          <w:lang w:eastAsia="en-US"/>
        </w:rPr>
        <w:t xml:space="preserve"> </w:t>
      </w:r>
      <w:r w:rsidR="00FE6A26">
        <w:rPr>
          <w:lang w:eastAsia="en-US"/>
        </w:rPr>
        <w:t>Damit</w:t>
      </w:r>
      <w:r>
        <w:rPr>
          <w:lang w:eastAsia="en-US"/>
        </w:rPr>
        <w:t xml:space="preserve"> wird eine 100% identische Kopie der Reservation erstellt</w:t>
      </w:r>
      <w:r w:rsidR="00FE6A26">
        <w:rPr>
          <w:lang w:eastAsia="en-US"/>
        </w:rPr>
        <w:t xml:space="preserve"> und</w:t>
      </w:r>
      <w:r>
        <w:rPr>
          <w:lang w:eastAsia="en-US"/>
        </w:rPr>
        <w:t xml:space="preserve"> das System wechselt in den Editier</w:t>
      </w:r>
      <w:r w:rsidR="00FE6A26">
        <w:rPr>
          <w:lang w:eastAsia="en-US"/>
        </w:rPr>
        <w:t>m</w:t>
      </w:r>
      <w:r>
        <w:rPr>
          <w:lang w:eastAsia="en-US"/>
        </w:rPr>
        <w:t>odus.</w:t>
      </w:r>
      <w:r w:rsidRPr="00874394">
        <w:t xml:space="preserve"> </w:t>
      </w:r>
      <w:r>
        <w:t xml:space="preserve">Der Benutzer muss jetzt Datum/Zeit ändern oder </w:t>
      </w:r>
      <w:r w:rsidR="00FE6A26">
        <w:t xml:space="preserve">den </w:t>
      </w:r>
      <w:r>
        <w:t>Raum wechseln, um die neue Buchung abspeichern zu können.</w:t>
      </w:r>
    </w:p>
    <w:p w14:paraId="46826DB3" w14:textId="77777777" w:rsidR="00DD0F16" w:rsidRDefault="00DD0F16" w:rsidP="00DD0F16"/>
    <w:p w14:paraId="14B74C63" w14:textId="77777777" w:rsidR="00DD0F16" w:rsidRDefault="00DD0F16" w:rsidP="00DD0F16">
      <w:pPr>
        <w:rPr>
          <w:lang w:eastAsia="en-US"/>
        </w:rPr>
      </w:pPr>
      <w:r>
        <w:rPr>
          <w:noProof/>
          <w:lang w:val="en-US" w:eastAsia="en-US"/>
        </w:rPr>
        <w:drawing>
          <wp:inline distT="0" distB="0" distL="0" distR="0" wp14:anchorId="07AD8F62" wp14:editId="2862654A">
            <wp:extent cx="4846600" cy="2647785"/>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sammenfassung_View Mode_Listen.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850191" cy="2649747"/>
                    </a:xfrm>
                    <a:prstGeom prst="rect">
                      <a:avLst/>
                    </a:prstGeom>
                  </pic:spPr>
                </pic:pic>
              </a:graphicData>
            </a:graphic>
          </wp:inline>
        </w:drawing>
      </w:r>
    </w:p>
    <w:p w14:paraId="56FA3C11" w14:textId="77777777" w:rsidR="00DD0F16" w:rsidRPr="00D0637F" w:rsidRDefault="005D0881" w:rsidP="005525C3">
      <w:pPr>
        <w:pStyle w:val="Caption"/>
      </w:pPr>
      <w:bookmarkStart w:id="492" w:name="_Ref339545129"/>
      <w:bookmarkStart w:id="493" w:name="_Toc304552688"/>
      <w:bookmarkStart w:id="494" w:name="_Toc313360963"/>
      <w:bookmarkStart w:id="495" w:name="_Toc318295927"/>
      <w:bookmarkStart w:id="496" w:name="_Toc339545472"/>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100</w:t>
      </w:r>
      <w:r w:rsidR="00833167" w:rsidRPr="00CC2EFE">
        <w:fldChar w:fldCharType="end"/>
      </w:r>
      <w:bookmarkEnd w:id="492"/>
      <w:r w:rsidR="00DD0F16" w:rsidRPr="00D0637F">
        <w:t>: Reservationssuche - View Modus</w:t>
      </w:r>
      <w:bookmarkEnd w:id="493"/>
      <w:bookmarkEnd w:id="494"/>
      <w:bookmarkEnd w:id="495"/>
      <w:bookmarkEnd w:id="496"/>
    </w:p>
    <w:p w14:paraId="58DF4AAA" w14:textId="77777777" w:rsidR="001B374F" w:rsidRDefault="001B374F" w:rsidP="00DD0F16">
      <w:pPr>
        <w:rPr>
          <w:lang w:eastAsia="en-US"/>
        </w:rPr>
      </w:pPr>
    </w:p>
    <w:p w14:paraId="09404A95" w14:textId="77777777" w:rsidR="00DD0F16" w:rsidRDefault="00DD0F16" w:rsidP="00DD0F16">
      <w:pPr>
        <w:rPr>
          <w:lang w:eastAsia="en-US"/>
        </w:rPr>
      </w:pPr>
    </w:p>
    <w:p w14:paraId="0279DC0C" w14:textId="77777777" w:rsidR="00DD0F16" w:rsidRPr="00D0637F" w:rsidRDefault="00DD0F16" w:rsidP="00A503AB">
      <w:pPr>
        <w:pStyle w:val="Heading3"/>
      </w:pPr>
      <w:bookmarkStart w:id="497" w:name="_Toc304552776"/>
      <w:bookmarkStart w:id="498" w:name="_Toc503363442"/>
      <w:r w:rsidRPr="00D0637F">
        <w:t>Das Sidepanel</w:t>
      </w:r>
      <w:bookmarkEnd w:id="497"/>
      <w:bookmarkEnd w:id="498"/>
    </w:p>
    <w:p w14:paraId="17FB6864" w14:textId="77777777" w:rsidR="00DD0F16" w:rsidRDefault="00DD0F16" w:rsidP="00DD0F16">
      <w:pPr>
        <w:rPr>
          <w:lang w:eastAsia="en-US"/>
        </w:rPr>
      </w:pPr>
      <w:r>
        <w:rPr>
          <w:lang w:eastAsia="en-US"/>
        </w:rPr>
        <w:t>Im Sidepanel der Listensuche ist eine Anzahl grundsätzlicher Suchkriterien vorhanden. Zusätzlich existieren organisationsspezifische, ressourcenspezifische sowie erweiterte Kriterien</w:t>
      </w:r>
      <w:r w:rsidR="004E5883">
        <w:rPr>
          <w:lang w:eastAsia="en-US"/>
        </w:rPr>
        <w:t xml:space="preserve"> etc.</w:t>
      </w:r>
    </w:p>
    <w:p w14:paraId="1ADC45EF" w14:textId="77777777" w:rsidR="005B3A4F" w:rsidRDefault="005B3A4F" w:rsidP="00DD0F16">
      <w:pPr>
        <w:rPr>
          <w:lang w:eastAsia="en-US"/>
        </w:rPr>
      </w:pPr>
    </w:p>
    <w:p w14:paraId="0F7395C1" w14:textId="77777777" w:rsidR="00DD0F16" w:rsidRPr="009D5025" w:rsidRDefault="00DD0F16" w:rsidP="00DD0F16">
      <w:pPr>
        <w:rPr>
          <w:b/>
          <w:lang w:eastAsia="en-US"/>
        </w:rPr>
      </w:pPr>
      <w:r w:rsidRPr="009D5025">
        <w:rPr>
          <w:b/>
          <w:lang w:eastAsia="en-US"/>
        </w:rPr>
        <w:t>Grundsätzliche Suchkriterien</w:t>
      </w:r>
    </w:p>
    <w:p w14:paraId="6044BBDE" w14:textId="77777777" w:rsidR="00DD0F16" w:rsidRDefault="00DD0F16" w:rsidP="00DD0F16">
      <w:pPr>
        <w:rPr>
          <w:lang w:eastAsia="en-US"/>
        </w:rPr>
      </w:pPr>
    </w:p>
    <w:p w14:paraId="47E81AAD" w14:textId="5F320067" w:rsidR="00DD0F16" w:rsidRDefault="00DD0F16" w:rsidP="00DD0F16">
      <w:pPr>
        <w:rPr>
          <w:lang w:eastAsia="en-US"/>
        </w:rPr>
      </w:pPr>
      <w:r>
        <w:rPr>
          <w:lang w:eastAsia="en-US"/>
        </w:rPr>
        <w:t>Im Bereich der grundsätzlichen Suchkriterien können folgende Einstellungen vorgenommen werden</w:t>
      </w:r>
      <w:r w:rsidR="00FE6A26">
        <w:rPr>
          <w:lang w:eastAsia="en-US"/>
        </w:rPr>
        <w:t>:</w:t>
      </w:r>
    </w:p>
    <w:p w14:paraId="2E542F52" w14:textId="77777777" w:rsidR="00DD0F16" w:rsidRDefault="00DD0F16" w:rsidP="00DD0F16">
      <w:pPr>
        <w:rPr>
          <w:lang w:eastAsia="en-US"/>
        </w:rPr>
      </w:pPr>
    </w:p>
    <w:p w14:paraId="6EA839C6" w14:textId="77777777" w:rsidR="00DD0F16" w:rsidRDefault="00E604F9" w:rsidP="00DD0F16">
      <w:pPr>
        <w:rPr>
          <w:lang w:eastAsia="en-US"/>
        </w:rPr>
      </w:pPr>
      <w:r>
        <w:rPr>
          <w:noProof/>
          <w:lang w:val="en-US" w:eastAsia="en-US"/>
        </w:rPr>
        <w:lastRenderedPageBreak/>
        <w:drawing>
          <wp:inline distT="0" distB="0" distL="0" distR="0" wp14:anchorId="61D494AF" wp14:editId="3358DE62">
            <wp:extent cx="1993017" cy="4392000"/>
            <wp:effectExtent l="0" t="0" r="7620" b="8890"/>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depanel.png"/>
                    <pic:cNvPicPr/>
                  </pic:nvPicPr>
                  <pic:blipFill>
                    <a:blip r:embed="rId137">
                      <a:extLst>
                        <a:ext uri="{28A0092B-C50C-407E-A947-70E740481C1C}">
                          <a14:useLocalDpi xmlns:a14="http://schemas.microsoft.com/office/drawing/2010/main" val="0"/>
                        </a:ext>
                      </a:extLst>
                    </a:blip>
                    <a:stretch>
                      <a:fillRect/>
                    </a:stretch>
                  </pic:blipFill>
                  <pic:spPr>
                    <a:xfrm>
                      <a:off x="0" y="0"/>
                      <a:ext cx="1993017" cy="4392000"/>
                    </a:xfrm>
                    <a:prstGeom prst="rect">
                      <a:avLst/>
                    </a:prstGeom>
                  </pic:spPr>
                </pic:pic>
              </a:graphicData>
            </a:graphic>
          </wp:inline>
        </w:drawing>
      </w:r>
    </w:p>
    <w:p w14:paraId="46BD4ABA" w14:textId="77777777" w:rsidR="00DD0F16" w:rsidRPr="00D0637F" w:rsidRDefault="005D0881" w:rsidP="005525C3">
      <w:pPr>
        <w:pStyle w:val="Caption"/>
      </w:pPr>
      <w:bookmarkStart w:id="499" w:name="_Toc304552689"/>
      <w:bookmarkStart w:id="500" w:name="_Toc313360964"/>
      <w:bookmarkStart w:id="501" w:name="_Toc318295928"/>
      <w:bookmarkStart w:id="502" w:name="_Toc339545473"/>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101</w:t>
      </w:r>
      <w:r w:rsidR="00833167" w:rsidRPr="00CC2EFE">
        <w:fldChar w:fldCharType="end"/>
      </w:r>
      <w:r w:rsidR="00DD0F16" w:rsidRPr="00D0637F">
        <w:t>: Reservationssuche über Listen - Grundsätzliche Suchkriterien</w:t>
      </w:r>
      <w:bookmarkEnd w:id="499"/>
      <w:bookmarkEnd w:id="500"/>
      <w:bookmarkEnd w:id="501"/>
      <w:bookmarkEnd w:id="502"/>
    </w:p>
    <w:p w14:paraId="66E8ADB1" w14:textId="77777777" w:rsidR="00DD0F16" w:rsidRDefault="00DD0F16" w:rsidP="00DD0F16">
      <w:pPr>
        <w:rPr>
          <w:lang w:eastAsia="en-US"/>
        </w:rPr>
      </w:pPr>
    </w:p>
    <w:p w14:paraId="075C3D44" w14:textId="77777777" w:rsidR="00DD0F16" w:rsidRPr="00D71036" w:rsidRDefault="00D71036" w:rsidP="005525C3">
      <w:pPr>
        <w:pStyle w:val="Caption"/>
        <w:rPr>
          <w:szCs w:val="16"/>
        </w:rPr>
      </w:pPr>
      <w:bookmarkStart w:id="503" w:name="_Toc304552714"/>
      <w:bookmarkStart w:id="504" w:name="_Toc313360989"/>
      <w:bookmarkStart w:id="505" w:name="_Toc339311221"/>
      <w:bookmarkStart w:id="506" w:name="_Toc339545507"/>
      <w:r w:rsidRPr="00D71036">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13</w:t>
      </w:r>
      <w:r w:rsidR="00833167" w:rsidRPr="00D71036">
        <w:fldChar w:fldCharType="end"/>
      </w:r>
      <w:r w:rsidR="00DD0F16" w:rsidRPr="00D71036">
        <w:rPr>
          <w:szCs w:val="16"/>
        </w:rPr>
        <w:t>: Kriterien der Reservationssuche</w:t>
      </w:r>
      <w:bookmarkEnd w:id="503"/>
      <w:bookmarkEnd w:id="504"/>
      <w:bookmarkEnd w:id="505"/>
      <w:bookmarkEnd w:id="506"/>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117"/>
        <w:gridCol w:w="6154"/>
      </w:tblGrid>
      <w:tr w:rsidR="00DD0F16" w:rsidRPr="00661DAA" w14:paraId="05AFB476" w14:textId="77777777" w:rsidTr="00F64C73">
        <w:tc>
          <w:tcPr>
            <w:tcW w:w="2117" w:type="dxa"/>
            <w:shd w:val="clear" w:color="auto" w:fill="004985"/>
          </w:tcPr>
          <w:p w14:paraId="78A704A2" w14:textId="77777777" w:rsidR="00DD0F16" w:rsidRPr="00661DAA" w:rsidRDefault="00DD0F16" w:rsidP="00F64C73">
            <w:pPr>
              <w:spacing w:before="60" w:after="60"/>
              <w:rPr>
                <w:b/>
                <w:color w:val="FFFFFF"/>
                <w:lang w:eastAsia="en-US"/>
              </w:rPr>
            </w:pPr>
            <w:r>
              <w:rPr>
                <w:b/>
                <w:color w:val="FFFFFF"/>
                <w:lang w:eastAsia="en-US"/>
              </w:rPr>
              <w:t>Feld</w:t>
            </w:r>
          </w:p>
        </w:tc>
        <w:tc>
          <w:tcPr>
            <w:tcW w:w="6154" w:type="dxa"/>
            <w:shd w:val="clear" w:color="auto" w:fill="004985"/>
          </w:tcPr>
          <w:p w14:paraId="3A69BE20" w14:textId="77777777" w:rsidR="00DD0F16" w:rsidRPr="00661DAA" w:rsidRDefault="00DD0F16" w:rsidP="00F64C73">
            <w:pPr>
              <w:spacing w:before="60" w:after="60"/>
              <w:rPr>
                <w:b/>
                <w:color w:val="FFFFFF"/>
                <w:lang w:eastAsia="en-US"/>
              </w:rPr>
            </w:pPr>
            <w:r w:rsidRPr="00661DAA">
              <w:rPr>
                <w:b/>
                <w:color w:val="FFFFFF"/>
                <w:lang w:eastAsia="en-US"/>
              </w:rPr>
              <w:t>Funktion</w:t>
            </w:r>
          </w:p>
        </w:tc>
      </w:tr>
      <w:tr w:rsidR="00DD0F16" w14:paraId="236B2542" w14:textId="77777777" w:rsidTr="00F64C73">
        <w:tc>
          <w:tcPr>
            <w:tcW w:w="2117" w:type="dxa"/>
            <w:shd w:val="clear" w:color="auto" w:fill="D9D9D9"/>
          </w:tcPr>
          <w:p w14:paraId="40AAB662" w14:textId="77777777" w:rsidR="00DD0F16" w:rsidRDefault="00DD0F16" w:rsidP="00F64C73">
            <w:pPr>
              <w:spacing w:before="60" w:after="60"/>
              <w:rPr>
                <w:lang w:eastAsia="en-US"/>
              </w:rPr>
            </w:pPr>
            <w:r>
              <w:rPr>
                <w:lang w:eastAsia="en-US"/>
              </w:rPr>
              <w:t>Gespeicherte Listen</w:t>
            </w:r>
          </w:p>
        </w:tc>
        <w:tc>
          <w:tcPr>
            <w:tcW w:w="6154" w:type="dxa"/>
            <w:shd w:val="clear" w:color="auto" w:fill="D9D9D9"/>
          </w:tcPr>
          <w:p w14:paraId="7023AB2F" w14:textId="77777777" w:rsidR="00DD0F16" w:rsidRDefault="00DD0F16" w:rsidP="005B3A4F">
            <w:pPr>
              <w:rPr>
                <w:lang w:eastAsia="en-US"/>
              </w:rPr>
            </w:pPr>
            <w:r>
              <w:rPr>
                <w:lang w:eastAsia="en-US"/>
              </w:rPr>
              <w:t>Eingetragene Suchkriterien können für eine Wiederverwendung gespeichert werden. Durch Klick des Diskettensymbols und Eingabe einer Bezeichnung</w:t>
            </w:r>
            <w:r w:rsidR="00FE6A26">
              <w:rPr>
                <w:lang w:eastAsia="en-US"/>
              </w:rPr>
              <w:t>,</w:t>
            </w:r>
            <w:r>
              <w:rPr>
                <w:lang w:eastAsia="en-US"/>
              </w:rPr>
              <w:t xml:space="preserve"> wird die aktuelle Listenkonfiguration gespeichert</w:t>
            </w:r>
            <w:r w:rsidR="00E604F9">
              <w:rPr>
                <w:lang w:eastAsia="en-US"/>
              </w:rPr>
              <w:t xml:space="preserve">. Zudem wird die Liste bei jedem Laden dieser Ansicht als Standard erscheinen, sofern die Checkbox </w:t>
            </w:r>
            <w:r w:rsidR="00E604F9" w:rsidRPr="005B3A4F">
              <w:rPr>
                <w:lang w:eastAsia="en-US"/>
              </w:rPr>
              <w:t>„Favorit“</w:t>
            </w:r>
            <w:r w:rsidR="00E604F9">
              <w:rPr>
                <w:lang w:eastAsia="en-US"/>
              </w:rPr>
              <w:t xml:space="preserve"> unter dem Diskettensymbol selektiert ist</w:t>
            </w:r>
            <w:r>
              <w:rPr>
                <w:lang w:eastAsia="en-US"/>
              </w:rPr>
              <w:t xml:space="preserve">. Diese Listen können in den persönlichen Einstellungen wieder entfernt werden. Dies wird in Kapitel </w:t>
            </w:r>
            <w:r w:rsidR="00422EA4">
              <w:fldChar w:fldCharType="begin"/>
            </w:r>
            <w:r w:rsidR="00422EA4">
              <w:instrText xml:space="preserve"> REF _Ref240254381 \r \h  \* MERGEFORMAT </w:instrText>
            </w:r>
            <w:r w:rsidR="00422EA4">
              <w:fldChar w:fldCharType="separate"/>
            </w:r>
            <w:r w:rsidR="00C36B10">
              <w:rPr>
                <w:lang w:eastAsia="en-US"/>
              </w:rPr>
              <w:t>5.5</w:t>
            </w:r>
            <w:r w:rsidR="00422EA4">
              <w:fldChar w:fldCharType="end"/>
            </w:r>
            <w:r>
              <w:rPr>
                <w:lang w:eastAsia="en-US"/>
              </w:rPr>
              <w:t xml:space="preserve"> genauer erläutert.</w:t>
            </w:r>
            <w:r w:rsidR="00542B75">
              <w:rPr>
                <w:lang w:eastAsia="en-US"/>
              </w:rPr>
              <w:t xml:space="preserve"> Die Funktion steht im Outlook ebenfalls zur Verfügung.</w:t>
            </w:r>
          </w:p>
        </w:tc>
      </w:tr>
      <w:tr w:rsidR="00DD0F16" w14:paraId="0FD88968" w14:textId="77777777" w:rsidTr="00F64C73">
        <w:tc>
          <w:tcPr>
            <w:tcW w:w="2117" w:type="dxa"/>
            <w:shd w:val="clear" w:color="auto" w:fill="D9D9D9"/>
          </w:tcPr>
          <w:p w14:paraId="60812021" w14:textId="77777777" w:rsidR="00DD0F16" w:rsidRDefault="00DD0F16" w:rsidP="00F64C73">
            <w:pPr>
              <w:spacing w:before="60" w:after="60"/>
              <w:rPr>
                <w:lang w:eastAsia="en-US"/>
              </w:rPr>
            </w:pPr>
            <w:r>
              <w:rPr>
                <w:lang w:eastAsia="en-US"/>
              </w:rPr>
              <w:t>Ressourcenart</w:t>
            </w:r>
          </w:p>
        </w:tc>
        <w:tc>
          <w:tcPr>
            <w:tcW w:w="6154" w:type="dxa"/>
            <w:shd w:val="clear" w:color="auto" w:fill="D9D9D9"/>
          </w:tcPr>
          <w:p w14:paraId="54BA72F2" w14:textId="77777777" w:rsidR="00DD0F16" w:rsidRDefault="00DD0F16" w:rsidP="005B3A4F">
            <w:pPr>
              <w:rPr>
                <w:lang w:eastAsia="en-US"/>
              </w:rPr>
            </w:pPr>
            <w:r>
              <w:rPr>
                <w:lang w:eastAsia="en-US"/>
              </w:rPr>
              <w:t>Hier kann ausgewählt werden, nach welchen Ressourcentypen gesucht wird.</w:t>
            </w:r>
          </w:p>
        </w:tc>
      </w:tr>
      <w:tr w:rsidR="00DD0F16" w14:paraId="08188ED6" w14:textId="77777777" w:rsidTr="00F64C73">
        <w:tc>
          <w:tcPr>
            <w:tcW w:w="2117" w:type="dxa"/>
            <w:shd w:val="clear" w:color="auto" w:fill="D9D9D9"/>
          </w:tcPr>
          <w:p w14:paraId="011C05F2" w14:textId="77777777" w:rsidR="00DD0F16" w:rsidRDefault="00DD0F16" w:rsidP="00F64C73">
            <w:pPr>
              <w:spacing w:before="60" w:after="60"/>
              <w:rPr>
                <w:lang w:eastAsia="en-US"/>
              </w:rPr>
            </w:pPr>
            <w:r>
              <w:rPr>
                <w:lang w:eastAsia="en-US"/>
              </w:rPr>
              <w:t>Datum / Zeit</w:t>
            </w:r>
          </w:p>
        </w:tc>
        <w:tc>
          <w:tcPr>
            <w:tcW w:w="6154" w:type="dxa"/>
            <w:shd w:val="clear" w:color="auto" w:fill="D9D9D9"/>
          </w:tcPr>
          <w:p w14:paraId="2B1CBA01" w14:textId="77777777" w:rsidR="00DD0F16" w:rsidRDefault="00DD0F16" w:rsidP="005B3A4F">
            <w:pPr>
              <w:rPr>
                <w:lang w:eastAsia="en-US"/>
              </w:rPr>
            </w:pPr>
            <w:r>
              <w:rPr>
                <w:lang w:eastAsia="en-US"/>
              </w:rPr>
              <w:t xml:space="preserve">Hier kann der Zeitrange der zu suchenden Reservationen eingeschränkt werden. Der Datumpicker wird in Kapitel </w:t>
            </w:r>
            <w:r w:rsidR="00422EA4">
              <w:fldChar w:fldCharType="begin"/>
            </w:r>
            <w:r w:rsidR="00422EA4">
              <w:instrText xml:space="preserve"> REF _Ref240107102 \r \h  \* MERGEFORMAT </w:instrText>
            </w:r>
            <w:r w:rsidR="00422EA4">
              <w:fldChar w:fldCharType="separate"/>
            </w:r>
            <w:r w:rsidR="00C36B10">
              <w:rPr>
                <w:lang w:eastAsia="en-US"/>
              </w:rPr>
              <w:t>4.4</w:t>
            </w:r>
            <w:r w:rsidR="00422EA4">
              <w:fldChar w:fldCharType="end"/>
            </w:r>
            <w:r>
              <w:rPr>
                <w:lang w:eastAsia="en-US"/>
              </w:rPr>
              <w:t xml:space="preserve"> genauer erläutert.</w:t>
            </w:r>
          </w:p>
        </w:tc>
      </w:tr>
      <w:tr w:rsidR="00DD0F16" w14:paraId="2C8B1BB6" w14:textId="77777777" w:rsidTr="00F64C73">
        <w:tc>
          <w:tcPr>
            <w:tcW w:w="2117" w:type="dxa"/>
            <w:shd w:val="clear" w:color="auto" w:fill="D9D9D9"/>
          </w:tcPr>
          <w:p w14:paraId="312C57E3" w14:textId="77777777" w:rsidR="00DD0F16" w:rsidRDefault="00DD0F16" w:rsidP="00F64C73">
            <w:pPr>
              <w:spacing w:before="60" w:after="60"/>
              <w:rPr>
                <w:lang w:eastAsia="en-US"/>
              </w:rPr>
            </w:pPr>
            <w:r>
              <w:rPr>
                <w:lang w:eastAsia="en-US"/>
              </w:rPr>
              <w:t>Standort</w:t>
            </w:r>
          </w:p>
        </w:tc>
        <w:tc>
          <w:tcPr>
            <w:tcW w:w="6154" w:type="dxa"/>
            <w:shd w:val="clear" w:color="auto" w:fill="D9D9D9"/>
          </w:tcPr>
          <w:p w14:paraId="0D345AC6" w14:textId="77777777" w:rsidR="00DD0F16" w:rsidRDefault="00DD0F16" w:rsidP="005B3A4F">
            <w:pPr>
              <w:rPr>
                <w:lang w:eastAsia="en-US"/>
              </w:rPr>
            </w:pPr>
            <w:r>
              <w:rPr>
                <w:lang w:eastAsia="en-US"/>
              </w:rPr>
              <w:t>Hier kann der Standort der zu suchenden Reservationen eingeschränkt werden.</w:t>
            </w:r>
          </w:p>
        </w:tc>
      </w:tr>
      <w:tr w:rsidR="00DD0F16" w14:paraId="18B2E6A0" w14:textId="77777777" w:rsidTr="00F64C73">
        <w:tc>
          <w:tcPr>
            <w:tcW w:w="2117" w:type="dxa"/>
            <w:shd w:val="clear" w:color="auto" w:fill="D9D9D9"/>
          </w:tcPr>
          <w:p w14:paraId="6FB2D2AB" w14:textId="77777777" w:rsidR="00DD0F16" w:rsidRDefault="00DD0F16" w:rsidP="00F64C73">
            <w:pPr>
              <w:spacing w:before="60" w:after="60"/>
              <w:rPr>
                <w:lang w:eastAsia="en-US"/>
              </w:rPr>
            </w:pPr>
            <w:r>
              <w:rPr>
                <w:lang w:eastAsia="en-US"/>
              </w:rPr>
              <w:t>Ressourcen ID / Bezeichnung</w:t>
            </w:r>
          </w:p>
        </w:tc>
        <w:tc>
          <w:tcPr>
            <w:tcW w:w="6154" w:type="dxa"/>
            <w:shd w:val="clear" w:color="auto" w:fill="D9D9D9"/>
          </w:tcPr>
          <w:p w14:paraId="3A48DF7F" w14:textId="1C46515A" w:rsidR="00DD0F16" w:rsidRDefault="00DD0F16" w:rsidP="005B3A4F">
            <w:pPr>
              <w:rPr>
                <w:lang w:eastAsia="en-US"/>
              </w:rPr>
            </w:pPr>
            <w:r>
              <w:rPr>
                <w:lang w:eastAsia="en-US"/>
              </w:rPr>
              <w:t>Hier kann eingeschränkt werden, dass nur Reservationen einer spezifischen Ressource gesucht werden – suche nach Name oder Bezeichnung.</w:t>
            </w:r>
          </w:p>
        </w:tc>
      </w:tr>
      <w:tr w:rsidR="00DD0F16" w14:paraId="4F2BE8F1" w14:textId="77777777" w:rsidTr="00F64C73">
        <w:tc>
          <w:tcPr>
            <w:tcW w:w="2117" w:type="dxa"/>
            <w:shd w:val="clear" w:color="auto" w:fill="D9D9D9"/>
          </w:tcPr>
          <w:p w14:paraId="224659A6" w14:textId="77777777" w:rsidR="00DD0F16" w:rsidRDefault="00DD0F16" w:rsidP="00F64C73">
            <w:pPr>
              <w:spacing w:before="60" w:after="60"/>
              <w:rPr>
                <w:lang w:eastAsia="en-US"/>
              </w:rPr>
            </w:pPr>
            <w:r>
              <w:rPr>
                <w:lang w:eastAsia="en-US"/>
              </w:rPr>
              <w:t>Reservation Ersteller</w:t>
            </w:r>
          </w:p>
        </w:tc>
        <w:tc>
          <w:tcPr>
            <w:tcW w:w="6154" w:type="dxa"/>
            <w:shd w:val="clear" w:color="auto" w:fill="D9D9D9"/>
          </w:tcPr>
          <w:p w14:paraId="7FEA00C1" w14:textId="77777777" w:rsidR="00DD0F16" w:rsidRDefault="00DD0F16" w:rsidP="005B3A4F">
            <w:pPr>
              <w:rPr>
                <w:lang w:eastAsia="en-US"/>
              </w:rPr>
            </w:pPr>
            <w:r>
              <w:rPr>
                <w:lang w:eastAsia="en-US"/>
              </w:rPr>
              <w:t>Hier kann eingeschränkt werden, von wem die zu suchende Reservation erstellt wurde.</w:t>
            </w:r>
          </w:p>
        </w:tc>
      </w:tr>
      <w:tr w:rsidR="00DD0F16" w14:paraId="163798B5" w14:textId="77777777" w:rsidTr="00F64C73">
        <w:tc>
          <w:tcPr>
            <w:tcW w:w="2117" w:type="dxa"/>
            <w:shd w:val="clear" w:color="auto" w:fill="D9D9D9"/>
          </w:tcPr>
          <w:p w14:paraId="62945711" w14:textId="77777777" w:rsidR="00DD0F16" w:rsidRDefault="00DD0F16" w:rsidP="00F64C73">
            <w:pPr>
              <w:spacing w:before="60" w:after="60"/>
              <w:rPr>
                <w:lang w:eastAsia="en-US"/>
              </w:rPr>
            </w:pPr>
            <w:r>
              <w:rPr>
                <w:lang w:eastAsia="en-US"/>
              </w:rPr>
              <w:t>Reservation Organisator</w:t>
            </w:r>
          </w:p>
        </w:tc>
        <w:tc>
          <w:tcPr>
            <w:tcW w:w="6154" w:type="dxa"/>
            <w:shd w:val="clear" w:color="auto" w:fill="D9D9D9"/>
          </w:tcPr>
          <w:p w14:paraId="0D8DDBD8" w14:textId="5A51CFD3" w:rsidR="00DD0F16" w:rsidRDefault="00DD0F16" w:rsidP="006E1D47">
            <w:pPr>
              <w:rPr>
                <w:lang w:eastAsia="en-US"/>
              </w:rPr>
            </w:pPr>
            <w:r>
              <w:rPr>
                <w:lang w:eastAsia="en-US"/>
              </w:rPr>
              <w:t>Hier kann eingeschränkt werden, wer für die zu suchende Buchung verantwortlich sein soll.</w:t>
            </w:r>
          </w:p>
        </w:tc>
      </w:tr>
      <w:tr w:rsidR="00DD0F16" w14:paraId="4FABFA19" w14:textId="77777777" w:rsidTr="00F64C73">
        <w:tc>
          <w:tcPr>
            <w:tcW w:w="2117" w:type="dxa"/>
            <w:shd w:val="clear" w:color="auto" w:fill="D9D9D9"/>
          </w:tcPr>
          <w:p w14:paraId="6DEA03CF" w14:textId="77777777" w:rsidR="00DD0F16" w:rsidRDefault="00DD0F16" w:rsidP="00F64C73">
            <w:pPr>
              <w:spacing w:before="60" w:after="60"/>
              <w:rPr>
                <w:lang w:eastAsia="en-US"/>
              </w:rPr>
            </w:pPr>
            <w:r>
              <w:rPr>
                <w:lang w:eastAsia="en-US"/>
              </w:rPr>
              <w:t>Reservationsnummer</w:t>
            </w:r>
          </w:p>
        </w:tc>
        <w:tc>
          <w:tcPr>
            <w:tcW w:w="6154" w:type="dxa"/>
            <w:shd w:val="clear" w:color="auto" w:fill="D9D9D9"/>
          </w:tcPr>
          <w:p w14:paraId="45A114E9" w14:textId="50ABACAE" w:rsidR="00DD0F16" w:rsidRDefault="00DD0F16" w:rsidP="005B3A4F">
            <w:pPr>
              <w:rPr>
                <w:lang w:eastAsia="en-US"/>
              </w:rPr>
            </w:pPr>
            <w:r>
              <w:rPr>
                <w:lang w:eastAsia="en-US"/>
              </w:rPr>
              <w:t>Falls die spezifische Reservationsnummer bekannt ist, kann dies</w:t>
            </w:r>
            <w:r w:rsidR="00FE6A26">
              <w:rPr>
                <w:lang w:eastAsia="en-US"/>
              </w:rPr>
              <w:t>e</w:t>
            </w:r>
            <w:r>
              <w:rPr>
                <w:lang w:eastAsia="en-US"/>
              </w:rPr>
              <w:t xml:space="preserve"> hier </w:t>
            </w:r>
            <w:r w:rsidR="00FE6A26">
              <w:rPr>
                <w:lang w:eastAsia="en-US"/>
              </w:rPr>
              <w:t xml:space="preserve">eingegeben </w:t>
            </w:r>
            <w:r>
              <w:rPr>
                <w:lang w:eastAsia="en-US"/>
              </w:rPr>
              <w:t>werden.</w:t>
            </w:r>
          </w:p>
        </w:tc>
      </w:tr>
      <w:tr w:rsidR="00DD0F16" w14:paraId="20221F18" w14:textId="77777777" w:rsidTr="00F64C73">
        <w:tc>
          <w:tcPr>
            <w:tcW w:w="2117" w:type="dxa"/>
            <w:shd w:val="clear" w:color="auto" w:fill="D9D9D9"/>
          </w:tcPr>
          <w:p w14:paraId="13A6678D" w14:textId="77777777" w:rsidR="00DD0F16" w:rsidRDefault="00DD0F16" w:rsidP="00F64C73">
            <w:pPr>
              <w:spacing w:before="60" w:after="60"/>
              <w:rPr>
                <w:lang w:eastAsia="en-US"/>
              </w:rPr>
            </w:pPr>
            <w:r>
              <w:rPr>
                <w:lang w:eastAsia="en-US"/>
              </w:rPr>
              <w:lastRenderedPageBreak/>
              <w:t>Reservationstitel</w:t>
            </w:r>
          </w:p>
        </w:tc>
        <w:tc>
          <w:tcPr>
            <w:tcW w:w="6154" w:type="dxa"/>
            <w:shd w:val="clear" w:color="auto" w:fill="D9D9D9"/>
          </w:tcPr>
          <w:p w14:paraId="71DF5739" w14:textId="77777777" w:rsidR="00DD0F16" w:rsidRDefault="00DD0F16" w:rsidP="005B3A4F">
            <w:pPr>
              <w:rPr>
                <w:lang w:eastAsia="en-US"/>
              </w:rPr>
            </w:pPr>
            <w:r>
              <w:rPr>
                <w:lang w:eastAsia="en-US"/>
              </w:rPr>
              <w:t>Sucht nach einem</w:t>
            </w:r>
            <w:r w:rsidR="00FE6A26">
              <w:rPr>
                <w:lang w:eastAsia="en-US"/>
              </w:rPr>
              <w:t xml:space="preserve"> </w:t>
            </w:r>
            <w:r>
              <w:rPr>
                <w:lang w:eastAsia="en-US"/>
              </w:rPr>
              <w:t>bestimmten Reservationstitel.</w:t>
            </w:r>
          </w:p>
        </w:tc>
      </w:tr>
      <w:tr w:rsidR="00DD0F16" w14:paraId="23607EB4" w14:textId="77777777" w:rsidTr="00F64C73">
        <w:tc>
          <w:tcPr>
            <w:tcW w:w="2117" w:type="dxa"/>
            <w:shd w:val="clear" w:color="auto" w:fill="D9D9D9"/>
          </w:tcPr>
          <w:p w14:paraId="580F9915" w14:textId="77777777" w:rsidR="00DD0F16" w:rsidRDefault="00DD0F16" w:rsidP="00F64C73">
            <w:pPr>
              <w:spacing w:before="60" w:after="60"/>
              <w:rPr>
                <w:lang w:eastAsia="en-US"/>
              </w:rPr>
            </w:pPr>
            <w:r>
              <w:rPr>
                <w:lang w:eastAsia="en-US"/>
              </w:rPr>
              <w:t>Meine Reservationen</w:t>
            </w:r>
          </w:p>
        </w:tc>
        <w:tc>
          <w:tcPr>
            <w:tcW w:w="6154" w:type="dxa"/>
            <w:shd w:val="clear" w:color="auto" w:fill="D9D9D9"/>
          </w:tcPr>
          <w:p w14:paraId="6970B1C3" w14:textId="2A600FCA" w:rsidR="00DD0F16" w:rsidRDefault="00DD0F16" w:rsidP="005B3A4F">
            <w:pPr>
              <w:rPr>
                <w:lang w:eastAsia="en-US"/>
              </w:rPr>
            </w:pPr>
            <w:r>
              <w:rPr>
                <w:lang w:eastAsia="en-US"/>
              </w:rPr>
              <w:t xml:space="preserve">Falls diese Checkbox aktiviert ist, werden nur eigene Reservationen angezeigt, </w:t>
            </w:r>
            <w:r w:rsidR="00FE6A26">
              <w:rPr>
                <w:lang w:eastAsia="en-US"/>
              </w:rPr>
              <w:t>von</w:t>
            </w:r>
            <w:r w:rsidR="004D12D9">
              <w:rPr>
                <w:lang w:eastAsia="en-US"/>
              </w:rPr>
              <w:t xml:space="preserve"> denen</w:t>
            </w:r>
            <w:r>
              <w:rPr>
                <w:lang w:eastAsia="en-US"/>
              </w:rPr>
              <w:t xml:space="preserve"> man selbst der Organisator ist. Um die Suche zu erweitern muss diese deaktiviert werden.</w:t>
            </w:r>
          </w:p>
        </w:tc>
      </w:tr>
      <w:tr w:rsidR="00DD0F16" w14:paraId="2BA2BDF2" w14:textId="77777777" w:rsidTr="00F64C73">
        <w:tc>
          <w:tcPr>
            <w:tcW w:w="2117" w:type="dxa"/>
            <w:shd w:val="clear" w:color="auto" w:fill="D9D9D9"/>
          </w:tcPr>
          <w:p w14:paraId="47E97257" w14:textId="77777777" w:rsidR="00DD0F16" w:rsidRDefault="00DD0F16" w:rsidP="00F64C73">
            <w:pPr>
              <w:spacing w:before="60" w:after="60"/>
              <w:rPr>
                <w:lang w:eastAsia="en-US"/>
              </w:rPr>
            </w:pPr>
            <w:r>
              <w:rPr>
                <w:lang w:eastAsia="en-US"/>
              </w:rPr>
              <w:t>Meine Reservationen für Dritte</w:t>
            </w:r>
          </w:p>
        </w:tc>
        <w:tc>
          <w:tcPr>
            <w:tcW w:w="6154" w:type="dxa"/>
            <w:shd w:val="clear" w:color="auto" w:fill="D9D9D9"/>
          </w:tcPr>
          <w:p w14:paraId="61D46139" w14:textId="403A7901" w:rsidR="00DD0F16" w:rsidRDefault="00DD0F16" w:rsidP="005B3A4F">
            <w:pPr>
              <w:rPr>
                <w:lang w:eastAsia="en-US"/>
              </w:rPr>
            </w:pPr>
            <w:r>
              <w:rPr>
                <w:lang w:eastAsia="en-US"/>
              </w:rPr>
              <w:t>Durch Anwählen diese</w:t>
            </w:r>
            <w:r w:rsidR="004D12D9">
              <w:rPr>
                <w:lang w:eastAsia="en-US"/>
              </w:rPr>
              <w:t>r</w:t>
            </w:r>
            <w:r>
              <w:rPr>
                <w:lang w:eastAsia="en-US"/>
              </w:rPr>
              <w:t xml:space="preserve"> Checkbox, kann nach Reservationen gesucht werden, welche </w:t>
            </w:r>
            <w:r w:rsidR="004D12D9">
              <w:rPr>
                <w:lang w:eastAsia="en-US"/>
              </w:rPr>
              <w:t xml:space="preserve">zwar </w:t>
            </w:r>
            <w:r>
              <w:rPr>
                <w:lang w:eastAsia="en-US"/>
              </w:rPr>
              <w:t>vom angemeldeten Benutzer erstellt wurden,  er allerdings nicht der Organisator ist.</w:t>
            </w:r>
          </w:p>
        </w:tc>
      </w:tr>
      <w:tr w:rsidR="00DD0F16" w14:paraId="56EE802F" w14:textId="77777777" w:rsidTr="00F64C73">
        <w:tc>
          <w:tcPr>
            <w:tcW w:w="2117" w:type="dxa"/>
            <w:shd w:val="clear" w:color="auto" w:fill="D9D9D9"/>
          </w:tcPr>
          <w:p w14:paraId="1D5DB885" w14:textId="77777777" w:rsidR="00DD0F16" w:rsidRDefault="00DD0F16" w:rsidP="00F64C73">
            <w:pPr>
              <w:spacing w:before="60" w:after="60"/>
              <w:rPr>
                <w:lang w:eastAsia="en-US"/>
              </w:rPr>
            </w:pPr>
            <w:r>
              <w:rPr>
                <w:lang w:eastAsia="en-US"/>
              </w:rPr>
              <w:t>Reservationen inaktiver Benutzer</w:t>
            </w:r>
          </w:p>
        </w:tc>
        <w:tc>
          <w:tcPr>
            <w:tcW w:w="6154" w:type="dxa"/>
            <w:shd w:val="clear" w:color="auto" w:fill="D9D9D9"/>
          </w:tcPr>
          <w:p w14:paraId="2F7C845C" w14:textId="77777777" w:rsidR="00DD0F16" w:rsidRDefault="00DD0F16" w:rsidP="005B3A4F">
            <w:pPr>
              <w:rPr>
                <w:lang w:eastAsia="en-US"/>
              </w:rPr>
            </w:pPr>
            <w:r>
              <w:rPr>
                <w:lang w:eastAsia="en-US"/>
              </w:rPr>
              <w:t>Mit Hilfe dieses Feldes kann nach Reservationen gesucht werden, die von einem bereits aus der Firma ausgetretenen Benutzer getätigt wurden.</w:t>
            </w:r>
          </w:p>
        </w:tc>
      </w:tr>
    </w:tbl>
    <w:p w14:paraId="16B85ED9" w14:textId="77777777" w:rsidR="00DD0F16" w:rsidRDefault="00DD0F16" w:rsidP="00DD0F16">
      <w:pPr>
        <w:rPr>
          <w:lang w:eastAsia="en-US"/>
        </w:rPr>
      </w:pPr>
    </w:p>
    <w:p w14:paraId="3A1B6128" w14:textId="77777777" w:rsidR="00DD0F16" w:rsidRDefault="00DD0F16" w:rsidP="00DD0F16">
      <w:pPr>
        <w:rPr>
          <w:lang w:eastAsia="en-US"/>
        </w:rPr>
      </w:pPr>
    </w:p>
    <w:p w14:paraId="476B0975" w14:textId="77777777" w:rsidR="00DD0F16" w:rsidRPr="0042369A" w:rsidRDefault="00955B42" w:rsidP="0042369A">
      <w:pPr>
        <w:pBdr>
          <w:top w:val="single" w:sz="4" w:space="1" w:color="auto"/>
          <w:left w:val="single" w:sz="4" w:space="4" w:color="auto"/>
          <w:bottom w:val="single" w:sz="4" w:space="1" w:color="auto"/>
          <w:right w:val="single" w:sz="4" w:space="4" w:color="auto"/>
        </w:pBdr>
        <w:shd w:val="clear" w:color="auto" w:fill="FABF8F" w:themeFill="accent6" w:themeFillTint="99"/>
        <w:rPr>
          <w:b/>
          <w:color w:val="E36C0A" w:themeColor="accent6" w:themeShade="BF"/>
          <w:lang w:eastAsia="en-US"/>
        </w:rPr>
      </w:pPr>
      <w:r w:rsidRPr="0042369A">
        <w:rPr>
          <w:b/>
          <w:color w:val="E36C0A" w:themeColor="accent6" w:themeShade="BF"/>
          <w:lang w:eastAsia="en-US"/>
        </w:rPr>
        <w:t>Hinweis:</w:t>
      </w:r>
    </w:p>
    <w:p w14:paraId="7056A3BE" w14:textId="77777777" w:rsidR="00955B42" w:rsidRPr="0042369A" w:rsidRDefault="00955B42" w:rsidP="0042369A">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lang w:eastAsia="en-US"/>
        </w:rPr>
      </w:pPr>
      <w:r w:rsidRPr="0042369A">
        <w:rPr>
          <w:color w:val="E36C0A" w:themeColor="accent6" w:themeShade="BF"/>
          <w:lang w:eastAsia="en-US"/>
        </w:rPr>
        <w:t xml:space="preserve">Die Funktion </w:t>
      </w:r>
      <w:r w:rsidRPr="0042369A">
        <w:rPr>
          <w:i/>
          <w:color w:val="E36C0A" w:themeColor="accent6" w:themeShade="BF"/>
          <w:lang w:eastAsia="en-US"/>
        </w:rPr>
        <w:t>Gespeicherte Listen</w:t>
      </w:r>
      <w:r w:rsidRPr="0042369A">
        <w:rPr>
          <w:color w:val="E36C0A" w:themeColor="accent6" w:themeShade="BF"/>
          <w:lang w:eastAsia="en-US"/>
        </w:rPr>
        <w:t xml:space="preserve"> steht nebst dem Menü </w:t>
      </w:r>
      <w:r w:rsidRPr="0042369A">
        <w:rPr>
          <w:i/>
          <w:color w:val="E36C0A" w:themeColor="accent6" w:themeShade="BF"/>
          <w:lang w:eastAsia="en-US"/>
        </w:rPr>
        <w:t>„Listen“</w:t>
      </w:r>
      <w:r w:rsidRPr="0042369A">
        <w:rPr>
          <w:color w:val="E36C0A" w:themeColor="accent6" w:themeShade="BF"/>
          <w:lang w:eastAsia="en-US"/>
        </w:rPr>
        <w:t xml:space="preserve"> auch noch unter </w:t>
      </w:r>
      <w:r w:rsidRPr="0042369A">
        <w:rPr>
          <w:i/>
          <w:color w:val="E36C0A" w:themeColor="accent6" w:themeShade="BF"/>
          <w:lang w:eastAsia="en-US"/>
        </w:rPr>
        <w:t>„Reservieren“</w:t>
      </w:r>
      <w:r w:rsidRPr="0042369A">
        <w:rPr>
          <w:color w:val="E36C0A" w:themeColor="accent6" w:themeShade="BF"/>
          <w:lang w:eastAsia="en-US"/>
        </w:rPr>
        <w:t xml:space="preserve">, </w:t>
      </w:r>
      <w:r w:rsidRPr="0042369A">
        <w:rPr>
          <w:i/>
          <w:color w:val="E36C0A" w:themeColor="accent6" w:themeShade="BF"/>
          <w:lang w:eastAsia="en-US"/>
        </w:rPr>
        <w:t>„Plan“</w:t>
      </w:r>
      <w:r w:rsidRPr="0042369A">
        <w:rPr>
          <w:color w:val="E36C0A" w:themeColor="accent6" w:themeShade="BF"/>
          <w:lang w:eastAsia="en-US"/>
        </w:rPr>
        <w:t xml:space="preserve"> und </w:t>
      </w:r>
      <w:r w:rsidRPr="0042369A">
        <w:rPr>
          <w:i/>
          <w:color w:val="E36C0A" w:themeColor="accent6" w:themeShade="BF"/>
          <w:lang w:eastAsia="en-US"/>
        </w:rPr>
        <w:t>„Kalender“</w:t>
      </w:r>
      <w:r w:rsidRPr="0042369A">
        <w:rPr>
          <w:color w:val="E36C0A" w:themeColor="accent6" w:themeShade="BF"/>
          <w:lang w:eastAsia="en-US"/>
        </w:rPr>
        <w:t xml:space="preserve"> zur Verfügung.</w:t>
      </w:r>
    </w:p>
    <w:p w14:paraId="46D4B2D9" w14:textId="77777777" w:rsidR="005B3A4F" w:rsidRDefault="005B3A4F" w:rsidP="00DD0F16">
      <w:pPr>
        <w:rPr>
          <w:lang w:eastAsia="en-US"/>
        </w:rPr>
      </w:pPr>
    </w:p>
    <w:p w14:paraId="22AABCAD" w14:textId="77777777" w:rsidR="00F006BC" w:rsidRPr="005B3A4F" w:rsidRDefault="00F006BC" w:rsidP="00DD0F16">
      <w:pPr>
        <w:rPr>
          <w:lang w:eastAsia="en-US"/>
        </w:rPr>
      </w:pPr>
    </w:p>
    <w:p w14:paraId="29D9F654" w14:textId="77777777" w:rsidR="00DD0F16" w:rsidRPr="00293E49" w:rsidRDefault="00DD0F16" w:rsidP="00DD0F16">
      <w:pPr>
        <w:rPr>
          <w:b/>
          <w:lang w:eastAsia="en-US"/>
        </w:rPr>
      </w:pPr>
      <w:r w:rsidRPr="00293E49">
        <w:rPr>
          <w:b/>
          <w:lang w:eastAsia="en-US"/>
        </w:rPr>
        <w:t>Organisationsspezifische Kriterien</w:t>
      </w:r>
    </w:p>
    <w:p w14:paraId="29CBC79D" w14:textId="77777777" w:rsidR="00DD0F16" w:rsidRDefault="00DD0F16" w:rsidP="00DD0F16">
      <w:pPr>
        <w:rPr>
          <w:lang w:eastAsia="en-US"/>
        </w:rPr>
      </w:pPr>
    </w:p>
    <w:p w14:paraId="09B59660" w14:textId="77777777" w:rsidR="00DD0F16" w:rsidRPr="00B268E2" w:rsidRDefault="00DD0F16" w:rsidP="00DD0F16">
      <w:pPr>
        <w:rPr>
          <w:lang w:eastAsia="en-US"/>
        </w:rPr>
      </w:pPr>
      <w:r>
        <w:rPr>
          <w:lang w:eastAsia="en-US"/>
        </w:rPr>
        <w:t>In den organisationsspezifischen Kriterien können die Kostenstelle, die Organisationseinheit sowie die Personalnummer eingeschränkt werden.</w:t>
      </w:r>
    </w:p>
    <w:p w14:paraId="1656872B" w14:textId="77777777" w:rsidR="00DD0F16" w:rsidRDefault="00DD0F16" w:rsidP="00DD0F16">
      <w:pPr>
        <w:rPr>
          <w:lang w:eastAsia="en-US"/>
        </w:rPr>
      </w:pPr>
    </w:p>
    <w:p w14:paraId="108C2922" w14:textId="77777777" w:rsidR="00DD0F16" w:rsidRPr="00815A08" w:rsidRDefault="00DD0F16" w:rsidP="00DD0F16">
      <w:pPr>
        <w:rPr>
          <w:lang w:eastAsia="en-US"/>
        </w:rPr>
      </w:pPr>
      <w:r>
        <w:rPr>
          <w:noProof/>
          <w:lang w:val="en-US" w:eastAsia="en-US"/>
        </w:rPr>
        <w:drawing>
          <wp:inline distT="0" distB="0" distL="0" distR="0" wp14:anchorId="73582326" wp14:editId="174968EF">
            <wp:extent cx="2003425" cy="1216660"/>
            <wp:effectExtent l="19050" t="0" r="0" b="0"/>
            <wp:docPr id="62"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8" cstate="print"/>
                    <a:srcRect t="2965" b="5405"/>
                    <a:stretch>
                      <a:fillRect/>
                    </a:stretch>
                  </pic:blipFill>
                  <pic:spPr bwMode="auto">
                    <a:xfrm>
                      <a:off x="0" y="0"/>
                      <a:ext cx="2003425" cy="1216660"/>
                    </a:xfrm>
                    <a:prstGeom prst="rect">
                      <a:avLst/>
                    </a:prstGeom>
                    <a:noFill/>
                    <a:ln w="9525">
                      <a:noFill/>
                      <a:miter lim="800000"/>
                      <a:headEnd/>
                      <a:tailEnd/>
                    </a:ln>
                  </pic:spPr>
                </pic:pic>
              </a:graphicData>
            </a:graphic>
          </wp:inline>
        </w:drawing>
      </w:r>
    </w:p>
    <w:p w14:paraId="6C12ACC7" w14:textId="77777777" w:rsidR="00DD0F16" w:rsidRPr="00D0637F" w:rsidRDefault="005D0881" w:rsidP="005525C3">
      <w:pPr>
        <w:pStyle w:val="Caption"/>
      </w:pPr>
      <w:bookmarkStart w:id="507" w:name="_Toc304552690"/>
      <w:bookmarkStart w:id="508" w:name="_Toc313360965"/>
      <w:bookmarkStart w:id="509" w:name="_Toc318295929"/>
      <w:bookmarkStart w:id="510" w:name="_Toc339545474"/>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102</w:t>
      </w:r>
      <w:r w:rsidR="00833167" w:rsidRPr="00CC2EFE">
        <w:fldChar w:fldCharType="end"/>
      </w:r>
      <w:r w:rsidR="00DD0F16" w:rsidRPr="00D0637F">
        <w:t>: Reservationssuche über Listen - Organisationsspezifische Reservationssuchkriterien</w:t>
      </w:r>
      <w:bookmarkEnd w:id="507"/>
      <w:bookmarkEnd w:id="508"/>
      <w:bookmarkEnd w:id="509"/>
      <w:bookmarkEnd w:id="510"/>
    </w:p>
    <w:p w14:paraId="237B4DAC" w14:textId="77777777" w:rsidR="00DD0F16" w:rsidRPr="00D71036" w:rsidRDefault="00DD0F16" w:rsidP="00DD0F16">
      <w:pPr>
        <w:rPr>
          <w:color w:val="000000" w:themeColor="text1"/>
          <w:sz w:val="16"/>
        </w:rPr>
      </w:pPr>
    </w:p>
    <w:p w14:paraId="4C5F913B" w14:textId="77777777" w:rsidR="00DD0F16" w:rsidRPr="00D71036" w:rsidRDefault="00D71036" w:rsidP="005525C3">
      <w:pPr>
        <w:pStyle w:val="Caption"/>
      </w:pPr>
      <w:bookmarkStart w:id="511" w:name="_Toc304552715"/>
      <w:bookmarkStart w:id="512" w:name="_Toc313360990"/>
      <w:bookmarkStart w:id="513" w:name="_Toc339311222"/>
      <w:bookmarkStart w:id="514" w:name="_Toc339545508"/>
      <w:r w:rsidRPr="00D71036">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14</w:t>
      </w:r>
      <w:r w:rsidR="00833167" w:rsidRPr="00D71036">
        <w:fldChar w:fldCharType="end"/>
      </w:r>
      <w:r w:rsidR="00DD0F16" w:rsidRPr="00D71036">
        <w:t>: Organisationsspezifische Reservationssuchkriterien im Bereich Listen</w:t>
      </w:r>
      <w:bookmarkEnd w:id="511"/>
      <w:bookmarkEnd w:id="512"/>
      <w:bookmarkEnd w:id="513"/>
      <w:bookmarkEnd w:id="514"/>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117"/>
        <w:gridCol w:w="6154"/>
      </w:tblGrid>
      <w:tr w:rsidR="00DD0F16" w:rsidRPr="00661DAA" w14:paraId="630B3C52" w14:textId="77777777" w:rsidTr="00F64C73">
        <w:tc>
          <w:tcPr>
            <w:tcW w:w="2117" w:type="dxa"/>
            <w:shd w:val="clear" w:color="auto" w:fill="004985"/>
          </w:tcPr>
          <w:p w14:paraId="095364CC" w14:textId="77777777" w:rsidR="00DD0F16" w:rsidRPr="00661DAA" w:rsidRDefault="00DD0F16" w:rsidP="00F64C73">
            <w:pPr>
              <w:spacing w:before="60" w:after="60"/>
              <w:rPr>
                <w:b/>
                <w:color w:val="FFFFFF"/>
                <w:lang w:eastAsia="en-US"/>
              </w:rPr>
            </w:pPr>
            <w:r>
              <w:rPr>
                <w:b/>
                <w:color w:val="FFFFFF"/>
                <w:lang w:eastAsia="en-US"/>
              </w:rPr>
              <w:t>Feld</w:t>
            </w:r>
          </w:p>
        </w:tc>
        <w:tc>
          <w:tcPr>
            <w:tcW w:w="6154" w:type="dxa"/>
            <w:shd w:val="clear" w:color="auto" w:fill="004985"/>
          </w:tcPr>
          <w:p w14:paraId="5F4E89D9" w14:textId="77777777" w:rsidR="00DD0F16" w:rsidRPr="00661DAA" w:rsidRDefault="00DD0F16" w:rsidP="00F64C73">
            <w:pPr>
              <w:spacing w:before="60" w:after="60"/>
              <w:rPr>
                <w:b/>
                <w:color w:val="FFFFFF"/>
                <w:lang w:eastAsia="en-US"/>
              </w:rPr>
            </w:pPr>
            <w:r w:rsidRPr="00661DAA">
              <w:rPr>
                <w:b/>
                <w:color w:val="FFFFFF"/>
                <w:lang w:eastAsia="en-US"/>
              </w:rPr>
              <w:t>Funktion</w:t>
            </w:r>
          </w:p>
        </w:tc>
      </w:tr>
      <w:tr w:rsidR="00DD0F16" w14:paraId="2D1A60AC" w14:textId="77777777" w:rsidTr="00F64C73">
        <w:tc>
          <w:tcPr>
            <w:tcW w:w="2117" w:type="dxa"/>
            <w:shd w:val="clear" w:color="auto" w:fill="D9D9D9"/>
          </w:tcPr>
          <w:p w14:paraId="4116049C" w14:textId="77777777" w:rsidR="00DD0F16" w:rsidRDefault="00DD0F16" w:rsidP="00F64C73">
            <w:pPr>
              <w:spacing w:before="60" w:after="60"/>
              <w:rPr>
                <w:lang w:eastAsia="en-US"/>
              </w:rPr>
            </w:pPr>
            <w:r>
              <w:rPr>
                <w:lang w:eastAsia="en-US"/>
              </w:rPr>
              <w:t>Kostenstelle</w:t>
            </w:r>
          </w:p>
        </w:tc>
        <w:tc>
          <w:tcPr>
            <w:tcW w:w="6154" w:type="dxa"/>
            <w:shd w:val="clear" w:color="auto" w:fill="D9D9D9"/>
          </w:tcPr>
          <w:p w14:paraId="04BBA0F4" w14:textId="77777777" w:rsidR="00DD0F16" w:rsidRDefault="00DD0F16" w:rsidP="005B3A4F">
            <w:pPr>
              <w:rPr>
                <w:lang w:eastAsia="en-US"/>
              </w:rPr>
            </w:pPr>
            <w:r>
              <w:rPr>
                <w:lang w:eastAsia="en-US"/>
              </w:rPr>
              <w:t>Es kann eingeschränkt werden, auf welcher Kostenstelle die Reservation gebucht wurde.</w:t>
            </w:r>
          </w:p>
        </w:tc>
      </w:tr>
      <w:tr w:rsidR="00DD0F16" w14:paraId="2AEC36DC" w14:textId="77777777" w:rsidTr="00F64C73">
        <w:tc>
          <w:tcPr>
            <w:tcW w:w="2117" w:type="dxa"/>
            <w:shd w:val="clear" w:color="auto" w:fill="D9D9D9"/>
          </w:tcPr>
          <w:p w14:paraId="67FB6A84" w14:textId="77777777" w:rsidR="00DD0F16" w:rsidRDefault="00DD0F16" w:rsidP="00F64C73">
            <w:pPr>
              <w:spacing w:before="60" w:after="60"/>
              <w:rPr>
                <w:lang w:eastAsia="en-US"/>
              </w:rPr>
            </w:pPr>
            <w:r>
              <w:rPr>
                <w:lang w:eastAsia="en-US"/>
              </w:rPr>
              <w:t>Organisationseinheit</w:t>
            </w:r>
          </w:p>
        </w:tc>
        <w:tc>
          <w:tcPr>
            <w:tcW w:w="6154" w:type="dxa"/>
            <w:shd w:val="clear" w:color="auto" w:fill="D9D9D9"/>
          </w:tcPr>
          <w:p w14:paraId="33324776" w14:textId="77777777" w:rsidR="00DD0F16" w:rsidRDefault="00DD0F16" w:rsidP="005B3A4F">
            <w:pPr>
              <w:rPr>
                <w:lang w:eastAsia="en-US"/>
              </w:rPr>
            </w:pPr>
            <w:r>
              <w:rPr>
                <w:lang w:eastAsia="en-US"/>
              </w:rPr>
              <w:t>Hier kann die Organisationseinheit des Organisators der Buchung eingeschränkt werden.</w:t>
            </w:r>
          </w:p>
        </w:tc>
      </w:tr>
      <w:tr w:rsidR="00DD0F16" w14:paraId="529AA812" w14:textId="77777777" w:rsidTr="00F64C73">
        <w:tc>
          <w:tcPr>
            <w:tcW w:w="2117" w:type="dxa"/>
            <w:shd w:val="clear" w:color="auto" w:fill="D9D9D9"/>
          </w:tcPr>
          <w:p w14:paraId="43016A37" w14:textId="77777777" w:rsidR="00DD0F16" w:rsidRDefault="00DD0F16" w:rsidP="00F64C73">
            <w:pPr>
              <w:spacing w:before="60" w:after="60"/>
              <w:rPr>
                <w:lang w:eastAsia="en-US"/>
              </w:rPr>
            </w:pPr>
            <w:r>
              <w:rPr>
                <w:lang w:eastAsia="en-US"/>
              </w:rPr>
              <w:t>Personalnummer</w:t>
            </w:r>
          </w:p>
        </w:tc>
        <w:tc>
          <w:tcPr>
            <w:tcW w:w="6154" w:type="dxa"/>
            <w:shd w:val="clear" w:color="auto" w:fill="D9D9D9"/>
          </w:tcPr>
          <w:p w14:paraId="2854A715" w14:textId="77777777" w:rsidR="00DD0F16" w:rsidRDefault="00DD0F16" w:rsidP="005B3A4F">
            <w:pPr>
              <w:rPr>
                <w:lang w:eastAsia="en-US"/>
              </w:rPr>
            </w:pPr>
            <w:r>
              <w:rPr>
                <w:lang w:eastAsia="en-US"/>
              </w:rPr>
              <w:t>Hier kann die Personalnummer des Organisators der Buchung eingeschränkt werden.</w:t>
            </w:r>
          </w:p>
        </w:tc>
      </w:tr>
    </w:tbl>
    <w:p w14:paraId="122E9368" w14:textId="77777777" w:rsidR="00DD0F16" w:rsidRPr="00584898" w:rsidRDefault="00DD0F16" w:rsidP="00DD0F16"/>
    <w:p w14:paraId="1FD9C098" w14:textId="77777777" w:rsidR="00DD0F16" w:rsidRDefault="00DD0F16" w:rsidP="00DD0F16">
      <w:pPr>
        <w:rPr>
          <w:lang w:eastAsia="en-US"/>
        </w:rPr>
      </w:pPr>
    </w:p>
    <w:p w14:paraId="7FBE4974" w14:textId="77777777" w:rsidR="00DD0F16" w:rsidRPr="009D5025" w:rsidRDefault="00DD0F16" w:rsidP="00DD0F16">
      <w:pPr>
        <w:rPr>
          <w:b/>
          <w:lang w:eastAsia="en-US"/>
        </w:rPr>
      </w:pPr>
      <w:r w:rsidRPr="009D5025">
        <w:rPr>
          <w:b/>
          <w:lang w:eastAsia="en-US"/>
        </w:rPr>
        <w:t>Erweiterte Kriterien</w:t>
      </w:r>
    </w:p>
    <w:p w14:paraId="4214D6DC" w14:textId="77777777" w:rsidR="005B3A4F" w:rsidRDefault="005B3A4F" w:rsidP="00DD0F16">
      <w:pPr>
        <w:rPr>
          <w:lang w:eastAsia="en-US"/>
        </w:rPr>
      </w:pPr>
    </w:p>
    <w:p w14:paraId="3483892B" w14:textId="77777777" w:rsidR="00DD0F16" w:rsidRDefault="00DD0F16" w:rsidP="00DD0F16">
      <w:pPr>
        <w:rPr>
          <w:lang w:eastAsia="en-US"/>
        </w:rPr>
      </w:pPr>
      <w:r>
        <w:rPr>
          <w:lang w:eastAsia="en-US"/>
        </w:rPr>
        <w:t>In den erweiterten Kriterien kann nach Bemerkungen, Workflow und Meeting-Status gefiltert werden.</w:t>
      </w:r>
    </w:p>
    <w:p w14:paraId="353208E5" w14:textId="77777777" w:rsidR="00DD0F16" w:rsidRDefault="00DD0F16" w:rsidP="00DD0F16">
      <w:pPr>
        <w:rPr>
          <w:lang w:eastAsia="en-US"/>
        </w:rPr>
      </w:pPr>
    </w:p>
    <w:p w14:paraId="5B8BFD99" w14:textId="77777777" w:rsidR="00DD0F16" w:rsidRDefault="00F4321D" w:rsidP="00DD0F16">
      <w:pPr>
        <w:rPr>
          <w:lang w:eastAsia="en-US"/>
        </w:rPr>
      </w:pPr>
      <w:r>
        <w:rPr>
          <w:noProof/>
          <w:lang w:val="en-US" w:eastAsia="en-US"/>
        </w:rPr>
        <w:drawing>
          <wp:inline distT="0" distB="0" distL="0" distR="0" wp14:anchorId="764B63AD" wp14:editId="453BCF4B">
            <wp:extent cx="1874629" cy="1764000"/>
            <wp:effectExtent l="0" t="0" r="0" b="8255"/>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he erweiterte Kriterien.png"/>
                    <pic:cNvPicPr/>
                  </pic:nvPicPr>
                  <pic:blipFill>
                    <a:blip r:embed="rId139">
                      <a:extLst>
                        <a:ext uri="{28A0092B-C50C-407E-A947-70E740481C1C}">
                          <a14:useLocalDpi xmlns:a14="http://schemas.microsoft.com/office/drawing/2010/main" val="0"/>
                        </a:ext>
                      </a:extLst>
                    </a:blip>
                    <a:stretch>
                      <a:fillRect/>
                    </a:stretch>
                  </pic:blipFill>
                  <pic:spPr>
                    <a:xfrm>
                      <a:off x="0" y="0"/>
                      <a:ext cx="1874629" cy="1764000"/>
                    </a:xfrm>
                    <a:prstGeom prst="rect">
                      <a:avLst/>
                    </a:prstGeom>
                  </pic:spPr>
                </pic:pic>
              </a:graphicData>
            </a:graphic>
          </wp:inline>
        </w:drawing>
      </w:r>
    </w:p>
    <w:p w14:paraId="248CD091" w14:textId="77777777" w:rsidR="00DD0F16" w:rsidRPr="00D0637F" w:rsidRDefault="005D0881" w:rsidP="005525C3">
      <w:pPr>
        <w:pStyle w:val="Caption"/>
      </w:pPr>
      <w:bookmarkStart w:id="515" w:name="_Toc304552691"/>
      <w:bookmarkStart w:id="516" w:name="_Toc313360966"/>
      <w:bookmarkStart w:id="517" w:name="_Toc318295930"/>
      <w:bookmarkStart w:id="518" w:name="_Toc339545475"/>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103</w:t>
      </w:r>
      <w:r w:rsidR="00833167" w:rsidRPr="00CC2EFE">
        <w:fldChar w:fldCharType="end"/>
      </w:r>
      <w:r w:rsidR="00DD0F16" w:rsidRPr="00D0637F">
        <w:t>: Reservationssuche über Listen - Erweiterte Reservationssuchkriterien</w:t>
      </w:r>
      <w:bookmarkEnd w:id="515"/>
      <w:bookmarkEnd w:id="516"/>
      <w:bookmarkEnd w:id="517"/>
      <w:bookmarkEnd w:id="518"/>
    </w:p>
    <w:p w14:paraId="492A196D" w14:textId="77777777" w:rsidR="00DD0F16" w:rsidRPr="006E1D47" w:rsidRDefault="00DD0F16" w:rsidP="00DD0F16">
      <w:pPr>
        <w:rPr>
          <w:color w:val="000000" w:themeColor="text1"/>
          <w:szCs w:val="20"/>
          <w:lang w:eastAsia="en-US"/>
        </w:rPr>
      </w:pPr>
    </w:p>
    <w:p w14:paraId="6F1E40C3" w14:textId="77777777" w:rsidR="00DD0F16" w:rsidRPr="00D71036" w:rsidRDefault="00D71036" w:rsidP="005525C3">
      <w:pPr>
        <w:pStyle w:val="Caption"/>
      </w:pPr>
      <w:bookmarkStart w:id="519" w:name="_Toc304552716"/>
      <w:bookmarkStart w:id="520" w:name="_Toc313360991"/>
      <w:bookmarkStart w:id="521" w:name="_Toc339311223"/>
      <w:bookmarkStart w:id="522" w:name="_Toc339545509"/>
      <w:r w:rsidRPr="00D71036">
        <w:lastRenderedPageBreak/>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15</w:t>
      </w:r>
      <w:r w:rsidR="00833167" w:rsidRPr="00D71036">
        <w:fldChar w:fldCharType="end"/>
      </w:r>
      <w:r w:rsidR="00DD0F16" w:rsidRPr="00D71036">
        <w:t>: Erweiterte Reservationssuchkriterien im Bereich Listen</w:t>
      </w:r>
      <w:bookmarkEnd w:id="519"/>
      <w:bookmarkEnd w:id="520"/>
      <w:bookmarkEnd w:id="521"/>
      <w:bookmarkEnd w:id="522"/>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097"/>
        <w:gridCol w:w="5891"/>
      </w:tblGrid>
      <w:tr w:rsidR="00DD0F16" w:rsidRPr="00661DAA" w14:paraId="2DF397CD" w14:textId="77777777" w:rsidTr="006E5564">
        <w:tc>
          <w:tcPr>
            <w:tcW w:w="2097" w:type="dxa"/>
            <w:shd w:val="clear" w:color="auto" w:fill="004985"/>
          </w:tcPr>
          <w:p w14:paraId="76A774B1" w14:textId="77777777" w:rsidR="00DD0F16" w:rsidRPr="00661DAA" w:rsidRDefault="00DD0F16" w:rsidP="00F64C73">
            <w:pPr>
              <w:spacing w:before="60" w:after="60"/>
              <w:rPr>
                <w:b/>
                <w:color w:val="FFFFFF"/>
                <w:lang w:eastAsia="en-US"/>
              </w:rPr>
            </w:pPr>
            <w:r>
              <w:rPr>
                <w:b/>
                <w:color w:val="FFFFFF"/>
                <w:lang w:eastAsia="en-US"/>
              </w:rPr>
              <w:t>Feld</w:t>
            </w:r>
          </w:p>
        </w:tc>
        <w:tc>
          <w:tcPr>
            <w:tcW w:w="5891" w:type="dxa"/>
            <w:shd w:val="clear" w:color="auto" w:fill="004985"/>
          </w:tcPr>
          <w:p w14:paraId="1134B43F" w14:textId="77777777" w:rsidR="00DD0F16" w:rsidRPr="00661DAA" w:rsidRDefault="00DD0F16" w:rsidP="00F64C73">
            <w:pPr>
              <w:spacing w:before="60" w:after="60"/>
              <w:rPr>
                <w:b/>
                <w:color w:val="FFFFFF"/>
                <w:lang w:eastAsia="en-US"/>
              </w:rPr>
            </w:pPr>
            <w:r w:rsidRPr="00661DAA">
              <w:rPr>
                <w:b/>
                <w:color w:val="FFFFFF"/>
                <w:lang w:eastAsia="en-US"/>
              </w:rPr>
              <w:t>Funktion</w:t>
            </w:r>
          </w:p>
        </w:tc>
      </w:tr>
      <w:tr w:rsidR="00DD0F16" w14:paraId="66871742" w14:textId="77777777" w:rsidTr="006E5564">
        <w:tc>
          <w:tcPr>
            <w:tcW w:w="2097" w:type="dxa"/>
            <w:shd w:val="clear" w:color="auto" w:fill="D9D9D9"/>
          </w:tcPr>
          <w:p w14:paraId="75134ED0" w14:textId="77777777" w:rsidR="00DD0F16" w:rsidRDefault="006E5564" w:rsidP="00F64C73">
            <w:pPr>
              <w:spacing w:before="60" w:after="60"/>
              <w:rPr>
                <w:lang w:eastAsia="en-US"/>
              </w:rPr>
            </w:pPr>
            <w:r>
              <w:rPr>
                <w:lang w:eastAsia="en-US"/>
              </w:rPr>
              <w:t>Mit nicht freigegebenen Bestellungen</w:t>
            </w:r>
          </w:p>
        </w:tc>
        <w:tc>
          <w:tcPr>
            <w:tcW w:w="5891" w:type="dxa"/>
            <w:shd w:val="clear" w:color="auto" w:fill="D9D9D9"/>
          </w:tcPr>
          <w:p w14:paraId="00C37C60" w14:textId="77777777" w:rsidR="00DD0F16" w:rsidRPr="006E5564" w:rsidRDefault="006E5564" w:rsidP="006E5564">
            <w:pPr>
              <w:spacing w:before="60" w:after="60"/>
              <w:rPr>
                <w:lang w:eastAsia="en-US"/>
              </w:rPr>
            </w:pPr>
            <w:r w:rsidRPr="006E5564">
              <w:rPr>
                <w:lang w:eastAsia="en-US"/>
              </w:rPr>
              <w:t xml:space="preserve">Sucht </w:t>
            </w:r>
            <w:r>
              <w:rPr>
                <w:lang w:eastAsia="en-US"/>
              </w:rPr>
              <w:t>alle Reservationen, die noch nicht freigegebene Bestellungen beinhalten.</w:t>
            </w:r>
          </w:p>
        </w:tc>
      </w:tr>
      <w:tr w:rsidR="006E5564" w14:paraId="0B6EA591" w14:textId="77777777" w:rsidTr="006E5564">
        <w:tc>
          <w:tcPr>
            <w:tcW w:w="2097" w:type="dxa"/>
            <w:shd w:val="clear" w:color="auto" w:fill="D9D9D9"/>
          </w:tcPr>
          <w:p w14:paraId="67943B82" w14:textId="77777777" w:rsidR="006E5564" w:rsidRDefault="006E5564" w:rsidP="00F64C73">
            <w:pPr>
              <w:spacing w:before="60" w:after="60"/>
              <w:rPr>
                <w:lang w:eastAsia="en-US"/>
              </w:rPr>
            </w:pPr>
            <w:r>
              <w:rPr>
                <w:lang w:eastAsia="en-US"/>
              </w:rPr>
              <w:t>Nur letzte Reservation einer Serie</w:t>
            </w:r>
          </w:p>
        </w:tc>
        <w:tc>
          <w:tcPr>
            <w:tcW w:w="5891" w:type="dxa"/>
            <w:shd w:val="clear" w:color="auto" w:fill="D9D9D9"/>
          </w:tcPr>
          <w:p w14:paraId="3CBBCB2F" w14:textId="77777777" w:rsidR="000B6850" w:rsidRPr="006E5564" w:rsidRDefault="006E5564" w:rsidP="005B3A4F">
            <w:pPr>
              <w:rPr>
                <w:lang w:eastAsia="en-US"/>
              </w:rPr>
            </w:pPr>
            <w:r>
              <w:rPr>
                <w:lang w:eastAsia="en-US"/>
              </w:rPr>
              <w:t xml:space="preserve">Sucht alle letzten Serienelemente </w:t>
            </w:r>
            <w:r w:rsidR="00857318">
              <w:rPr>
                <w:lang w:eastAsia="en-US"/>
              </w:rPr>
              <w:t xml:space="preserve">von Serien, damit auf einen </w:t>
            </w:r>
            <w:r>
              <w:rPr>
                <w:lang w:eastAsia="en-US"/>
              </w:rPr>
              <w:t>Blick eine Übersicht gewonnen wird, wann Serienbuchungen auslaufen.</w:t>
            </w:r>
          </w:p>
        </w:tc>
      </w:tr>
      <w:tr w:rsidR="00857318" w14:paraId="59D223A1" w14:textId="77777777" w:rsidTr="006E5564">
        <w:tc>
          <w:tcPr>
            <w:tcW w:w="2097" w:type="dxa"/>
            <w:shd w:val="clear" w:color="auto" w:fill="D9D9D9"/>
          </w:tcPr>
          <w:p w14:paraId="2ED256D6" w14:textId="77777777" w:rsidR="00857318" w:rsidRDefault="00857318" w:rsidP="00F64C73">
            <w:pPr>
              <w:spacing w:before="60" w:after="60"/>
              <w:rPr>
                <w:lang w:eastAsia="en-US"/>
              </w:rPr>
            </w:pPr>
            <w:r>
              <w:rPr>
                <w:lang w:eastAsia="en-US"/>
              </w:rPr>
              <w:t>Dienstleistungen mit offener Menge</w:t>
            </w:r>
          </w:p>
        </w:tc>
        <w:tc>
          <w:tcPr>
            <w:tcW w:w="5891" w:type="dxa"/>
            <w:shd w:val="clear" w:color="auto" w:fill="D9D9D9"/>
          </w:tcPr>
          <w:p w14:paraId="565A1B32" w14:textId="77777777" w:rsidR="000B6850" w:rsidRDefault="00857318" w:rsidP="005B3A4F">
            <w:pPr>
              <w:spacing w:before="60" w:after="60"/>
              <w:rPr>
                <w:lang w:eastAsia="en-US"/>
              </w:rPr>
            </w:pPr>
            <w:r>
              <w:rPr>
                <w:lang w:eastAsia="en-US"/>
              </w:rPr>
              <w:t>Sucht alle Reservationen, die Bestellungen mit offener Menge beinhalten.</w:t>
            </w:r>
          </w:p>
        </w:tc>
      </w:tr>
      <w:tr w:rsidR="006E5564" w14:paraId="6329AD7E" w14:textId="77777777" w:rsidTr="006E5564">
        <w:tc>
          <w:tcPr>
            <w:tcW w:w="2097" w:type="dxa"/>
            <w:shd w:val="clear" w:color="auto" w:fill="D9D9D9"/>
          </w:tcPr>
          <w:p w14:paraId="6DADC8DA" w14:textId="77777777" w:rsidR="006E5564" w:rsidRDefault="006E5564" w:rsidP="00F64C73">
            <w:pPr>
              <w:spacing w:before="60" w:after="60"/>
              <w:rPr>
                <w:lang w:eastAsia="en-US"/>
              </w:rPr>
            </w:pPr>
            <w:r>
              <w:rPr>
                <w:lang w:eastAsia="en-US"/>
              </w:rPr>
              <w:t>Reservations-kommentar</w:t>
            </w:r>
          </w:p>
        </w:tc>
        <w:tc>
          <w:tcPr>
            <w:tcW w:w="5891" w:type="dxa"/>
            <w:shd w:val="clear" w:color="auto" w:fill="D9D9D9"/>
          </w:tcPr>
          <w:p w14:paraId="3EFF4C94" w14:textId="77777777" w:rsidR="006E5564" w:rsidRDefault="006E5564" w:rsidP="005B3A4F">
            <w:pPr>
              <w:rPr>
                <w:lang w:eastAsia="en-US"/>
              </w:rPr>
            </w:pPr>
            <w:r>
              <w:rPr>
                <w:lang w:eastAsia="en-US"/>
              </w:rPr>
              <w:t>Hier kann spezifisch nach einem Kommentar zur Reservation gefiltert werden.</w:t>
            </w:r>
          </w:p>
        </w:tc>
      </w:tr>
      <w:tr w:rsidR="006E5564" w14:paraId="1DE8E065" w14:textId="77777777" w:rsidTr="006E5564">
        <w:tc>
          <w:tcPr>
            <w:tcW w:w="2097" w:type="dxa"/>
            <w:shd w:val="clear" w:color="auto" w:fill="D9D9D9"/>
          </w:tcPr>
          <w:p w14:paraId="50F1B1E9" w14:textId="77777777" w:rsidR="006E5564" w:rsidRDefault="006E5564" w:rsidP="00F64C73">
            <w:pPr>
              <w:spacing w:before="60" w:after="60"/>
              <w:rPr>
                <w:lang w:eastAsia="en-US"/>
              </w:rPr>
            </w:pPr>
            <w:r>
              <w:rPr>
                <w:lang w:eastAsia="en-US"/>
              </w:rPr>
              <w:t>Reservationszeit-punkt</w:t>
            </w:r>
          </w:p>
        </w:tc>
        <w:tc>
          <w:tcPr>
            <w:tcW w:w="5891" w:type="dxa"/>
            <w:shd w:val="clear" w:color="auto" w:fill="D9D9D9"/>
          </w:tcPr>
          <w:p w14:paraId="63430A24" w14:textId="77777777" w:rsidR="006E5564" w:rsidRPr="006A476D" w:rsidRDefault="006E5564" w:rsidP="00B52705">
            <w:pPr>
              <w:spacing w:before="60" w:after="60"/>
              <w:rPr>
                <w:szCs w:val="16"/>
                <w:lang w:eastAsia="en-US"/>
              </w:rPr>
            </w:pPr>
            <w:r>
              <w:rPr>
                <w:lang w:eastAsia="en-US"/>
              </w:rPr>
              <w:t>Hier kann ausgewählt werden, in welchem Status sich das Meeting befinden soll. Zur Auswahl stehen laufende und künftige sowie vergangene Reservationen.</w:t>
            </w:r>
          </w:p>
        </w:tc>
      </w:tr>
      <w:tr w:rsidR="006E5564" w:rsidRPr="006A34FB" w14:paraId="2A0C06C6" w14:textId="77777777" w:rsidTr="006E5564">
        <w:tc>
          <w:tcPr>
            <w:tcW w:w="2097" w:type="dxa"/>
            <w:shd w:val="clear" w:color="auto" w:fill="D9D9D9"/>
          </w:tcPr>
          <w:p w14:paraId="09F549F4" w14:textId="77777777" w:rsidR="006E5564" w:rsidRPr="00B219F1" w:rsidRDefault="006E5564" w:rsidP="00F64C73">
            <w:pPr>
              <w:spacing w:before="60" w:after="60"/>
              <w:rPr>
                <w:lang w:eastAsia="en-US"/>
              </w:rPr>
            </w:pPr>
            <w:r w:rsidRPr="00363ACC">
              <w:rPr>
                <w:lang w:eastAsia="en-US"/>
              </w:rPr>
              <w:t>Berücksichtigung in Stunden vorher</w:t>
            </w:r>
          </w:p>
        </w:tc>
        <w:tc>
          <w:tcPr>
            <w:tcW w:w="5891" w:type="dxa"/>
            <w:shd w:val="clear" w:color="auto" w:fill="D9D9D9"/>
          </w:tcPr>
          <w:p w14:paraId="2222BF27" w14:textId="77777777" w:rsidR="006E5564" w:rsidRPr="00B219F1" w:rsidRDefault="006E5564" w:rsidP="00B52705">
            <w:pPr>
              <w:spacing w:before="60" w:after="60"/>
              <w:rPr>
                <w:lang w:eastAsia="en-US"/>
              </w:rPr>
            </w:pPr>
            <w:r w:rsidRPr="00B219F1">
              <w:rPr>
                <w:lang w:eastAsia="en-US"/>
              </w:rPr>
              <w:t xml:space="preserve">Der Benutzer kann bestimmen, wie viele Stunden vor der aktuellen Zeit eine Reservation begonnen haben darf, </w:t>
            </w:r>
            <w:r>
              <w:rPr>
                <w:lang w:eastAsia="en-US"/>
              </w:rPr>
              <w:t>damit diese bei der</w:t>
            </w:r>
            <w:r w:rsidRPr="00363ACC">
              <w:rPr>
                <w:lang w:eastAsia="en-US"/>
              </w:rPr>
              <w:t xml:space="preserve"> Suche </w:t>
            </w:r>
            <w:r>
              <w:rPr>
                <w:lang w:eastAsia="en-US"/>
              </w:rPr>
              <w:t xml:space="preserve">noch </w:t>
            </w:r>
            <w:r w:rsidRPr="00363ACC">
              <w:rPr>
                <w:lang w:eastAsia="en-US"/>
              </w:rPr>
              <w:t>aufgelistet und angezeigt wird.</w:t>
            </w:r>
          </w:p>
        </w:tc>
      </w:tr>
      <w:tr w:rsidR="006E5564" w14:paraId="36856B39" w14:textId="77777777" w:rsidTr="006E5564">
        <w:tc>
          <w:tcPr>
            <w:tcW w:w="2097" w:type="dxa"/>
            <w:shd w:val="clear" w:color="auto" w:fill="D9D9D9"/>
          </w:tcPr>
          <w:p w14:paraId="2A6C97F9" w14:textId="77777777" w:rsidR="006E5564" w:rsidRDefault="006E5564" w:rsidP="00F64C73">
            <w:pPr>
              <w:spacing w:before="60" w:after="60"/>
              <w:rPr>
                <w:lang w:eastAsia="en-US"/>
              </w:rPr>
            </w:pPr>
            <w:r>
              <w:rPr>
                <w:lang w:eastAsia="en-US"/>
              </w:rPr>
              <w:t>Workflow Status</w:t>
            </w:r>
          </w:p>
        </w:tc>
        <w:tc>
          <w:tcPr>
            <w:tcW w:w="5891" w:type="dxa"/>
            <w:shd w:val="clear" w:color="auto" w:fill="D9D9D9"/>
          </w:tcPr>
          <w:p w14:paraId="230EEE38" w14:textId="1E40E060" w:rsidR="006E5564" w:rsidRDefault="006E5564" w:rsidP="00B52705">
            <w:pPr>
              <w:spacing w:before="60" w:after="60"/>
              <w:rPr>
                <w:lang w:eastAsia="en-US"/>
              </w:rPr>
            </w:pPr>
            <w:r>
              <w:rPr>
                <w:lang w:eastAsia="en-US"/>
              </w:rPr>
              <w:t>Hier kann angegeben werden, in welchem Workflowstatus sich das Meeting befinden soll. Die Workflowstat</w:t>
            </w:r>
            <w:r w:rsidR="000B6850">
              <w:rPr>
                <w:lang w:eastAsia="en-US"/>
              </w:rPr>
              <w:t>us</w:t>
            </w:r>
            <w:r>
              <w:rPr>
                <w:lang w:eastAsia="en-US"/>
              </w:rPr>
              <w:t xml:space="preserve"> werden durch den Administrator verwaltet und können von Firma zu Firma variieren.</w:t>
            </w:r>
          </w:p>
          <w:p w14:paraId="0ED5AE1E" w14:textId="260D6259" w:rsidR="006E5564" w:rsidRDefault="00C36964" w:rsidP="00B52705">
            <w:pPr>
              <w:spacing w:before="60" w:after="60"/>
              <w:rPr>
                <w:lang w:eastAsia="en-US"/>
              </w:rPr>
            </w:pPr>
            <w:r>
              <w:rPr>
                <w:lang w:eastAsia="en-US"/>
              </w:rPr>
              <w:t>Auch ein Filter auf die „No</w:t>
            </w:r>
            <w:r w:rsidR="002E1CEB">
              <w:rPr>
                <w:lang w:eastAsia="en-US"/>
              </w:rPr>
              <w:t>-</w:t>
            </w:r>
            <w:r>
              <w:rPr>
                <w:lang w:eastAsia="en-US"/>
              </w:rPr>
              <w:t>Shows“ steht zur Verfügung.</w:t>
            </w:r>
          </w:p>
        </w:tc>
      </w:tr>
    </w:tbl>
    <w:p w14:paraId="376F37A2" w14:textId="77777777" w:rsidR="000B6850" w:rsidRDefault="000B6850" w:rsidP="00DD0F16">
      <w:pPr>
        <w:rPr>
          <w:lang w:eastAsia="en-US"/>
        </w:rPr>
      </w:pPr>
    </w:p>
    <w:p w14:paraId="40B61818" w14:textId="77777777" w:rsidR="00B52705" w:rsidRPr="00B52705" w:rsidRDefault="00B52705" w:rsidP="00DD0F16">
      <w:pPr>
        <w:rPr>
          <w:lang w:eastAsia="en-US"/>
        </w:rPr>
      </w:pPr>
    </w:p>
    <w:p w14:paraId="24C72D2F" w14:textId="77777777" w:rsidR="00DD0F16" w:rsidRPr="009D5025" w:rsidRDefault="00DD0F16" w:rsidP="00DD0F16">
      <w:pPr>
        <w:rPr>
          <w:b/>
          <w:lang w:eastAsia="en-US"/>
        </w:rPr>
      </w:pPr>
      <w:r w:rsidRPr="009D5025">
        <w:rPr>
          <w:b/>
          <w:lang w:eastAsia="en-US"/>
        </w:rPr>
        <w:t>Ressourcenspezifische Kriterien</w:t>
      </w:r>
    </w:p>
    <w:p w14:paraId="081D1D19" w14:textId="77777777" w:rsidR="00DD0F16" w:rsidRDefault="00DD0F16" w:rsidP="00DD0F16">
      <w:pPr>
        <w:rPr>
          <w:lang w:eastAsia="en-US"/>
        </w:rPr>
      </w:pPr>
    </w:p>
    <w:p w14:paraId="5FF20453" w14:textId="77777777" w:rsidR="00F24072" w:rsidRDefault="00DD0F16" w:rsidP="00DD0F16">
      <w:pPr>
        <w:rPr>
          <w:lang w:eastAsia="en-US"/>
        </w:rPr>
      </w:pPr>
      <w:r>
        <w:rPr>
          <w:lang w:eastAsia="en-US"/>
        </w:rPr>
        <w:t xml:space="preserve">Die ressourcenspezifischen Kriterien verändern sich je nach gewählter Ressourcenart. </w:t>
      </w:r>
    </w:p>
    <w:p w14:paraId="629CBF7D" w14:textId="77777777" w:rsidR="00DD0F16" w:rsidRDefault="00F24072" w:rsidP="00DD0F16">
      <w:pPr>
        <w:rPr>
          <w:lang w:eastAsia="en-US"/>
        </w:rPr>
      </w:pPr>
      <w:r>
        <w:rPr>
          <w:lang w:eastAsia="en-US"/>
        </w:rPr>
        <w:t>In diesem Bereich werden in erster Linie die verschiedenen firmenspezifischen Gruppierungen (</w:t>
      </w:r>
      <w:r w:rsidR="00DD0F16">
        <w:rPr>
          <w:lang w:eastAsia="en-US"/>
        </w:rPr>
        <w:t>Gliederungen</w:t>
      </w:r>
      <w:r w:rsidR="00B7232E">
        <w:rPr>
          <w:lang w:eastAsia="en-US"/>
        </w:rPr>
        <w:t xml:space="preserve"> und Buchungsklassifikationen</w:t>
      </w:r>
      <w:r>
        <w:rPr>
          <w:lang w:eastAsia="en-US"/>
        </w:rPr>
        <w:t>) als weitere Filterkriterien zur Verfügung gestellt.</w:t>
      </w:r>
      <w:r w:rsidDel="00F24072">
        <w:rPr>
          <w:lang w:eastAsia="en-US"/>
        </w:rPr>
        <w:t xml:space="preserve"> </w:t>
      </w:r>
    </w:p>
    <w:p w14:paraId="326B085C" w14:textId="77777777" w:rsidR="00DD0F16" w:rsidRDefault="00DD0F16" w:rsidP="00DD0F16">
      <w:pPr>
        <w:rPr>
          <w:lang w:eastAsia="en-US"/>
        </w:rPr>
      </w:pPr>
    </w:p>
    <w:p w14:paraId="4F2C851E" w14:textId="77777777" w:rsidR="00B52705" w:rsidRDefault="00B52705" w:rsidP="00DD0F16">
      <w:pPr>
        <w:rPr>
          <w:lang w:eastAsia="en-US"/>
        </w:rPr>
      </w:pPr>
    </w:p>
    <w:p w14:paraId="79FBA59D" w14:textId="77777777" w:rsidR="00DD0F16" w:rsidRPr="00AD5EF6" w:rsidRDefault="00DD0F16" w:rsidP="00DD0F16">
      <w:pPr>
        <w:rPr>
          <w:b/>
          <w:lang w:eastAsia="en-US"/>
        </w:rPr>
      </w:pPr>
      <w:r w:rsidRPr="00AD5EF6">
        <w:rPr>
          <w:b/>
          <w:lang w:eastAsia="en-US"/>
        </w:rPr>
        <w:t>Anlassspezifische Kriterien</w:t>
      </w:r>
    </w:p>
    <w:p w14:paraId="460D7072" w14:textId="77777777" w:rsidR="00B52705" w:rsidRDefault="00B52705" w:rsidP="00DD0F16">
      <w:pPr>
        <w:rPr>
          <w:lang w:eastAsia="en-US"/>
        </w:rPr>
      </w:pPr>
    </w:p>
    <w:p w14:paraId="0C9F9B5C" w14:textId="77777777" w:rsidR="00DD0F16" w:rsidRDefault="00DD0F16" w:rsidP="00DD0F16">
      <w:pPr>
        <w:rPr>
          <w:lang w:eastAsia="en-US"/>
        </w:rPr>
      </w:pPr>
      <w:r w:rsidRPr="00AD5EF6">
        <w:rPr>
          <w:lang w:eastAsia="en-US"/>
        </w:rPr>
        <w:t xml:space="preserve">In den anlassspezifischen Kriterien kann nach </w:t>
      </w:r>
      <w:r w:rsidRPr="00B219F1">
        <w:rPr>
          <w:i/>
          <w:lang w:eastAsia="en-US"/>
        </w:rPr>
        <w:t>Anlass-Nr</w:t>
      </w:r>
      <w:r w:rsidRPr="00AD5EF6">
        <w:rPr>
          <w:lang w:eastAsia="en-US"/>
        </w:rPr>
        <w:t xml:space="preserve">., </w:t>
      </w:r>
      <w:r w:rsidRPr="00B219F1">
        <w:rPr>
          <w:i/>
          <w:lang w:eastAsia="en-US"/>
        </w:rPr>
        <w:t>Titel</w:t>
      </w:r>
      <w:r w:rsidRPr="00AD5EF6">
        <w:rPr>
          <w:lang w:eastAsia="en-US"/>
        </w:rPr>
        <w:t xml:space="preserve"> oder dem </w:t>
      </w:r>
      <w:r w:rsidRPr="00AC1972">
        <w:rPr>
          <w:lang w:eastAsia="en-US"/>
        </w:rPr>
        <w:t>Kriterium</w:t>
      </w:r>
      <w:r w:rsidRPr="00AD5EF6">
        <w:rPr>
          <w:lang w:eastAsia="en-US"/>
        </w:rPr>
        <w:t xml:space="preserve"> der Haupt- oder Nebenreservation gefiltert werden.</w:t>
      </w:r>
    </w:p>
    <w:p w14:paraId="6217D902" w14:textId="77777777" w:rsidR="00DD0F16" w:rsidRDefault="00DD0F16" w:rsidP="00DD0F16">
      <w:pPr>
        <w:rPr>
          <w:lang w:eastAsia="en-US"/>
        </w:rPr>
      </w:pPr>
    </w:p>
    <w:p w14:paraId="47ED1198" w14:textId="77777777" w:rsidR="00DD0F16" w:rsidRDefault="00DD0F16" w:rsidP="00DD0F16">
      <w:pPr>
        <w:rPr>
          <w:lang w:eastAsia="en-US"/>
        </w:rPr>
      </w:pPr>
      <w:r>
        <w:rPr>
          <w:noProof/>
          <w:lang w:val="en-US" w:eastAsia="en-US"/>
        </w:rPr>
        <w:drawing>
          <wp:inline distT="0" distB="0" distL="0" distR="0" wp14:anchorId="228C5C5F" wp14:editId="7DC0601B">
            <wp:extent cx="2048289" cy="1266630"/>
            <wp:effectExtent l="19050" t="0" r="9111" b="0"/>
            <wp:docPr id="60" name="Picture 40" descr="Listen_Anlassspezifis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n_Anlassspezifisch.jpg"/>
                    <pic:cNvPicPr/>
                  </pic:nvPicPr>
                  <pic:blipFill>
                    <a:blip r:embed="rId140" cstate="print"/>
                    <a:stretch>
                      <a:fillRect/>
                    </a:stretch>
                  </pic:blipFill>
                  <pic:spPr>
                    <a:xfrm>
                      <a:off x="0" y="0"/>
                      <a:ext cx="2050649" cy="1268089"/>
                    </a:xfrm>
                    <a:prstGeom prst="rect">
                      <a:avLst/>
                    </a:prstGeom>
                  </pic:spPr>
                </pic:pic>
              </a:graphicData>
            </a:graphic>
          </wp:inline>
        </w:drawing>
      </w:r>
    </w:p>
    <w:p w14:paraId="6CC8D553" w14:textId="77777777" w:rsidR="00DD0F16" w:rsidRPr="00D0637F" w:rsidRDefault="005D0881" w:rsidP="005525C3">
      <w:pPr>
        <w:pStyle w:val="Caption"/>
      </w:pPr>
      <w:bookmarkStart w:id="523" w:name="_Toc304552692"/>
      <w:bookmarkStart w:id="524" w:name="_Toc313360967"/>
      <w:bookmarkStart w:id="525" w:name="_Toc318295931"/>
      <w:bookmarkStart w:id="526" w:name="_Toc339545476"/>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104</w:t>
      </w:r>
      <w:r w:rsidR="00833167" w:rsidRPr="00CC2EFE">
        <w:fldChar w:fldCharType="end"/>
      </w:r>
      <w:r w:rsidR="00DD0F16" w:rsidRPr="00D0637F">
        <w:t>: Anlassspezifische Reservationssuchkriterien im Bereich Listen</w:t>
      </w:r>
      <w:bookmarkEnd w:id="523"/>
      <w:bookmarkEnd w:id="524"/>
      <w:bookmarkEnd w:id="525"/>
      <w:bookmarkEnd w:id="526"/>
    </w:p>
    <w:p w14:paraId="6FACBA93" w14:textId="77777777" w:rsidR="00DD0F16" w:rsidRDefault="00DD0F16" w:rsidP="00DD0F16">
      <w:pPr>
        <w:rPr>
          <w:lang w:eastAsia="en-US"/>
        </w:rPr>
      </w:pPr>
    </w:p>
    <w:p w14:paraId="507E891F" w14:textId="77777777" w:rsidR="00DD0F16" w:rsidRPr="00D71036" w:rsidRDefault="00D71036" w:rsidP="005525C3">
      <w:pPr>
        <w:pStyle w:val="Caption"/>
      </w:pPr>
      <w:bookmarkStart w:id="527" w:name="_Toc304552717"/>
      <w:bookmarkStart w:id="528" w:name="_Toc313360992"/>
      <w:bookmarkStart w:id="529" w:name="_Toc339311224"/>
      <w:bookmarkStart w:id="530" w:name="_Toc339545510"/>
      <w:r w:rsidRPr="00D71036">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16</w:t>
      </w:r>
      <w:r w:rsidR="00833167" w:rsidRPr="00D71036">
        <w:fldChar w:fldCharType="end"/>
      </w:r>
      <w:r w:rsidR="00DD0F16" w:rsidRPr="00D71036">
        <w:t>: Erweiterte Reservationssuchkriterien im Bereich Listen</w:t>
      </w:r>
      <w:bookmarkEnd w:id="527"/>
      <w:bookmarkEnd w:id="528"/>
      <w:bookmarkEnd w:id="529"/>
      <w:bookmarkEnd w:id="530"/>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117"/>
        <w:gridCol w:w="6154"/>
      </w:tblGrid>
      <w:tr w:rsidR="00DD0F16" w:rsidRPr="00661DAA" w14:paraId="4819D0E9" w14:textId="77777777" w:rsidTr="00F64C73">
        <w:tc>
          <w:tcPr>
            <w:tcW w:w="2117" w:type="dxa"/>
            <w:shd w:val="clear" w:color="auto" w:fill="004985"/>
          </w:tcPr>
          <w:p w14:paraId="215F3D82" w14:textId="77777777" w:rsidR="00DD0F16" w:rsidRPr="00661DAA" w:rsidRDefault="00DD0F16" w:rsidP="00F64C73">
            <w:pPr>
              <w:spacing w:before="60" w:after="60"/>
              <w:rPr>
                <w:b/>
                <w:color w:val="FFFFFF"/>
                <w:lang w:eastAsia="en-US"/>
              </w:rPr>
            </w:pPr>
            <w:r>
              <w:rPr>
                <w:b/>
                <w:color w:val="FFFFFF"/>
                <w:lang w:eastAsia="en-US"/>
              </w:rPr>
              <w:t>Feld</w:t>
            </w:r>
          </w:p>
        </w:tc>
        <w:tc>
          <w:tcPr>
            <w:tcW w:w="6154" w:type="dxa"/>
            <w:shd w:val="clear" w:color="auto" w:fill="004985"/>
          </w:tcPr>
          <w:p w14:paraId="5DC7767F" w14:textId="77777777" w:rsidR="00DD0F16" w:rsidRPr="00661DAA" w:rsidRDefault="00DD0F16" w:rsidP="00F64C73">
            <w:pPr>
              <w:spacing w:before="60" w:after="60"/>
              <w:rPr>
                <w:b/>
                <w:color w:val="FFFFFF"/>
                <w:lang w:eastAsia="en-US"/>
              </w:rPr>
            </w:pPr>
            <w:r w:rsidRPr="00661DAA">
              <w:rPr>
                <w:b/>
                <w:color w:val="FFFFFF"/>
                <w:lang w:eastAsia="en-US"/>
              </w:rPr>
              <w:t>Funktion</w:t>
            </w:r>
          </w:p>
        </w:tc>
      </w:tr>
      <w:tr w:rsidR="00DD0F16" w:rsidRPr="001E50A7" w14:paraId="3916194F" w14:textId="77777777" w:rsidTr="00F64C73">
        <w:tc>
          <w:tcPr>
            <w:tcW w:w="2117" w:type="dxa"/>
            <w:shd w:val="clear" w:color="auto" w:fill="D9D9D9"/>
          </w:tcPr>
          <w:p w14:paraId="21704E44" w14:textId="77777777" w:rsidR="00DD0F16" w:rsidRPr="00AD5EF6" w:rsidRDefault="00DD0F16" w:rsidP="00F64C73">
            <w:pPr>
              <w:rPr>
                <w:lang w:eastAsia="en-US"/>
              </w:rPr>
            </w:pPr>
            <w:r w:rsidRPr="00AD5EF6">
              <w:rPr>
                <w:lang w:eastAsia="en-US"/>
              </w:rPr>
              <w:t>Anlass-Nr.</w:t>
            </w:r>
          </w:p>
        </w:tc>
        <w:tc>
          <w:tcPr>
            <w:tcW w:w="6154" w:type="dxa"/>
            <w:shd w:val="clear" w:color="auto" w:fill="D9D9D9"/>
          </w:tcPr>
          <w:p w14:paraId="6C775573" w14:textId="77777777" w:rsidR="00DD0F16" w:rsidRPr="00AD5EF6" w:rsidRDefault="00DD0F16" w:rsidP="00B52705">
            <w:pPr>
              <w:spacing w:before="60" w:after="60"/>
              <w:rPr>
                <w:lang w:eastAsia="en-US"/>
              </w:rPr>
            </w:pPr>
            <w:r w:rsidRPr="00AD5EF6">
              <w:rPr>
                <w:lang w:eastAsia="en-US"/>
              </w:rPr>
              <w:t>Jeder Anlass verfügt über eine einzigartige Anlass-Nr., welche hier angegeben werden kann.</w:t>
            </w:r>
          </w:p>
        </w:tc>
      </w:tr>
      <w:tr w:rsidR="00DD0F16" w:rsidRPr="001E50A7" w14:paraId="1C125E5A" w14:textId="77777777" w:rsidTr="00F64C73">
        <w:tc>
          <w:tcPr>
            <w:tcW w:w="2117" w:type="dxa"/>
            <w:shd w:val="clear" w:color="auto" w:fill="D9D9D9"/>
          </w:tcPr>
          <w:p w14:paraId="1FD5C158" w14:textId="77777777" w:rsidR="00DD0F16" w:rsidRPr="00AD5EF6" w:rsidRDefault="00DD0F16" w:rsidP="00F64C73">
            <w:pPr>
              <w:rPr>
                <w:lang w:eastAsia="en-US"/>
              </w:rPr>
            </w:pPr>
            <w:r w:rsidRPr="00AD5EF6">
              <w:rPr>
                <w:lang w:eastAsia="en-US"/>
              </w:rPr>
              <w:t>Titel</w:t>
            </w:r>
          </w:p>
        </w:tc>
        <w:tc>
          <w:tcPr>
            <w:tcW w:w="6154" w:type="dxa"/>
            <w:shd w:val="clear" w:color="auto" w:fill="D9D9D9"/>
          </w:tcPr>
          <w:p w14:paraId="6667180B" w14:textId="77777777" w:rsidR="00DD0F16" w:rsidRPr="00AD5EF6" w:rsidRDefault="00DD0F16" w:rsidP="00B52705">
            <w:pPr>
              <w:spacing w:before="60" w:after="60"/>
              <w:rPr>
                <w:lang w:eastAsia="en-US"/>
              </w:rPr>
            </w:pPr>
            <w:r w:rsidRPr="00AD5EF6">
              <w:rPr>
                <w:lang w:eastAsia="en-US"/>
              </w:rPr>
              <w:t>Ist der Titel eines spezifischen Anlasses bekannt, so kann auch über diesen danach gesucht werden.</w:t>
            </w:r>
          </w:p>
        </w:tc>
      </w:tr>
      <w:tr w:rsidR="00DD0F16" w14:paraId="4AC28B00" w14:textId="77777777" w:rsidTr="00F64C73">
        <w:tc>
          <w:tcPr>
            <w:tcW w:w="2117" w:type="dxa"/>
            <w:shd w:val="clear" w:color="auto" w:fill="D9D9D9"/>
          </w:tcPr>
          <w:p w14:paraId="07BA5BF2" w14:textId="77777777" w:rsidR="00DD0F16" w:rsidRPr="00AD5EF6" w:rsidRDefault="00DD0F16" w:rsidP="00F64C73">
            <w:pPr>
              <w:rPr>
                <w:lang w:eastAsia="en-US"/>
              </w:rPr>
            </w:pPr>
            <w:r w:rsidRPr="00AD5EF6">
              <w:rPr>
                <w:lang w:eastAsia="en-US"/>
              </w:rPr>
              <w:lastRenderedPageBreak/>
              <w:t>Ist Hauptreservation</w:t>
            </w:r>
          </w:p>
        </w:tc>
        <w:tc>
          <w:tcPr>
            <w:tcW w:w="6154" w:type="dxa"/>
            <w:shd w:val="clear" w:color="auto" w:fill="D9D9D9"/>
          </w:tcPr>
          <w:p w14:paraId="1365FDB3" w14:textId="77777777" w:rsidR="00DD0F16" w:rsidRPr="00AD5EF6" w:rsidRDefault="00DD0F16" w:rsidP="00B52705">
            <w:pPr>
              <w:spacing w:before="60" w:after="60"/>
              <w:rPr>
                <w:lang w:eastAsia="en-US"/>
              </w:rPr>
            </w:pPr>
            <w:r w:rsidRPr="00AD5EF6">
              <w:rPr>
                <w:lang w:eastAsia="en-US"/>
              </w:rPr>
              <w:t xml:space="preserve">Mit der Auswahl „Alle“, „Nur Hauptreservationen“ oder „Nur Nebenreservationen“ kann ebenfalls nach diesen Kriterien eingeschränkt </w:t>
            </w:r>
            <w:r>
              <w:rPr>
                <w:lang w:eastAsia="en-US"/>
              </w:rPr>
              <w:t xml:space="preserve">gesucht </w:t>
            </w:r>
            <w:r w:rsidRPr="00AD5EF6">
              <w:rPr>
                <w:lang w:eastAsia="en-US"/>
              </w:rPr>
              <w:t xml:space="preserve">werden. Wie es die Auswahl bereits </w:t>
            </w:r>
            <w:r>
              <w:rPr>
                <w:lang w:eastAsia="en-US"/>
              </w:rPr>
              <w:t>zeigt</w:t>
            </w:r>
            <w:r w:rsidRPr="00AD5EF6">
              <w:rPr>
                <w:lang w:eastAsia="en-US"/>
              </w:rPr>
              <w:t>, können so Hauptreservationen oder Nebenreservationen, ausgewählt werden</w:t>
            </w:r>
            <w:r>
              <w:rPr>
                <w:lang w:eastAsia="en-US"/>
              </w:rPr>
              <w:t>.</w:t>
            </w:r>
          </w:p>
        </w:tc>
      </w:tr>
    </w:tbl>
    <w:p w14:paraId="245B6A13" w14:textId="77777777" w:rsidR="00DD0F16" w:rsidRDefault="00DD0F16" w:rsidP="00DD0F16">
      <w:pPr>
        <w:rPr>
          <w:lang w:eastAsia="en-US"/>
        </w:rPr>
      </w:pPr>
    </w:p>
    <w:p w14:paraId="62012408" w14:textId="77777777" w:rsidR="007071D4" w:rsidRDefault="007071D4" w:rsidP="00DD0F16">
      <w:pPr>
        <w:rPr>
          <w:lang w:eastAsia="en-US"/>
        </w:rPr>
      </w:pPr>
    </w:p>
    <w:p w14:paraId="60D02B89" w14:textId="77777777" w:rsidR="00050C8E" w:rsidRPr="00050C8E" w:rsidRDefault="00050C8E" w:rsidP="00050C8E">
      <w:pPr>
        <w:pBdr>
          <w:top w:val="single" w:sz="4" w:space="1" w:color="auto"/>
          <w:left w:val="single" w:sz="4" w:space="4" w:color="auto"/>
          <w:bottom w:val="single" w:sz="4" w:space="1" w:color="auto"/>
          <w:right w:val="single" w:sz="4" w:space="4" w:color="auto"/>
        </w:pBdr>
        <w:shd w:val="clear" w:color="auto" w:fill="FABF8F" w:themeFill="accent6" w:themeFillTint="99"/>
        <w:rPr>
          <w:b/>
          <w:color w:val="E36C0A" w:themeColor="accent6" w:themeShade="BF"/>
          <w:lang w:eastAsia="en-US"/>
        </w:rPr>
      </w:pPr>
      <w:r w:rsidRPr="00050C8E">
        <w:rPr>
          <w:b/>
          <w:color w:val="E36C0A" w:themeColor="accent6" w:themeShade="BF"/>
          <w:lang w:eastAsia="en-US"/>
        </w:rPr>
        <w:t>Hinweis:</w:t>
      </w:r>
    </w:p>
    <w:p w14:paraId="2D22FE70" w14:textId="77777777" w:rsidR="00050C8E" w:rsidRPr="00050C8E" w:rsidRDefault="00050C8E" w:rsidP="00050C8E">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lang w:eastAsia="en-US"/>
        </w:rPr>
      </w:pPr>
      <w:r w:rsidRPr="00050C8E">
        <w:rPr>
          <w:color w:val="E36C0A" w:themeColor="accent6" w:themeShade="BF"/>
          <w:lang w:eastAsia="en-US"/>
        </w:rPr>
        <w:t>Ab Release 4.2 siehe Knowledge Base Artikel „Filterkriterien pro Navigationsmenü“.</w:t>
      </w:r>
    </w:p>
    <w:p w14:paraId="3287D618" w14:textId="77777777" w:rsidR="00050C8E" w:rsidRPr="00050C8E" w:rsidRDefault="00050C8E" w:rsidP="00050C8E">
      <w:pPr>
        <w:pBdr>
          <w:top w:val="single" w:sz="4" w:space="1" w:color="auto"/>
          <w:left w:val="single" w:sz="4" w:space="4" w:color="auto"/>
          <w:bottom w:val="single" w:sz="4" w:space="1" w:color="auto"/>
          <w:right w:val="single" w:sz="4" w:space="4" w:color="auto"/>
        </w:pBdr>
        <w:shd w:val="clear" w:color="auto" w:fill="FABF8F" w:themeFill="accent6" w:themeFillTint="99"/>
        <w:rPr>
          <w:b/>
          <w:color w:val="E36C0A" w:themeColor="accent6" w:themeShade="BF"/>
          <w:lang w:eastAsia="en-US"/>
        </w:rPr>
      </w:pPr>
    </w:p>
    <w:p w14:paraId="014508C5" w14:textId="77777777" w:rsidR="00DD0F16" w:rsidRDefault="00DD0F16" w:rsidP="00DD0F16">
      <w:pPr>
        <w:rPr>
          <w:lang w:eastAsia="en-US"/>
        </w:rPr>
      </w:pPr>
    </w:p>
    <w:p w14:paraId="506E2C5B" w14:textId="77777777" w:rsidR="00B52705" w:rsidRDefault="00B52705" w:rsidP="00DD0F16">
      <w:pPr>
        <w:rPr>
          <w:lang w:eastAsia="en-US"/>
        </w:rPr>
      </w:pPr>
    </w:p>
    <w:p w14:paraId="2DA88124" w14:textId="77777777" w:rsidR="00DD0F16" w:rsidRPr="00D0637F" w:rsidRDefault="00DD0F16" w:rsidP="00A503AB">
      <w:pPr>
        <w:pStyle w:val="Heading3"/>
      </w:pPr>
      <w:bookmarkStart w:id="531" w:name="_Toc304552777"/>
      <w:bookmarkStart w:id="532" w:name="_Toc503363443"/>
      <w:r w:rsidRPr="00D0637F">
        <w:t>Der Anzeigebereich</w:t>
      </w:r>
      <w:bookmarkEnd w:id="531"/>
      <w:bookmarkEnd w:id="532"/>
    </w:p>
    <w:p w14:paraId="346F1E77" w14:textId="77777777" w:rsidR="00DD0F16" w:rsidRDefault="00DD0F16" w:rsidP="00DD0F16">
      <w:pPr>
        <w:rPr>
          <w:lang w:eastAsia="en-US"/>
        </w:rPr>
      </w:pPr>
      <w:r>
        <w:rPr>
          <w:lang w:eastAsia="en-US"/>
        </w:rPr>
        <w:t>Im Anzeigebereich wird in Listenform das Suchergebnis gemäss den Einschränkungen im Sidepanel angezeigt.</w:t>
      </w:r>
    </w:p>
    <w:p w14:paraId="25F093A6" w14:textId="77777777" w:rsidR="00DD0F16" w:rsidRDefault="00DD0F16" w:rsidP="00DD0F16">
      <w:pPr>
        <w:rPr>
          <w:lang w:eastAsia="en-US"/>
        </w:rPr>
      </w:pPr>
    </w:p>
    <w:p w14:paraId="195D07AC" w14:textId="77777777" w:rsidR="00DD0F16" w:rsidRDefault="00CA02B2" w:rsidP="00DD0F16">
      <w:pPr>
        <w:rPr>
          <w:lang w:eastAsia="en-US"/>
        </w:rPr>
      </w:pPr>
      <w:r>
        <w:rPr>
          <w:noProof/>
          <w:lang w:val="en-US" w:eastAsia="en-US"/>
        </w:rPr>
        <w:drawing>
          <wp:inline distT="0" distB="0" distL="0" distR="0" wp14:anchorId="5833E378" wp14:editId="59AA4F94">
            <wp:extent cx="4935220" cy="2404110"/>
            <wp:effectExtent l="0" t="0" r="0" b="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 Show Flag Listenansich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935220" cy="2404110"/>
                    </a:xfrm>
                    <a:prstGeom prst="rect">
                      <a:avLst/>
                    </a:prstGeom>
                  </pic:spPr>
                </pic:pic>
              </a:graphicData>
            </a:graphic>
          </wp:inline>
        </w:drawing>
      </w:r>
    </w:p>
    <w:p w14:paraId="20FC0616" w14:textId="77777777" w:rsidR="00DD0F16" w:rsidRPr="00D0637F" w:rsidRDefault="005D0881" w:rsidP="005525C3">
      <w:pPr>
        <w:pStyle w:val="Caption"/>
      </w:pPr>
      <w:bookmarkStart w:id="533" w:name="_Toc304552693"/>
      <w:bookmarkStart w:id="534" w:name="_Toc313360968"/>
      <w:bookmarkStart w:id="535" w:name="_Toc318295932"/>
      <w:bookmarkStart w:id="536" w:name="_Toc339545477"/>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105</w:t>
      </w:r>
      <w:r w:rsidR="00833167" w:rsidRPr="00CC2EFE">
        <w:fldChar w:fldCharType="end"/>
      </w:r>
      <w:r w:rsidR="00DD0F16" w:rsidRPr="00D0637F">
        <w:t>: Anzeige der Suchergebnisse</w:t>
      </w:r>
      <w:bookmarkEnd w:id="533"/>
      <w:bookmarkEnd w:id="534"/>
      <w:bookmarkEnd w:id="535"/>
      <w:bookmarkEnd w:id="536"/>
    </w:p>
    <w:p w14:paraId="7F824118" w14:textId="77777777" w:rsidR="00DD0F16" w:rsidRDefault="00DD0F16" w:rsidP="00DD0F16"/>
    <w:p w14:paraId="43084462" w14:textId="77777777" w:rsidR="00DD0F16" w:rsidRDefault="00DD0F16" w:rsidP="00DD0F16">
      <w:r>
        <w:t>Von hier kann mittels Klick auf den Reservationstitel direkt in die Detailreservation gewechselt werden. Zusätzlich sind noch einige Buttons auf der Liste ersichtlich. Diese haben folgende Funktionen:</w:t>
      </w:r>
    </w:p>
    <w:p w14:paraId="2F343773" w14:textId="77777777" w:rsidR="00DD0F16" w:rsidRDefault="00DD0F16" w:rsidP="00DD0F16"/>
    <w:p w14:paraId="013FF413" w14:textId="77777777" w:rsidR="00DD0F16" w:rsidRPr="00D71036" w:rsidRDefault="00D71036" w:rsidP="005525C3">
      <w:pPr>
        <w:pStyle w:val="Caption"/>
      </w:pPr>
      <w:bookmarkStart w:id="537" w:name="_Toc304552718"/>
      <w:bookmarkStart w:id="538" w:name="_Toc313360993"/>
      <w:bookmarkStart w:id="539" w:name="_Toc339311225"/>
      <w:bookmarkStart w:id="540" w:name="_Toc339545511"/>
      <w:r w:rsidRPr="00D71036">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17</w:t>
      </w:r>
      <w:r w:rsidR="00833167" w:rsidRPr="00D71036">
        <w:fldChar w:fldCharType="end"/>
      </w:r>
      <w:r w:rsidR="00DD0F16" w:rsidRPr="00D71036">
        <w:t>: Funktionen im Suchergebnis von Reservationen</w:t>
      </w:r>
      <w:bookmarkEnd w:id="537"/>
      <w:bookmarkEnd w:id="538"/>
      <w:bookmarkEnd w:id="539"/>
      <w:bookmarkEnd w:id="540"/>
    </w:p>
    <w:tbl>
      <w:tblPr>
        <w:tblW w:w="818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ayout w:type="fixed"/>
        <w:tblCellMar>
          <w:top w:w="57" w:type="dxa"/>
          <w:bottom w:w="57" w:type="dxa"/>
        </w:tblCellMar>
        <w:tblLook w:val="04A0" w:firstRow="1" w:lastRow="0" w:firstColumn="1" w:lastColumn="0" w:noHBand="0" w:noVBand="1"/>
      </w:tblPr>
      <w:tblGrid>
        <w:gridCol w:w="2518"/>
        <w:gridCol w:w="992"/>
        <w:gridCol w:w="4678"/>
      </w:tblGrid>
      <w:tr w:rsidR="00DD0F16" w:rsidRPr="00BD22EF" w14:paraId="436A265D" w14:textId="77777777" w:rsidTr="00F64C73">
        <w:tc>
          <w:tcPr>
            <w:tcW w:w="2518" w:type="dxa"/>
            <w:shd w:val="clear" w:color="auto" w:fill="004985"/>
          </w:tcPr>
          <w:p w14:paraId="0D832059" w14:textId="77777777" w:rsidR="00DD0F16" w:rsidRPr="00BD22EF" w:rsidRDefault="00DD0F16" w:rsidP="00F64C73">
            <w:pPr>
              <w:rPr>
                <w:b/>
                <w:lang w:eastAsia="en-US"/>
              </w:rPr>
            </w:pPr>
            <w:r w:rsidRPr="00BD22EF">
              <w:rPr>
                <w:b/>
                <w:lang w:eastAsia="en-US"/>
              </w:rPr>
              <w:t>Funktion</w:t>
            </w:r>
          </w:p>
        </w:tc>
        <w:tc>
          <w:tcPr>
            <w:tcW w:w="992" w:type="dxa"/>
            <w:shd w:val="clear" w:color="auto" w:fill="004985"/>
          </w:tcPr>
          <w:p w14:paraId="7A7CA695" w14:textId="77777777" w:rsidR="00DD0F16" w:rsidRPr="00BD22EF" w:rsidRDefault="00DD0F16" w:rsidP="00F64C73">
            <w:pPr>
              <w:rPr>
                <w:b/>
                <w:lang w:eastAsia="en-US"/>
              </w:rPr>
            </w:pPr>
            <w:r w:rsidRPr="00BD22EF">
              <w:rPr>
                <w:b/>
                <w:lang w:eastAsia="en-US"/>
              </w:rPr>
              <w:t>Symbol</w:t>
            </w:r>
          </w:p>
        </w:tc>
        <w:tc>
          <w:tcPr>
            <w:tcW w:w="4678" w:type="dxa"/>
            <w:shd w:val="clear" w:color="auto" w:fill="004985"/>
          </w:tcPr>
          <w:p w14:paraId="1B0FACF0" w14:textId="77777777" w:rsidR="00DD0F16" w:rsidRPr="00BD22EF" w:rsidRDefault="00DD0F16" w:rsidP="00F64C73">
            <w:pPr>
              <w:rPr>
                <w:b/>
                <w:lang w:eastAsia="en-US"/>
              </w:rPr>
            </w:pPr>
            <w:r w:rsidRPr="00BD22EF">
              <w:rPr>
                <w:b/>
                <w:lang w:eastAsia="en-US"/>
              </w:rPr>
              <w:t>Beschreibung</w:t>
            </w:r>
          </w:p>
        </w:tc>
      </w:tr>
      <w:tr w:rsidR="00DD0F16" w14:paraId="5F48E802" w14:textId="77777777" w:rsidTr="00F64C73">
        <w:tc>
          <w:tcPr>
            <w:tcW w:w="2518" w:type="dxa"/>
            <w:shd w:val="clear" w:color="auto" w:fill="D9D9D9"/>
          </w:tcPr>
          <w:p w14:paraId="5A4E99F2" w14:textId="77777777" w:rsidR="00DD0F16" w:rsidRDefault="00DD0F16" w:rsidP="00F64C73">
            <w:pPr>
              <w:rPr>
                <w:lang w:eastAsia="en-US"/>
              </w:rPr>
            </w:pPr>
            <w:r>
              <w:rPr>
                <w:lang w:eastAsia="en-US"/>
              </w:rPr>
              <w:t>Annullieren (A)</w:t>
            </w:r>
          </w:p>
        </w:tc>
        <w:tc>
          <w:tcPr>
            <w:tcW w:w="992" w:type="dxa"/>
            <w:shd w:val="clear" w:color="auto" w:fill="D9D9D9"/>
          </w:tcPr>
          <w:p w14:paraId="1474C2CA" w14:textId="77777777" w:rsidR="00DD0F16" w:rsidRDefault="00DD0F16" w:rsidP="00F64C73">
            <w:pPr>
              <w:rPr>
                <w:lang w:eastAsia="en-US"/>
              </w:rPr>
            </w:pPr>
            <w:r>
              <w:rPr>
                <w:noProof/>
                <w:lang w:val="en-US" w:eastAsia="en-US"/>
              </w:rPr>
              <w:drawing>
                <wp:inline distT="0" distB="0" distL="0" distR="0" wp14:anchorId="75BBCA90" wp14:editId="4056E26F">
                  <wp:extent cx="214630" cy="214630"/>
                  <wp:effectExtent l="19050" t="0" r="0" b="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2" cstate="print"/>
                          <a:srcRect l="16629" t="11737" r="8426" b="8920"/>
                          <a:stretch>
                            <a:fillRect/>
                          </a:stretch>
                        </pic:blipFill>
                        <pic:spPr bwMode="auto">
                          <a:xfrm>
                            <a:off x="0" y="0"/>
                            <a:ext cx="214630" cy="214630"/>
                          </a:xfrm>
                          <a:prstGeom prst="rect">
                            <a:avLst/>
                          </a:prstGeom>
                          <a:noFill/>
                          <a:ln w="9525">
                            <a:noFill/>
                            <a:miter lim="800000"/>
                            <a:headEnd/>
                            <a:tailEnd/>
                          </a:ln>
                        </pic:spPr>
                      </pic:pic>
                    </a:graphicData>
                  </a:graphic>
                </wp:inline>
              </w:drawing>
            </w:r>
          </w:p>
        </w:tc>
        <w:tc>
          <w:tcPr>
            <w:tcW w:w="4678" w:type="dxa"/>
            <w:shd w:val="clear" w:color="auto" w:fill="D9D9D9"/>
          </w:tcPr>
          <w:p w14:paraId="5E618C1C" w14:textId="77777777" w:rsidR="00DD0F16" w:rsidRDefault="00DD0F16" w:rsidP="00B52705">
            <w:pPr>
              <w:rPr>
                <w:lang w:eastAsia="en-US"/>
              </w:rPr>
            </w:pPr>
            <w:r>
              <w:rPr>
                <w:lang w:eastAsia="en-US"/>
              </w:rPr>
              <w:t>Mit diesem Button können zukünftige Reservationen annulliert werden. Es können nur Reservationen annulliert werden, für welche auch die Berechtigung dazu besteht. Eigene Reservationen können immer annulliert werden.</w:t>
            </w:r>
          </w:p>
        </w:tc>
      </w:tr>
      <w:tr w:rsidR="00DD0F16" w14:paraId="0A12EE27" w14:textId="77777777" w:rsidTr="00F64C73">
        <w:tc>
          <w:tcPr>
            <w:tcW w:w="2518" w:type="dxa"/>
            <w:shd w:val="clear" w:color="auto" w:fill="D9D9D9"/>
          </w:tcPr>
          <w:p w14:paraId="0AF98CC4" w14:textId="4BE98E0C" w:rsidR="00DD0F16" w:rsidRDefault="001B0401" w:rsidP="001B0401">
            <w:pPr>
              <w:rPr>
                <w:lang w:eastAsia="en-US"/>
              </w:rPr>
            </w:pPr>
            <w:r>
              <w:rPr>
                <w:lang w:eastAsia="en-US"/>
              </w:rPr>
              <w:t>Terminieren</w:t>
            </w:r>
            <w:r w:rsidR="00DD0F16">
              <w:rPr>
                <w:lang w:eastAsia="en-US"/>
              </w:rPr>
              <w:t xml:space="preserve"> (</w:t>
            </w:r>
            <w:r>
              <w:rPr>
                <w:lang w:eastAsia="en-US"/>
              </w:rPr>
              <w:t>T</w:t>
            </w:r>
            <w:r w:rsidR="00DD0F16">
              <w:rPr>
                <w:lang w:eastAsia="en-US"/>
              </w:rPr>
              <w:t>)</w:t>
            </w:r>
          </w:p>
        </w:tc>
        <w:tc>
          <w:tcPr>
            <w:tcW w:w="992" w:type="dxa"/>
            <w:shd w:val="clear" w:color="auto" w:fill="D9D9D9"/>
          </w:tcPr>
          <w:p w14:paraId="2299EE3B" w14:textId="77777777" w:rsidR="00DD0F16" w:rsidRDefault="00DD0F16" w:rsidP="00F64C73">
            <w:pPr>
              <w:rPr>
                <w:lang w:eastAsia="en-US"/>
              </w:rPr>
            </w:pPr>
            <w:r>
              <w:rPr>
                <w:noProof/>
                <w:lang w:val="en-US" w:eastAsia="en-US"/>
              </w:rPr>
              <w:drawing>
                <wp:inline distT="0" distB="0" distL="0" distR="0" wp14:anchorId="60399A5C" wp14:editId="1CE393B1">
                  <wp:extent cx="207010" cy="207010"/>
                  <wp:effectExtent l="19050" t="0" r="2540" b="0"/>
                  <wp:docPr id="66"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3" cstate="print"/>
                          <a:srcRect l="15845" t="9970" r="15756" b="6442"/>
                          <a:stretch>
                            <a:fillRect/>
                          </a:stretch>
                        </pic:blipFill>
                        <pic:spPr bwMode="auto">
                          <a:xfrm>
                            <a:off x="0" y="0"/>
                            <a:ext cx="207010" cy="207010"/>
                          </a:xfrm>
                          <a:prstGeom prst="rect">
                            <a:avLst/>
                          </a:prstGeom>
                          <a:noFill/>
                          <a:ln w="9525">
                            <a:noFill/>
                            <a:miter lim="800000"/>
                            <a:headEnd/>
                            <a:tailEnd/>
                          </a:ln>
                        </pic:spPr>
                      </pic:pic>
                    </a:graphicData>
                  </a:graphic>
                </wp:inline>
              </w:drawing>
            </w:r>
          </w:p>
        </w:tc>
        <w:tc>
          <w:tcPr>
            <w:tcW w:w="4678" w:type="dxa"/>
            <w:shd w:val="clear" w:color="auto" w:fill="D9D9D9"/>
          </w:tcPr>
          <w:p w14:paraId="06551BAA" w14:textId="77777777" w:rsidR="00DD0F16" w:rsidRDefault="00DD0F16" w:rsidP="00B52705">
            <w:pPr>
              <w:rPr>
                <w:lang w:eastAsia="en-US"/>
              </w:rPr>
            </w:pPr>
            <w:r>
              <w:rPr>
                <w:lang w:eastAsia="en-US"/>
              </w:rPr>
              <w:t>Dieser Button erscheint nur bei laufenden Reservationen. Mit einem Klick darauf kann eine laufende Reservation, unter Berücksichtigung der Nachlaufzeit (diese bleibt bestehen), beendet werden. Das Ende der Reservation wird dann auch minutengenau eingetragen. Um diese Funktion zu nutzen, werden Spezialrechte benötigt</w:t>
            </w:r>
          </w:p>
        </w:tc>
      </w:tr>
      <w:tr w:rsidR="00DD0F16" w14:paraId="64B2364F" w14:textId="77777777" w:rsidTr="00F64C73">
        <w:tc>
          <w:tcPr>
            <w:tcW w:w="2518" w:type="dxa"/>
            <w:shd w:val="clear" w:color="auto" w:fill="D9D9D9"/>
          </w:tcPr>
          <w:p w14:paraId="1346F3C9" w14:textId="77777777" w:rsidR="00DD0F16" w:rsidRDefault="00DD0F16" w:rsidP="00F64C73">
            <w:pPr>
              <w:rPr>
                <w:lang w:eastAsia="en-US"/>
              </w:rPr>
            </w:pPr>
            <w:r>
              <w:rPr>
                <w:lang w:eastAsia="en-US"/>
              </w:rPr>
              <w:t>Freigeben (F)</w:t>
            </w:r>
          </w:p>
        </w:tc>
        <w:tc>
          <w:tcPr>
            <w:tcW w:w="992" w:type="dxa"/>
            <w:shd w:val="clear" w:color="auto" w:fill="D9D9D9"/>
          </w:tcPr>
          <w:p w14:paraId="2403208A" w14:textId="77777777" w:rsidR="00DD0F16" w:rsidRDefault="00DD0F16" w:rsidP="00F64C73">
            <w:pPr>
              <w:rPr>
                <w:noProof/>
              </w:rPr>
            </w:pPr>
            <w:r>
              <w:rPr>
                <w:noProof/>
                <w:lang w:val="en-US" w:eastAsia="en-US"/>
              </w:rPr>
              <w:drawing>
                <wp:inline distT="0" distB="0" distL="0" distR="0" wp14:anchorId="61A59FBA" wp14:editId="29ED85C7">
                  <wp:extent cx="198755" cy="207010"/>
                  <wp:effectExtent l="19050" t="0" r="0" b="0"/>
                  <wp:docPr id="61"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4" cstate="print"/>
                          <a:srcRect l="20468" t="9793" r="5869" b="6425"/>
                          <a:stretch>
                            <a:fillRect/>
                          </a:stretch>
                        </pic:blipFill>
                        <pic:spPr bwMode="auto">
                          <a:xfrm>
                            <a:off x="0" y="0"/>
                            <a:ext cx="198755" cy="207010"/>
                          </a:xfrm>
                          <a:prstGeom prst="rect">
                            <a:avLst/>
                          </a:prstGeom>
                          <a:noFill/>
                          <a:ln w="9525">
                            <a:noFill/>
                            <a:miter lim="800000"/>
                            <a:headEnd/>
                            <a:tailEnd/>
                          </a:ln>
                        </pic:spPr>
                      </pic:pic>
                    </a:graphicData>
                  </a:graphic>
                </wp:inline>
              </w:drawing>
            </w:r>
          </w:p>
        </w:tc>
        <w:tc>
          <w:tcPr>
            <w:tcW w:w="4678" w:type="dxa"/>
            <w:shd w:val="clear" w:color="auto" w:fill="D9D9D9"/>
          </w:tcPr>
          <w:p w14:paraId="270422A7" w14:textId="21FF8D40" w:rsidR="00DD0F16" w:rsidRDefault="00DD0F16" w:rsidP="00F64C73">
            <w:pPr>
              <w:rPr>
                <w:lang w:eastAsia="en-US"/>
              </w:rPr>
            </w:pPr>
            <w:r>
              <w:rPr>
                <w:lang w:eastAsia="en-US"/>
              </w:rPr>
              <w:t>Diese</w:t>
            </w:r>
            <w:r w:rsidR="0047592C">
              <w:rPr>
                <w:lang w:eastAsia="en-US"/>
              </w:rPr>
              <w:t>r</w:t>
            </w:r>
            <w:r>
              <w:rPr>
                <w:lang w:eastAsia="en-US"/>
              </w:rPr>
              <w:t xml:space="preserve"> Button erscheint nur bei laufenden Reservationen. Durch Klick auf das Symbol kann eine laufende Reservation, ohne Berücksichtigung der Nachlaufzeit (diese wird auch abgeschnitten) </w:t>
            </w:r>
            <w:r>
              <w:rPr>
                <w:lang w:eastAsia="en-US"/>
              </w:rPr>
              <w:lastRenderedPageBreak/>
              <w:t>terminiert werden. Zur Nutzung dieser Funktion sind spezielle Funktionsrechte erforderlich.</w:t>
            </w:r>
          </w:p>
        </w:tc>
      </w:tr>
      <w:tr w:rsidR="00DD0F16" w14:paraId="5971442A" w14:textId="77777777" w:rsidTr="00F64C73">
        <w:tc>
          <w:tcPr>
            <w:tcW w:w="2518" w:type="dxa"/>
            <w:shd w:val="clear" w:color="auto" w:fill="D9D9D9"/>
          </w:tcPr>
          <w:p w14:paraId="23DA6625" w14:textId="77777777" w:rsidR="00DD0F16" w:rsidRDefault="00DD0F16" w:rsidP="00F64C73">
            <w:pPr>
              <w:rPr>
                <w:lang w:eastAsia="en-US"/>
              </w:rPr>
            </w:pPr>
            <w:r>
              <w:rPr>
                <w:lang w:eastAsia="en-US"/>
              </w:rPr>
              <w:lastRenderedPageBreak/>
              <w:t>Löschen (L)</w:t>
            </w:r>
          </w:p>
        </w:tc>
        <w:tc>
          <w:tcPr>
            <w:tcW w:w="992" w:type="dxa"/>
            <w:shd w:val="clear" w:color="auto" w:fill="D9D9D9"/>
          </w:tcPr>
          <w:p w14:paraId="0C8D4D12" w14:textId="77777777" w:rsidR="00DD0F16" w:rsidRDefault="00DD0F16" w:rsidP="00F64C73">
            <w:pPr>
              <w:rPr>
                <w:lang w:eastAsia="en-US"/>
              </w:rPr>
            </w:pPr>
            <w:r>
              <w:rPr>
                <w:noProof/>
                <w:lang w:val="en-US" w:eastAsia="en-US"/>
              </w:rPr>
              <w:drawing>
                <wp:inline distT="0" distB="0" distL="0" distR="0" wp14:anchorId="1831E9A7" wp14:editId="4DDD74A6">
                  <wp:extent cx="198755" cy="207010"/>
                  <wp:effectExtent l="19050" t="0" r="0" b="0"/>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4" cstate="print"/>
                          <a:srcRect l="20468" t="9793" r="5869" b="6425"/>
                          <a:stretch>
                            <a:fillRect/>
                          </a:stretch>
                        </pic:blipFill>
                        <pic:spPr bwMode="auto">
                          <a:xfrm>
                            <a:off x="0" y="0"/>
                            <a:ext cx="198755" cy="207010"/>
                          </a:xfrm>
                          <a:prstGeom prst="rect">
                            <a:avLst/>
                          </a:prstGeom>
                          <a:noFill/>
                          <a:ln w="9525">
                            <a:noFill/>
                            <a:miter lim="800000"/>
                            <a:headEnd/>
                            <a:tailEnd/>
                          </a:ln>
                        </pic:spPr>
                      </pic:pic>
                    </a:graphicData>
                  </a:graphic>
                </wp:inline>
              </w:drawing>
            </w:r>
          </w:p>
        </w:tc>
        <w:tc>
          <w:tcPr>
            <w:tcW w:w="4678" w:type="dxa"/>
            <w:shd w:val="clear" w:color="auto" w:fill="D9D9D9"/>
          </w:tcPr>
          <w:p w14:paraId="23D264C9" w14:textId="77777777" w:rsidR="00DD0F16" w:rsidRDefault="00DD0F16" w:rsidP="00B52705">
            <w:pPr>
              <w:rPr>
                <w:lang w:eastAsia="en-US"/>
              </w:rPr>
            </w:pPr>
            <w:r>
              <w:rPr>
                <w:lang w:eastAsia="en-US"/>
              </w:rPr>
              <w:t>Mit diesem Button können Reservationen, welche auf der Liste erscheinen, einfach gelöscht werden. Dies allerdings nur mit ausreichenden Benutzerrechten. Um diese Funktion zu nutzen, werden Spezialrechte benötigt.</w:t>
            </w:r>
          </w:p>
        </w:tc>
      </w:tr>
      <w:tr w:rsidR="00CA02B2" w14:paraId="645EFB80" w14:textId="77777777" w:rsidTr="00F64C73">
        <w:tc>
          <w:tcPr>
            <w:tcW w:w="2518" w:type="dxa"/>
            <w:shd w:val="clear" w:color="auto" w:fill="D9D9D9"/>
          </w:tcPr>
          <w:p w14:paraId="6950F498" w14:textId="32B5F825" w:rsidR="00CA02B2" w:rsidRDefault="00C36964" w:rsidP="0047592C">
            <w:pPr>
              <w:rPr>
                <w:lang w:eastAsia="en-US"/>
              </w:rPr>
            </w:pPr>
            <w:r>
              <w:rPr>
                <w:lang w:eastAsia="en-US"/>
              </w:rPr>
              <w:t>Als No</w:t>
            </w:r>
            <w:r w:rsidR="002E1CEB">
              <w:rPr>
                <w:lang w:eastAsia="en-US"/>
              </w:rPr>
              <w:t>-</w:t>
            </w:r>
            <w:r>
              <w:rPr>
                <w:lang w:eastAsia="en-US"/>
              </w:rPr>
              <w:t>Show markieren</w:t>
            </w:r>
          </w:p>
        </w:tc>
        <w:tc>
          <w:tcPr>
            <w:tcW w:w="992" w:type="dxa"/>
            <w:shd w:val="clear" w:color="auto" w:fill="D9D9D9"/>
          </w:tcPr>
          <w:p w14:paraId="61C4564A" w14:textId="77777777" w:rsidR="00CA02B2" w:rsidRDefault="00CA02B2" w:rsidP="00F64C73">
            <w:pPr>
              <w:rPr>
                <w:noProof/>
              </w:rPr>
            </w:pPr>
            <w:r>
              <w:rPr>
                <w:noProof/>
                <w:lang w:val="en-US" w:eastAsia="en-US"/>
              </w:rPr>
              <w:drawing>
                <wp:inline distT="0" distB="0" distL="0" distR="0" wp14:anchorId="43D0DAFF" wp14:editId="3E6E488C">
                  <wp:extent cx="209524" cy="209524"/>
                  <wp:effectExtent l="0" t="0" r="635" b="635"/>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 No Show.png"/>
                          <pic:cNvPicPr/>
                        </pic:nvPicPr>
                        <pic:blipFill>
                          <a:blip r:embed="rId145">
                            <a:extLst>
                              <a:ext uri="{28A0092B-C50C-407E-A947-70E740481C1C}">
                                <a14:useLocalDpi xmlns:a14="http://schemas.microsoft.com/office/drawing/2010/main" val="0"/>
                              </a:ext>
                            </a:extLst>
                          </a:blip>
                          <a:stretch>
                            <a:fillRect/>
                          </a:stretch>
                        </pic:blipFill>
                        <pic:spPr>
                          <a:xfrm>
                            <a:off x="0" y="0"/>
                            <a:ext cx="209524" cy="209524"/>
                          </a:xfrm>
                          <a:prstGeom prst="rect">
                            <a:avLst/>
                          </a:prstGeom>
                        </pic:spPr>
                      </pic:pic>
                    </a:graphicData>
                  </a:graphic>
                </wp:inline>
              </w:drawing>
            </w:r>
          </w:p>
        </w:tc>
        <w:tc>
          <w:tcPr>
            <w:tcW w:w="4678" w:type="dxa"/>
            <w:shd w:val="clear" w:color="auto" w:fill="D9D9D9"/>
          </w:tcPr>
          <w:p w14:paraId="442F4460" w14:textId="516787EC" w:rsidR="00CA02B2" w:rsidRPr="00600356" w:rsidRDefault="00C36964" w:rsidP="00600356">
            <w:pPr>
              <w:rPr>
                <w:bCs/>
                <w:iCs/>
                <w:lang w:eastAsia="en-US"/>
              </w:rPr>
            </w:pPr>
            <w:r>
              <w:t xml:space="preserve">Reservation wird annulliert und als </w:t>
            </w:r>
            <w:r w:rsidRPr="00B50DB8">
              <w:rPr>
                <w:i/>
              </w:rPr>
              <w:t>"No</w:t>
            </w:r>
            <w:r w:rsidR="002E1CEB">
              <w:rPr>
                <w:i/>
              </w:rPr>
              <w:t>-</w:t>
            </w:r>
            <w:r w:rsidRPr="00B50DB8">
              <w:rPr>
                <w:i/>
              </w:rPr>
              <w:t>Show"</w:t>
            </w:r>
            <w:r>
              <w:t xml:space="preserve"> markiert. Voraussetzung ist das Recht </w:t>
            </w:r>
            <w:r w:rsidRPr="00360C6B">
              <w:rPr>
                <w:i/>
              </w:rPr>
              <w:t>„Darf Reservationen als No</w:t>
            </w:r>
            <w:r w:rsidR="002E1CEB">
              <w:rPr>
                <w:i/>
              </w:rPr>
              <w:t>-</w:t>
            </w:r>
            <w:r w:rsidRPr="00360C6B">
              <w:rPr>
                <w:i/>
              </w:rPr>
              <w:t>Show kennzeichnen“</w:t>
            </w:r>
            <w:r>
              <w:t xml:space="preserve">. </w:t>
            </w:r>
            <w:r w:rsidR="00360C6B">
              <w:t>Andernfalls erscheint der Button nicht.</w:t>
            </w:r>
            <w:r w:rsidR="00E2626C">
              <w:t xml:space="preserve"> Alle auf diese Weise annullierten Reservationen sind später wieder auffindbar in den Listen </w:t>
            </w:r>
            <w:r w:rsidR="00F24072">
              <w:t>über die</w:t>
            </w:r>
            <w:r w:rsidR="00E2626C">
              <w:t xml:space="preserve"> Workflow-Status Suche.</w:t>
            </w:r>
          </w:p>
        </w:tc>
      </w:tr>
    </w:tbl>
    <w:p w14:paraId="2AE35B88" w14:textId="77777777" w:rsidR="00DD0F16" w:rsidRDefault="00DD0F16" w:rsidP="00DD0F16"/>
    <w:p w14:paraId="6F3B37CF" w14:textId="77777777" w:rsidR="00DD0F16" w:rsidRPr="00B219F1"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b/>
          <w:color w:val="E36C0A" w:themeColor="accent6" w:themeShade="BF"/>
        </w:rPr>
      </w:pPr>
      <w:r w:rsidRPr="00B219F1">
        <w:rPr>
          <w:b/>
          <w:color w:val="E36C0A" w:themeColor="accent6" w:themeShade="BF"/>
        </w:rPr>
        <w:t>Hinweis:</w:t>
      </w:r>
    </w:p>
    <w:p w14:paraId="4DD9045F" w14:textId="7F4A11AA" w:rsidR="00DD0F16" w:rsidRPr="00B219F1" w:rsidRDefault="00DD0F16" w:rsidP="00DD0F16">
      <w:pPr>
        <w:pBdr>
          <w:top w:val="single" w:sz="4" w:space="1" w:color="auto"/>
          <w:left w:val="single" w:sz="4" w:space="4" w:color="auto"/>
          <w:bottom w:val="single" w:sz="4" w:space="1" w:color="auto"/>
          <w:right w:val="single" w:sz="4" w:space="4" w:color="auto"/>
        </w:pBdr>
        <w:shd w:val="clear" w:color="auto" w:fill="FABF8F" w:themeFill="accent6" w:themeFillTint="99"/>
        <w:rPr>
          <w:color w:val="E36C0A" w:themeColor="accent6" w:themeShade="BF"/>
        </w:rPr>
      </w:pPr>
      <w:r>
        <w:rPr>
          <w:color w:val="E36C0A" w:themeColor="accent6" w:themeShade="BF"/>
        </w:rPr>
        <w:t>Rechts</w:t>
      </w:r>
      <w:r w:rsidRPr="00B219F1">
        <w:rPr>
          <w:color w:val="E36C0A" w:themeColor="accent6" w:themeShade="BF"/>
        </w:rPr>
        <w:t xml:space="preserve"> unten im Anzeigebereich (siehe </w:t>
      </w:r>
      <w:r w:rsidR="00422EA4">
        <w:fldChar w:fldCharType="begin"/>
      </w:r>
      <w:r w:rsidR="00422EA4">
        <w:instrText xml:space="preserve"> REF _Ref291155524 \h  \* MERGEFORMAT </w:instrText>
      </w:r>
      <w:r w:rsidR="00422EA4">
        <w:fldChar w:fldCharType="separate"/>
      </w:r>
      <w:r w:rsidR="00C36B10" w:rsidRPr="00C36B10">
        <w:rPr>
          <w:color w:val="E36C0A" w:themeColor="accent6" w:themeShade="BF"/>
        </w:rPr>
        <w:t>Listenfunktionen</w:t>
      </w:r>
      <w:r w:rsidR="00422EA4">
        <w:fldChar w:fldCharType="end"/>
      </w:r>
      <w:r w:rsidRPr="00B219F1">
        <w:rPr>
          <w:color w:val="E36C0A" w:themeColor="accent6" w:themeShade="BF"/>
        </w:rPr>
        <w:t>) können diese Funktionen ein- und ausgeblendet</w:t>
      </w:r>
      <w:r>
        <w:rPr>
          <w:color w:val="E36C0A" w:themeColor="accent6" w:themeShade="BF"/>
        </w:rPr>
        <w:t xml:space="preserve"> oder </w:t>
      </w:r>
      <w:r w:rsidR="0047592C">
        <w:rPr>
          <w:color w:val="E36C0A" w:themeColor="accent6" w:themeShade="BF"/>
        </w:rPr>
        <w:t xml:space="preserve">ihre </w:t>
      </w:r>
      <w:r>
        <w:rPr>
          <w:color w:val="E36C0A" w:themeColor="accent6" w:themeShade="BF"/>
        </w:rPr>
        <w:t>Reihenfolge geändert werden.</w:t>
      </w:r>
    </w:p>
    <w:p w14:paraId="19899A3D" w14:textId="77777777" w:rsidR="00DD0F16" w:rsidRDefault="00DD0F16" w:rsidP="00DD0F16"/>
    <w:p w14:paraId="4EEED4F3" w14:textId="77777777" w:rsidR="00DD0F16" w:rsidRDefault="00DD0F16" w:rsidP="00DD0F16"/>
    <w:p w14:paraId="3B6C505C" w14:textId="77777777" w:rsidR="00B52705" w:rsidRDefault="00B52705" w:rsidP="00DD0F16"/>
    <w:p w14:paraId="4553AA58" w14:textId="77777777" w:rsidR="00DD0F16" w:rsidRDefault="00DD0F16" w:rsidP="00A503AB">
      <w:pPr>
        <w:pStyle w:val="Heading2"/>
      </w:pPr>
      <w:bookmarkStart w:id="541" w:name="_Toc304552778"/>
      <w:bookmarkStart w:id="542" w:name="_Toc503363444"/>
      <w:r>
        <w:t>Die Anlasssuche</w:t>
      </w:r>
      <w:bookmarkEnd w:id="541"/>
      <w:bookmarkEnd w:id="542"/>
    </w:p>
    <w:p w14:paraId="35BAD267" w14:textId="77777777" w:rsidR="00DD0F16" w:rsidRDefault="00DD0F16" w:rsidP="00DD0F16">
      <w:pPr>
        <w:rPr>
          <w:lang w:eastAsia="en-US"/>
        </w:rPr>
      </w:pPr>
      <w:r>
        <w:rPr>
          <w:lang w:eastAsia="en-US"/>
        </w:rPr>
        <w:t>In dieser Suche besteht die Möglichkeit mit Hilfe von unterschiedlichen, im Sidepanel vorhandenen Filterkriterien, nach bestehenden Anlässen zu suchen.</w:t>
      </w:r>
    </w:p>
    <w:p w14:paraId="5B268A7D" w14:textId="77777777" w:rsidR="00DD0F16" w:rsidRDefault="00DD0F16" w:rsidP="00DD0F16">
      <w:pPr>
        <w:rPr>
          <w:lang w:eastAsia="en-US"/>
        </w:rPr>
      </w:pPr>
    </w:p>
    <w:p w14:paraId="709BCBC7" w14:textId="77777777" w:rsidR="00B52705" w:rsidRPr="00B219F1" w:rsidRDefault="00B52705" w:rsidP="00DD0F16">
      <w:pPr>
        <w:rPr>
          <w:lang w:eastAsia="en-US"/>
        </w:rPr>
      </w:pPr>
    </w:p>
    <w:p w14:paraId="23E5807D" w14:textId="77777777" w:rsidR="00DD0F16" w:rsidRPr="00D0637F" w:rsidRDefault="00DD0F16" w:rsidP="00A503AB">
      <w:pPr>
        <w:pStyle w:val="Heading3"/>
      </w:pPr>
      <w:bookmarkStart w:id="543" w:name="_Toc304552779"/>
      <w:bookmarkStart w:id="544" w:name="_Toc503363445"/>
      <w:r w:rsidRPr="00D0637F">
        <w:t>Das Sidepanel</w:t>
      </w:r>
      <w:bookmarkEnd w:id="543"/>
      <w:bookmarkEnd w:id="544"/>
    </w:p>
    <w:p w14:paraId="367F042B" w14:textId="6083CE65" w:rsidR="00DD0F16" w:rsidRPr="004A704C" w:rsidRDefault="00DD0F16" w:rsidP="00DD0F16">
      <w:pPr>
        <w:rPr>
          <w:lang w:eastAsia="en-US"/>
        </w:rPr>
      </w:pPr>
      <w:r>
        <w:rPr>
          <w:lang w:eastAsia="en-US"/>
        </w:rPr>
        <w:t xml:space="preserve">Im Sidepanel der Anlasssuche kann nach den in </w:t>
      </w:r>
      <w:r w:rsidR="005227C0">
        <w:rPr>
          <w:lang w:eastAsia="en-US"/>
        </w:rPr>
        <w:fldChar w:fldCharType="begin"/>
      </w:r>
      <w:r w:rsidR="005227C0">
        <w:rPr>
          <w:lang w:eastAsia="en-US"/>
        </w:rPr>
        <w:instrText xml:space="preserve"> REF _Ref339545200 \h </w:instrText>
      </w:r>
      <w:r w:rsidR="005227C0">
        <w:rPr>
          <w:lang w:eastAsia="en-US"/>
        </w:rPr>
      </w:r>
      <w:r w:rsidR="005227C0">
        <w:rPr>
          <w:lang w:eastAsia="en-US"/>
        </w:rPr>
        <w:fldChar w:fldCharType="separate"/>
      </w:r>
      <w:r w:rsidR="00C36B10" w:rsidRPr="00D0637F">
        <w:t xml:space="preserve">Abbildung </w:t>
      </w:r>
      <w:r w:rsidR="00C36B10">
        <w:rPr>
          <w:noProof/>
        </w:rPr>
        <w:t>106</w:t>
      </w:r>
      <w:r w:rsidR="005227C0">
        <w:rPr>
          <w:lang w:eastAsia="en-US"/>
        </w:rPr>
        <w:fldChar w:fldCharType="end"/>
      </w:r>
      <w:r>
        <w:rPr>
          <w:lang w:eastAsia="en-US"/>
        </w:rPr>
        <w:t xml:space="preserve"> gezeigten Filterkriterien gesucht werden. Zusätzlich besteht die Möglichkeit unter </w:t>
      </w:r>
      <w:r>
        <w:rPr>
          <w:i/>
          <w:lang w:eastAsia="en-US"/>
        </w:rPr>
        <w:t>Reservationsanfragen</w:t>
      </w:r>
      <w:r>
        <w:rPr>
          <w:lang w:eastAsia="en-US"/>
        </w:rPr>
        <w:t xml:space="preserve"> nach allen Reservationsanfragen zu suchen. </w:t>
      </w:r>
    </w:p>
    <w:p w14:paraId="41CFA769" w14:textId="77777777" w:rsidR="00DD0F16" w:rsidRDefault="00DD0F16" w:rsidP="00DD0F16">
      <w:pPr>
        <w:rPr>
          <w:lang w:eastAsia="en-US"/>
        </w:rPr>
      </w:pPr>
    </w:p>
    <w:p w14:paraId="56562D0D" w14:textId="77777777" w:rsidR="00DD0F16" w:rsidRDefault="00DD0F16" w:rsidP="00DD0F16">
      <w:pPr>
        <w:rPr>
          <w:lang w:eastAsia="en-US"/>
        </w:rPr>
      </w:pPr>
      <w:r>
        <w:rPr>
          <w:noProof/>
          <w:lang w:val="en-US" w:eastAsia="en-US"/>
        </w:rPr>
        <w:drawing>
          <wp:inline distT="0" distB="0" distL="0" distR="0" wp14:anchorId="27E1E985" wp14:editId="20C851CF">
            <wp:extent cx="2160000" cy="3616258"/>
            <wp:effectExtent l="0" t="0" r="0" b="381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n_Anlasssuche.PNG"/>
                    <pic:cNvPicPr/>
                  </pic:nvPicPr>
                  <pic:blipFill>
                    <a:blip r:embed="rId146">
                      <a:extLst>
                        <a:ext uri="{28A0092B-C50C-407E-A947-70E740481C1C}">
                          <a14:useLocalDpi xmlns:a14="http://schemas.microsoft.com/office/drawing/2010/main" val="0"/>
                        </a:ext>
                      </a:extLst>
                    </a:blip>
                    <a:stretch>
                      <a:fillRect/>
                    </a:stretch>
                  </pic:blipFill>
                  <pic:spPr>
                    <a:xfrm>
                      <a:off x="0" y="0"/>
                      <a:ext cx="2160000" cy="3616258"/>
                    </a:xfrm>
                    <a:prstGeom prst="rect">
                      <a:avLst/>
                    </a:prstGeom>
                  </pic:spPr>
                </pic:pic>
              </a:graphicData>
            </a:graphic>
          </wp:inline>
        </w:drawing>
      </w:r>
    </w:p>
    <w:p w14:paraId="430B379F" w14:textId="77777777" w:rsidR="00DD0F16" w:rsidRPr="00D0637F" w:rsidRDefault="005D0881" w:rsidP="005525C3">
      <w:pPr>
        <w:pStyle w:val="Caption"/>
      </w:pPr>
      <w:bookmarkStart w:id="545" w:name="_Ref339545200"/>
      <w:bookmarkStart w:id="546" w:name="_Toc304552694"/>
      <w:bookmarkStart w:id="547" w:name="_Toc313360969"/>
      <w:bookmarkStart w:id="548" w:name="_Toc318295933"/>
      <w:bookmarkStart w:id="549" w:name="_Toc339545478"/>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106</w:t>
      </w:r>
      <w:r w:rsidR="00833167" w:rsidRPr="00CC2EFE">
        <w:fldChar w:fldCharType="end"/>
      </w:r>
      <w:bookmarkEnd w:id="545"/>
      <w:r w:rsidR="00DD0F16" w:rsidRPr="00D0637F">
        <w:t>: Filterkriterien für die Anlasssuche</w:t>
      </w:r>
      <w:bookmarkEnd w:id="546"/>
      <w:bookmarkEnd w:id="547"/>
      <w:bookmarkEnd w:id="548"/>
      <w:bookmarkEnd w:id="549"/>
    </w:p>
    <w:p w14:paraId="206197D2" w14:textId="77777777" w:rsidR="00DD0F16" w:rsidRDefault="00DD0F16" w:rsidP="00DD0F16"/>
    <w:p w14:paraId="5B0A0A96" w14:textId="77777777" w:rsidR="00DD0F16" w:rsidRPr="00D71036" w:rsidRDefault="00D71036" w:rsidP="005525C3">
      <w:pPr>
        <w:pStyle w:val="Caption"/>
        <w:rPr>
          <w:szCs w:val="16"/>
        </w:rPr>
      </w:pPr>
      <w:bookmarkStart w:id="550" w:name="_Toc304552719"/>
      <w:bookmarkStart w:id="551" w:name="_Toc313360994"/>
      <w:bookmarkStart w:id="552" w:name="_Toc339311226"/>
      <w:bookmarkStart w:id="553" w:name="_Toc339545512"/>
      <w:r w:rsidRPr="00D71036">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18</w:t>
      </w:r>
      <w:r w:rsidR="00833167" w:rsidRPr="00D71036">
        <w:fldChar w:fldCharType="end"/>
      </w:r>
      <w:r w:rsidR="00DD0F16" w:rsidRPr="00D71036">
        <w:rPr>
          <w:szCs w:val="16"/>
        </w:rPr>
        <w:t>: Kriterien der Anlasssuche</w:t>
      </w:r>
      <w:bookmarkEnd w:id="550"/>
      <w:bookmarkEnd w:id="551"/>
      <w:bookmarkEnd w:id="552"/>
      <w:bookmarkEnd w:id="553"/>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117"/>
        <w:gridCol w:w="6154"/>
      </w:tblGrid>
      <w:tr w:rsidR="00DD0F16" w:rsidRPr="00661DAA" w14:paraId="5E6877C5" w14:textId="77777777" w:rsidTr="00F64C73">
        <w:tc>
          <w:tcPr>
            <w:tcW w:w="2117" w:type="dxa"/>
            <w:shd w:val="clear" w:color="auto" w:fill="004985"/>
          </w:tcPr>
          <w:p w14:paraId="2B44F848" w14:textId="77777777" w:rsidR="00DD0F16" w:rsidRPr="00661DAA" w:rsidRDefault="00DD0F16" w:rsidP="00F64C73">
            <w:pPr>
              <w:spacing w:before="60" w:after="60"/>
              <w:rPr>
                <w:b/>
                <w:color w:val="FFFFFF"/>
                <w:lang w:eastAsia="en-US"/>
              </w:rPr>
            </w:pPr>
            <w:r>
              <w:rPr>
                <w:b/>
                <w:color w:val="FFFFFF"/>
                <w:lang w:eastAsia="en-US"/>
              </w:rPr>
              <w:t>Feld</w:t>
            </w:r>
          </w:p>
        </w:tc>
        <w:tc>
          <w:tcPr>
            <w:tcW w:w="6154" w:type="dxa"/>
            <w:shd w:val="clear" w:color="auto" w:fill="004985"/>
          </w:tcPr>
          <w:p w14:paraId="0FF5A931" w14:textId="77777777" w:rsidR="00DD0F16" w:rsidRPr="00661DAA" w:rsidRDefault="00DD0F16" w:rsidP="00F64C73">
            <w:pPr>
              <w:spacing w:before="60" w:after="60"/>
              <w:rPr>
                <w:b/>
                <w:color w:val="FFFFFF"/>
                <w:lang w:eastAsia="en-US"/>
              </w:rPr>
            </w:pPr>
            <w:r w:rsidRPr="00661DAA">
              <w:rPr>
                <w:b/>
                <w:color w:val="FFFFFF"/>
                <w:lang w:eastAsia="en-US"/>
              </w:rPr>
              <w:t>Funktion</w:t>
            </w:r>
          </w:p>
        </w:tc>
      </w:tr>
      <w:tr w:rsidR="00DD0F16" w:rsidRPr="001E50A7" w14:paraId="6E433943" w14:textId="77777777" w:rsidTr="00F64C73">
        <w:tc>
          <w:tcPr>
            <w:tcW w:w="2117" w:type="dxa"/>
            <w:shd w:val="clear" w:color="auto" w:fill="D9D9D9"/>
          </w:tcPr>
          <w:p w14:paraId="68C79888" w14:textId="77777777" w:rsidR="00DD0F16" w:rsidRPr="00AD5EF6" w:rsidRDefault="00DD0F16" w:rsidP="00B52705">
            <w:pPr>
              <w:spacing w:before="60" w:after="60"/>
              <w:rPr>
                <w:lang w:eastAsia="en-US"/>
              </w:rPr>
            </w:pPr>
            <w:r w:rsidRPr="00AD5EF6">
              <w:rPr>
                <w:lang w:eastAsia="en-US"/>
              </w:rPr>
              <w:t>Anlass-Nr.</w:t>
            </w:r>
          </w:p>
        </w:tc>
        <w:tc>
          <w:tcPr>
            <w:tcW w:w="6154" w:type="dxa"/>
            <w:shd w:val="clear" w:color="auto" w:fill="D9D9D9"/>
          </w:tcPr>
          <w:p w14:paraId="4C337CB0" w14:textId="77777777" w:rsidR="00DD0F16" w:rsidRPr="00AD5EF6" w:rsidRDefault="00DD0F16" w:rsidP="00B52705">
            <w:pPr>
              <w:spacing w:before="60" w:after="60"/>
              <w:rPr>
                <w:lang w:eastAsia="en-US"/>
              </w:rPr>
            </w:pPr>
            <w:r w:rsidRPr="00AD5EF6">
              <w:rPr>
                <w:lang w:eastAsia="en-US"/>
              </w:rPr>
              <w:t>Jeder Anlass verfügt über eine einzigartige Anlass-Nr., welche hier angegeben werden kann.</w:t>
            </w:r>
          </w:p>
        </w:tc>
      </w:tr>
      <w:tr w:rsidR="00DD0F16" w:rsidRPr="001E50A7" w14:paraId="3C409E7F" w14:textId="77777777" w:rsidTr="00F64C73">
        <w:tc>
          <w:tcPr>
            <w:tcW w:w="2117" w:type="dxa"/>
            <w:shd w:val="clear" w:color="auto" w:fill="D9D9D9"/>
          </w:tcPr>
          <w:p w14:paraId="23F8AA90" w14:textId="77777777" w:rsidR="00DD0F16" w:rsidRPr="00AD5EF6" w:rsidRDefault="00DD0F16" w:rsidP="00B52705">
            <w:pPr>
              <w:spacing w:before="60" w:after="60"/>
              <w:rPr>
                <w:lang w:eastAsia="en-US"/>
              </w:rPr>
            </w:pPr>
            <w:r>
              <w:rPr>
                <w:lang w:eastAsia="en-US"/>
              </w:rPr>
              <w:t>Bezeichnung</w:t>
            </w:r>
          </w:p>
        </w:tc>
        <w:tc>
          <w:tcPr>
            <w:tcW w:w="6154" w:type="dxa"/>
            <w:shd w:val="clear" w:color="auto" w:fill="D9D9D9"/>
          </w:tcPr>
          <w:p w14:paraId="15B42D75" w14:textId="77777777" w:rsidR="00DD0F16" w:rsidRPr="00AD5EF6" w:rsidRDefault="00DD0F16" w:rsidP="00B52705">
            <w:pPr>
              <w:spacing w:before="60" w:after="60"/>
              <w:rPr>
                <w:lang w:eastAsia="en-US"/>
              </w:rPr>
            </w:pPr>
            <w:r>
              <w:rPr>
                <w:lang w:eastAsia="en-US"/>
              </w:rPr>
              <w:t>Ist die Bezeichnung des Anlass bekannt, kann diese hier eingetragen werden.</w:t>
            </w:r>
          </w:p>
        </w:tc>
      </w:tr>
      <w:tr w:rsidR="00DD0F16" w14:paraId="29910641" w14:textId="77777777" w:rsidTr="00F64C73">
        <w:tc>
          <w:tcPr>
            <w:tcW w:w="2117" w:type="dxa"/>
            <w:shd w:val="clear" w:color="auto" w:fill="D9D9D9"/>
          </w:tcPr>
          <w:p w14:paraId="160D426F" w14:textId="77777777" w:rsidR="00DD0F16" w:rsidRPr="00AD5EF6" w:rsidRDefault="00DD0F16" w:rsidP="00B52705">
            <w:pPr>
              <w:spacing w:before="60" w:after="60"/>
              <w:rPr>
                <w:lang w:eastAsia="en-US"/>
              </w:rPr>
            </w:pPr>
            <w:r>
              <w:rPr>
                <w:lang w:eastAsia="en-US"/>
              </w:rPr>
              <w:t>Datum / Zeit</w:t>
            </w:r>
          </w:p>
        </w:tc>
        <w:tc>
          <w:tcPr>
            <w:tcW w:w="6154" w:type="dxa"/>
            <w:shd w:val="clear" w:color="auto" w:fill="D9D9D9"/>
          </w:tcPr>
          <w:p w14:paraId="15BA5D11" w14:textId="77777777" w:rsidR="00DD0F16" w:rsidRPr="00AD5EF6" w:rsidRDefault="00DD0F16" w:rsidP="00B52705">
            <w:pPr>
              <w:spacing w:before="60" w:after="60"/>
              <w:rPr>
                <w:lang w:eastAsia="en-US"/>
              </w:rPr>
            </w:pPr>
            <w:r>
              <w:rPr>
                <w:lang w:eastAsia="en-US"/>
              </w:rPr>
              <w:t xml:space="preserve">Hier kann der Zeitrange der zu suchenden Reservationen eingeschränkt werden. Der Datumpicker wird in Kapitel </w:t>
            </w:r>
            <w:r w:rsidR="00422EA4">
              <w:fldChar w:fldCharType="begin"/>
            </w:r>
            <w:r w:rsidR="00422EA4">
              <w:instrText xml:space="preserve"> REF _Ref240107102 \r \h  \* MERGEFORMAT </w:instrText>
            </w:r>
            <w:r w:rsidR="00422EA4">
              <w:fldChar w:fldCharType="separate"/>
            </w:r>
            <w:r w:rsidR="00C36B10">
              <w:rPr>
                <w:lang w:eastAsia="en-US"/>
              </w:rPr>
              <w:t>4.4</w:t>
            </w:r>
            <w:r w:rsidR="00422EA4">
              <w:fldChar w:fldCharType="end"/>
            </w:r>
            <w:r>
              <w:rPr>
                <w:lang w:eastAsia="en-US"/>
              </w:rPr>
              <w:t xml:space="preserve"> genauer erläutert.</w:t>
            </w:r>
          </w:p>
        </w:tc>
      </w:tr>
      <w:tr w:rsidR="00DD0F16" w14:paraId="00DFD861" w14:textId="77777777" w:rsidTr="00F64C73">
        <w:tc>
          <w:tcPr>
            <w:tcW w:w="2117" w:type="dxa"/>
            <w:shd w:val="clear" w:color="auto" w:fill="D9D9D9"/>
          </w:tcPr>
          <w:p w14:paraId="3BA9C47B" w14:textId="77777777" w:rsidR="00DD0F16" w:rsidRDefault="00DD0F16" w:rsidP="00B52705">
            <w:pPr>
              <w:spacing w:before="60" w:after="60"/>
              <w:rPr>
                <w:lang w:eastAsia="en-US"/>
              </w:rPr>
            </w:pPr>
            <w:r>
              <w:rPr>
                <w:lang w:eastAsia="en-US"/>
              </w:rPr>
              <w:t>Anlasstyp</w:t>
            </w:r>
          </w:p>
        </w:tc>
        <w:tc>
          <w:tcPr>
            <w:tcW w:w="6154" w:type="dxa"/>
            <w:shd w:val="clear" w:color="auto" w:fill="D9D9D9"/>
          </w:tcPr>
          <w:p w14:paraId="7AE3667E" w14:textId="77777777" w:rsidR="00DD0F16" w:rsidRDefault="00DD0F16" w:rsidP="00B52705">
            <w:pPr>
              <w:spacing w:before="60" w:after="60"/>
              <w:rPr>
                <w:lang w:eastAsia="en-US"/>
              </w:rPr>
            </w:pPr>
            <w:r>
              <w:rPr>
                <w:lang w:eastAsia="en-US"/>
              </w:rPr>
              <w:t xml:space="preserve">Unter der Dropdown kann aus den unterschiedlichen Anlasstypen </w:t>
            </w:r>
            <w:r w:rsidR="0047592C">
              <w:rPr>
                <w:lang w:eastAsia="en-US"/>
              </w:rPr>
              <w:t>aus</w:t>
            </w:r>
            <w:r>
              <w:rPr>
                <w:lang w:eastAsia="en-US"/>
              </w:rPr>
              <w:t>gewählt werden.</w:t>
            </w:r>
          </w:p>
        </w:tc>
      </w:tr>
      <w:tr w:rsidR="00DD0F16" w14:paraId="422F971D" w14:textId="77777777" w:rsidTr="00F64C73">
        <w:tc>
          <w:tcPr>
            <w:tcW w:w="2117" w:type="dxa"/>
            <w:shd w:val="clear" w:color="auto" w:fill="D9D9D9"/>
          </w:tcPr>
          <w:p w14:paraId="267CA43B" w14:textId="77777777" w:rsidR="00DD0F16" w:rsidRDefault="00DD0F16" w:rsidP="00B52705">
            <w:pPr>
              <w:spacing w:before="60" w:after="60"/>
              <w:rPr>
                <w:lang w:eastAsia="en-US"/>
              </w:rPr>
            </w:pPr>
            <w:r>
              <w:rPr>
                <w:lang w:eastAsia="en-US"/>
              </w:rPr>
              <w:t>Standort</w:t>
            </w:r>
          </w:p>
        </w:tc>
        <w:tc>
          <w:tcPr>
            <w:tcW w:w="6154" w:type="dxa"/>
            <w:shd w:val="clear" w:color="auto" w:fill="D9D9D9"/>
          </w:tcPr>
          <w:p w14:paraId="16B53E9C" w14:textId="77777777" w:rsidR="00DD0F16" w:rsidRDefault="00DD0F16" w:rsidP="00B52705">
            <w:pPr>
              <w:spacing w:before="60" w:after="60"/>
              <w:rPr>
                <w:lang w:eastAsia="en-US"/>
              </w:rPr>
            </w:pPr>
            <w:r>
              <w:rPr>
                <w:lang w:eastAsia="en-US"/>
              </w:rPr>
              <w:t>Hier kann der Standort der zu suchenden Anlässe eingeschränkt werden.</w:t>
            </w:r>
          </w:p>
        </w:tc>
      </w:tr>
      <w:tr w:rsidR="00DD0F16" w14:paraId="6146CE31" w14:textId="77777777" w:rsidTr="00F64C73">
        <w:tc>
          <w:tcPr>
            <w:tcW w:w="2117" w:type="dxa"/>
            <w:shd w:val="clear" w:color="auto" w:fill="D9D9D9"/>
          </w:tcPr>
          <w:p w14:paraId="36C50AB7" w14:textId="77777777" w:rsidR="00DD0F16" w:rsidRDefault="00DD0F16" w:rsidP="00B52705">
            <w:pPr>
              <w:spacing w:before="60" w:after="60"/>
              <w:rPr>
                <w:lang w:eastAsia="en-US"/>
              </w:rPr>
            </w:pPr>
            <w:r>
              <w:rPr>
                <w:lang w:eastAsia="en-US"/>
              </w:rPr>
              <w:t>Anlass Verantwortlicher</w:t>
            </w:r>
          </w:p>
        </w:tc>
        <w:tc>
          <w:tcPr>
            <w:tcW w:w="6154" w:type="dxa"/>
            <w:shd w:val="clear" w:color="auto" w:fill="D9D9D9"/>
          </w:tcPr>
          <w:p w14:paraId="4038E21A" w14:textId="77777777" w:rsidR="00DD0F16" w:rsidRDefault="00DD0F16" w:rsidP="00B52705">
            <w:pPr>
              <w:spacing w:before="60" w:after="60"/>
              <w:rPr>
                <w:lang w:eastAsia="en-US"/>
              </w:rPr>
            </w:pPr>
            <w:r>
              <w:rPr>
                <w:lang w:eastAsia="en-US"/>
              </w:rPr>
              <w:t xml:space="preserve">Diese Intelibox dient zur Suche nach dem hinterlegten Verantwortlichen eines Anlasses. </w:t>
            </w:r>
          </w:p>
        </w:tc>
      </w:tr>
      <w:tr w:rsidR="00DD0F16" w14:paraId="315D2418" w14:textId="77777777" w:rsidTr="00F64C73">
        <w:tc>
          <w:tcPr>
            <w:tcW w:w="2117" w:type="dxa"/>
            <w:shd w:val="clear" w:color="auto" w:fill="D9D9D9"/>
          </w:tcPr>
          <w:p w14:paraId="74612A54" w14:textId="77777777" w:rsidR="00DD0F16" w:rsidRDefault="00DD0F16" w:rsidP="00B52705">
            <w:pPr>
              <w:spacing w:before="60" w:after="60"/>
              <w:rPr>
                <w:lang w:eastAsia="en-US"/>
              </w:rPr>
            </w:pPr>
            <w:r>
              <w:rPr>
                <w:lang w:eastAsia="en-US"/>
              </w:rPr>
              <w:t>Anlass Ersteller</w:t>
            </w:r>
          </w:p>
        </w:tc>
        <w:tc>
          <w:tcPr>
            <w:tcW w:w="6154" w:type="dxa"/>
            <w:shd w:val="clear" w:color="auto" w:fill="D9D9D9"/>
          </w:tcPr>
          <w:p w14:paraId="4EA1D45F" w14:textId="5A64DE79" w:rsidR="00DD0F16" w:rsidRDefault="00DD0F16" w:rsidP="00B52705">
            <w:pPr>
              <w:spacing w:before="60" w:after="60"/>
              <w:rPr>
                <w:lang w:eastAsia="en-US"/>
              </w:rPr>
            </w:pPr>
            <w:r>
              <w:rPr>
                <w:lang w:eastAsia="en-US"/>
              </w:rPr>
              <w:t>Der Ersteller eines Anlasses kann über dieses Feld, ebenfalls eine Intelibox, gesucht werden.</w:t>
            </w:r>
          </w:p>
        </w:tc>
      </w:tr>
      <w:tr w:rsidR="00DD0F16" w14:paraId="2683C9B8" w14:textId="77777777" w:rsidTr="00F64C73">
        <w:tc>
          <w:tcPr>
            <w:tcW w:w="2117" w:type="dxa"/>
            <w:shd w:val="clear" w:color="auto" w:fill="D9D9D9"/>
          </w:tcPr>
          <w:p w14:paraId="5D3E6F8E" w14:textId="77777777" w:rsidR="00DD0F16" w:rsidRDefault="00DD0F16" w:rsidP="00B52705">
            <w:pPr>
              <w:spacing w:before="60" w:after="60"/>
              <w:rPr>
                <w:lang w:eastAsia="en-US"/>
              </w:rPr>
            </w:pPr>
            <w:r>
              <w:rPr>
                <w:lang w:eastAsia="en-US"/>
              </w:rPr>
              <w:t>Anlass Organisator</w:t>
            </w:r>
          </w:p>
        </w:tc>
        <w:tc>
          <w:tcPr>
            <w:tcW w:w="6154" w:type="dxa"/>
            <w:shd w:val="clear" w:color="auto" w:fill="D9D9D9"/>
          </w:tcPr>
          <w:p w14:paraId="3F4A7553" w14:textId="77777777" w:rsidR="00DD0F16" w:rsidRDefault="00DD0F16" w:rsidP="00B52705">
            <w:pPr>
              <w:spacing w:before="60" w:after="60"/>
              <w:rPr>
                <w:lang w:eastAsia="en-US"/>
              </w:rPr>
            </w:pPr>
            <w:r>
              <w:rPr>
                <w:lang w:eastAsia="en-US"/>
              </w:rPr>
              <w:t>Der Organisator eines Anlasses wird mit Hilfe von diesem Feld gesucht.</w:t>
            </w:r>
          </w:p>
        </w:tc>
      </w:tr>
    </w:tbl>
    <w:p w14:paraId="28DE6625" w14:textId="77777777" w:rsidR="00DD0F16" w:rsidRDefault="00DD0F16" w:rsidP="00DD0F16"/>
    <w:p w14:paraId="77016C29" w14:textId="77777777" w:rsidR="005809AF" w:rsidRDefault="005809AF" w:rsidP="00DD0F16">
      <w:pPr>
        <w:rPr>
          <w:lang w:eastAsia="en-US"/>
        </w:rPr>
      </w:pPr>
    </w:p>
    <w:p w14:paraId="0C9F4F1E" w14:textId="77777777" w:rsidR="00DD0F16" w:rsidRPr="00D0637F" w:rsidRDefault="00DD0F16" w:rsidP="00A503AB">
      <w:pPr>
        <w:pStyle w:val="Heading3"/>
      </w:pPr>
      <w:bookmarkStart w:id="554" w:name="_Toc304552780"/>
      <w:bookmarkStart w:id="555" w:name="_Toc503363446"/>
      <w:r w:rsidRPr="00D0637F">
        <w:t>Der Anzeigebereich</w:t>
      </w:r>
      <w:bookmarkEnd w:id="554"/>
      <w:bookmarkEnd w:id="555"/>
    </w:p>
    <w:p w14:paraId="56AAECDE" w14:textId="77777777" w:rsidR="00DD0F16" w:rsidRDefault="00DD0F16" w:rsidP="00DD0F16">
      <w:pPr>
        <w:rPr>
          <w:lang w:eastAsia="en-US"/>
        </w:rPr>
      </w:pPr>
      <w:r>
        <w:rPr>
          <w:lang w:eastAsia="en-US"/>
        </w:rPr>
        <w:t>Im Anzeigebereich wird aufgrund der eingestellten Suchkriterien die Liste der gefundenen Anlässe dargestellt.</w:t>
      </w:r>
    </w:p>
    <w:p w14:paraId="764DD89C" w14:textId="77777777" w:rsidR="00DD0F16" w:rsidRDefault="00DD0F16" w:rsidP="00DD0F16">
      <w:pPr>
        <w:rPr>
          <w:lang w:eastAsia="en-US"/>
        </w:rPr>
      </w:pPr>
    </w:p>
    <w:p w14:paraId="237BE251" w14:textId="77777777" w:rsidR="00DD0F16" w:rsidRDefault="00DD0F16" w:rsidP="00DD0F16">
      <w:pPr>
        <w:rPr>
          <w:lang w:eastAsia="en-US"/>
        </w:rPr>
      </w:pPr>
      <w:r>
        <w:rPr>
          <w:noProof/>
          <w:lang w:val="en-US" w:eastAsia="en-US"/>
        </w:rPr>
        <w:drawing>
          <wp:inline distT="0" distB="0" distL="0" distR="0" wp14:anchorId="3FF73868" wp14:editId="0A3BCF31">
            <wp:extent cx="4312800" cy="2857822"/>
            <wp:effectExtent l="0" t="0" r="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n_Anlass Anzeigebereich.PNG"/>
                    <pic:cNvPicPr/>
                  </pic:nvPicPr>
                  <pic:blipFill>
                    <a:blip r:embed="rId147">
                      <a:extLst>
                        <a:ext uri="{28A0092B-C50C-407E-A947-70E740481C1C}">
                          <a14:useLocalDpi xmlns:a14="http://schemas.microsoft.com/office/drawing/2010/main" val="0"/>
                        </a:ext>
                      </a:extLst>
                    </a:blip>
                    <a:stretch>
                      <a:fillRect/>
                    </a:stretch>
                  </pic:blipFill>
                  <pic:spPr>
                    <a:xfrm>
                      <a:off x="0" y="0"/>
                      <a:ext cx="4312800" cy="2857822"/>
                    </a:xfrm>
                    <a:prstGeom prst="rect">
                      <a:avLst/>
                    </a:prstGeom>
                  </pic:spPr>
                </pic:pic>
              </a:graphicData>
            </a:graphic>
          </wp:inline>
        </w:drawing>
      </w:r>
    </w:p>
    <w:p w14:paraId="62A60AD3" w14:textId="77777777" w:rsidR="00DD0F16" w:rsidRPr="00D0637F" w:rsidRDefault="005D0881" w:rsidP="005525C3">
      <w:pPr>
        <w:pStyle w:val="Caption"/>
      </w:pPr>
      <w:bookmarkStart w:id="556" w:name="_Toc304552695"/>
      <w:bookmarkStart w:id="557" w:name="_Toc313360970"/>
      <w:bookmarkStart w:id="558" w:name="_Toc318295934"/>
      <w:bookmarkStart w:id="559" w:name="_Toc339545479"/>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107</w:t>
      </w:r>
      <w:r w:rsidR="00833167" w:rsidRPr="00CC2EFE">
        <w:fldChar w:fldCharType="end"/>
      </w:r>
      <w:r w:rsidR="00DD0F16" w:rsidRPr="00D0637F">
        <w:t>: Suchresultat bei der Anlasssuche</w:t>
      </w:r>
      <w:bookmarkEnd w:id="556"/>
      <w:bookmarkEnd w:id="557"/>
      <w:bookmarkEnd w:id="558"/>
      <w:bookmarkEnd w:id="559"/>
    </w:p>
    <w:p w14:paraId="16FA32D9" w14:textId="77777777" w:rsidR="00DD0F16" w:rsidRDefault="00DD0F16" w:rsidP="00DD0F16"/>
    <w:p w14:paraId="177D5B6B" w14:textId="6AB7BBDE" w:rsidR="00DD0F16" w:rsidRPr="00B219F1" w:rsidRDefault="00DD0F16" w:rsidP="00DD0F16">
      <w:r>
        <w:t>Mit Klick auf das Bearbeiten Symbol kann direkt in den Bearbeiten Modus des gewählten Anlasses gelangt werden. Das Editieren eines Anlasses ist Bestandteil des Stammdaten</w:t>
      </w:r>
      <w:r w:rsidR="0047592C">
        <w:t>-</w:t>
      </w:r>
      <w:r>
        <w:t xml:space="preserve"> &amp; Administrations</w:t>
      </w:r>
      <w:r w:rsidR="0047592C">
        <w:t>h</w:t>
      </w:r>
      <w:r>
        <w:t>andbuches und ist nur berechtigten Benutzern zugänglich.</w:t>
      </w:r>
    </w:p>
    <w:p w14:paraId="3F28CE45" w14:textId="77777777" w:rsidR="00DD0F16" w:rsidRDefault="00DD0F16" w:rsidP="00DD0F16">
      <w:pPr>
        <w:rPr>
          <w:lang w:eastAsia="en-US"/>
        </w:rPr>
      </w:pPr>
    </w:p>
    <w:p w14:paraId="1B7E01F6" w14:textId="523C5898" w:rsidR="00DD0F16" w:rsidRPr="004A704C" w:rsidRDefault="00DD0F16" w:rsidP="00DD0F16">
      <w:pPr>
        <w:rPr>
          <w:lang w:eastAsia="en-US"/>
        </w:rPr>
      </w:pPr>
      <w:r>
        <w:rPr>
          <w:lang w:eastAsia="en-US"/>
        </w:rPr>
        <w:t xml:space="preserve">Die Suche nach Reservationsanfragen unterscheidet sich nur gering von der Anlasssuche und bietet daher nahezu identische Filterkriterien. Im Sidepanel kann nach den in </w:t>
      </w:r>
      <w:r w:rsidR="005227C0">
        <w:rPr>
          <w:lang w:eastAsia="en-US"/>
        </w:rPr>
        <w:fldChar w:fldCharType="begin"/>
      </w:r>
      <w:r w:rsidR="005227C0">
        <w:rPr>
          <w:lang w:eastAsia="en-US"/>
        </w:rPr>
        <w:instrText xml:space="preserve"> REF _Ref339545241 \h </w:instrText>
      </w:r>
      <w:r w:rsidR="005227C0">
        <w:rPr>
          <w:lang w:eastAsia="en-US"/>
        </w:rPr>
      </w:r>
      <w:r w:rsidR="005227C0">
        <w:rPr>
          <w:lang w:eastAsia="en-US"/>
        </w:rPr>
        <w:fldChar w:fldCharType="separate"/>
      </w:r>
      <w:r w:rsidR="00C36B10" w:rsidRPr="00D0637F">
        <w:t xml:space="preserve">Abbildung </w:t>
      </w:r>
      <w:r w:rsidR="00C36B10">
        <w:rPr>
          <w:noProof/>
        </w:rPr>
        <w:t>108</w:t>
      </w:r>
      <w:r w:rsidR="005227C0">
        <w:rPr>
          <w:lang w:eastAsia="en-US"/>
        </w:rPr>
        <w:fldChar w:fldCharType="end"/>
      </w:r>
      <w:r>
        <w:rPr>
          <w:lang w:eastAsia="en-US"/>
        </w:rPr>
        <w:t xml:space="preserve"> gezeigten Filterkriterien gesucht werden. </w:t>
      </w:r>
    </w:p>
    <w:p w14:paraId="4C1E0C7D" w14:textId="77777777" w:rsidR="00DD0F16" w:rsidRDefault="00DD0F16" w:rsidP="00DD0F16">
      <w:pPr>
        <w:rPr>
          <w:lang w:eastAsia="en-US"/>
        </w:rPr>
      </w:pPr>
    </w:p>
    <w:p w14:paraId="37D1F43F" w14:textId="77777777" w:rsidR="00DD0F16" w:rsidRDefault="00DD0F16" w:rsidP="00DD0F16">
      <w:pPr>
        <w:rPr>
          <w:lang w:eastAsia="en-US"/>
        </w:rPr>
      </w:pPr>
      <w:r>
        <w:rPr>
          <w:noProof/>
          <w:lang w:val="en-US" w:eastAsia="en-US"/>
        </w:rPr>
        <w:drawing>
          <wp:inline distT="0" distB="0" distL="0" distR="0" wp14:anchorId="3388435F" wp14:editId="0D8D72AD">
            <wp:extent cx="2099463" cy="3311734"/>
            <wp:effectExtent l="0" t="0" r="0" b="3175"/>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n_Reservationsanfragensuche.PNG"/>
                    <pic:cNvPicPr/>
                  </pic:nvPicPr>
                  <pic:blipFill>
                    <a:blip r:embed="rId148">
                      <a:extLst>
                        <a:ext uri="{28A0092B-C50C-407E-A947-70E740481C1C}">
                          <a14:useLocalDpi xmlns:a14="http://schemas.microsoft.com/office/drawing/2010/main" val="0"/>
                        </a:ext>
                      </a:extLst>
                    </a:blip>
                    <a:stretch>
                      <a:fillRect/>
                    </a:stretch>
                  </pic:blipFill>
                  <pic:spPr>
                    <a:xfrm>
                      <a:off x="0" y="0"/>
                      <a:ext cx="2101424" cy="3314828"/>
                    </a:xfrm>
                    <a:prstGeom prst="rect">
                      <a:avLst/>
                    </a:prstGeom>
                  </pic:spPr>
                </pic:pic>
              </a:graphicData>
            </a:graphic>
          </wp:inline>
        </w:drawing>
      </w:r>
    </w:p>
    <w:p w14:paraId="0C93F0C1" w14:textId="77777777" w:rsidR="00DD0F16" w:rsidRPr="00D0637F" w:rsidRDefault="005D0881" w:rsidP="005525C3">
      <w:pPr>
        <w:pStyle w:val="Caption"/>
      </w:pPr>
      <w:bookmarkStart w:id="560" w:name="_Ref339545241"/>
      <w:bookmarkStart w:id="561" w:name="_Toc304552696"/>
      <w:bookmarkStart w:id="562" w:name="_Toc313360971"/>
      <w:bookmarkStart w:id="563" w:name="_Toc318295935"/>
      <w:bookmarkStart w:id="564" w:name="_Toc339545480"/>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108</w:t>
      </w:r>
      <w:r w:rsidR="00833167" w:rsidRPr="00CC2EFE">
        <w:fldChar w:fldCharType="end"/>
      </w:r>
      <w:bookmarkEnd w:id="560"/>
      <w:r w:rsidR="00DD0F16" w:rsidRPr="00D0637F">
        <w:t>: Filterkriterien für die Reservationsanfragensuche</w:t>
      </w:r>
      <w:bookmarkEnd w:id="561"/>
      <w:bookmarkEnd w:id="562"/>
      <w:bookmarkEnd w:id="563"/>
      <w:bookmarkEnd w:id="564"/>
    </w:p>
    <w:p w14:paraId="2287C3C1" w14:textId="77777777" w:rsidR="00DD0F16" w:rsidRDefault="00DD0F16" w:rsidP="00DD0F16">
      <w:pPr>
        <w:rPr>
          <w:lang w:eastAsia="en-US"/>
        </w:rPr>
      </w:pPr>
    </w:p>
    <w:p w14:paraId="4D6D79F6" w14:textId="77777777" w:rsidR="005809AF" w:rsidRDefault="005809AF" w:rsidP="00DD0F16">
      <w:pPr>
        <w:rPr>
          <w:lang w:eastAsia="en-US"/>
        </w:rPr>
      </w:pPr>
    </w:p>
    <w:p w14:paraId="7BECAAB4" w14:textId="77777777" w:rsidR="005809AF" w:rsidRDefault="005809AF" w:rsidP="00DD0F16">
      <w:pPr>
        <w:rPr>
          <w:lang w:eastAsia="en-US"/>
        </w:rPr>
      </w:pPr>
    </w:p>
    <w:p w14:paraId="7E58A883" w14:textId="77777777" w:rsidR="00E11519" w:rsidRDefault="00E11519" w:rsidP="00DD0F16">
      <w:pPr>
        <w:rPr>
          <w:lang w:eastAsia="en-US"/>
        </w:rPr>
      </w:pPr>
    </w:p>
    <w:p w14:paraId="2A4593EA" w14:textId="77777777" w:rsidR="00E11519" w:rsidRDefault="00E11519" w:rsidP="00DD0F16">
      <w:pPr>
        <w:rPr>
          <w:lang w:eastAsia="en-US"/>
        </w:rPr>
      </w:pPr>
    </w:p>
    <w:p w14:paraId="44D59DD3" w14:textId="77777777" w:rsidR="00DD0F16" w:rsidRPr="00D71036" w:rsidRDefault="00D71036" w:rsidP="005525C3">
      <w:pPr>
        <w:pStyle w:val="Caption"/>
        <w:rPr>
          <w:szCs w:val="16"/>
        </w:rPr>
      </w:pPr>
      <w:bookmarkStart w:id="565" w:name="_Toc304552720"/>
      <w:bookmarkStart w:id="566" w:name="_Toc313360995"/>
      <w:bookmarkStart w:id="567" w:name="_Toc339311227"/>
      <w:bookmarkStart w:id="568" w:name="_Toc339545513"/>
      <w:r w:rsidRPr="00D71036">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19</w:t>
      </w:r>
      <w:r w:rsidR="00833167" w:rsidRPr="00D71036">
        <w:fldChar w:fldCharType="end"/>
      </w:r>
      <w:r w:rsidR="00DD0F16" w:rsidRPr="00D71036">
        <w:rPr>
          <w:szCs w:val="16"/>
        </w:rPr>
        <w:t>: Funktionen Reservationsanfrage</w:t>
      </w:r>
      <w:bookmarkEnd w:id="565"/>
      <w:bookmarkEnd w:id="566"/>
      <w:bookmarkEnd w:id="567"/>
      <w:bookmarkEnd w:id="568"/>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117"/>
        <w:gridCol w:w="6154"/>
      </w:tblGrid>
      <w:tr w:rsidR="00DD0F16" w:rsidRPr="00661DAA" w14:paraId="458FB459" w14:textId="77777777" w:rsidTr="00F64C73">
        <w:tc>
          <w:tcPr>
            <w:tcW w:w="2117" w:type="dxa"/>
            <w:shd w:val="clear" w:color="auto" w:fill="004985"/>
          </w:tcPr>
          <w:p w14:paraId="52147C52" w14:textId="77777777" w:rsidR="00DD0F16" w:rsidRPr="00661DAA" w:rsidRDefault="00DD0F16" w:rsidP="00F64C73">
            <w:pPr>
              <w:spacing w:before="60" w:after="60"/>
              <w:rPr>
                <w:b/>
                <w:color w:val="FFFFFF"/>
                <w:lang w:eastAsia="en-US"/>
              </w:rPr>
            </w:pPr>
            <w:r>
              <w:rPr>
                <w:b/>
                <w:color w:val="FFFFFF"/>
                <w:lang w:eastAsia="en-US"/>
              </w:rPr>
              <w:t>Feld</w:t>
            </w:r>
          </w:p>
        </w:tc>
        <w:tc>
          <w:tcPr>
            <w:tcW w:w="6154" w:type="dxa"/>
            <w:shd w:val="clear" w:color="auto" w:fill="004985"/>
          </w:tcPr>
          <w:p w14:paraId="76F2395E" w14:textId="77777777" w:rsidR="00DD0F16" w:rsidRPr="00661DAA" w:rsidRDefault="00DD0F16" w:rsidP="00F64C73">
            <w:pPr>
              <w:spacing w:before="60" w:after="60"/>
              <w:rPr>
                <w:b/>
                <w:color w:val="FFFFFF"/>
                <w:lang w:eastAsia="en-US"/>
              </w:rPr>
            </w:pPr>
            <w:r w:rsidRPr="00661DAA">
              <w:rPr>
                <w:b/>
                <w:color w:val="FFFFFF"/>
                <w:lang w:eastAsia="en-US"/>
              </w:rPr>
              <w:t>Funktion</w:t>
            </w:r>
          </w:p>
        </w:tc>
      </w:tr>
      <w:tr w:rsidR="00DD0F16" w:rsidRPr="001E50A7" w14:paraId="6784561B" w14:textId="77777777" w:rsidTr="00F64C73">
        <w:tc>
          <w:tcPr>
            <w:tcW w:w="2117" w:type="dxa"/>
            <w:shd w:val="clear" w:color="auto" w:fill="D9D9D9"/>
          </w:tcPr>
          <w:p w14:paraId="35069512" w14:textId="77777777" w:rsidR="00DD0F16" w:rsidRPr="00AD5EF6" w:rsidRDefault="00DD0F16" w:rsidP="005809AF">
            <w:pPr>
              <w:spacing w:before="60" w:after="60"/>
              <w:rPr>
                <w:lang w:eastAsia="en-US"/>
              </w:rPr>
            </w:pPr>
            <w:r w:rsidRPr="00AD5EF6">
              <w:rPr>
                <w:lang w:eastAsia="en-US"/>
              </w:rPr>
              <w:t>Titel</w:t>
            </w:r>
          </w:p>
        </w:tc>
        <w:tc>
          <w:tcPr>
            <w:tcW w:w="6154" w:type="dxa"/>
            <w:shd w:val="clear" w:color="auto" w:fill="D9D9D9"/>
          </w:tcPr>
          <w:p w14:paraId="5891AC1A" w14:textId="77777777" w:rsidR="00DD0F16" w:rsidRPr="00AD5EF6" w:rsidRDefault="00DD0F16" w:rsidP="005809AF">
            <w:pPr>
              <w:spacing w:before="60" w:after="60"/>
              <w:rPr>
                <w:lang w:eastAsia="en-US"/>
              </w:rPr>
            </w:pPr>
            <w:r w:rsidRPr="00AD5EF6">
              <w:rPr>
                <w:lang w:eastAsia="en-US"/>
              </w:rPr>
              <w:t>Ist der Titel eines spezifischen Anlasses bekannt, so kann auch über diesen danach gesucht werden.</w:t>
            </w:r>
          </w:p>
        </w:tc>
      </w:tr>
      <w:tr w:rsidR="00DD0F16" w14:paraId="0FF6949F" w14:textId="77777777" w:rsidTr="00F64C73">
        <w:tc>
          <w:tcPr>
            <w:tcW w:w="2117" w:type="dxa"/>
            <w:shd w:val="clear" w:color="auto" w:fill="D9D9D9"/>
          </w:tcPr>
          <w:p w14:paraId="5AE842E4" w14:textId="77777777" w:rsidR="00DD0F16" w:rsidRPr="00AD5EF6" w:rsidRDefault="00DD0F16" w:rsidP="005809AF">
            <w:pPr>
              <w:spacing w:before="60" w:after="60"/>
              <w:rPr>
                <w:lang w:eastAsia="en-US"/>
              </w:rPr>
            </w:pPr>
            <w:r>
              <w:rPr>
                <w:lang w:eastAsia="en-US"/>
              </w:rPr>
              <w:t>Anlasstyp</w:t>
            </w:r>
          </w:p>
        </w:tc>
        <w:tc>
          <w:tcPr>
            <w:tcW w:w="6154" w:type="dxa"/>
            <w:shd w:val="clear" w:color="auto" w:fill="D9D9D9"/>
          </w:tcPr>
          <w:p w14:paraId="1B5B130D" w14:textId="77777777" w:rsidR="00DD0F16" w:rsidRPr="00AD5EF6" w:rsidRDefault="00DD0F16" w:rsidP="005809AF">
            <w:pPr>
              <w:spacing w:before="60" w:after="60"/>
              <w:rPr>
                <w:lang w:eastAsia="en-US"/>
              </w:rPr>
            </w:pPr>
            <w:r>
              <w:rPr>
                <w:lang w:eastAsia="en-US"/>
              </w:rPr>
              <w:t xml:space="preserve">Unter der Dropdown kann aus den unterschiedlichen Anlasstypen </w:t>
            </w:r>
            <w:r w:rsidR="00532419">
              <w:rPr>
                <w:lang w:eastAsia="en-US"/>
              </w:rPr>
              <w:t>aus</w:t>
            </w:r>
            <w:r>
              <w:rPr>
                <w:lang w:eastAsia="en-US"/>
              </w:rPr>
              <w:t>gewählt werden.</w:t>
            </w:r>
          </w:p>
        </w:tc>
      </w:tr>
      <w:tr w:rsidR="00DD0F16" w14:paraId="4FD9D9AC" w14:textId="77777777" w:rsidTr="00F64C73">
        <w:tc>
          <w:tcPr>
            <w:tcW w:w="2117" w:type="dxa"/>
            <w:shd w:val="clear" w:color="auto" w:fill="D9D9D9"/>
          </w:tcPr>
          <w:p w14:paraId="01B04266" w14:textId="77777777" w:rsidR="00DD0F16" w:rsidRDefault="00DD0F16" w:rsidP="005809AF">
            <w:pPr>
              <w:spacing w:before="60" w:after="60"/>
              <w:rPr>
                <w:lang w:eastAsia="en-US"/>
              </w:rPr>
            </w:pPr>
            <w:r>
              <w:rPr>
                <w:lang w:eastAsia="en-US"/>
              </w:rPr>
              <w:t>Datum / Zeit</w:t>
            </w:r>
          </w:p>
        </w:tc>
        <w:tc>
          <w:tcPr>
            <w:tcW w:w="6154" w:type="dxa"/>
            <w:shd w:val="clear" w:color="auto" w:fill="D9D9D9"/>
          </w:tcPr>
          <w:p w14:paraId="61F00417" w14:textId="77777777" w:rsidR="00DD0F16" w:rsidRDefault="00DD0F16" w:rsidP="005809AF">
            <w:pPr>
              <w:spacing w:before="60" w:after="60"/>
              <w:rPr>
                <w:lang w:eastAsia="en-US"/>
              </w:rPr>
            </w:pPr>
            <w:r>
              <w:rPr>
                <w:lang w:eastAsia="en-US"/>
              </w:rPr>
              <w:t xml:space="preserve">Hier kann der Zeitrange der zu suchenden Reservationen eingeschränkt werden. Der Datumpicker wird in Kapitel </w:t>
            </w:r>
            <w:r w:rsidR="00422EA4">
              <w:fldChar w:fldCharType="begin"/>
            </w:r>
            <w:r w:rsidR="00422EA4">
              <w:instrText xml:space="preserve"> REF _Ref240107102 \r \h  \* MERGEFORMAT </w:instrText>
            </w:r>
            <w:r w:rsidR="00422EA4">
              <w:fldChar w:fldCharType="separate"/>
            </w:r>
            <w:r w:rsidR="00C36B10">
              <w:rPr>
                <w:lang w:eastAsia="en-US"/>
              </w:rPr>
              <w:t>4.4</w:t>
            </w:r>
            <w:r w:rsidR="00422EA4">
              <w:fldChar w:fldCharType="end"/>
            </w:r>
            <w:r>
              <w:rPr>
                <w:lang w:eastAsia="en-US"/>
              </w:rPr>
              <w:t xml:space="preserve"> genauer erläutert.</w:t>
            </w:r>
          </w:p>
        </w:tc>
      </w:tr>
      <w:tr w:rsidR="00DD0F16" w14:paraId="64968DF3" w14:textId="77777777" w:rsidTr="00F64C73">
        <w:tc>
          <w:tcPr>
            <w:tcW w:w="2117" w:type="dxa"/>
            <w:shd w:val="clear" w:color="auto" w:fill="D9D9D9"/>
          </w:tcPr>
          <w:p w14:paraId="73807ADE" w14:textId="77777777" w:rsidR="00DD0F16" w:rsidRDefault="00DD0F16" w:rsidP="005809AF">
            <w:pPr>
              <w:spacing w:before="60" w:after="60"/>
              <w:rPr>
                <w:lang w:eastAsia="en-US"/>
              </w:rPr>
            </w:pPr>
            <w:r>
              <w:rPr>
                <w:lang w:eastAsia="en-US"/>
              </w:rPr>
              <w:t>Standort</w:t>
            </w:r>
          </w:p>
        </w:tc>
        <w:tc>
          <w:tcPr>
            <w:tcW w:w="6154" w:type="dxa"/>
            <w:shd w:val="clear" w:color="auto" w:fill="D9D9D9"/>
          </w:tcPr>
          <w:p w14:paraId="22F67942" w14:textId="77777777" w:rsidR="00DD0F16" w:rsidRDefault="00DD0F16" w:rsidP="005809AF">
            <w:pPr>
              <w:spacing w:before="60" w:after="60"/>
              <w:rPr>
                <w:lang w:eastAsia="en-US"/>
              </w:rPr>
            </w:pPr>
            <w:r>
              <w:rPr>
                <w:lang w:eastAsia="en-US"/>
              </w:rPr>
              <w:t>Hier kann der Standort der zu suchenden Anlässe eingeschränkt werden.</w:t>
            </w:r>
          </w:p>
        </w:tc>
      </w:tr>
      <w:tr w:rsidR="00DD0F16" w14:paraId="606ADDFF" w14:textId="77777777" w:rsidTr="00F64C73">
        <w:tc>
          <w:tcPr>
            <w:tcW w:w="2117" w:type="dxa"/>
            <w:shd w:val="clear" w:color="auto" w:fill="D9D9D9"/>
          </w:tcPr>
          <w:p w14:paraId="7ED08D39" w14:textId="77777777" w:rsidR="00DD0F16" w:rsidRDefault="00DD0F16" w:rsidP="005809AF">
            <w:pPr>
              <w:spacing w:before="60" w:after="60"/>
              <w:rPr>
                <w:lang w:eastAsia="en-US"/>
              </w:rPr>
            </w:pPr>
            <w:r>
              <w:rPr>
                <w:lang w:eastAsia="en-US"/>
              </w:rPr>
              <w:t>Anlass Verantwortlicher</w:t>
            </w:r>
          </w:p>
        </w:tc>
        <w:tc>
          <w:tcPr>
            <w:tcW w:w="6154" w:type="dxa"/>
            <w:shd w:val="clear" w:color="auto" w:fill="D9D9D9"/>
          </w:tcPr>
          <w:p w14:paraId="21C6BDC4" w14:textId="77777777" w:rsidR="00DD0F16" w:rsidRDefault="00DD0F16" w:rsidP="005809AF">
            <w:pPr>
              <w:spacing w:before="60" w:after="60"/>
              <w:rPr>
                <w:lang w:eastAsia="en-US"/>
              </w:rPr>
            </w:pPr>
            <w:r>
              <w:rPr>
                <w:lang w:eastAsia="en-US"/>
              </w:rPr>
              <w:t xml:space="preserve">Diese Intelibox dient zur Suche nach dem hinterlegten Verantwortlichen eines Anlasses. </w:t>
            </w:r>
          </w:p>
        </w:tc>
      </w:tr>
      <w:tr w:rsidR="00DD0F16" w14:paraId="59D452F0" w14:textId="77777777" w:rsidTr="00F64C73">
        <w:tc>
          <w:tcPr>
            <w:tcW w:w="2117" w:type="dxa"/>
            <w:shd w:val="clear" w:color="auto" w:fill="D9D9D9"/>
          </w:tcPr>
          <w:p w14:paraId="7ED358A6" w14:textId="77777777" w:rsidR="00DD0F16" w:rsidRDefault="00DD0F16" w:rsidP="005809AF">
            <w:pPr>
              <w:spacing w:before="60" w:after="60"/>
              <w:rPr>
                <w:lang w:eastAsia="en-US"/>
              </w:rPr>
            </w:pPr>
            <w:r>
              <w:rPr>
                <w:lang w:eastAsia="en-US"/>
              </w:rPr>
              <w:t>Anlass Ersteller</w:t>
            </w:r>
          </w:p>
        </w:tc>
        <w:tc>
          <w:tcPr>
            <w:tcW w:w="6154" w:type="dxa"/>
            <w:shd w:val="clear" w:color="auto" w:fill="D9D9D9"/>
          </w:tcPr>
          <w:p w14:paraId="0CFCD06B" w14:textId="4D6223FF" w:rsidR="00DD0F16" w:rsidRDefault="00DD0F16" w:rsidP="005809AF">
            <w:pPr>
              <w:spacing w:before="60" w:after="60"/>
              <w:rPr>
                <w:lang w:eastAsia="en-US"/>
              </w:rPr>
            </w:pPr>
            <w:r>
              <w:rPr>
                <w:lang w:eastAsia="en-US"/>
              </w:rPr>
              <w:t>Der Ersteller eines Anlasses kann über dieses Feld, ebenfalls eine Intelibox, gesucht werden.</w:t>
            </w:r>
          </w:p>
        </w:tc>
      </w:tr>
      <w:tr w:rsidR="00DD0F16" w14:paraId="2E8ED32F" w14:textId="77777777" w:rsidTr="00F64C73">
        <w:tc>
          <w:tcPr>
            <w:tcW w:w="2117" w:type="dxa"/>
            <w:shd w:val="clear" w:color="auto" w:fill="D9D9D9"/>
          </w:tcPr>
          <w:p w14:paraId="417EB8A0" w14:textId="77777777" w:rsidR="00DD0F16" w:rsidRDefault="00DD0F16" w:rsidP="005809AF">
            <w:pPr>
              <w:spacing w:before="60" w:after="60"/>
              <w:rPr>
                <w:lang w:eastAsia="en-US"/>
              </w:rPr>
            </w:pPr>
            <w:r>
              <w:rPr>
                <w:lang w:eastAsia="en-US"/>
              </w:rPr>
              <w:t>Anlass Organisator</w:t>
            </w:r>
          </w:p>
        </w:tc>
        <w:tc>
          <w:tcPr>
            <w:tcW w:w="6154" w:type="dxa"/>
            <w:shd w:val="clear" w:color="auto" w:fill="D9D9D9"/>
          </w:tcPr>
          <w:p w14:paraId="357D9A22" w14:textId="77777777" w:rsidR="00DD0F16" w:rsidRDefault="00DD0F16" w:rsidP="005809AF">
            <w:pPr>
              <w:spacing w:before="60" w:after="60"/>
              <w:rPr>
                <w:lang w:eastAsia="en-US"/>
              </w:rPr>
            </w:pPr>
            <w:r>
              <w:rPr>
                <w:lang w:eastAsia="en-US"/>
              </w:rPr>
              <w:t>Der Organisator eines Anlasses wird mit Hilfe von diesem Feld gesucht.</w:t>
            </w:r>
          </w:p>
        </w:tc>
      </w:tr>
      <w:tr w:rsidR="00DD0F16" w14:paraId="54F5DA87" w14:textId="77777777" w:rsidTr="00F64C73">
        <w:tc>
          <w:tcPr>
            <w:tcW w:w="2117" w:type="dxa"/>
            <w:shd w:val="clear" w:color="auto" w:fill="D9D9D9"/>
          </w:tcPr>
          <w:p w14:paraId="38487AD5" w14:textId="77777777" w:rsidR="00DD0F16" w:rsidRDefault="00DD0F16" w:rsidP="005809AF">
            <w:pPr>
              <w:spacing w:before="60" w:after="60"/>
              <w:rPr>
                <w:lang w:eastAsia="en-US"/>
              </w:rPr>
            </w:pPr>
            <w:r>
              <w:rPr>
                <w:lang w:eastAsia="en-US"/>
              </w:rPr>
              <w:t>Ist Anlass vorhanden</w:t>
            </w:r>
          </w:p>
        </w:tc>
        <w:tc>
          <w:tcPr>
            <w:tcW w:w="6154" w:type="dxa"/>
            <w:shd w:val="clear" w:color="auto" w:fill="D9D9D9"/>
          </w:tcPr>
          <w:p w14:paraId="4F9CFF2A" w14:textId="490BCB26" w:rsidR="00532419" w:rsidRDefault="00DD0F16" w:rsidP="005809AF">
            <w:pPr>
              <w:spacing w:before="60" w:after="60"/>
              <w:rPr>
                <w:lang w:eastAsia="en-US"/>
              </w:rPr>
            </w:pPr>
            <w:r>
              <w:rPr>
                <w:lang w:eastAsia="en-US"/>
              </w:rPr>
              <w:t>Einschränkung der Suche nach Reservationsanfragen mit oder ohne bestehende</w:t>
            </w:r>
            <w:r w:rsidR="00532419">
              <w:rPr>
                <w:lang w:eastAsia="en-US"/>
              </w:rPr>
              <w:t>m</w:t>
            </w:r>
            <w:r>
              <w:rPr>
                <w:lang w:eastAsia="en-US"/>
              </w:rPr>
              <w:t xml:space="preserve"> Anlass.</w:t>
            </w:r>
          </w:p>
        </w:tc>
      </w:tr>
    </w:tbl>
    <w:p w14:paraId="76CD58F0" w14:textId="77777777" w:rsidR="00DD0F16" w:rsidRDefault="00DD0F16" w:rsidP="00DD0F16">
      <w:pPr>
        <w:rPr>
          <w:lang w:eastAsia="en-US"/>
        </w:rPr>
      </w:pPr>
    </w:p>
    <w:p w14:paraId="3ED9DE9B" w14:textId="77777777" w:rsidR="00DD0F16" w:rsidRDefault="00DD0F16" w:rsidP="00DD0F16">
      <w:pPr>
        <w:rPr>
          <w:lang w:eastAsia="en-US"/>
        </w:rPr>
      </w:pPr>
      <w:r>
        <w:rPr>
          <w:lang w:eastAsia="en-US"/>
        </w:rPr>
        <w:t>Der Anzeigebereich dieser Suche ist identisch mit der der Anlasssuche.</w:t>
      </w:r>
    </w:p>
    <w:p w14:paraId="473DBE0B" w14:textId="77777777" w:rsidR="00DD0F16" w:rsidRDefault="00DD0F16" w:rsidP="00DD0F16">
      <w:pPr>
        <w:rPr>
          <w:lang w:eastAsia="en-US"/>
        </w:rPr>
      </w:pPr>
    </w:p>
    <w:p w14:paraId="26B08EC1" w14:textId="77777777" w:rsidR="00DD0F16" w:rsidRDefault="00DD0F16" w:rsidP="00DD0F16">
      <w:pPr>
        <w:rPr>
          <w:lang w:eastAsia="en-US"/>
        </w:rPr>
      </w:pPr>
      <w:r>
        <w:rPr>
          <w:noProof/>
          <w:lang w:val="en-US" w:eastAsia="en-US"/>
        </w:rPr>
        <w:lastRenderedPageBreak/>
        <w:drawing>
          <wp:inline distT="0" distB="0" distL="0" distR="0" wp14:anchorId="0674FE30" wp14:editId="514838C6">
            <wp:extent cx="4312800" cy="2883889"/>
            <wp:effectExtent l="0" t="0" r="0"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n_Anzeigebereich Reservationsanfragensuche.PNG"/>
                    <pic:cNvPicPr/>
                  </pic:nvPicPr>
                  <pic:blipFill>
                    <a:blip r:embed="rId149">
                      <a:extLst>
                        <a:ext uri="{28A0092B-C50C-407E-A947-70E740481C1C}">
                          <a14:useLocalDpi xmlns:a14="http://schemas.microsoft.com/office/drawing/2010/main" val="0"/>
                        </a:ext>
                      </a:extLst>
                    </a:blip>
                    <a:stretch>
                      <a:fillRect/>
                    </a:stretch>
                  </pic:blipFill>
                  <pic:spPr>
                    <a:xfrm>
                      <a:off x="0" y="0"/>
                      <a:ext cx="4312800" cy="2883889"/>
                    </a:xfrm>
                    <a:prstGeom prst="rect">
                      <a:avLst/>
                    </a:prstGeom>
                  </pic:spPr>
                </pic:pic>
              </a:graphicData>
            </a:graphic>
          </wp:inline>
        </w:drawing>
      </w:r>
    </w:p>
    <w:p w14:paraId="5E614506" w14:textId="77777777" w:rsidR="005809AF" w:rsidRPr="00D0637F" w:rsidRDefault="005D0881" w:rsidP="005525C3">
      <w:pPr>
        <w:pStyle w:val="Caption"/>
      </w:pPr>
      <w:bookmarkStart w:id="569" w:name="_Toc339545481"/>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109</w:t>
      </w:r>
      <w:r w:rsidR="00833167" w:rsidRPr="00CC2EFE">
        <w:fldChar w:fldCharType="end"/>
      </w:r>
      <w:r w:rsidR="005809AF" w:rsidRPr="00D0637F">
        <w:t xml:space="preserve">: </w:t>
      </w:r>
      <w:r w:rsidR="00C01A12" w:rsidRPr="00D0637F">
        <w:t>Suchresultat bei Reservationssuche</w:t>
      </w:r>
      <w:bookmarkEnd w:id="569"/>
    </w:p>
    <w:p w14:paraId="600A50E8" w14:textId="77777777" w:rsidR="00532419" w:rsidRDefault="00532419" w:rsidP="00DD0F16">
      <w:pPr>
        <w:rPr>
          <w:lang w:eastAsia="en-US"/>
        </w:rPr>
      </w:pPr>
    </w:p>
    <w:p w14:paraId="06CEC953" w14:textId="77777777" w:rsidR="005809AF" w:rsidRDefault="005809AF" w:rsidP="00DD0F16">
      <w:pPr>
        <w:rPr>
          <w:lang w:eastAsia="en-US"/>
        </w:rPr>
      </w:pPr>
    </w:p>
    <w:p w14:paraId="460E1DFD" w14:textId="77777777" w:rsidR="00DD0F16" w:rsidRDefault="00DD0F16" w:rsidP="00A503AB">
      <w:pPr>
        <w:pStyle w:val="Heading2"/>
      </w:pPr>
      <w:bookmarkStart w:id="570" w:name="_Toc304552781"/>
      <w:bookmarkStart w:id="571" w:name="_Toc503363447"/>
      <w:r>
        <w:t>Die Ressourcensuche</w:t>
      </w:r>
      <w:bookmarkEnd w:id="570"/>
      <w:bookmarkEnd w:id="571"/>
    </w:p>
    <w:p w14:paraId="26A14C87" w14:textId="77777777" w:rsidR="00DD0F16" w:rsidRDefault="00DD0F16" w:rsidP="00DD0F16">
      <w:pPr>
        <w:rPr>
          <w:lang w:eastAsia="en-US"/>
        </w:rPr>
      </w:pPr>
      <w:r>
        <w:rPr>
          <w:lang w:eastAsia="en-US"/>
        </w:rPr>
        <w:t xml:space="preserve">In der Ressourcensuche kann nach Ressourcen in </w:t>
      </w:r>
      <w:r w:rsidR="003F0D47">
        <w:rPr>
          <w:lang w:eastAsia="en-US"/>
        </w:rPr>
        <w:t>ROOMS</w:t>
      </w:r>
      <w:r>
        <w:rPr>
          <w:lang w:eastAsia="en-US"/>
        </w:rPr>
        <w:t xml:space="preserve"> gesucht werden. Die Suche ist wie in den oberen Erläuterungen aufgebaut. Die diversen Filterkriterien im Sidepanel werden nachfolgend beschrieben:</w:t>
      </w:r>
    </w:p>
    <w:p w14:paraId="150193D0" w14:textId="77777777" w:rsidR="00DD0F16" w:rsidRDefault="00DD0F16" w:rsidP="00DD0F16">
      <w:pPr>
        <w:rPr>
          <w:lang w:eastAsia="en-US"/>
        </w:rPr>
      </w:pPr>
    </w:p>
    <w:p w14:paraId="789051F3" w14:textId="77777777" w:rsidR="00DD0F16" w:rsidRDefault="00DD0F16" w:rsidP="00DD0F16">
      <w:pPr>
        <w:rPr>
          <w:lang w:eastAsia="en-US"/>
        </w:rPr>
      </w:pPr>
    </w:p>
    <w:p w14:paraId="53A4CABE" w14:textId="77777777" w:rsidR="00DD0F16" w:rsidRPr="00D0637F" w:rsidRDefault="00DD0F16" w:rsidP="00A503AB">
      <w:pPr>
        <w:pStyle w:val="Heading3"/>
      </w:pPr>
      <w:bookmarkStart w:id="572" w:name="_Toc304552782"/>
      <w:bookmarkStart w:id="573" w:name="_Toc503363448"/>
      <w:r w:rsidRPr="00D0637F">
        <w:t>Das Sidepanel</w:t>
      </w:r>
      <w:bookmarkEnd w:id="572"/>
      <w:bookmarkEnd w:id="573"/>
    </w:p>
    <w:p w14:paraId="7402B16A" w14:textId="2AE9855A" w:rsidR="00DD0F16" w:rsidRDefault="00DD0F16" w:rsidP="00DD0F16">
      <w:pPr>
        <w:rPr>
          <w:lang w:eastAsia="en-US"/>
        </w:rPr>
      </w:pPr>
      <w:r>
        <w:rPr>
          <w:lang w:eastAsia="en-US"/>
        </w:rPr>
        <w:t xml:space="preserve">Im Sidepanel der Ressourcensuche werden die in </w:t>
      </w:r>
      <w:r w:rsidR="005227C0">
        <w:rPr>
          <w:lang w:eastAsia="en-US"/>
        </w:rPr>
        <w:fldChar w:fldCharType="begin"/>
      </w:r>
      <w:r w:rsidR="005227C0">
        <w:rPr>
          <w:lang w:eastAsia="en-US"/>
        </w:rPr>
        <w:instrText xml:space="preserve"> REF _Ref339545272 \h </w:instrText>
      </w:r>
      <w:r w:rsidR="005227C0">
        <w:rPr>
          <w:lang w:eastAsia="en-US"/>
        </w:rPr>
      </w:r>
      <w:r w:rsidR="005227C0">
        <w:rPr>
          <w:lang w:eastAsia="en-US"/>
        </w:rPr>
        <w:fldChar w:fldCharType="separate"/>
      </w:r>
      <w:r w:rsidR="00C36B10" w:rsidRPr="00D0637F">
        <w:t xml:space="preserve">Abbildung </w:t>
      </w:r>
      <w:r w:rsidR="00C36B10">
        <w:rPr>
          <w:noProof/>
        </w:rPr>
        <w:t>110</w:t>
      </w:r>
      <w:r w:rsidR="005227C0">
        <w:rPr>
          <w:lang w:eastAsia="en-US"/>
        </w:rPr>
        <w:fldChar w:fldCharType="end"/>
      </w:r>
      <w:r>
        <w:rPr>
          <w:lang w:eastAsia="en-US"/>
        </w:rPr>
        <w:t xml:space="preserve"> dargestellten Filterkriterien zur Auswahl gestellt.</w:t>
      </w:r>
    </w:p>
    <w:p w14:paraId="265D19E8" w14:textId="77777777" w:rsidR="00DD0F16" w:rsidRDefault="00DD0F16" w:rsidP="00DD0F16">
      <w:pPr>
        <w:rPr>
          <w:lang w:eastAsia="en-US"/>
        </w:rPr>
      </w:pPr>
    </w:p>
    <w:p w14:paraId="5CB7B06C" w14:textId="77777777" w:rsidR="00DD0F16" w:rsidRDefault="00DD0F16" w:rsidP="00DD0F16">
      <w:pPr>
        <w:rPr>
          <w:lang w:eastAsia="en-US"/>
        </w:rPr>
      </w:pPr>
      <w:r>
        <w:rPr>
          <w:noProof/>
          <w:lang w:val="en-US" w:eastAsia="en-US"/>
        </w:rPr>
        <w:drawing>
          <wp:inline distT="0" distB="0" distL="0" distR="0" wp14:anchorId="5AB6ECC1" wp14:editId="36A58660">
            <wp:extent cx="2160000" cy="2650909"/>
            <wp:effectExtent l="0" t="0" r="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n_Ressorucensuche.PNG"/>
                    <pic:cNvPicPr/>
                  </pic:nvPicPr>
                  <pic:blipFill>
                    <a:blip r:embed="rId150">
                      <a:extLst>
                        <a:ext uri="{28A0092B-C50C-407E-A947-70E740481C1C}">
                          <a14:useLocalDpi xmlns:a14="http://schemas.microsoft.com/office/drawing/2010/main" val="0"/>
                        </a:ext>
                      </a:extLst>
                    </a:blip>
                    <a:stretch>
                      <a:fillRect/>
                    </a:stretch>
                  </pic:blipFill>
                  <pic:spPr>
                    <a:xfrm>
                      <a:off x="0" y="0"/>
                      <a:ext cx="2160000" cy="2650909"/>
                    </a:xfrm>
                    <a:prstGeom prst="rect">
                      <a:avLst/>
                    </a:prstGeom>
                  </pic:spPr>
                </pic:pic>
              </a:graphicData>
            </a:graphic>
          </wp:inline>
        </w:drawing>
      </w:r>
    </w:p>
    <w:p w14:paraId="0DF80298" w14:textId="77777777" w:rsidR="00DD0F16" w:rsidRPr="00D0637F" w:rsidRDefault="005D0881" w:rsidP="005525C3">
      <w:pPr>
        <w:pStyle w:val="Caption"/>
      </w:pPr>
      <w:bookmarkStart w:id="574" w:name="_Ref339545272"/>
      <w:bookmarkStart w:id="575" w:name="_Toc304552697"/>
      <w:bookmarkStart w:id="576" w:name="_Toc313360972"/>
      <w:bookmarkStart w:id="577" w:name="_Toc318295936"/>
      <w:bookmarkStart w:id="578" w:name="_Toc339545482"/>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110</w:t>
      </w:r>
      <w:r w:rsidR="00833167" w:rsidRPr="00CC2EFE">
        <w:fldChar w:fldCharType="end"/>
      </w:r>
      <w:bookmarkEnd w:id="574"/>
      <w:r w:rsidR="00DD0F16" w:rsidRPr="00D0637F">
        <w:t>: Filterkriterien Ressourcensuche</w:t>
      </w:r>
      <w:bookmarkEnd w:id="575"/>
      <w:bookmarkEnd w:id="576"/>
      <w:bookmarkEnd w:id="577"/>
      <w:bookmarkEnd w:id="578"/>
    </w:p>
    <w:p w14:paraId="7E882F25" w14:textId="77777777" w:rsidR="00DD0F16" w:rsidRDefault="00DD0F16" w:rsidP="00DD0F16"/>
    <w:p w14:paraId="4985ABE8" w14:textId="77777777" w:rsidR="00DD0F16" w:rsidRPr="00D71036" w:rsidRDefault="00D71036" w:rsidP="005525C3">
      <w:pPr>
        <w:pStyle w:val="Caption"/>
      </w:pPr>
      <w:bookmarkStart w:id="579" w:name="_Toc304552721"/>
      <w:bookmarkStart w:id="580" w:name="_Toc313360996"/>
      <w:bookmarkStart w:id="581" w:name="_Toc339311228"/>
      <w:bookmarkStart w:id="582" w:name="_Toc339545514"/>
      <w:r w:rsidRPr="00D71036">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20</w:t>
      </w:r>
      <w:r w:rsidR="00833167" w:rsidRPr="00D71036">
        <w:fldChar w:fldCharType="end"/>
      </w:r>
      <w:r w:rsidR="00DD0F16" w:rsidRPr="00D71036">
        <w:t>: Funktionen Filterkriterien Ressourcensuche</w:t>
      </w:r>
      <w:bookmarkEnd w:id="579"/>
      <w:bookmarkEnd w:id="580"/>
      <w:bookmarkEnd w:id="581"/>
      <w:bookmarkEnd w:id="582"/>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117"/>
        <w:gridCol w:w="6154"/>
      </w:tblGrid>
      <w:tr w:rsidR="00DD0F16" w:rsidRPr="00661DAA" w14:paraId="6F7CB0B6" w14:textId="77777777" w:rsidTr="00F64C73">
        <w:tc>
          <w:tcPr>
            <w:tcW w:w="2117" w:type="dxa"/>
            <w:shd w:val="clear" w:color="auto" w:fill="004985"/>
          </w:tcPr>
          <w:p w14:paraId="2820BAB9" w14:textId="77777777" w:rsidR="00DD0F16" w:rsidRPr="00661DAA" w:rsidRDefault="00DD0F16" w:rsidP="00F64C73">
            <w:pPr>
              <w:spacing w:before="60" w:after="60"/>
              <w:rPr>
                <w:b/>
                <w:color w:val="FFFFFF"/>
                <w:lang w:eastAsia="en-US"/>
              </w:rPr>
            </w:pPr>
            <w:r>
              <w:rPr>
                <w:b/>
                <w:color w:val="FFFFFF"/>
                <w:lang w:eastAsia="en-US"/>
              </w:rPr>
              <w:t>Feld</w:t>
            </w:r>
          </w:p>
        </w:tc>
        <w:tc>
          <w:tcPr>
            <w:tcW w:w="6154" w:type="dxa"/>
            <w:shd w:val="clear" w:color="auto" w:fill="004985"/>
          </w:tcPr>
          <w:p w14:paraId="0AA82413" w14:textId="77777777" w:rsidR="00DD0F16" w:rsidRPr="00661DAA" w:rsidRDefault="00DD0F16" w:rsidP="00F64C73">
            <w:pPr>
              <w:spacing w:before="60" w:after="60"/>
              <w:rPr>
                <w:b/>
                <w:color w:val="FFFFFF"/>
                <w:lang w:eastAsia="en-US"/>
              </w:rPr>
            </w:pPr>
            <w:r w:rsidRPr="00661DAA">
              <w:rPr>
                <w:b/>
                <w:color w:val="FFFFFF"/>
                <w:lang w:eastAsia="en-US"/>
              </w:rPr>
              <w:t>Funktion</w:t>
            </w:r>
          </w:p>
        </w:tc>
      </w:tr>
      <w:tr w:rsidR="00DD0F16" w14:paraId="6BD771B2" w14:textId="77777777" w:rsidTr="00F64C73">
        <w:tc>
          <w:tcPr>
            <w:tcW w:w="2117" w:type="dxa"/>
            <w:shd w:val="clear" w:color="auto" w:fill="D9D9D9"/>
          </w:tcPr>
          <w:p w14:paraId="1D941EB8" w14:textId="77777777" w:rsidR="00DD0F16" w:rsidRDefault="00DD0F16" w:rsidP="005809AF">
            <w:pPr>
              <w:spacing w:before="60" w:after="60"/>
              <w:rPr>
                <w:lang w:eastAsia="en-US"/>
              </w:rPr>
            </w:pPr>
            <w:r>
              <w:rPr>
                <w:lang w:eastAsia="en-US"/>
              </w:rPr>
              <w:t>Namen / Bezeichnung</w:t>
            </w:r>
          </w:p>
        </w:tc>
        <w:tc>
          <w:tcPr>
            <w:tcW w:w="6154" w:type="dxa"/>
            <w:shd w:val="clear" w:color="auto" w:fill="D9D9D9"/>
          </w:tcPr>
          <w:p w14:paraId="566B4233" w14:textId="647D3EA7" w:rsidR="00DD0F16" w:rsidRDefault="00DD0F16" w:rsidP="005809AF">
            <w:pPr>
              <w:spacing w:before="60" w:after="60"/>
              <w:rPr>
                <w:lang w:eastAsia="en-US"/>
              </w:rPr>
            </w:pPr>
            <w:r>
              <w:rPr>
                <w:lang w:eastAsia="en-US"/>
              </w:rPr>
              <w:t>Hier kann nach einem spezifische</w:t>
            </w:r>
            <w:r w:rsidR="00532419">
              <w:rPr>
                <w:lang w:eastAsia="en-US"/>
              </w:rPr>
              <w:t>n</w:t>
            </w:r>
            <w:r>
              <w:rPr>
                <w:lang w:eastAsia="en-US"/>
              </w:rPr>
              <w:t xml:space="preserve"> Namen / Bezeichnung gefiltert werden.</w:t>
            </w:r>
          </w:p>
        </w:tc>
      </w:tr>
      <w:tr w:rsidR="00DD0F16" w14:paraId="3F610343" w14:textId="77777777" w:rsidTr="00F64C73">
        <w:tc>
          <w:tcPr>
            <w:tcW w:w="2117" w:type="dxa"/>
            <w:shd w:val="clear" w:color="auto" w:fill="D9D9D9"/>
          </w:tcPr>
          <w:p w14:paraId="4331AB55" w14:textId="77777777" w:rsidR="00DD0F16" w:rsidRDefault="00DD0F16" w:rsidP="005809AF">
            <w:pPr>
              <w:spacing w:before="60" w:after="60"/>
              <w:rPr>
                <w:lang w:eastAsia="en-US"/>
              </w:rPr>
            </w:pPr>
            <w:r>
              <w:rPr>
                <w:lang w:eastAsia="en-US"/>
              </w:rPr>
              <w:lastRenderedPageBreak/>
              <w:t>Ressourcenart</w:t>
            </w:r>
          </w:p>
        </w:tc>
        <w:tc>
          <w:tcPr>
            <w:tcW w:w="6154" w:type="dxa"/>
            <w:shd w:val="clear" w:color="auto" w:fill="D9D9D9"/>
          </w:tcPr>
          <w:p w14:paraId="6386A47C" w14:textId="77777777" w:rsidR="00DD0F16" w:rsidRDefault="00DD0F16" w:rsidP="005809AF">
            <w:pPr>
              <w:spacing w:before="60" w:after="60"/>
              <w:rPr>
                <w:lang w:eastAsia="en-US"/>
              </w:rPr>
            </w:pPr>
            <w:r>
              <w:rPr>
                <w:lang w:eastAsia="en-US"/>
              </w:rPr>
              <w:t>Mit Hilfe der Dropdown kann nach einer bestimmten Ressourcenart gesucht werden. Wird eine solche ausgewählt, erscheinen noch weitere verfeinerte Filter zur entsprechenden Ressourcenart.</w:t>
            </w:r>
          </w:p>
        </w:tc>
      </w:tr>
      <w:tr w:rsidR="00DD0F16" w14:paraId="72EA330B" w14:textId="77777777" w:rsidTr="00F64C73">
        <w:tc>
          <w:tcPr>
            <w:tcW w:w="2117" w:type="dxa"/>
            <w:shd w:val="clear" w:color="auto" w:fill="D9D9D9"/>
          </w:tcPr>
          <w:p w14:paraId="07C6EF7E" w14:textId="77777777" w:rsidR="00DD0F16" w:rsidRDefault="00DD0F16" w:rsidP="005809AF">
            <w:pPr>
              <w:spacing w:before="60" w:after="60"/>
              <w:rPr>
                <w:lang w:eastAsia="en-US"/>
              </w:rPr>
            </w:pPr>
            <w:r>
              <w:rPr>
                <w:lang w:eastAsia="en-US"/>
              </w:rPr>
              <w:t>Standort</w:t>
            </w:r>
          </w:p>
        </w:tc>
        <w:tc>
          <w:tcPr>
            <w:tcW w:w="6154" w:type="dxa"/>
            <w:shd w:val="clear" w:color="auto" w:fill="D9D9D9"/>
          </w:tcPr>
          <w:p w14:paraId="75DE798E" w14:textId="77777777" w:rsidR="00DD0F16" w:rsidRDefault="00DD0F16" w:rsidP="005809AF">
            <w:pPr>
              <w:spacing w:before="60" w:after="60"/>
              <w:rPr>
                <w:lang w:eastAsia="en-US"/>
              </w:rPr>
            </w:pPr>
            <w:r>
              <w:rPr>
                <w:lang w:eastAsia="en-US"/>
              </w:rPr>
              <w:t>Hier kann der Standort der zu suchenden Reservationen eingeschränkt werden.</w:t>
            </w:r>
          </w:p>
        </w:tc>
      </w:tr>
      <w:tr w:rsidR="00DD0F16" w14:paraId="6844CAF2" w14:textId="77777777" w:rsidTr="00F64C73">
        <w:tc>
          <w:tcPr>
            <w:tcW w:w="2117" w:type="dxa"/>
            <w:shd w:val="clear" w:color="auto" w:fill="D9D9D9"/>
          </w:tcPr>
          <w:p w14:paraId="1DB533F2" w14:textId="77777777" w:rsidR="00DD0F16" w:rsidRDefault="00DD0F16" w:rsidP="005809AF">
            <w:pPr>
              <w:spacing w:before="60" w:after="60"/>
              <w:rPr>
                <w:lang w:eastAsia="en-US"/>
              </w:rPr>
            </w:pPr>
            <w:r>
              <w:rPr>
                <w:lang w:eastAsia="en-US"/>
              </w:rPr>
              <w:t>Ressourcenpicker</w:t>
            </w:r>
          </w:p>
        </w:tc>
        <w:tc>
          <w:tcPr>
            <w:tcW w:w="6154" w:type="dxa"/>
            <w:shd w:val="clear" w:color="auto" w:fill="D9D9D9"/>
          </w:tcPr>
          <w:p w14:paraId="4B9683A2" w14:textId="77777777" w:rsidR="00DD0F16" w:rsidRDefault="00DD0F16" w:rsidP="005809AF">
            <w:pPr>
              <w:spacing w:before="60" w:after="60"/>
              <w:rPr>
                <w:lang w:eastAsia="en-US"/>
              </w:rPr>
            </w:pPr>
            <w:r>
              <w:rPr>
                <w:lang w:eastAsia="en-US"/>
              </w:rPr>
              <w:t>Durch das + Symbol kann direkt eine vorhandene Ressource ausgewählt werden.</w:t>
            </w:r>
          </w:p>
        </w:tc>
      </w:tr>
      <w:tr w:rsidR="00DD0F16" w14:paraId="11869E2C" w14:textId="77777777" w:rsidTr="00F64C73">
        <w:tc>
          <w:tcPr>
            <w:tcW w:w="2117" w:type="dxa"/>
            <w:shd w:val="clear" w:color="auto" w:fill="D9D9D9"/>
          </w:tcPr>
          <w:p w14:paraId="322A91BD" w14:textId="77777777" w:rsidR="00DD0F16" w:rsidRDefault="00DD0F16" w:rsidP="005809AF">
            <w:pPr>
              <w:spacing w:before="60" w:after="60"/>
              <w:rPr>
                <w:lang w:eastAsia="en-US"/>
              </w:rPr>
            </w:pPr>
            <w:r>
              <w:rPr>
                <w:lang w:eastAsia="en-US"/>
              </w:rPr>
              <w:t>Status</w:t>
            </w:r>
          </w:p>
        </w:tc>
        <w:tc>
          <w:tcPr>
            <w:tcW w:w="6154" w:type="dxa"/>
            <w:shd w:val="clear" w:color="auto" w:fill="D9D9D9"/>
          </w:tcPr>
          <w:p w14:paraId="2625C1C0" w14:textId="77777777" w:rsidR="00DD0F16" w:rsidRDefault="00DD0F16" w:rsidP="005809AF">
            <w:pPr>
              <w:spacing w:before="60" w:after="60"/>
              <w:rPr>
                <w:lang w:eastAsia="en-US"/>
              </w:rPr>
            </w:pPr>
            <w:r>
              <w:rPr>
                <w:lang w:eastAsia="en-US"/>
              </w:rPr>
              <w:t>Mit Angabe von diesem Kriterium kann die Suche nach aktiven und inaktiven Ressourcen oder nach beidem erfolgen.</w:t>
            </w:r>
          </w:p>
        </w:tc>
      </w:tr>
      <w:tr w:rsidR="00DD0F16" w14:paraId="3A92B04D" w14:textId="77777777" w:rsidTr="00F64C73">
        <w:tc>
          <w:tcPr>
            <w:tcW w:w="2117" w:type="dxa"/>
            <w:shd w:val="clear" w:color="auto" w:fill="D9D9D9"/>
          </w:tcPr>
          <w:p w14:paraId="746EB308" w14:textId="77777777" w:rsidR="00DD0F16" w:rsidRDefault="00DD0F16" w:rsidP="005809AF">
            <w:pPr>
              <w:spacing w:before="60" w:after="60"/>
              <w:rPr>
                <w:lang w:eastAsia="en-US"/>
              </w:rPr>
            </w:pPr>
            <w:r>
              <w:rPr>
                <w:lang w:eastAsia="en-US"/>
              </w:rPr>
              <w:t>Verantwortliche Person</w:t>
            </w:r>
          </w:p>
        </w:tc>
        <w:tc>
          <w:tcPr>
            <w:tcW w:w="6154" w:type="dxa"/>
            <w:shd w:val="clear" w:color="auto" w:fill="D9D9D9"/>
          </w:tcPr>
          <w:p w14:paraId="55D72AD2" w14:textId="3A68CAEB" w:rsidR="00DD0F16" w:rsidRDefault="00DD0F16" w:rsidP="005809AF">
            <w:pPr>
              <w:spacing w:before="60" w:after="60"/>
              <w:rPr>
                <w:lang w:eastAsia="en-US"/>
              </w:rPr>
            </w:pPr>
            <w:r>
              <w:rPr>
                <w:lang w:eastAsia="en-US"/>
              </w:rPr>
              <w:t>In d</w:t>
            </w:r>
            <w:r w:rsidR="00532419">
              <w:rPr>
                <w:lang w:eastAsia="en-US"/>
              </w:rPr>
              <w:t>ie</w:t>
            </w:r>
            <w:r>
              <w:rPr>
                <w:lang w:eastAsia="en-US"/>
              </w:rPr>
              <w:t xml:space="preserve"> Intelibox kann die eingetragene, verantwortliche Person einer Ressource einge</w:t>
            </w:r>
            <w:r w:rsidR="00532419">
              <w:rPr>
                <w:lang w:eastAsia="en-US"/>
              </w:rPr>
              <w:t>fügt</w:t>
            </w:r>
            <w:r>
              <w:rPr>
                <w:lang w:eastAsia="en-US"/>
              </w:rPr>
              <w:t xml:space="preserve"> werden.</w:t>
            </w:r>
          </w:p>
        </w:tc>
      </w:tr>
    </w:tbl>
    <w:p w14:paraId="69B64AED" w14:textId="77777777" w:rsidR="00EA198D" w:rsidRDefault="00EA198D" w:rsidP="00DD0F16">
      <w:pPr>
        <w:rPr>
          <w:lang w:eastAsia="en-US"/>
        </w:rPr>
      </w:pPr>
    </w:p>
    <w:p w14:paraId="2B51BEAD" w14:textId="613D7861" w:rsidR="00627BEB" w:rsidRPr="00627BEB" w:rsidRDefault="00627BEB" w:rsidP="00627BEB">
      <w:pPr>
        <w:rPr>
          <w:szCs w:val="20"/>
        </w:rPr>
      </w:pPr>
      <w:r w:rsidRPr="00627BEB">
        <w:rPr>
          <w:szCs w:val="20"/>
        </w:rPr>
        <w:t xml:space="preserve">Der Ressourcenpicker hat </w:t>
      </w:r>
      <w:r w:rsidR="00EA198D">
        <w:rPr>
          <w:szCs w:val="20"/>
        </w:rPr>
        <w:t>drei</w:t>
      </w:r>
      <w:r w:rsidRPr="00627BEB">
        <w:rPr>
          <w:szCs w:val="20"/>
        </w:rPr>
        <w:t xml:space="preserve"> Buttons am rechten unteren Rand des Popups.</w:t>
      </w:r>
    </w:p>
    <w:p w14:paraId="5CD9399E" w14:textId="0E40075E" w:rsidR="00EA198D" w:rsidRDefault="00627BEB" w:rsidP="00627BEB">
      <w:pPr>
        <w:rPr>
          <w:szCs w:val="20"/>
        </w:rPr>
      </w:pPr>
      <w:r w:rsidRPr="00627BEB">
        <w:rPr>
          <w:szCs w:val="20"/>
        </w:rPr>
        <w:t xml:space="preserve">In der Standardansicht ist keiner der </w:t>
      </w:r>
      <w:r w:rsidR="00EA198D">
        <w:rPr>
          <w:szCs w:val="20"/>
        </w:rPr>
        <w:t>Buttons</w:t>
      </w:r>
      <w:r w:rsidRPr="00627BEB">
        <w:rPr>
          <w:szCs w:val="20"/>
        </w:rPr>
        <w:t xml:space="preserve"> selektiert. </w:t>
      </w:r>
    </w:p>
    <w:p w14:paraId="327D4583" w14:textId="77777777" w:rsidR="00EA198D" w:rsidRDefault="00EA198D" w:rsidP="00627BEB">
      <w:pPr>
        <w:rPr>
          <w:szCs w:val="20"/>
        </w:rPr>
      </w:pPr>
    </w:p>
    <w:p w14:paraId="2ACFC125" w14:textId="14844CA6" w:rsidR="00EA198D" w:rsidRDefault="00627BEB" w:rsidP="00627BEB">
      <w:pPr>
        <w:rPr>
          <w:szCs w:val="20"/>
        </w:rPr>
      </w:pPr>
      <w:r w:rsidRPr="00627BEB">
        <w:rPr>
          <w:szCs w:val="20"/>
        </w:rPr>
        <w:t xml:space="preserve">Durch einen Klick auf den ersten Button, werden nur noch Ressourcen angezeigt, die sich </w:t>
      </w:r>
      <w:r w:rsidRPr="00627BEB">
        <w:rPr>
          <w:b/>
          <w:szCs w:val="20"/>
        </w:rPr>
        <w:t>mindestens in einer gleichen Gliederung</w:t>
      </w:r>
      <w:r w:rsidRPr="00627BEB">
        <w:rPr>
          <w:szCs w:val="20"/>
        </w:rPr>
        <w:t xml:space="preserve"> befinden, wie die erfassten Gliederungs-Suchkriterien oder die Ursprungsressource (im Reservationsdetail). </w:t>
      </w:r>
    </w:p>
    <w:p w14:paraId="27EA26A4" w14:textId="77777777" w:rsidR="00EA198D" w:rsidRDefault="00EA198D" w:rsidP="00627BEB">
      <w:pPr>
        <w:rPr>
          <w:szCs w:val="20"/>
        </w:rPr>
      </w:pPr>
    </w:p>
    <w:p w14:paraId="6061AD32" w14:textId="49676ABA" w:rsidR="00EA198D" w:rsidRDefault="00627BEB" w:rsidP="00627BEB">
      <w:pPr>
        <w:rPr>
          <w:szCs w:val="20"/>
        </w:rPr>
      </w:pPr>
      <w:r w:rsidRPr="00627BEB">
        <w:rPr>
          <w:szCs w:val="20"/>
        </w:rPr>
        <w:t xml:space="preserve">Durch einen Klick auf den zweiten Button, werden nur noch Ressourcen angezeigt, die </w:t>
      </w:r>
      <w:r w:rsidRPr="00627BEB">
        <w:rPr>
          <w:b/>
          <w:szCs w:val="20"/>
        </w:rPr>
        <w:t>exakt denselben Gliederungen</w:t>
      </w:r>
      <w:r w:rsidRPr="00627BEB">
        <w:rPr>
          <w:szCs w:val="20"/>
        </w:rPr>
        <w:t xml:space="preserve"> entsprechen, wie die in der Suche gewählten Gliederungen oder der Gliederungen der Ursprungsressource (im Reservationsdetail). Es kann nur jeweils einer der Buttons selektiert sein oder keiner. Hat man einen der Buttons angeklickt und klickt danach den zweiten an, wird der erste automatisch deselektiert. </w:t>
      </w:r>
    </w:p>
    <w:p w14:paraId="7148DF91" w14:textId="77777777" w:rsidR="00EA198D" w:rsidRDefault="00EA198D" w:rsidP="00627BEB">
      <w:pPr>
        <w:rPr>
          <w:szCs w:val="20"/>
        </w:rPr>
      </w:pPr>
    </w:p>
    <w:p w14:paraId="13B5B484" w14:textId="59E5B928" w:rsidR="00EA198D" w:rsidRDefault="00EA198D" w:rsidP="00627BEB">
      <w:pPr>
        <w:rPr>
          <w:szCs w:val="20"/>
        </w:rPr>
      </w:pPr>
      <w:r>
        <w:rPr>
          <w:szCs w:val="20"/>
        </w:rPr>
        <w:t>Der dritte Button dient dem Reset der Filter. D.h. die beiden anderen Buttons werden wieder deselektiert und die Filterung nach den Gliederungen gelöscht.</w:t>
      </w:r>
    </w:p>
    <w:p w14:paraId="55F5C1FD" w14:textId="77777777" w:rsidR="00EA198D" w:rsidRDefault="00EA198D" w:rsidP="00627BEB">
      <w:pPr>
        <w:rPr>
          <w:szCs w:val="20"/>
        </w:rPr>
      </w:pPr>
    </w:p>
    <w:p w14:paraId="7A0CB47B" w14:textId="501FDC07" w:rsidR="00627BEB" w:rsidRPr="00E11519" w:rsidRDefault="00EA198D" w:rsidP="00627BEB">
      <w:pPr>
        <w:rPr>
          <w:i/>
          <w:szCs w:val="20"/>
        </w:rPr>
      </w:pPr>
      <w:r w:rsidRPr="00E11519">
        <w:rPr>
          <w:i/>
          <w:szCs w:val="20"/>
        </w:rPr>
        <w:t xml:space="preserve">Hinweis: </w:t>
      </w:r>
      <w:r w:rsidR="00627BEB" w:rsidRPr="00E11519">
        <w:rPr>
          <w:i/>
          <w:szCs w:val="20"/>
        </w:rPr>
        <w:t>Diese beiden Buttons werden in den persönlichen und globalen Filter nicht gespeichert</w:t>
      </w:r>
    </w:p>
    <w:p w14:paraId="21779874" w14:textId="77777777" w:rsidR="00627BEB" w:rsidRDefault="00627BEB" w:rsidP="00DD0F16">
      <w:pPr>
        <w:rPr>
          <w:lang w:eastAsia="en-US"/>
        </w:rPr>
      </w:pPr>
    </w:p>
    <w:p w14:paraId="0420696B" w14:textId="13949781" w:rsidR="00DD0F16" w:rsidRDefault="00E11519" w:rsidP="00DD0F16">
      <w:pPr>
        <w:rPr>
          <w:lang w:eastAsia="en-US"/>
        </w:rPr>
      </w:pPr>
      <w:r>
        <w:rPr>
          <w:noProof/>
          <w:lang w:val="en-US" w:eastAsia="en-US"/>
        </w:rPr>
        <w:drawing>
          <wp:inline distT="0" distB="0" distL="0" distR="0" wp14:anchorId="2D2E7647" wp14:editId="6774484C">
            <wp:extent cx="2428647" cy="3852764"/>
            <wp:effectExtent l="0" t="0" r="0" b="0"/>
            <wp:docPr id="308" name="Grafik 308" descr="C:\Users\ksc0267\Documents\Features 4.2\Print Screens\Deutsch\Abb ressourcenpic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sc0267\Documents\Features 4.2\Print Screens\Deutsch\Abb ressourcenpicker.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28730" cy="3852896"/>
                    </a:xfrm>
                    <a:prstGeom prst="rect">
                      <a:avLst/>
                    </a:prstGeom>
                    <a:noFill/>
                    <a:ln>
                      <a:noFill/>
                    </a:ln>
                  </pic:spPr>
                </pic:pic>
              </a:graphicData>
            </a:graphic>
          </wp:inline>
        </w:drawing>
      </w:r>
    </w:p>
    <w:p w14:paraId="04FD8A1C" w14:textId="3B509FFC" w:rsidR="00E11519" w:rsidRDefault="00E11519" w:rsidP="00E11519">
      <w:pPr>
        <w:pStyle w:val="Caption"/>
      </w:pPr>
      <w:bookmarkStart w:id="583" w:name="_Toc339545483"/>
      <w:r>
        <w:t xml:space="preserve">Abbildung </w:t>
      </w:r>
      <w:fldSimple w:instr=" SEQ Abbildung \* ARABIC ">
        <w:r w:rsidR="00C36B10">
          <w:rPr>
            <w:noProof/>
          </w:rPr>
          <w:t>111</w:t>
        </w:r>
      </w:fldSimple>
      <w:r>
        <w:t>: Ressourcenpicker</w:t>
      </w:r>
      <w:bookmarkEnd w:id="583"/>
    </w:p>
    <w:p w14:paraId="0DA7F55E" w14:textId="77777777" w:rsidR="00E11519" w:rsidRDefault="00E11519" w:rsidP="00DD0F16">
      <w:pPr>
        <w:rPr>
          <w:lang w:eastAsia="en-US"/>
        </w:rPr>
      </w:pPr>
    </w:p>
    <w:p w14:paraId="7F7CDC87" w14:textId="77777777" w:rsidR="00E11519" w:rsidRDefault="00E11519" w:rsidP="00DD0F16">
      <w:pPr>
        <w:rPr>
          <w:lang w:eastAsia="en-US"/>
        </w:rPr>
      </w:pPr>
    </w:p>
    <w:p w14:paraId="6A78E817" w14:textId="77777777" w:rsidR="00DD0F16" w:rsidRPr="00D0637F" w:rsidRDefault="00DD0F16" w:rsidP="00A503AB">
      <w:pPr>
        <w:pStyle w:val="Heading3"/>
      </w:pPr>
      <w:bookmarkStart w:id="584" w:name="_Toc304552783"/>
      <w:bookmarkStart w:id="585" w:name="_Toc503363449"/>
      <w:r w:rsidRPr="00D0637F">
        <w:t>Der Anzeigeb</w:t>
      </w:r>
      <w:r w:rsidR="00532419" w:rsidRPr="00D0637F">
        <w:t>e</w:t>
      </w:r>
      <w:r w:rsidRPr="00D0637F">
        <w:t>reich</w:t>
      </w:r>
      <w:bookmarkEnd w:id="584"/>
      <w:bookmarkEnd w:id="585"/>
    </w:p>
    <w:p w14:paraId="3B6C995D" w14:textId="77777777" w:rsidR="00DD0F16" w:rsidRDefault="00DD0F16" w:rsidP="00DD0F16">
      <w:pPr>
        <w:rPr>
          <w:lang w:eastAsia="en-US"/>
        </w:rPr>
      </w:pPr>
      <w:r>
        <w:rPr>
          <w:lang w:eastAsia="en-US"/>
        </w:rPr>
        <w:t>Im Anzeigebereich wird aufgrund der eingestellten Suchkriterien die Liste der gefundenen Ressourcen dargestellt. Mit Klick auf eine dieser Ressourcen werden im Viewmodus alle enthaltenen Informationen sichtbar.</w:t>
      </w:r>
    </w:p>
    <w:p w14:paraId="50446AE9" w14:textId="77777777" w:rsidR="00DD0F16" w:rsidRDefault="00DD0F16" w:rsidP="00DD0F16">
      <w:pPr>
        <w:rPr>
          <w:lang w:eastAsia="en-US"/>
        </w:rPr>
      </w:pPr>
    </w:p>
    <w:p w14:paraId="6BC65C96" w14:textId="77777777" w:rsidR="00DD0F16" w:rsidRDefault="00DD0F16" w:rsidP="00DD0F16">
      <w:pPr>
        <w:rPr>
          <w:lang w:eastAsia="en-US"/>
        </w:rPr>
      </w:pPr>
      <w:r>
        <w:rPr>
          <w:noProof/>
          <w:lang w:val="en-US" w:eastAsia="en-US"/>
        </w:rPr>
        <w:drawing>
          <wp:inline distT="0" distB="0" distL="0" distR="0" wp14:anchorId="0720D7B0" wp14:editId="11FF2101">
            <wp:extent cx="4312800" cy="2980178"/>
            <wp:effectExtent l="0" t="0" r="0"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n_Anzeigebereich Ressourcensuche.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312800" cy="2980178"/>
                    </a:xfrm>
                    <a:prstGeom prst="rect">
                      <a:avLst/>
                    </a:prstGeom>
                  </pic:spPr>
                </pic:pic>
              </a:graphicData>
            </a:graphic>
          </wp:inline>
        </w:drawing>
      </w:r>
    </w:p>
    <w:p w14:paraId="33DACE92" w14:textId="77777777" w:rsidR="005809AF" w:rsidRPr="00D0637F" w:rsidRDefault="005D0881" w:rsidP="005525C3">
      <w:pPr>
        <w:pStyle w:val="Caption"/>
      </w:pPr>
      <w:bookmarkStart w:id="586" w:name="_Toc339545484"/>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112</w:t>
      </w:r>
      <w:r w:rsidR="00833167" w:rsidRPr="00CC2EFE">
        <w:fldChar w:fldCharType="end"/>
      </w:r>
      <w:r w:rsidR="005809AF" w:rsidRPr="00D0637F">
        <w:t>: Der Anzeigebereich</w:t>
      </w:r>
      <w:bookmarkEnd w:id="586"/>
    </w:p>
    <w:p w14:paraId="0D44C7B6" w14:textId="77777777" w:rsidR="00DD0F16" w:rsidRDefault="00DD0F16" w:rsidP="00DD0F16">
      <w:pPr>
        <w:rPr>
          <w:lang w:eastAsia="en-US"/>
        </w:rPr>
      </w:pPr>
    </w:p>
    <w:p w14:paraId="056A794A" w14:textId="77777777" w:rsidR="006E1D47" w:rsidRPr="00B219F1" w:rsidRDefault="006E1D47" w:rsidP="00DD0F16">
      <w:pPr>
        <w:rPr>
          <w:lang w:eastAsia="en-US"/>
        </w:rPr>
      </w:pPr>
    </w:p>
    <w:p w14:paraId="1519AF68" w14:textId="77777777" w:rsidR="00DD0F16" w:rsidRDefault="00DD0F16" w:rsidP="00A503AB">
      <w:pPr>
        <w:pStyle w:val="Heading2"/>
      </w:pPr>
      <w:bookmarkStart w:id="587" w:name="_Toc304552784"/>
      <w:bookmarkStart w:id="588" w:name="_Toc503363450"/>
      <w:r>
        <w:t>Die Personensuche</w:t>
      </w:r>
      <w:bookmarkEnd w:id="587"/>
      <w:bookmarkEnd w:id="588"/>
    </w:p>
    <w:p w14:paraId="156AEF4B" w14:textId="77777777" w:rsidR="00DD0F16" w:rsidRDefault="00DD0F16" w:rsidP="00DD0F16">
      <w:pPr>
        <w:rPr>
          <w:lang w:eastAsia="en-US"/>
        </w:rPr>
      </w:pPr>
      <w:r>
        <w:rPr>
          <w:lang w:eastAsia="en-US"/>
        </w:rPr>
        <w:t xml:space="preserve">In der Personensuche kann nach Benutzern in </w:t>
      </w:r>
      <w:r w:rsidR="003F0D47">
        <w:rPr>
          <w:lang w:eastAsia="en-US"/>
        </w:rPr>
        <w:t>ROOMS</w:t>
      </w:r>
      <w:r>
        <w:rPr>
          <w:lang w:eastAsia="en-US"/>
        </w:rPr>
        <w:t xml:space="preserve"> gesucht werden. Die Suche ist sehr einfach aufgebaut. Wiederum können im Sidepanel Einstellungen für die Suche vorgenommen werden.</w:t>
      </w:r>
    </w:p>
    <w:p w14:paraId="426AC0CD" w14:textId="77777777" w:rsidR="00DD0F16" w:rsidRDefault="00DD0F16" w:rsidP="00DD0F16">
      <w:pPr>
        <w:rPr>
          <w:lang w:eastAsia="en-US"/>
        </w:rPr>
      </w:pPr>
    </w:p>
    <w:p w14:paraId="147346ED" w14:textId="77777777" w:rsidR="00DD0F16" w:rsidRDefault="00DD0F16" w:rsidP="00DD0F16">
      <w:pPr>
        <w:rPr>
          <w:lang w:eastAsia="en-US"/>
        </w:rPr>
      </w:pPr>
    </w:p>
    <w:p w14:paraId="2574AC65" w14:textId="77777777" w:rsidR="00DD0F16" w:rsidRPr="00D0637F" w:rsidRDefault="00DD0F16" w:rsidP="00A503AB">
      <w:pPr>
        <w:pStyle w:val="Heading3"/>
      </w:pPr>
      <w:bookmarkStart w:id="589" w:name="_Toc304552785"/>
      <w:bookmarkStart w:id="590" w:name="_Toc503363451"/>
      <w:r w:rsidRPr="00D0637F">
        <w:t>Das Sidepanel</w:t>
      </w:r>
      <w:bookmarkEnd w:id="589"/>
      <w:bookmarkEnd w:id="590"/>
    </w:p>
    <w:p w14:paraId="08065E4F" w14:textId="77777777" w:rsidR="00DD0F16" w:rsidRDefault="00DD0F16" w:rsidP="00DD0F16">
      <w:pPr>
        <w:rPr>
          <w:lang w:eastAsia="en-US"/>
        </w:rPr>
      </w:pPr>
      <w:r>
        <w:rPr>
          <w:lang w:eastAsia="en-US"/>
        </w:rPr>
        <w:t>Im Sidepanel der Personensuche können einige Filterkriterien für die Personensuche eingestellt werden.</w:t>
      </w:r>
    </w:p>
    <w:p w14:paraId="775CB857" w14:textId="77777777" w:rsidR="00DD0F16" w:rsidRDefault="00DD0F16" w:rsidP="00DD0F16">
      <w:pPr>
        <w:rPr>
          <w:lang w:eastAsia="en-US"/>
        </w:rPr>
      </w:pPr>
    </w:p>
    <w:p w14:paraId="3B18D1EC" w14:textId="77777777" w:rsidR="00DD0F16" w:rsidRPr="002857D9" w:rsidRDefault="00DD0F16" w:rsidP="00DD0F16">
      <w:pPr>
        <w:rPr>
          <w:lang w:eastAsia="en-US"/>
        </w:rPr>
      </w:pPr>
      <w:r>
        <w:rPr>
          <w:noProof/>
          <w:lang w:val="en-US" w:eastAsia="en-US"/>
        </w:rPr>
        <w:lastRenderedPageBreak/>
        <w:drawing>
          <wp:inline distT="0" distB="0" distL="0" distR="0" wp14:anchorId="03A1E155" wp14:editId="744E35AB">
            <wp:extent cx="2160000" cy="3176471"/>
            <wp:effectExtent l="0" t="0" r="0" b="5080"/>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n_Personensuche.PNG"/>
                    <pic:cNvPicPr/>
                  </pic:nvPicPr>
                  <pic:blipFill>
                    <a:blip r:embed="rId153">
                      <a:extLst>
                        <a:ext uri="{28A0092B-C50C-407E-A947-70E740481C1C}">
                          <a14:useLocalDpi xmlns:a14="http://schemas.microsoft.com/office/drawing/2010/main" val="0"/>
                        </a:ext>
                      </a:extLst>
                    </a:blip>
                    <a:stretch>
                      <a:fillRect/>
                    </a:stretch>
                  </pic:blipFill>
                  <pic:spPr>
                    <a:xfrm>
                      <a:off x="0" y="0"/>
                      <a:ext cx="2160000" cy="3176471"/>
                    </a:xfrm>
                    <a:prstGeom prst="rect">
                      <a:avLst/>
                    </a:prstGeom>
                  </pic:spPr>
                </pic:pic>
              </a:graphicData>
            </a:graphic>
          </wp:inline>
        </w:drawing>
      </w:r>
    </w:p>
    <w:p w14:paraId="423A2F5D" w14:textId="77777777" w:rsidR="00DD0F16" w:rsidRPr="00D0637F" w:rsidRDefault="005D0881" w:rsidP="005525C3">
      <w:pPr>
        <w:pStyle w:val="Caption"/>
      </w:pPr>
      <w:bookmarkStart w:id="591" w:name="_Toc304552698"/>
      <w:bookmarkStart w:id="592" w:name="_Toc313360973"/>
      <w:bookmarkStart w:id="593" w:name="_Toc318295937"/>
      <w:bookmarkStart w:id="594" w:name="_Toc339545485"/>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113</w:t>
      </w:r>
      <w:r w:rsidR="00833167" w:rsidRPr="00CC2EFE">
        <w:fldChar w:fldCharType="end"/>
      </w:r>
      <w:r w:rsidR="00DD0F16" w:rsidRPr="00D0637F">
        <w:t>: Filterkriterien für die Personensuche</w:t>
      </w:r>
      <w:bookmarkEnd w:id="591"/>
      <w:bookmarkEnd w:id="592"/>
      <w:bookmarkEnd w:id="593"/>
      <w:bookmarkEnd w:id="594"/>
    </w:p>
    <w:p w14:paraId="4D37DA73" w14:textId="77777777" w:rsidR="00DD0F16" w:rsidRPr="00D71036" w:rsidRDefault="00DD0F16" w:rsidP="00DD0F16">
      <w:pPr>
        <w:rPr>
          <w:bCs/>
          <w:color w:val="000000" w:themeColor="text1"/>
          <w:sz w:val="16"/>
          <w:szCs w:val="20"/>
        </w:rPr>
      </w:pPr>
    </w:p>
    <w:p w14:paraId="72C45B8B" w14:textId="77777777" w:rsidR="00DD0F16" w:rsidRPr="00D71036" w:rsidRDefault="00D71036" w:rsidP="005525C3">
      <w:pPr>
        <w:pStyle w:val="Caption"/>
      </w:pPr>
      <w:bookmarkStart w:id="595" w:name="_Ref339890153"/>
      <w:bookmarkStart w:id="596" w:name="_Ref292694223"/>
      <w:bookmarkStart w:id="597" w:name="_Toc304552722"/>
      <w:bookmarkStart w:id="598" w:name="_Toc313360997"/>
      <w:bookmarkStart w:id="599" w:name="_Toc339311229"/>
      <w:bookmarkStart w:id="600" w:name="_Toc339545515"/>
      <w:r w:rsidRPr="00D71036">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21</w:t>
      </w:r>
      <w:r w:rsidR="00833167" w:rsidRPr="00D71036">
        <w:fldChar w:fldCharType="end"/>
      </w:r>
      <w:bookmarkEnd w:id="595"/>
      <w:r w:rsidR="00DD0F16" w:rsidRPr="00D71036">
        <w:t>: Filterkriterien für die Personensuche</w:t>
      </w:r>
      <w:bookmarkEnd w:id="596"/>
      <w:bookmarkEnd w:id="597"/>
      <w:bookmarkEnd w:id="598"/>
      <w:bookmarkEnd w:id="599"/>
      <w:bookmarkEnd w:id="600"/>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117"/>
        <w:gridCol w:w="6154"/>
      </w:tblGrid>
      <w:tr w:rsidR="00DD0F16" w:rsidRPr="00661DAA" w14:paraId="487B67B2" w14:textId="77777777" w:rsidTr="00F64C73">
        <w:tc>
          <w:tcPr>
            <w:tcW w:w="2117" w:type="dxa"/>
            <w:shd w:val="clear" w:color="auto" w:fill="004985"/>
          </w:tcPr>
          <w:p w14:paraId="71F8E7AB" w14:textId="77777777" w:rsidR="00DD0F16" w:rsidRPr="00661DAA" w:rsidRDefault="00DD0F16" w:rsidP="00F64C73">
            <w:pPr>
              <w:spacing w:before="60" w:after="60"/>
              <w:rPr>
                <w:b/>
                <w:color w:val="FFFFFF"/>
                <w:lang w:eastAsia="en-US"/>
              </w:rPr>
            </w:pPr>
            <w:r>
              <w:rPr>
                <w:b/>
                <w:color w:val="FFFFFF"/>
                <w:lang w:eastAsia="en-US"/>
              </w:rPr>
              <w:t>Feld</w:t>
            </w:r>
          </w:p>
        </w:tc>
        <w:tc>
          <w:tcPr>
            <w:tcW w:w="6154" w:type="dxa"/>
            <w:shd w:val="clear" w:color="auto" w:fill="004985"/>
          </w:tcPr>
          <w:p w14:paraId="74DC74D8" w14:textId="77777777" w:rsidR="00DD0F16" w:rsidRPr="00661DAA" w:rsidRDefault="00DD0F16" w:rsidP="00F64C73">
            <w:pPr>
              <w:spacing w:before="60" w:after="60"/>
              <w:rPr>
                <w:b/>
                <w:color w:val="FFFFFF"/>
                <w:lang w:eastAsia="en-US"/>
              </w:rPr>
            </w:pPr>
            <w:r w:rsidRPr="00661DAA">
              <w:rPr>
                <w:b/>
                <w:color w:val="FFFFFF"/>
                <w:lang w:eastAsia="en-US"/>
              </w:rPr>
              <w:t>Funktion</w:t>
            </w:r>
          </w:p>
        </w:tc>
      </w:tr>
      <w:tr w:rsidR="00DD0F16" w14:paraId="4D66C9DB" w14:textId="77777777" w:rsidTr="00F64C73">
        <w:tc>
          <w:tcPr>
            <w:tcW w:w="2117" w:type="dxa"/>
            <w:shd w:val="clear" w:color="auto" w:fill="D9D9D9"/>
          </w:tcPr>
          <w:p w14:paraId="414600CA" w14:textId="17F4243F" w:rsidR="00DD0F16" w:rsidRDefault="00DD0F16" w:rsidP="00C01A12">
            <w:pPr>
              <w:spacing w:before="60" w:after="60"/>
              <w:rPr>
                <w:lang w:eastAsia="en-US"/>
              </w:rPr>
            </w:pPr>
            <w:r>
              <w:rPr>
                <w:lang w:eastAsia="en-US"/>
              </w:rPr>
              <w:t>Name / Vorname</w:t>
            </w:r>
          </w:p>
        </w:tc>
        <w:tc>
          <w:tcPr>
            <w:tcW w:w="6154" w:type="dxa"/>
            <w:shd w:val="clear" w:color="auto" w:fill="D9D9D9"/>
          </w:tcPr>
          <w:p w14:paraId="35991927" w14:textId="0C1F4E8B" w:rsidR="00DD0F16" w:rsidRDefault="00DD0F16" w:rsidP="00C01A12">
            <w:pPr>
              <w:spacing w:before="60" w:after="60"/>
              <w:rPr>
                <w:lang w:eastAsia="en-US"/>
              </w:rPr>
            </w:pPr>
            <w:r>
              <w:rPr>
                <w:lang w:eastAsia="en-US"/>
              </w:rPr>
              <w:t>Hier kann nach einem spezifische</w:t>
            </w:r>
            <w:r w:rsidR="006F733F">
              <w:rPr>
                <w:lang w:eastAsia="en-US"/>
              </w:rPr>
              <w:t>n</w:t>
            </w:r>
            <w:r>
              <w:rPr>
                <w:lang w:eastAsia="en-US"/>
              </w:rPr>
              <w:t xml:space="preserve"> Namen / Vornamen gefiltert werden.</w:t>
            </w:r>
          </w:p>
        </w:tc>
      </w:tr>
      <w:tr w:rsidR="00DD0F16" w14:paraId="40A2966B" w14:textId="77777777" w:rsidTr="00F64C73">
        <w:tc>
          <w:tcPr>
            <w:tcW w:w="2117" w:type="dxa"/>
            <w:shd w:val="clear" w:color="auto" w:fill="D9D9D9"/>
          </w:tcPr>
          <w:p w14:paraId="7B5AA47B" w14:textId="77777777" w:rsidR="00DD0F16" w:rsidRDefault="00DD0F16" w:rsidP="00C01A12">
            <w:pPr>
              <w:spacing w:before="60" w:after="60"/>
              <w:rPr>
                <w:lang w:eastAsia="en-US"/>
              </w:rPr>
            </w:pPr>
            <w:r>
              <w:rPr>
                <w:lang w:eastAsia="en-US"/>
              </w:rPr>
              <w:t>Personalnummer</w:t>
            </w:r>
          </w:p>
        </w:tc>
        <w:tc>
          <w:tcPr>
            <w:tcW w:w="6154" w:type="dxa"/>
            <w:shd w:val="clear" w:color="auto" w:fill="D9D9D9"/>
          </w:tcPr>
          <w:p w14:paraId="5F64FF4A" w14:textId="77777777" w:rsidR="00DD0F16" w:rsidRDefault="00DD0F16" w:rsidP="00C01A12">
            <w:pPr>
              <w:spacing w:before="60" w:after="60"/>
              <w:rPr>
                <w:lang w:eastAsia="en-US"/>
              </w:rPr>
            </w:pPr>
            <w:r>
              <w:rPr>
                <w:lang w:eastAsia="en-US"/>
              </w:rPr>
              <w:t>Falls die Personalnummer des Mitarbeiters bekannt ist, kann diese hier hinterlegt werden.</w:t>
            </w:r>
          </w:p>
        </w:tc>
      </w:tr>
      <w:tr w:rsidR="00DD0F16" w14:paraId="00F8ED84" w14:textId="77777777" w:rsidTr="00F64C73">
        <w:tc>
          <w:tcPr>
            <w:tcW w:w="2117" w:type="dxa"/>
            <w:shd w:val="clear" w:color="auto" w:fill="D9D9D9"/>
          </w:tcPr>
          <w:p w14:paraId="38716D39" w14:textId="77777777" w:rsidR="00DD0F16" w:rsidRDefault="00DD0F16" w:rsidP="00C01A12">
            <w:pPr>
              <w:spacing w:before="60" w:after="60"/>
              <w:rPr>
                <w:lang w:eastAsia="en-US"/>
              </w:rPr>
            </w:pPr>
            <w:r>
              <w:rPr>
                <w:lang w:eastAsia="en-US"/>
              </w:rPr>
              <w:t>Telefon (intern oder extern)</w:t>
            </w:r>
          </w:p>
        </w:tc>
        <w:tc>
          <w:tcPr>
            <w:tcW w:w="6154" w:type="dxa"/>
            <w:shd w:val="clear" w:color="auto" w:fill="D9D9D9"/>
          </w:tcPr>
          <w:p w14:paraId="72780230" w14:textId="77777777" w:rsidR="00DD0F16" w:rsidRDefault="00DD0F16" w:rsidP="00C01A12">
            <w:pPr>
              <w:spacing w:before="60" w:after="60"/>
              <w:rPr>
                <w:lang w:eastAsia="en-US"/>
              </w:rPr>
            </w:pPr>
            <w:r>
              <w:rPr>
                <w:lang w:eastAsia="en-US"/>
              </w:rPr>
              <w:t>Hier kann nach der Telefonnummer der Person gefiltert werden.</w:t>
            </w:r>
          </w:p>
        </w:tc>
      </w:tr>
      <w:tr w:rsidR="00DD0F16" w14:paraId="0DC1D657" w14:textId="77777777" w:rsidTr="00F64C73">
        <w:tc>
          <w:tcPr>
            <w:tcW w:w="2117" w:type="dxa"/>
            <w:shd w:val="clear" w:color="auto" w:fill="D9D9D9"/>
          </w:tcPr>
          <w:p w14:paraId="68BCA104" w14:textId="77777777" w:rsidR="00DD0F16" w:rsidRDefault="00DD0F16" w:rsidP="00C01A12">
            <w:pPr>
              <w:spacing w:before="60" w:after="60"/>
              <w:rPr>
                <w:lang w:eastAsia="en-US"/>
              </w:rPr>
            </w:pPr>
            <w:r>
              <w:rPr>
                <w:lang w:eastAsia="en-US"/>
              </w:rPr>
              <w:t>OE / Firma</w:t>
            </w:r>
          </w:p>
        </w:tc>
        <w:tc>
          <w:tcPr>
            <w:tcW w:w="6154" w:type="dxa"/>
            <w:shd w:val="clear" w:color="auto" w:fill="D9D9D9"/>
          </w:tcPr>
          <w:p w14:paraId="2779FBE9" w14:textId="77777777" w:rsidR="00DD0F16" w:rsidRDefault="00DD0F16" w:rsidP="00C01A12">
            <w:pPr>
              <w:spacing w:before="60" w:after="60"/>
              <w:rPr>
                <w:lang w:eastAsia="en-US"/>
              </w:rPr>
            </w:pPr>
            <w:r>
              <w:rPr>
                <w:lang w:eastAsia="en-US"/>
              </w:rPr>
              <w:t>Es kann nach einer Organisationseinheit oder nach der zugehörigen Firma einer Person gesucht werden.</w:t>
            </w:r>
          </w:p>
        </w:tc>
      </w:tr>
      <w:tr w:rsidR="00DD0F16" w14:paraId="1D6DFE26" w14:textId="77777777" w:rsidTr="00F64C73">
        <w:tc>
          <w:tcPr>
            <w:tcW w:w="2117" w:type="dxa"/>
            <w:shd w:val="clear" w:color="auto" w:fill="D9D9D9"/>
          </w:tcPr>
          <w:p w14:paraId="60488006" w14:textId="77777777" w:rsidR="00DD0F16" w:rsidRDefault="00DD0F16" w:rsidP="00C01A12">
            <w:pPr>
              <w:spacing w:before="60" w:after="60"/>
              <w:rPr>
                <w:lang w:eastAsia="en-US"/>
              </w:rPr>
            </w:pPr>
            <w:r>
              <w:rPr>
                <w:lang w:eastAsia="en-US"/>
              </w:rPr>
              <w:t>Kostenstellencode</w:t>
            </w:r>
          </w:p>
        </w:tc>
        <w:tc>
          <w:tcPr>
            <w:tcW w:w="6154" w:type="dxa"/>
            <w:shd w:val="clear" w:color="auto" w:fill="D9D9D9"/>
          </w:tcPr>
          <w:p w14:paraId="58645DC4" w14:textId="2814F32E" w:rsidR="00DD0F16" w:rsidRDefault="006F733F" w:rsidP="00C01A12">
            <w:pPr>
              <w:spacing w:before="60" w:after="60"/>
              <w:rPr>
                <w:lang w:eastAsia="en-US"/>
              </w:rPr>
            </w:pPr>
            <w:r>
              <w:rPr>
                <w:lang w:eastAsia="en-US"/>
              </w:rPr>
              <w:t>Ü</w:t>
            </w:r>
            <w:r w:rsidR="00DD0F16">
              <w:rPr>
                <w:lang w:eastAsia="en-US"/>
              </w:rPr>
              <w:t>ber dieses Feld kann nach dem Code der Kostenstelle einer Person gesucht werden.</w:t>
            </w:r>
          </w:p>
        </w:tc>
      </w:tr>
      <w:tr w:rsidR="00DD0F16" w14:paraId="627C9345" w14:textId="77777777" w:rsidTr="00F64C73">
        <w:tc>
          <w:tcPr>
            <w:tcW w:w="2117" w:type="dxa"/>
            <w:shd w:val="clear" w:color="auto" w:fill="D9D9D9"/>
          </w:tcPr>
          <w:p w14:paraId="1FBBB865" w14:textId="77777777" w:rsidR="00DD0F16" w:rsidRDefault="00DD0F16" w:rsidP="00C01A12">
            <w:pPr>
              <w:spacing w:before="60" w:after="60"/>
              <w:rPr>
                <w:lang w:eastAsia="en-US"/>
              </w:rPr>
            </w:pPr>
            <w:r>
              <w:rPr>
                <w:lang w:eastAsia="en-US"/>
              </w:rPr>
              <w:t>Kostenstellenname</w:t>
            </w:r>
          </w:p>
        </w:tc>
        <w:tc>
          <w:tcPr>
            <w:tcW w:w="6154" w:type="dxa"/>
            <w:shd w:val="clear" w:color="auto" w:fill="D9D9D9"/>
          </w:tcPr>
          <w:p w14:paraId="7F9DC431" w14:textId="77777777" w:rsidR="00DD0F16" w:rsidRDefault="00DD0F16" w:rsidP="00C01A12">
            <w:pPr>
              <w:spacing w:before="60" w:after="60"/>
              <w:rPr>
                <w:lang w:eastAsia="en-US"/>
              </w:rPr>
            </w:pPr>
            <w:r>
              <w:rPr>
                <w:lang w:eastAsia="en-US"/>
              </w:rPr>
              <w:t>Ist der Name der Kostenstelle bekannt, kann über dieses Feld ebenfalls gesucht werden.</w:t>
            </w:r>
          </w:p>
        </w:tc>
      </w:tr>
      <w:tr w:rsidR="00DD0F16" w14:paraId="40BA234A" w14:textId="77777777" w:rsidTr="00F64C73">
        <w:tc>
          <w:tcPr>
            <w:tcW w:w="2117" w:type="dxa"/>
            <w:shd w:val="clear" w:color="auto" w:fill="D9D9D9"/>
          </w:tcPr>
          <w:p w14:paraId="602AA77D" w14:textId="77777777" w:rsidR="00DD0F16" w:rsidRDefault="00DD0F16" w:rsidP="00C01A12">
            <w:pPr>
              <w:spacing w:before="60" w:after="60"/>
              <w:rPr>
                <w:lang w:eastAsia="en-US"/>
              </w:rPr>
            </w:pPr>
            <w:r>
              <w:rPr>
                <w:lang w:eastAsia="en-US"/>
              </w:rPr>
              <w:t>Status (aktiv / inaktiv)</w:t>
            </w:r>
          </w:p>
        </w:tc>
        <w:tc>
          <w:tcPr>
            <w:tcW w:w="6154" w:type="dxa"/>
            <w:shd w:val="clear" w:color="auto" w:fill="D9D9D9"/>
          </w:tcPr>
          <w:p w14:paraId="5F68560D" w14:textId="46C1E688" w:rsidR="00DD0F16" w:rsidRDefault="00DD0F16" w:rsidP="00C01A12">
            <w:pPr>
              <w:spacing w:before="60" w:after="60"/>
              <w:rPr>
                <w:lang w:eastAsia="en-US"/>
              </w:rPr>
            </w:pPr>
            <w:r>
              <w:rPr>
                <w:lang w:eastAsia="en-US"/>
              </w:rPr>
              <w:t xml:space="preserve">Hier kann angegeben werden, ob es sich </w:t>
            </w:r>
            <w:r w:rsidR="006F733F">
              <w:rPr>
                <w:lang w:eastAsia="en-US"/>
              </w:rPr>
              <w:t>um</w:t>
            </w:r>
            <w:r>
              <w:rPr>
                <w:lang w:eastAsia="en-US"/>
              </w:rPr>
              <w:t xml:space="preserve"> einen aktiven oder einen inaktiven Benutzer handelt.</w:t>
            </w:r>
          </w:p>
        </w:tc>
      </w:tr>
      <w:tr w:rsidR="00DD0F16" w14:paraId="271F5354" w14:textId="77777777" w:rsidTr="00F64C73">
        <w:tc>
          <w:tcPr>
            <w:tcW w:w="2117" w:type="dxa"/>
            <w:shd w:val="clear" w:color="auto" w:fill="D9D9D9"/>
          </w:tcPr>
          <w:p w14:paraId="3FE89D4F" w14:textId="77777777" w:rsidR="00DD0F16" w:rsidRDefault="00DD0F16" w:rsidP="00C01A12">
            <w:pPr>
              <w:spacing w:before="60" w:after="60"/>
              <w:rPr>
                <w:lang w:eastAsia="en-US"/>
              </w:rPr>
            </w:pPr>
            <w:r>
              <w:rPr>
                <w:lang w:eastAsia="en-US"/>
              </w:rPr>
              <w:t>Art (intern / extern)</w:t>
            </w:r>
          </w:p>
        </w:tc>
        <w:tc>
          <w:tcPr>
            <w:tcW w:w="6154" w:type="dxa"/>
            <w:shd w:val="clear" w:color="auto" w:fill="D9D9D9"/>
          </w:tcPr>
          <w:p w14:paraId="59E7A7DB" w14:textId="77777777" w:rsidR="00DD0F16" w:rsidRDefault="00DD0F16" w:rsidP="00C01A12">
            <w:pPr>
              <w:spacing w:before="60" w:after="60"/>
              <w:rPr>
                <w:lang w:eastAsia="en-US"/>
              </w:rPr>
            </w:pPr>
            <w:r>
              <w:rPr>
                <w:lang w:eastAsia="en-US"/>
              </w:rPr>
              <w:t xml:space="preserve">Hier kann angegeben werden, ob es ein interner oder externer Benutzer von </w:t>
            </w:r>
            <w:r w:rsidR="003F0D47">
              <w:rPr>
                <w:lang w:eastAsia="en-US"/>
              </w:rPr>
              <w:t>ROOMS</w:t>
            </w:r>
            <w:r>
              <w:rPr>
                <w:lang w:eastAsia="en-US"/>
              </w:rPr>
              <w:t xml:space="preserve"> ist, nach dem gefiltert wird.</w:t>
            </w:r>
          </w:p>
        </w:tc>
      </w:tr>
    </w:tbl>
    <w:p w14:paraId="77CC7E07" w14:textId="77777777" w:rsidR="00DD0F16" w:rsidRDefault="00DD0F16" w:rsidP="00DD0F16">
      <w:pPr>
        <w:rPr>
          <w:lang w:eastAsia="en-US"/>
        </w:rPr>
      </w:pPr>
    </w:p>
    <w:p w14:paraId="7B0BBB70" w14:textId="77777777" w:rsidR="006F733F" w:rsidRDefault="006F733F" w:rsidP="00DD0F16">
      <w:pPr>
        <w:rPr>
          <w:lang w:eastAsia="en-US"/>
        </w:rPr>
      </w:pPr>
    </w:p>
    <w:p w14:paraId="0C22C348" w14:textId="77777777" w:rsidR="00DD0F16" w:rsidRPr="00D0637F" w:rsidRDefault="00DD0F16" w:rsidP="00A503AB">
      <w:pPr>
        <w:pStyle w:val="Heading3"/>
      </w:pPr>
      <w:bookmarkStart w:id="601" w:name="_Toc304552786"/>
      <w:bookmarkStart w:id="602" w:name="_Toc503363452"/>
      <w:r w:rsidRPr="00D0637F">
        <w:t>Der Anzeigebereich</w:t>
      </w:r>
      <w:bookmarkEnd w:id="601"/>
      <w:bookmarkEnd w:id="602"/>
    </w:p>
    <w:p w14:paraId="2CAA63EB" w14:textId="77777777" w:rsidR="00DD0F16" w:rsidRDefault="00DD0F16" w:rsidP="00DD0F16">
      <w:pPr>
        <w:rPr>
          <w:lang w:eastAsia="en-US"/>
        </w:rPr>
      </w:pPr>
      <w:r>
        <w:rPr>
          <w:lang w:eastAsia="en-US"/>
        </w:rPr>
        <w:t>Im Anzeigebereich wird aufgrund der eingestellten Suchkriterien die Liste der gefundenen Personen dargestellt.</w:t>
      </w:r>
    </w:p>
    <w:p w14:paraId="1FC80225" w14:textId="77777777" w:rsidR="00DD0F16" w:rsidRDefault="00DD0F16" w:rsidP="00DD0F16">
      <w:pPr>
        <w:rPr>
          <w:lang w:eastAsia="en-US"/>
        </w:rPr>
      </w:pPr>
    </w:p>
    <w:p w14:paraId="5706FBC3" w14:textId="77777777" w:rsidR="00DD0F16" w:rsidRDefault="00DD0F16" w:rsidP="00DD0F16">
      <w:pPr>
        <w:rPr>
          <w:lang w:eastAsia="en-US"/>
        </w:rPr>
      </w:pPr>
      <w:r>
        <w:rPr>
          <w:noProof/>
          <w:lang w:val="en-US" w:eastAsia="en-US"/>
        </w:rPr>
        <w:lastRenderedPageBreak/>
        <w:drawing>
          <wp:inline distT="0" distB="0" distL="0" distR="0" wp14:anchorId="776DDF5F" wp14:editId="4D1F4243">
            <wp:extent cx="4309745" cy="2194560"/>
            <wp:effectExtent l="19050" t="0" r="0" b="0"/>
            <wp:docPr id="69" name="Bild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4" cstate="print"/>
                    <a:srcRect/>
                    <a:stretch>
                      <a:fillRect/>
                    </a:stretch>
                  </pic:blipFill>
                  <pic:spPr bwMode="auto">
                    <a:xfrm>
                      <a:off x="0" y="0"/>
                      <a:ext cx="4309745" cy="2194560"/>
                    </a:xfrm>
                    <a:prstGeom prst="rect">
                      <a:avLst/>
                    </a:prstGeom>
                    <a:noFill/>
                    <a:ln w="9525">
                      <a:noFill/>
                      <a:miter lim="800000"/>
                      <a:headEnd/>
                      <a:tailEnd/>
                    </a:ln>
                  </pic:spPr>
                </pic:pic>
              </a:graphicData>
            </a:graphic>
          </wp:inline>
        </w:drawing>
      </w:r>
    </w:p>
    <w:p w14:paraId="41F55C21" w14:textId="77777777" w:rsidR="00DD0F16" w:rsidRPr="00D0637F" w:rsidRDefault="005D0881" w:rsidP="005525C3">
      <w:pPr>
        <w:pStyle w:val="Caption"/>
      </w:pPr>
      <w:bookmarkStart w:id="603" w:name="_Toc304552699"/>
      <w:bookmarkStart w:id="604" w:name="_Toc313360974"/>
      <w:bookmarkStart w:id="605" w:name="_Toc318295938"/>
      <w:bookmarkStart w:id="606" w:name="_Toc339545486"/>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114</w:t>
      </w:r>
      <w:r w:rsidR="00833167" w:rsidRPr="00CC2EFE">
        <w:fldChar w:fldCharType="end"/>
      </w:r>
      <w:r w:rsidR="00DD0F16" w:rsidRPr="00D0637F">
        <w:t>: Suchresultat bei der Personensuche</w:t>
      </w:r>
      <w:bookmarkEnd w:id="603"/>
      <w:bookmarkEnd w:id="604"/>
      <w:bookmarkEnd w:id="605"/>
      <w:bookmarkEnd w:id="606"/>
    </w:p>
    <w:p w14:paraId="7CDC343A" w14:textId="77777777" w:rsidR="00DD0F16" w:rsidRDefault="00DD0F16" w:rsidP="00DD0F16"/>
    <w:p w14:paraId="26CC97E6" w14:textId="17B5B970" w:rsidR="00DD0F16" w:rsidRDefault="00DD0F16" w:rsidP="00DD0F16">
      <w:r>
        <w:t>Mit einem Klick auf den Nachnamen des Mitarbeiters gelangt man auf die detaillierten Angaben dieses Benutzers. Diese können eingesehen, aber nicht verändert werden. Zusätzlich können sie ausgedruckt werden.</w:t>
      </w:r>
    </w:p>
    <w:p w14:paraId="11EC0BBA" w14:textId="77777777" w:rsidR="00DD0F16" w:rsidRDefault="00DD0F16" w:rsidP="00DD0F16"/>
    <w:p w14:paraId="278AA8C0" w14:textId="77777777" w:rsidR="00DD0F16" w:rsidRPr="002857D9" w:rsidRDefault="00DD0F16" w:rsidP="00DD0F16">
      <w:r>
        <w:rPr>
          <w:noProof/>
          <w:lang w:val="en-US" w:eastAsia="en-US"/>
        </w:rPr>
        <w:drawing>
          <wp:inline distT="0" distB="0" distL="0" distR="0" wp14:anchorId="433DDCD5" wp14:editId="374D9EB6">
            <wp:extent cx="4309745" cy="2941955"/>
            <wp:effectExtent l="19050" t="0" r="0"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5" cstate="print"/>
                    <a:srcRect r="616" b="1540"/>
                    <a:stretch>
                      <a:fillRect/>
                    </a:stretch>
                  </pic:blipFill>
                  <pic:spPr bwMode="auto">
                    <a:xfrm>
                      <a:off x="0" y="0"/>
                      <a:ext cx="4309745" cy="2941955"/>
                    </a:xfrm>
                    <a:prstGeom prst="rect">
                      <a:avLst/>
                    </a:prstGeom>
                    <a:noFill/>
                    <a:ln w="9525">
                      <a:noFill/>
                      <a:miter lim="800000"/>
                      <a:headEnd/>
                      <a:tailEnd/>
                    </a:ln>
                  </pic:spPr>
                </pic:pic>
              </a:graphicData>
            </a:graphic>
          </wp:inline>
        </w:drawing>
      </w:r>
    </w:p>
    <w:p w14:paraId="0D78A0D9" w14:textId="77777777" w:rsidR="00DD0F16" w:rsidRPr="00D0637F" w:rsidRDefault="005D0881" w:rsidP="005525C3">
      <w:pPr>
        <w:pStyle w:val="Caption"/>
      </w:pPr>
      <w:bookmarkStart w:id="607" w:name="_Toc304552700"/>
      <w:bookmarkStart w:id="608" w:name="_Toc313360975"/>
      <w:bookmarkStart w:id="609" w:name="_Toc318295939"/>
      <w:bookmarkStart w:id="610" w:name="_Toc339545487"/>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115</w:t>
      </w:r>
      <w:r w:rsidR="00833167" w:rsidRPr="00CC2EFE">
        <w:fldChar w:fldCharType="end"/>
      </w:r>
      <w:r w:rsidR="00DD0F16" w:rsidRPr="00D0637F">
        <w:t>: Detailansicht eines Benutzers</w:t>
      </w:r>
      <w:bookmarkEnd w:id="607"/>
      <w:bookmarkEnd w:id="608"/>
      <w:bookmarkEnd w:id="609"/>
      <w:bookmarkEnd w:id="610"/>
    </w:p>
    <w:p w14:paraId="67BF692A" w14:textId="77777777" w:rsidR="00DD0F16" w:rsidRDefault="00DD0F16" w:rsidP="00DD0F16">
      <w:pPr>
        <w:rPr>
          <w:lang w:eastAsia="en-US"/>
        </w:rPr>
      </w:pPr>
    </w:p>
    <w:p w14:paraId="35326346" w14:textId="77777777" w:rsidR="00DD0F16" w:rsidRDefault="00DD0F16" w:rsidP="00DD0F16">
      <w:pPr>
        <w:rPr>
          <w:lang w:eastAsia="en-US"/>
        </w:rPr>
      </w:pPr>
    </w:p>
    <w:p w14:paraId="6917474C" w14:textId="77777777" w:rsidR="00C01A12" w:rsidRDefault="00C01A12" w:rsidP="00DD0F16">
      <w:pPr>
        <w:rPr>
          <w:lang w:eastAsia="en-US"/>
        </w:rPr>
      </w:pPr>
    </w:p>
    <w:p w14:paraId="3D172AC4" w14:textId="77777777" w:rsidR="00DD0F16" w:rsidRDefault="00DD0F16" w:rsidP="00A503AB">
      <w:pPr>
        <w:pStyle w:val="Heading2"/>
      </w:pPr>
      <w:bookmarkStart w:id="611" w:name="_Toc304552787"/>
      <w:bookmarkStart w:id="612" w:name="_Toc503363453"/>
      <w:r>
        <w:t>Die Teilnehmersuche</w:t>
      </w:r>
      <w:bookmarkEnd w:id="611"/>
      <w:bookmarkEnd w:id="612"/>
    </w:p>
    <w:p w14:paraId="3CD07A38" w14:textId="77777777" w:rsidR="00DD0F16" w:rsidRDefault="00DD0F16" w:rsidP="00DD0F16">
      <w:pPr>
        <w:rPr>
          <w:lang w:eastAsia="en-US"/>
        </w:rPr>
      </w:pPr>
      <w:r>
        <w:rPr>
          <w:lang w:eastAsia="en-US"/>
        </w:rPr>
        <w:t xml:space="preserve">In der Teilnehmersuche kann nach Teilnehmern in </w:t>
      </w:r>
      <w:r w:rsidR="003F0D47">
        <w:rPr>
          <w:lang w:eastAsia="en-US"/>
        </w:rPr>
        <w:t>ROOMS</w:t>
      </w:r>
      <w:r>
        <w:rPr>
          <w:lang w:eastAsia="en-US"/>
        </w:rPr>
        <w:t xml:space="preserve"> gesucht werden</w:t>
      </w:r>
      <w:r w:rsidR="0023580A">
        <w:rPr>
          <w:lang w:eastAsia="en-US"/>
        </w:rPr>
        <w:t xml:space="preserve"> (erfordert das Recht </w:t>
      </w:r>
      <w:r w:rsidR="0023580A" w:rsidRPr="0023580A">
        <w:rPr>
          <w:i/>
          <w:lang w:eastAsia="en-US"/>
        </w:rPr>
        <w:t>„Darf Teilnehmerliste sehen“</w:t>
      </w:r>
      <w:r w:rsidR="0023580A">
        <w:rPr>
          <w:lang w:eastAsia="en-US"/>
        </w:rPr>
        <w:t>)</w:t>
      </w:r>
      <w:r>
        <w:rPr>
          <w:lang w:eastAsia="en-US"/>
        </w:rPr>
        <w:t>. Die Suche ist wie die Personensuche sehr einfach aufgebaut. Wie bei den vorhergegangen Suchen, können auch hier im Sidepanel diverse Filterkriterien verwendet werden.</w:t>
      </w:r>
    </w:p>
    <w:p w14:paraId="24ED8818" w14:textId="77777777" w:rsidR="00DD0F16" w:rsidRDefault="00DD0F16" w:rsidP="00DD0F16">
      <w:pPr>
        <w:rPr>
          <w:lang w:eastAsia="en-US"/>
        </w:rPr>
      </w:pPr>
    </w:p>
    <w:p w14:paraId="478ABAB7" w14:textId="54860FBD" w:rsidR="00DD0F16" w:rsidRDefault="00DD0F16" w:rsidP="00DD0F16">
      <w:r>
        <w:t xml:space="preserve">Die Feldfunktionen sind identisch mit den bereits in der Personensuche beschriebenen Funktionen gem. </w:t>
      </w:r>
      <w:r w:rsidR="002A7219">
        <w:fldChar w:fldCharType="begin"/>
      </w:r>
      <w:r w:rsidR="002A7219">
        <w:instrText xml:space="preserve"> REF _Ref339890153 \h </w:instrText>
      </w:r>
      <w:r w:rsidR="002A7219">
        <w:fldChar w:fldCharType="separate"/>
      </w:r>
      <w:r w:rsidR="00C36B10" w:rsidRPr="00D71036">
        <w:t xml:space="preserve">Tabelle </w:t>
      </w:r>
      <w:r w:rsidR="00C36B10">
        <w:rPr>
          <w:noProof/>
        </w:rPr>
        <w:t>21</w:t>
      </w:r>
      <w:r w:rsidR="002A7219">
        <w:fldChar w:fldCharType="end"/>
      </w:r>
      <w:r>
        <w:t>.</w:t>
      </w:r>
    </w:p>
    <w:p w14:paraId="3029C896" w14:textId="77777777" w:rsidR="00DD0F16" w:rsidRDefault="00DD0F16" w:rsidP="00DD0F16"/>
    <w:p w14:paraId="4E00EE9E" w14:textId="77777777" w:rsidR="00DD0F16" w:rsidRDefault="00DD0F16" w:rsidP="00DD0F16"/>
    <w:p w14:paraId="14CF1238" w14:textId="77777777" w:rsidR="00DD0F16" w:rsidRPr="00D0637F" w:rsidRDefault="00DD0F16" w:rsidP="009F2052">
      <w:bookmarkStart w:id="613" w:name="_Toc304552788"/>
      <w:r w:rsidRPr="00D0637F">
        <w:t>Das Sidepanel</w:t>
      </w:r>
      <w:bookmarkEnd w:id="613"/>
    </w:p>
    <w:p w14:paraId="66FABA9E" w14:textId="77777777" w:rsidR="00DD0F16" w:rsidRDefault="00DD0F16" w:rsidP="00DD0F16">
      <w:pPr>
        <w:rPr>
          <w:lang w:eastAsia="en-US"/>
        </w:rPr>
      </w:pPr>
      <w:r>
        <w:rPr>
          <w:lang w:eastAsia="en-US"/>
        </w:rPr>
        <w:t>Im Sidepanel der Teilnehmersuche können einige Filterkriterien für die Teilnehmersuche eingestellt werden.</w:t>
      </w:r>
    </w:p>
    <w:p w14:paraId="3BD63C28" w14:textId="77777777" w:rsidR="00DD0F16" w:rsidRDefault="00DD0F16" w:rsidP="00DD0F16">
      <w:pPr>
        <w:rPr>
          <w:lang w:eastAsia="en-US"/>
        </w:rPr>
      </w:pPr>
    </w:p>
    <w:p w14:paraId="24CE8E91" w14:textId="77777777" w:rsidR="00DD0F16" w:rsidRDefault="00DD0F16" w:rsidP="00DD0F16">
      <w:pPr>
        <w:rPr>
          <w:lang w:eastAsia="en-US"/>
        </w:rPr>
      </w:pPr>
    </w:p>
    <w:p w14:paraId="234027D2" w14:textId="77777777" w:rsidR="00DD0F16" w:rsidRPr="00B219F1" w:rsidRDefault="00376A6D" w:rsidP="00DD0F16">
      <w:pPr>
        <w:rPr>
          <w:lang w:eastAsia="en-US"/>
        </w:rPr>
      </w:pPr>
      <w:r>
        <w:rPr>
          <w:noProof/>
          <w:lang w:val="en-US" w:eastAsia="en-US"/>
        </w:rPr>
        <w:lastRenderedPageBreak/>
        <w:drawing>
          <wp:inline distT="0" distB="0" distL="0" distR="0" wp14:anchorId="37CE82F6" wp14:editId="0882DEDA">
            <wp:extent cx="2043039" cy="3456000"/>
            <wp:effectExtent l="0" t="0" r="0" b="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ilnehmer temporär erfassen.png"/>
                    <pic:cNvPicPr/>
                  </pic:nvPicPr>
                  <pic:blipFill>
                    <a:blip r:embed="rId156">
                      <a:extLst>
                        <a:ext uri="{28A0092B-C50C-407E-A947-70E740481C1C}">
                          <a14:useLocalDpi xmlns:a14="http://schemas.microsoft.com/office/drawing/2010/main" val="0"/>
                        </a:ext>
                      </a:extLst>
                    </a:blip>
                    <a:stretch>
                      <a:fillRect/>
                    </a:stretch>
                  </pic:blipFill>
                  <pic:spPr>
                    <a:xfrm>
                      <a:off x="0" y="0"/>
                      <a:ext cx="2043039" cy="3456000"/>
                    </a:xfrm>
                    <a:prstGeom prst="rect">
                      <a:avLst/>
                    </a:prstGeom>
                  </pic:spPr>
                </pic:pic>
              </a:graphicData>
            </a:graphic>
          </wp:inline>
        </w:drawing>
      </w:r>
    </w:p>
    <w:p w14:paraId="6F446047" w14:textId="77777777" w:rsidR="00DD0F16" w:rsidRPr="00D0637F" w:rsidRDefault="005D0881" w:rsidP="005525C3">
      <w:pPr>
        <w:pStyle w:val="Caption"/>
      </w:pPr>
      <w:bookmarkStart w:id="614" w:name="_Toc304552701"/>
      <w:bookmarkStart w:id="615" w:name="_Toc313360976"/>
      <w:bookmarkStart w:id="616" w:name="_Toc318295940"/>
      <w:bookmarkStart w:id="617" w:name="_Toc339545488"/>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116</w:t>
      </w:r>
      <w:r w:rsidR="00833167" w:rsidRPr="00CC2EFE">
        <w:fldChar w:fldCharType="end"/>
      </w:r>
      <w:r w:rsidR="00DD0F16" w:rsidRPr="00D0637F">
        <w:t>: Filterkriterien Teilnehmersuche</w:t>
      </w:r>
      <w:bookmarkEnd w:id="614"/>
      <w:bookmarkEnd w:id="615"/>
      <w:bookmarkEnd w:id="616"/>
      <w:bookmarkEnd w:id="617"/>
    </w:p>
    <w:p w14:paraId="2D2E7E74" w14:textId="77777777" w:rsidR="00DD0F16" w:rsidRDefault="00DD0F16" w:rsidP="00DD0F16">
      <w:pPr>
        <w:rPr>
          <w:lang w:eastAsia="en-US"/>
        </w:rPr>
      </w:pPr>
    </w:p>
    <w:p w14:paraId="6BB5E8F4" w14:textId="77777777" w:rsidR="00DD0F16" w:rsidRPr="00D71036" w:rsidRDefault="00D71036" w:rsidP="005525C3">
      <w:pPr>
        <w:pStyle w:val="Caption"/>
        <w:rPr>
          <w:szCs w:val="16"/>
        </w:rPr>
      </w:pPr>
      <w:bookmarkStart w:id="618" w:name="_Toc304552723"/>
      <w:bookmarkStart w:id="619" w:name="_Toc313360998"/>
      <w:bookmarkStart w:id="620" w:name="_Toc339311230"/>
      <w:bookmarkStart w:id="621" w:name="_Toc339545516"/>
      <w:r w:rsidRPr="00D71036">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22</w:t>
      </w:r>
      <w:r w:rsidR="00833167" w:rsidRPr="00D71036">
        <w:fldChar w:fldCharType="end"/>
      </w:r>
      <w:r w:rsidR="00DD0F16" w:rsidRPr="00D71036">
        <w:rPr>
          <w:szCs w:val="16"/>
        </w:rPr>
        <w:t>: Filterkriterien Teilnehmersuche</w:t>
      </w:r>
      <w:bookmarkEnd w:id="618"/>
      <w:bookmarkEnd w:id="619"/>
      <w:bookmarkEnd w:id="620"/>
      <w:bookmarkEnd w:id="621"/>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074"/>
        <w:gridCol w:w="5914"/>
      </w:tblGrid>
      <w:tr w:rsidR="00DD0F16" w:rsidRPr="002B4F0F" w14:paraId="3A97B9C7" w14:textId="77777777" w:rsidTr="00D33D9D">
        <w:tc>
          <w:tcPr>
            <w:tcW w:w="2074" w:type="dxa"/>
            <w:shd w:val="clear" w:color="auto" w:fill="004985"/>
          </w:tcPr>
          <w:p w14:paraId="3CB6B70D" w14:textId="77777777" w:rsidR="00DD0F16" w:rsidRPr="002B4F0F" w:rsidRDefault="00DD0F16" w:rsidP="00F64C73">
            <w:pPr>
              <w:spacing w:before="60" w:after="60"/>
              <w:rPr>
                <w:b/>
                <w:lang w:eastAsia="en-US"/>
              </w:rPr>
            </w:pPr>
            <w:r w:rsidRPr="002B4F0F">
              <w:rPr>
                <w:b/>
                <w:lang w:eastAsia="en-US"/>
              </w:rPr>
              <w:t>Feld</w:t>
            </w:r>
          </w:p>
        </w:tc>
        <w:tc>
          <w:tcPr>
            <w:tcW w:w="5914" w:type="dxa"/>
            <w:shd w:val="clear" w:color="auto" w:fill="004985"/>
          </w:tcPr>
          <w:p w14:paraId="48994277" w14:textId="77777777" w:rsidR="00DD0F16" w:rsidRPr="002B4F0F" w:rsidRDefault="00DD0F16" w:rsidP="00F64C73">
            <w:pPr>
              <w:spacing w:before="60" w:after="60"/>
              <w:rPr>
                <w:b/>
                <w:lang w:eastAsia="en-US"/>
              </w:rPr>
            </w:pPr>
            <w:r w:rsidRPr="002B4F0F">
              <w:rPr>
                <w:b/>
                <w:lang w:eastAsia="en-US"/>
              </w:rPr>
              <w:t>Funktion</w:t>
            </w:r>
          </w:p>
        </w:tc>
      </w:tr>
      <w:tr w:rsidR="00D33D9D" w:rsidRPr="00661DAA" w14:paraId="0889762C" w14:textId="77777777" w:rsidTr="002B4F0F">
        <w:tc>
          <w:tcPr>
            <w:tcW w:w="2074" w:type="dxa"/>
            <w:shd w:val="clear" w:color="auto" w:fill="D9D9D9" w:themeFill="background1" w:themeFillShade="D9"/>
          </w:tcPr>
          <w:p w14:paraId="69BEEC5E" w14:textId="77777777" w:rsidR="00D33D9D" w:rsidRDefault="00D33D9D" w:rsidP="00C01A12">
            <w:pPr>
              <w:spacing w:before="60" w:after="60"/>
              <w:rPr>
                <w:b/>
                <w:color w:val="FFFFFF"/>
                <w:lang w:eastAsia="en-US"/>
              </w:rPr>
            </w:pPr>
            <w:r>
              <w:rPr>
                <w:lang w:eastAsia="en-US"/>
              </w:rPr>
              <w:t>Gespeicherte Listen</w:t>
            </w:r>
          </w:p>
        </w:tc>
        <w:tc>
          <w:tcPr>
            <w:tcW w:w="5914" w:type="dxa"/>
            <w:shd w:val="clear" w:color="auto" w:fill="D9D9D9" w:themeFill="background1" w:themeFillShade="D9"/>
          </w:tcPr>
          <w:p w14:paraId="5C7ED3A0" w14:textId="77777777" w:rsidR="00D33D9D" w:rsidRPr="00661DAA" w:rsidRDefault="00D33D9D" w:rsidP="00C01A12">
            <w:pPr>
              <w:spacing w:before="60" w:after="60"/>
              <w:rPr>
                <w:b/>
                <w:color w:val="FFFFFF"/>
                <w:lang w:eastAsia="en-US"/>
              </w:rPr>
            </w:pPr>
            <w:r>
              <w:rPr>
                <w:lang w:eastAsia="en-US"/>
              </w:rPr>
              <w:t>Eingetragene Suchkriterien können für eine Wiederverwendung gespeichert werden. Durch Klick des Diskettensymbols und Eingabe einer Bezeichnung</w:t>
            </w:r>
            <w:r w:rsidR="006F733F">
              <w:rPr>
                <w:lang w:eastAsia="en-US"/>
              </w:rPr>
              <w:t>,</w:t>
            </w:r>
            <w:r>
              <w:rPr>
                <w:lang w:eastAsia="en-US"/>
              </w:rPr>
              <w:t xml:space="preserve"> wird die aktuelle Listenkonfiguration gespeichert. Zudem wird die Liste bei jedem Laden dieser Ansicht als Standard erscheinen, sofern die Checkbox </w:t>
            </w:r>
            <w:r w:rsidRPr="00C01A12">
              <w:rPr>
                <w:lang w:eastAsia="en-US"/>
              </w:rPr>
              <w:t>„Favorit“</w:t>
            </w:r>
            <w:r>
              <w:rPr>
                <w:lang w:eastAsia="en-US"/>
              </w:rPr>
              <w:t xml:space="preserve"> unter dem Diskettensymbol selektiert ist. Diese Listen können in den persönlichen Einstellungen wieder entfernt werden. Dies wird in Kapitel </w:t>
            </w:r>
            <w:r w:rsidR="00422EA4">
              <w:fldChar w:fldCharType="begin"/>
            </w:r>
            <w:r w:rsidR="00422EA4">
              <w:instrText xml:space="preserve"> REF _Ref240254381 \r \h  \* MERGEFORMAT </w:instrText>
            </w:r>
            <w:r w:rsidR="00422EA4">
              <w:fldChar w:fldCharType="separate"/>
            </w:r>
            <w:r w:rsidR="00C36B10">
              <w:rPr>
                <w:lang w:eastAsia="en-US"/>
              </w:rPr>
              <w:t>5.5</w:t>
            </w:r>
            <w:r w:rsidR="00422EA4">
              <w:fldChar w:fldCharType="end"/>
            </w:r>
            <w:r>
              <w:rPr>
                <w:lang w:eastAsia="en-US"/>
              </w:rPr>
              <w:t xml:space="preserve"> genauer erläutert. Die Funktion steht im Outlook ebenfalls zur Verfügung.</w:t>
            </w:r>
          </w:p>
        </w:tc>
      </w:tr>
      <w:tr w:rsidR="00D33D9D" w14:paraId="036E8D74" w14:textId="77777777" w:rsidTr="00D33D9D">
        <w:tc>
          <w:tcPr>
            <w:tcW w:w="2074" w:type="dxa"/>
            <w:shd w:val="clear" w:color="auto" w:fill="D9D9D9"/>
          </w:tcPr>
          <w:p w14:paraId="1C872FAF" w14:textId="77777777" w:rsidR="00D33D9D" w:rsidRDefault="00D33D9D" w:rsidP="00C01A12">
            <w:pPr>
              <w:spacing w:before="60" w:after="60"/>
              <w:rPr>
                <w:lang w:eastAsia="en-US"/>
              </w:rPr>
            </w:pPr>
            <w:r>
              <w:rPr>
                <w:lang w:eastAsia="en-US"/>
              </w:rPr>
              <w:t>Datum / Zeit</w:t>
            </w:r>
          </w:p>
        </w:tc>
        <w:tc>
          <w:tcPr>
            <w:tcW w:w="5914" w:type="dxa"/>
            <w:shd w:val="clear" w:color="auto" w:fill="D9D9D9"/>
          </w:tcPr>
          <w:p w14:paraId="093CFACF" w14:textId="77777777" w:rsidR="00D33D9D" w:rsidRDefault="00D33D9D" w:rsidP="00C01A12">
            <w:pPr>
              <w:spacing w:before="60" w:after="60"/>
              <w:rPr>
                <w:lang w:eastAsia="en-US"/>
              </w:rPr>
            </w:pPr>
            <w:r>
              <w:rPr>
                <w:lang w:eastAsia="en-US"/>
              </w:rPr>
              <w:t xml:space="preserve">Hier kann der Zeitrange der zu suchenden Reservationen eingeschränkt werden. Der Datumpicker wird in Kapitel </w:t>
            </w:r>
            <w:r w:rsidR="00422EA4">
              <w:fldChar w:fldCharType="begin"/>
            </w:r>
            <w:r w:rsidR="00422EA4">
              <w:instrText xml:space="preserve"> REF _Ref240107102 \r \h  \* MERGEFORMAT </w:instrText>
            </w:r>
            <w:r w:rsidR="00422EA4">
              <w:fldChar w:fldCharType="separate"/>
            </w:r>
            <w:r w:rsidR="00C36B10">
              <w:rPr>
                <w:lang w:eastAsia="en-US"/>
              </w:rPr>
              <w:t>4.4</w:t>
            </w:r>
            <w:r w:rsidR="00422EA4">
              <w:fldChar w:fldCharType="end"/>
            </w:r>
            <w:r>
              <w:rPr>
                <w:lang w:eastAsia="en-US"/>
              </w:rPr>
              <w:t xml:space="preserve"> genauer erläutert.</w:t>
            </w:r>
          </w:p>
        </w:tc>
      </w:tr>
      <w:tr w:rsidR="00D33D9D" w14:paraId="264BB07C" w14:textId="77777777" w:rsidTr="00D33D9D">
        <w:tc>
          <w:tcPr>
            <w:tcW w:w="2074" w:type="dxa"/>
            <w:shd w:val="clear" w:color="auto" w:fill="D9D9D9"/>
          </w:tcPr>
          <w:p w14:paraId="43353BBC" w14:textId="77777777" w:rsidR="00D33D9D" w:rsidRDefault="00D33D9D" w:rsidP="00C01A12">
            <w:pPr>
              <w:spacing w:before="60" w:after="60"/>
              <w:rPr>
                <w:lang w:eastAsia="en-US"/>
              </w:rPr>
            </w:pPr>
            <w:r>
              <w:rPr>
                <w:lang w:eastAsia="en-US"/>
              </w:rPr>
              <w:t>Standort</w:t>
            </w:r>
          </w:p>
        </w:tc>
        <w:tc>
          <w:tcPr>
            <w:tcW w:w="5914" w:type="dxa"/>
            <w:shd w:val="clear" w:color="auto" w:fill="D9D9D9"/>
          </w:tcPr>
          <w:p w14:paraId="6C4175A8" w14:textId="77777777" w:rsidR="00D33D9D" w:rsidRDefault="00D33D9D" w:rsidP="00C01A12">
            <w:pPr>
              <w:spacing w:before="60" w:after="60"/>
              <w:rPr>
                <w:lang w:eastAsia="en-US"/>
              </w:rPr>
            </w:pPr>
            <w:r>
              <w:rPr>
                <w:lang w:eastAsia="en-US"/>
              </w:rPr>
              <w:t>Hier kann der Standort der zu suchenden Reservationen eingeschränkt werden.</w:t>
            </w:r>
          </w:p>
        </w:tc>
      </w:tr>
      <w:tr w:rsidR="00D33D9D" w:rsidRPr="001E50A7" w14:paraId="727252BE" w14:textId="77777777" w:rsidTr="00D33D9D">
        <w:tc>
          <w:tcPr>
            <w:tcW w:w="2074" w:type="dxa"/>
            <w:shd w:val="clear" w:color="auto" w:fill="D9D9D9"/>
          </w:tcPr>
          <w:p w14:paraId="40BE41AA" w14:textId="77777777" w:rsidR="00D33D9D" w:rsidRPr="00AD5EF6" w:rsidRDefault="00D33D9D" w:rsidP="00C01A12">
            <w:pPr>
              <w:spacing w:before="60" w:after="60"/>
              <w:rPr>
                <w:lang w:eastAsia="en-US"/>
              </w:rPr>
            </w:pPr>
            <w:r w:rsidRPr="00AD5EF6">
              <w:rPr>
                <w:lang w:eastAsia="en-US"/>
              </w:rPr>
              <w:t>Titel</w:t>
            </w:r>
          </w:p>
        </w:tc>
        <w:tc>
          <w:tcPr>
            <w:tcW w:w="5914" w:type="dxa"/>
            <w:shd w:val="clear" w:color="auto" w:fill="D9D9D9"/>
          </w:tcPr>
          <w:p w14:paraId="5DE9EE93" w14:textId="77777777" w:rsidR="00D33D9D" w:rsidRPr="00AD5EF6" w:rsidRDefault="00D33D9D" w:rsidP="00C01A12">
            <w:pPr>
              <w:spacing w:before="60" w:after="60"/>
              <w:rPr>
                <w:lang w:eastAsia="en-US"/>
              </w:rPr>
            </w:pPr>
            <w:r w:rsidRPr="00AD5EF6">
              <w:rPr>
                <w:lang w:eastAsia="en-US"/>
              </w:rPr>
              <w:t>Ist der Titel eines spezifischen Anlasses bekannt, so kann auch über diesen danach gesucht werden.</w:t>
            </w:r>
          </w:p>
        </w:tc>
      </w:tr>
      <w:tr w:rsidR="00D33D9D" w14:paraId="70CE5362" w14:textId="77777777" w:rsidTr="00D33D9D">
        <w:tc>
          <w:tcPr>
            <w:tcW w:w="2074" w:type="dxa"/>
            <w:shd w:val="clear" w:color="auto" w:fill="D9D9D9"/>
          </w:tcPr>
          <w:p w14:paraId="26DD3EF5" w14:textId="77777777" w:rsidR="00D33D9D" w:rsidRDefault="00D33D9D" w:rsidP="00C01A12">
            <w:pPr>
              <w:spacing w:before="60" w:after="60"/>
              <w:rPr>
                <w:lang w:eastAsia="en-US"/>
              </w:rPr>
            </w:pPr>
            <w:r>
              <w:rPr>
                <w:lang w:eastAsia="en-US"/>
              </w:rPr>
              <w:t>Vorname</w:t>
            </w:r>
          </w:p>
        </w:tc>
        <w:tc>
          <w:tcPr>
            <w:tcW w:w="5914" w:type="dxa"/>
            <w:shd w:val="clear" w:color="auto" w:fill="D9D9D9"/>
          </w:tcPr>
          <w:p w14:paraId="10C50144" w14:textId="3197C2D9" w:rsidR="00D33D9D" w:rsidRDefault="00D33D9D" w:rsidP="00C01A12">
            <w:pPr>
              <w:spacing w:before="60" w:after="60"/>
              <w:rPr>
                <w:lang w:eastAsia="en-US"/>
              </w:rPr>
            </w:pPr>
            <w:r>
              <w:rPr>
                <w:lang w:eastAsia="en-US"/>
              </w:rPr>
              <w:t>Filter nach Vorname</w:t>
            </w:r>
          </w:p>
        </w:tc>
      </w:tr>
      <w:tr w:rsidR="00D33D9D" w14:paraId="2F7D72A5" w14:textId="77777777" w:rsidTr="00D33D9D">
        <w:tc>
          <w:tcPr>
            <w:tcW w:w="2074" w:type="dxa"/>
            <w:shd w:val="clear" w:color="auto" w:fill="D9D9D9"/>
          </w:tcPr>
          <w:p w14:paraId="3661D3F5" w14:textId="261ACB69" w:rsidR="00D33D9D" w:rsidRDefault="00D33D9D" w:rsidP="00C01A12">
            <w:pPr>
              <w:spacing w:before="60" w:after="60"/>
              <w:rPr>
                <w:lang w:eastAsia="en-US"/>
              </w:rPr>
            </w:pPr>
            <w:r>
              <w:rPr>
                <w:lang w:eastAsia="en-US"/>
              </w:rPr>
              <w:t>Nachname</w:t>
            </w:r>
          </w:p>
        </w:tc>
        <w:tc>
          <w:tcPr>
            <w:tcW w:w="5914" w:type="dxa"/>
            <w:shd w:val="clear" w:color="auto" w:fill="D9D9D9"/>
          </w:tcPr>
          <w:p w14:paraId="620D337F" w14:textId="6CFA470B" w:rsidR="00D33D9D" w:rsidRDefault="00D33D9D" w:rsidP="00C01A12">
            <w:pPr>
              <w:spacing w:before="60" w:after="60"/>
              <w:rPr>
                <w:lang w:eastAsia="en-US"/>
              </w:rPr>
            </w:pPr>
            <w:r>
              <w:rPr>
                <w:lang w:eastAsia="en-US"/>
              </w:rPr>
              <w:t>Filter nach Nachname</w:t>
            </w:r>
          </w:p>
        </w:tc>
      </w:tr>
    </w:tbl>
    <w:p w14:paraId="7AA3DFCE" w14:textId="77777777" w:rsidR="00DD0F16" w:rsidRDefault="00DD0F16" w:rsidP="00DD0F16">
      <w:pPr>
        <w:rPr>
          <w:lang w:eastAsia="en-US"/>
        </w:rPr>
      </w:pPr>
    </w:p>
    <w:p w14:paraId="7BCDE70E" w14:textId="77777777" w:rsidR="00DD0F16" w:rsidRDefault="00DD0F16" w:rsidP="00DD0F16">
      <w:pPr>
        <w:rPr>
          <w:lang w:eastAsia="en-US"/>
        </w:rPr>
      </w:pPr>
    </w:p>
    <w:p w14:paraId="252602CB" w14:textId="77777777" w:rsidR="00DD0F16" w:rsidRPr="00D0637F" w:rsidRDefault="00DD0F16" w:rsidP="00A503AB">
      <w:pPr>
        <w:pStyle w:val="Heading3"/>
      </w:pPr>
      <w:bookmarkStart w:id="622" w:name="_Toc304552789"/>
      <w:bookmarkStart w:id="623" w:name="_Toc503363454"/>
      <w:r w:rsidRPr="00D0637F">
        <w:t>Der Anzeigebereich</w:t>
      </w:r>
      <w:bookmarkEnd w:id="622"/>
      <w:bookmarkEnd w:id="623"/>
    </w:p>
    <w:p w14:paraId="3E45DF37" w14:textId="77777777" w:rsidR="00DD0F16" w:rsidRDefault="00DD0F16" w:rsidP="00DD0F16">
      <w:pPr>
        <w:rPr>
          <w:lang w:eastAsia="en-US"/>
        </w:rPr>
      </w:pPr>
      <w:r>
        <w:rPr>
          <w:lang w:eastAsia="en-US"/>
        </w:rPr>
        <w:t>Im Anzeigebereich werden gem. den eingestellten Kriterien die gewünschten Teilnehmer ausgegeben. Es ist somit ersichtlich wo, wann und wie lange ein Teilnehmer „gebucht“ ist.</w:t>
      </w:r>
    </w:p>
    <w:p w14:paraId="19912709" w14:textId="77777777" w:rsidR="00DD0F16" w:rsidRDefault="00DD0F16" w:rsidP="00DD0F16">
      <w:pPr>
        <w:rPr>
          <w:noProof/>
        </w:rPr>
      </w:pPr>
    </w:p>
    <w:p w14:paraId="709346E1" w14:textId="77777777" w:rsidR="00DD0F16" w:rsidRDefault="00DD0F16" w:rsidP="00DD0F16">
      <w:pPr>
        <w:rPr>
          <w:lang w:eastAsia="en-US"/>
        </w:rPr>
      </w:pPr>
      <w:r>
        <w:rPr>
          <w:noProof/>
          <w:lang w:val="en-US" w:eastAsia="en-US"/>
        </w:rPr>
        <w:lastRenderedPageBreak/>
        <w:drawing>
          <wp:inline distT="0" distB="0" distL="0" distR="0" wp14:anchorId="1FAC0F9D" wp14:editId="26DFB947">
            <wp:extent cx="4312800" cy="2907296"/>
            <wp:effectExtent l="0" t="0" r="0" b="762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zeigebereich_Teilnehmersuche.PNG"/>
                    <pic:cNvPicPr/>
                  </pic:nvPicPr>
                  <pic:blipFill>
                    <a:blip r:embed="rId157">
                      <a:extLst>
                        <a:ext uri="{28A0092B-C50C-407E-A947-70E740481C1C}">
                          <a14:useLocalDpi xmlns:a14="http://schemas.microsoft.com/office/drawing/2010/main" val="0"/>
                        </a:ext>
                      </a:extLst>
                    </a:blip>
                    <a:stretch>
                      <a:fillRect/>
                    </a:stretch>
                  </pic:blipFill>
                  <pic:spPr>
                    <a:xfrm>
                      <a:off x="0" y="0"/>
                      <a:ext cx="4312800" cy="2907296"/>
                    </a:xfrm>
                    <a:prstGeom prst="rect">
                      <a:avLst/>
                    </a:prstGeom>
                  </pic:spPr>
                </pic:pic>
              </a:graphicData>
            </a:graphic>
          </wp:inline>
        </w:drawing>
      </w:r>
    </w:p>
    <w:p w14:paraId="5D1311EF" w14:textId="77777777" w:rsidR="00DD0F16" w:rsidRPr="00D0637F" w:rsidRDefault="005D0881" w:rsidP="005525C3">
      <w:pPr>
        <w:pStyle w:val="Caption"/>
      </w:pPr>
      <w:bookmarkStart w:id="624" w:name="_Toc304552702"/>
      <w:bookmarkStart w:id="625" w:name="_Toc313360977"/>
      <w:bookmarkStart w:id="626" w:name="_Toc318295941"/>
      <w:bookmarkStart w:id="627" w:name="_Toc339545489"/>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117</w:t>
      </w:r>
      <w:r w:rsidR="00833167" w:rsidRPr="00CC2EFE">
        <w:fldChar w:fldCharType="end"/>
      </w:r>
      <w:r w:rsidR="00DD0F16" w:rsidRPr="00D0637F">
        <w:t>: Anzeigebereich Teilnehmersuche</w:t>
      </w:r>
      <w:bookmarkEnd w:id="624"/>
      <w:bookmarkEnd w:id="625"/>
      <w:bookmarkEnd w:id="626"/>
      <w:bookmarkEnd w:id="627"/>
    </w:p>
    <w:p w14:paraId="3FA3E2C1" w14:textId="77777777" w:rsidR="00DD0F16" w:rsidRDefault="00DD0F16" w:rsidP="00DD0F16"/>
    <w:p w14:paraId="0D3ED34B" w14:textId="77777777" w:rsidR="00DD0F16" w:rsidRDefault="00DD0F16" w:rsidP="00DD0F16">
      <w:r>
        <w:t>Mit einem Klick auf den Titel gelangt man auf die detaillierten Angaben dieser Reservation. Diese können mit ausreichender Berechtigung verändert werden gem. untenstehender Abbildung.</w:t>
      </w:r>
    </w:p>
    <w:p w14:paraId="3E3C9B2B" w14:textId="77777777" w:rsidR="00DD0F16" w:rsidRDefault="00DD0F16" w:rsidP="00DD0F16"/>
    <w:p w14:paraId="36199FEE" w14:textId="77777777" w:rsidR="00DD0F16" w:rsidRDefault="00DD0F16" w:rsidP="00DD0F16">
      <w:r>
        <w:rPr>
          <w:noProof/>
          <w:lang w:val="en-US" w:eastAsia="en-US"/>
        </w:rPr>
        <w:drawing>
          <wp:inline distT="0" distB="0" distL="0" distR="0" wp14:anchorId="6FD397F4" wp14:editId="23797091">
            <wp:extent cx="4312800" cy="2236464"/>
            <wp:effectExtent l="0" t="0" r="0"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ilnehmersuche_Informationen zur Reservation.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312800" cy="2236464"/>
                    </a:xfrm>
                    <a:prstGeom prst="rect">
                      <a:avLst/>
                    </a:prstGeom>
                  </pic:spPr>
                </pic:pic>
              </a:graphicData>
            </a:graphic>
          </wp:inline>
        </w:drawing>
      </w:r>
    </w:p>
    <w:p w14:paraId="1019491A" w14:textId="77777777" w:rsidR="00DD0F16" w:rsidRPr="00D0637F" w:rsidRDefault="005D0881" w:rsidP="005525C3">
      <w:pPr>
        <w:pStyle w:val="Caption"/>
      </w:pPr>
      <w:bookmarkStart w:id="628" w:name="_Toc304552703"/>
      <w:bookmarkStart w:id="629" w:name="_Toc313360978"/>
      <w:bookmarkStart w:id="630" w:name="_Toc318295942"/>
      <w:bookmarkStart w:id="631" w:name="_Toc339545490"/>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118</w:t>
      </w:r>
      <w:r w:rsidR="00833167" w:rsidRPr="00CC2EFE">
        <w:fldChar w:fldCharType="end"/>
      </w:r>
      <w:r w:rsidR="00DD0F16" w:rsidRPr="00D0637F">
        <w:t>: Detailansicht Reservation</w:t>
      </w:r>
      <w:bookmarkEnd w:id="628"/>
      <w:bookmarkEnd w:id="629"/>
      <w:bookmarkEnd w:id="630"/>
      <w:bookmarkEnd w:id="631"/>
    </w:p>
    <w:bookmarkEnd w:id="7"/>
    <w:bookmarkEnd w:id="8"/>
    <w:bookmarkEnd w:id="9"/>
    <w:bookmarkEnd w:id="266"/>
    <w:p w14:paraId="3516238B" w14:textId="77777777" w:rsidR="008C4ABC" w:rsidRDefault="008C4ABC" w:rsidP="006953E9">
      <w:pPr>
        <w:rPr>
          <w:lang w:eastAsia="en-US"/>
        </w:rPr>
      </w:pPr>
    </w:p>
    <w:p w14:paraId="2D5E4EB5" w14:textId="77777777" w:rsidR="00F36C19" w:rsidRPr="009F2052" w:rsidRDefault="00F36C19" w:rsidP="006953E9">
      <w:pPr>
        <w:rPr>
          <w:szCs w:val="20"/>
          <w:lang w:eastAsia="en-US"/>
        </w:rPr>
      </w:pPr>
    </w:p>
    <w:p w14:paraId="15FE4CF9" w14:textId="77777777" w:rsidR="00376A6D" w:rsidRPr="009F2052" w:rsidRDefault="00376A6D" w:rsidP="00A503AB">
      <w:pPr>
        <w:pStyle w:val="Heading3"/>
      </w:pPr>
      <w:bookmarkStart w:id="632" w:name="_Toc503363455"/>
      <w:r w:rsidRPr="009F2052">
        <w:t>Erfassung Walk-in Teilnehmer</w:t>
      </w:r>
      <w:bookmarkEnd w:id="632"/>
      <w:r w:rsidRPr="009F2052">
        <w:t xml:space="preserve"> </w:t>
      </w:r>
    </w:p>
    <w:p w14:paraId="57DBB06A" w14:textId="77777777" w:rsidR="00376A6D" w:rsidRDefault="00376A6D" w:rsidP="00376A6D">
      <w:pPr>
        <w:rPr>
          <w:lang w:eastAsia="en-US"/>
        </w:rPr>
      </w:pPr>
      <w:r>
        <w:rPr>
          <w:lang w:eastAsia="en-US"/>
        </w:rPr>
        <w:t xml:space="preserve">Als Walk-in Teilnehmer (Besucher) werden Personen verstanden, die im System erfasst werden ohne einer Buchung anzugehören. </w:t>
      </w:r>
      <w:r w:rsidR="007644FD">
        <w:rPr>
          <w:lang w:eastAsia="en-US"/>
        </w:rPr>
        <w:t xml:space="preserve">Die Erfassung erfolgt </w:t>
      </w:r>
      <w:r w:rsidR="00F24072">
        <w:rPr>
          <w:lang w:eastAsia="en-US"/>
        </w:rPr>
        <w:t>über den</w:t>
      </w:r>
      <w:r w:rsidR="007644FD">
        <w:rPr>
          <w:lang w:eastAsia="en-US"/>
        </w:rPr>
        <w:t xml:space="preserve"> Button </w:t>
      </w:r>
      <w:r w:rsidR="007644FD" w:rsidRPr="00C01A12">
        <w:rPr>
          <w:lang w:eastAsia="en-US"/>
        </w:rPr>
        <w:t>„Neuer Teilnehmer“</w:t>
      </w:r>
      <w:r w:rsidR="007644FD" w:rsidRPr="00F36C19">
        <w:rPr>
          <w:lang w:eastAsia="en-US"/>
        </w:rPr>
        <w:t>.</w:t>
      </w:r>
      <w:r w:rsidR="007644FD">
        <w:rPr>
          <w:lang w:eastAsia="en-US"/>
        </w:rPr>
        <w:t xml:space="preserve"> </w:t>
      </w:r>
    </w:p>
    <w:p w14:paraId="220BC90C" w14:textId="77777777" w:rsidR="00E65B69" w:rsidRDefault="00E65B69" w:rsidP="00376A6D">
      <w:pPr>
        <w:rPr>
          <w:lang w:eastAsia="en-US"/>
        </w:rPr>
      </w:pPr>
    </w:p>
    <w:p w14:paraId="392C9279" w14:textId="77777777" w:rsidR="00E65B69" w:rsidRDefault="00080D52" w:rsidP="00376A6D">
      <w:pPr>
        <w:rPr>
          <w:lang w:eastAsia="en-US"/>
        </w:rPr>
      </w:pPr>
      <w:r>
        <w:rPr>
          <w:noProof/>
          <w:lang w:val="en-US" w:eastAsia="en-US"/>
        </w:rPr>
        <w:lastRenderedPageBreak/>
        <w:drawing>
          <wp:inline distT="0" distB="0" distL="0" distR="0" wp14:anchorId="04E02726" wp14:editId="264A8053">
            <wp:extent cx="4935220" cy="2273935"/>
            <wp:effectExtent l="0" t="0" r="0" b="0"/>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er Walk in Teilnehmer.png"/>
                    <pic:cNvPicPr/>
                  </pic:nvPicPr>
                  <pic:blipFill>
                    <a:blip r:embed="rId159">
                      <a:extLst>
                        <a:ext uri="{28A0092B-C50C-407E-A947-70E740481C1C}">
                          <a14:useLocalDpi xmlns:a14="http://schemas.microsoft.com/office/drawing/2010/main" val="0"/>
                        </a:ext>
                      </a:extLst>
                    </a:blip>
                    <a:stretch>
                      <a:fillRect/>
                    </a:stretch>
                  </pic:blipFill>
                  <pic:spPr>
                    <a:xfrm>
                      <a:off x="0" y="0"/>
                      <a:ext cx="4935220" cy="2273935"/>
                    </a:xfrm>
                    <a:prstGeom prst="rect">
                      <a:avLst/>
                    </a:prstGeom>
                  </pic:spPr>
                </pic:pic>
              </a:graphicData>
            </a:graphic>
          </wp:inline>
        </w:drawing>
      </w:r>
    </w:p>
    <w:p w14:paraId="7DFBFFE0" w14:textId="77777777" w:rsidR="00080D52" w:rsidRPr="00D0637F" w:rsidRDefault="00CC2EFE" w:rsidP="005525C3">
      <w:pPr>
        <w:pStyle w:val="Caption"/>
      </w:pPr>
      <w:bookmarkStart w:id="633" w:name="_Toc318295943"/>
      <w:bookmarkStart w:id="634" w:name="_Toc339545491"/>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119</w:t>
      </w:r>
      <w:r w:rsidR="00833167" w:rsidRPr="00CC2EFE">
        <w:fldChar w:fldCharType="end"/>
      </w:r>
      <w:r w:rsidR="00080D52" w:rsidRPr="00D0637F">
        <w:t>: Teilnehmersuche - Walk-in Teilnehmer</w:t>
      </w:r>
      <w:bookmarkEnd w:id="633"/>
      <w:bookmarkEnd w:id="634"/>
    </w:p>
    <w:p w14:paraId="47941EFF" w14:textId="77777777" w:rsidR="00376A6D" w:rsidRDefault="00376A6D" w:rsidP="006953E9">
      <w:pPr>
        <w:rPr>
          <w:lang w:eastAsia="en-US"/>
        </w:rPr>
      </w:pPr>
    </w:p>
    <w:p w14:paraId="187608C3" w14:textId="4F80156B" w:rsidR="005014C8" w:rsidRDefault="0098556C" w:rsidP="006953E9">
      <w:pPr>
        <w:rPr>
          <w:lang w:eastAsia="en-US"/>
        </w:rPr>
      </w:pPr>
      <w:r>
        <w:rPr>
          <w:lang w:eastAsia="en-US"/>
        </w:rPr>
        <w:t>In der</w:t>
      </w:r>
      <w:r w:rsidR="005014C8">
        <w:rPr>
          <w:lang w:eastAsia="en-US"/>
        </w:rPr>
        <w:t xml:space="preserve"> Eingabe</w:t>
      </w:r>
      <w:r>
        <w:rPr>
          <w:lang w:eastAsia="en-US"/>
        </w:rPr>
        <w:t>maske kann einer oder nacheinander mehrere</w:t>
      </w:r>
      <w:r w:rsidR="005014C8">
        <w:rPr>
          <w:lang w:eastAsia="en-US"/>
        </w:rPr>
        <w:t xml:space="preserve"> Wal</w:t>
      </w:r>
      <w:r>
        <w:rPr>
          <w:lang w:eastAsia="en-US"/>
        </w:rPr>
        <w:t>k</w:t>
      </w:r>
      <w:r w:rsidR="005014C8">
        <w:rPr>
          <w:lang w:eastAsia="en-US"/>
        </w:rPr>
        <w:t>-in Teilnehmer</w:t>
      </w:r>
      <w:r>
        <w:rPr>
          <w:lang w:eastAsia="en-US"/>
        </w:rPr>
        <w:t xml:space="preserve"> erfasst werden</w:t>
      </w:r>
      <w:r w:rsidR="005014C8">
        <w:rPr>
          <w:lang w:eastAsia="en-US"/>
        </w:rPr>
        <w:t>. Die Felder und de</w:t>
      </w:r>
      <w:r w:rsidR="00014555">
        <w:rPr>
          <w:lang w:eastAsia="en-US"/>
        </w:rPr>
        <w:t xml:space="preserve">ren Funktionen sind der </w:t>
      </w:r>
      <w:r w:rsidR="00D03CB6">
        <w:rPr>
          <w:lang w:eastAsia="en-US"/>
        </w:rPr>
        <w:fldChar w:fldCharType="begin"/>
      </w:r>
      <w:r w:rsidR="00D03CB6">
        <w:rPr>
          <w:lang w:eastAsia="en-US"/>
        </w:rPr>
        <w:instrText xml:space="preserve"> REF _Ref339890217 \h </w:instrText>
      </w:r>
      <w:r w:rsidR="00D03CB6">
        <w:rPr>
          <w:lang w:eastAsia="en-US"/>
        </w:rPr>
      </w:r>
      <w:r w:rsidR="00D03CB6">
        <w:rPr>
          <w:lang w:eastAsia="en-US"/>
        </w:rPr>
        <w:fldChar w:fldCharType="separate"/>
      </w:r>
      <w:r w:rsidR="00C36B10" w:rsidRPr="00D71036">
        <w:t xml:space="preserve">Tabelle </w:t>
      </w:r>
      <w:r w:rsidR="00C36B10">
        <w:rPr>
          <w:noProof/>
        </w:rPr>
        <w:t>23</w:t>
      </w:r>
      <w:r w:rsidR="00D03CB6">
        <w:rPr>
          <w:lang w:eastAsia="en-US"/>
        </w:rPr>
        <w:fldChar w:fldCharType="end"/>
      </w:r>
      <w:r w:rsidR="00014555">
        <w:rPr>
          <w:lang w:eastAsia="en-US"/>
        </w:rPr>
        <w:t xml:space="preserve"> </w:t>
      </w:r>
      <w:r w:rsidR="005014C8">
        <w:rPr>
          <w:lang w:eastAsia="en-US"/>
        </w:rPr>
        <w:t>zu entnehmen.</w:t>
      </w:r>
    </w:p>
    <w:p w14:paraId="033AD871" w14:textId="77777777" w:rsidR="0098556C" w:rsidRDefault="0098556C" w:rsidP="006953E9">
      <w:pPr>
        <w:rPr>
          <w:lang w:eastAsia="en-US"/>
        </w:rPr>
      </w:pPr>
    </w:p>
    <w:p w14:paraId="038E11FD" w14:textId="77777777" w:rsidR="0098556C" w:rsidRDefault="0098556C" w:rsidP="006953E9">
      <w:pPr>
        <w:rPr>
          <w:lang w:eastAsia="en-US"/>
        </w:rPr>
      </w:pPr>
      <w:r>
        <w:rPr>
          <w:noProof/>
          <w:lang w:val="en-US" w:eastAsia="en-US"/>
        </w:rPr>
        <w:drawing>
          <wp:inline distT="0" distB="0" distL="0" distR="0" wp14:anchorId="1329A761" wp14:editId="4006E2B2">
            <wp:extent cx="4935220" cy="2796540"/>
            <wp:effectExtent l="0" t="0" r="0" b="381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ngabemaske Walk-in Teilnehmer.png"/>
                    <pic:cNvPicPr/>
                  </pic:nvPicPr>
                  <pic:blipFill>
                    <a:blip r:embed="rId160">
                      <a:extLst>
                        <a:ext uri="{28A0092B-C50C-407E-A947-70E740481C1C}">
                          <a14:useLocalDpi xmlns:a14="http://schemas.microsoft.com/office/drawing/2010/main" val="0"/>
                        </a:ext>
                      </a:extLst>
                    </a:blip>
                    <a:stretch>
                      <a:fillRect/>
                    </a:stretch>
                  </pic:blipFill>
                  <pic:spPr>
                    <a:xfrm>
                      <a:off x="0" y="0"/>
                      <a:ext cx="4935220" cy="2796540"/>
                    </a:xfrm>
                    <a:prstGeom prst="rect">
                      <a:avLst/>
                    </a:prstGeom>
                  </pic:spPr>
                </pic:pic>
              </a:graphicData>
            </a:graphic>
          </wp:inline>
        </w:drawing>
      </w:r>
    </w:p>
    <w:p w14:paraId="7C54CD75" w14:textId="77777777" w:rsidR="008E0244" w:rsidRPr="00D0637F" w:rsidRDefault="00CC2EFE" w:rsidP="005525C3">
      <w:pPr>
        <w:pStyle w:val="Caption"/>
      </w:pPr>
      <w:bookmarkStart w:id="635" w:name="_Toc339545492"/>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120</w:t>
      </w:r>
      <w:r w:rsidR="00833167" w:rsidRPr="00CC2EFE">
        <w:fldChar w:fldCharType="end"/>
      </w:r>
      <w:r w:rsidR="008E0244" w:rsidRPr="00D0637F">
        <w:t xml:space="preserve">: Teilnehmersuche </w:t>
      </w:r>
      <w:r w:rsidR="009C6C43" w:rsidRPr="00D0637F">
        <w:t>–</w:t>
      </w:r>
      <w:r w:rsidR="008E0244" w:rsidRPr="00D0637F">
        <w:t xml:space="preserve"> </w:t>
      </w:r>
      <w:r w:rsidR="009C6C43" w:rsidRPr="00D0637F">
        <w:t xml:space="preserve">Erfassung </w:t>
      </w:r>
      <w:r w:rsidR="008E0244" w:rsidRPr="00D0637F">
        <w:t>Walk-in Teilnehmer</w:t>
      </w:r>
      <w:bookmarkEnd w:id="635"/>
    </w:p>
    <w:p w14:paraId="5C5AFB54" w14:textId="77777777" w:rsidR="005014C8" w:rsidRPr="006E1D47" w:rsidRDefault="005014C8" w:rsidP="006953E9">
      <w:pPr>
        <w:rPr>
          <w:color w:val="000000" w:themeColor="text1"/>
          <w:szCs w:val="20"/>
          <w:lang w:eastAsia="en-US"/>
        </w:rPr>
      </w:pPr>
    </w:p>
    <w:p w14:paraId="29689D8F" w14:textId="77777777" w:rsidR="00014555" w:rsidRPr="00D71036" w:rsidRDefault="00D71036" w:rsidP="005525C3">
      <w:pPr>
        <w:pStyle w:val="Caption"/>
      </w:pPr>
      <w:bookmarkStart w:id="636" w:name="_Ref339890217"/>
      <w:bookmarkStart w:id="637" w:name="_Toc339311231"/>
      <w:bookmarkStart w:id="638" w:name="_Toc339545517"/>
      <w:r w:rsidRPr="00D71036">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23</w:t>
      </w:r>
      <w:r w:rsidR="00833167" w:rsidRPr="00D71036">
        <w:fldChar w:fldCharType="end"/>
      </w:r>
      <w:bookmarkEnd w:id="636"/>
      <w:r w:rsidR="00014555" w:rsidRPr="00D71036">
        <w:t>: Felder und Funktionen - Walk-in Teilnehmer erfassen</w:t>
      </w:r>
      <w:bookmarkEnd w:id="637"/>
      <w:bookmarkEnd w:id="638"/>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117"/>
        <w:gridCol w:w="6154"/>
      </w:tblGrid>
      <w:tr w:rsidR="006A1C21" w:rsidRPr="00661DAA" w14:paraId="2E90EB83" w14:textId="77777777" w:rsidTr="009348E0">
        <w:tc>
          <w:tcPr>
            <w:tcW w:w="2117" w:type="dxa"/>
            <w:shd w:val="clear" w:color="auto" w:fill="004985"/>
          </w:tcPr>
          <w:p w14:paraId="2D713AD6" w14:textId="77777777" w:rsidR="00014555" w:rsidRPr="00661DAA" w:rsidRDefault="00014555" w:rsidP="009348E0">
            <w:pPr>
              <w:spacing w:before="60" w:after="60"/>
              <w:rPr>
                <w:b/>
                <w:color w:val="FFFFFF"/>
                <w:lang w:eastAsia="en-US"/>
              </w:rPr>
            </w:pPr>
            <w:r>
              <w:rPr>
                <w:b/>
                <w:color w:val="FFFFFF"/>
                <w:lang w:eastAsia="en-US"/>
              </w:rPr>
              <w:t>Feld</w:t>
            </w:r>
          </w:p>
        </w:tc>
        <w:tc>
          <w:tcPr>
            <w:tcW w:w="6154" w:type="dxa"/>
            <w:shd w:val="clear" w:color="auto" w:fill="004985"/>
          </w:tcPr>
          <w:p w14:paraId="6BEAECF2" w14:textId="77777777" w:rsidR="00014555" w:rsidRPr="00661DAA" w:rsidRDefault="00014555" w:rsidP="009348E0">
            <w:pPr>
              <w:spacing w:before="60" w:after="60"/>
              <w:rPr>
                <w:b/>
                <w:color w:val="FFFFFF"/>
                <w:lang w:eastAsia="en-US"/>
              </w:rPr>
            </w:pPr>
            <w:r w:rsidRPr="00661DAA">
              <w:rPr>
                <w:b/>
                <w:color w:val="FFFFFF"/>
                <w:lang w:eastAsia="en-US"/>
              </w:rPr>
              <w:t>Funktion</w:t>
            </w:r>
          </w:p>
        </w:tc>
      </w:tr>
      <w:tr w:rsidR="006A1C21" w14:paraId="3FBA1EB7" w14:textId="77777777" w:rsidTr="009348E0">
        <w:tc>
          <w:tcPr>
            <w:tcW w:w="2117" w:type="dxa"/>
            <w:shd w:val="clear" w:color="auto" w:fill="D9D9D9"/>
          </w:tcPr>
          <w:p w14:paraId="08A7D423" w14:textId="77777777" w:rsidR="00014555" w:rsidRDefault="006A1C21" w:rsidP="009C6C43">
            <w:pPr>
              <w:spacing w:before="60" w:after="60"/>
              <w:rPr>
                <w:lang w:eastAsia="en-US"/>
              </w:rPr>
            </w:pPr>
            <w:r>
              <w:rPr>
                <w:lang w:eastAsia="en-US"/>
              </w:rPr>
              <w:t>Vorname</w:t>
            </w:r>
          </w:p>
        </w:tc>
        <w:tc>
          <w:tcPr>
            <w:tcW w:w="6154" w:type="dxa"/>
            <w:shd w:val="clear" w:color="auto" w:fill="D9D9D9"/>
          </w:tcPr>
          <w:p w14:paraId="29820A7F" w14:textId="77777777" w:rsidR="00014555" w:rsidRDefault="006A1C21" w:rsidP="009C6C43">
            <w:pPr>
              <w:spacing w:before="60" w:after="60"/>
              <w:rPr>
                <w:lang w:eastAsia="en-US"/>
              </w:rPr>
            </w:pPr>
            <w:r>
              <w:rPr>
                <w:lang w:eastAsia="en-US"/>
              </w:rPr>
              <w:t>Vorname des Teilnehmers</w:t>
            </w:r>
          </w:p>
          <w:p w14:paraId="7CD9846C" w14:textId="77777777" w:rsidR="00F36C19" w:rsidRDefault="006A1C21" w:rsidP="009C6C43">
            <w:pPr>
              <w:spacing w:before="60" w:after="60"/>
              <w:rPr>
                <w:lang w:eastAsia="en-US"/>
              </w:rPr>
            </w:pPr>
            <w:r>
              <w:rPr>
                <w:lang w:eastAsia="en-US"/>
              </w:rPr>
              <w:t>(</w:t>
            </w:r>
            <w:r>
              <w:rPr>
                <w:color w:val="000000"/>
              </w:rPr>
              <w:t>Vorname und Nachname ODER E-Mail müssen erfasst werden)</w:t>
            </w:r>
          </w:p>
        </w:tc>
      </w:tr>
      <w:tr w:rsidR="006A1C21" w14:paraId="0FF84CE4" w14:textId="77777777" w:rsidTr="009348E0">
        <w:tc>
          <w:tcPr>
            <w:tcW w:w="2117" w:type="dxa"/>
            <w:shd w:val="clear" w:color="auto" w:fill="D9D9D9"/>
          </w:tcPr>
          <w:p w14:paraId="62393981" w14:textId="77777777" w:rsidR="00014555" w:rsidRDefault="006A1C21" w:rsidP="009C6C43">
            <w:pPr>
              <w:spacing w:before="60" w:after="60"/>
              <w:rPr>
                <w:lang w:eastAsia="en-US"/>
              </w:rPr>
            </w:pPr>
            <w:r>
              <w:rPr>
                <w:lang w:eastAsia="en-US"/>
              </w:rPr>
              <w:t>Nachname</w:t>
            </w:r>
          </w:p>
        </w:tc>
        <w:tc>
          <w:tcPr>
            <w:tcW w:w="6154" w:type="dxa"/>
            <w:shd w:val="clear" w:color="auto" w:fill="D9D9D9"/>
          </w:tcPr>
          <w:p w14:paraId="486000B3" w14:textId="77777777" w:rsidR="00014555" w:rsidRDefault="006A1C21" w:rsidP="009C6C43">
            <w:pPr>
              <w:spacing w:before="60" w:after="60"/>
              <w:rPr>
                <w:lang w:eastAsia="en-US"/>
              </w:rPr>
            </w:pPr>
            <w:r>
              <w:rPr>
                <w:lang w:eastAsia="en-US"/>
              </w:rPr>
              <w:t>Nachname des Teilnehmers</w:t>
            </w:r>
          </w:p>
          <w:p w14:paraId="2607B004" w14:textId="77777777" w:rsidR="00F36C19" w:rsidRDefault="006A1C21" w:rsidP="009C6C43">
            <w:pPr>
              <w:spacing w:before="60" w:after="60"/>
              <w:rPr>
                <w:lang w:eastAsia="en-US"/>
              </w:rPr>
            </w:pPr>
            <w:r>
              <w:rPr>
                <w:lang w:eastAsia="en-US"/>
              </w:rPr>
              <w:t>(</w:t>
            </w:r>
            <w:r>
              <w:rPr>
                <w:color w:val="000000"/>
              </w:rPr>
              <w:t>Vorname und Nachname ODER E-Mail müssen erfasst werden)</w:t>
            </w:r>
          </w:p>
        </w:tc>
      </w:tr>
      <w:tr w:rsidR="006A1C21" w14:paraId="73150099" w14:textId="77777777" w:rsidTr="009348E0">
        <w:tc>
          <w:tcPr>
            <w:tcW w:w="2117" w:type="dxa"/>
            <w:shd w:val="clear" w:color="auto" w:fill="D9D9D9"/>
          </w:tcPr>
          <w:p w14:paraId="43AA8C96" w14:textId="77777777" w:rsidR="006A1C21" w:rsidRDefault="006A1C21" w:rsidP="009C6C43">
            <w:pPr>
              <w:spacing w:before="60" w:after="60"/>
              <w:rPr>
                <w:lang w:eastAsia="en-US"/>
              </w:rPr>
            </w:pPr>
            <w:r>
              <w:rPr>
                <w:lang w:eastAsia="en-US"/>
              </w:rPr>
              <w:t xml:space="preserve">Mail </w:t>
            </w:r>
          </w:p>
        </w:tc>
        <w:tc>
          <w:tcPr>
            <w:tcW w:w="6154" w:type="dxa"/>
            <w:shd w:val="clear" w:color="auto" w:fill="D9D9D9"/>
          </w:tcPr>
          <w:p w14:paraId="00E03475" w14:textId="77777777" w:rsidR="006A1C21" w:rsidRDefault="006A1C21" w:rsidP="009C6C43">
            <w:pPr>
              <w:spacing w:before="60" w:after="60"/>
              <w:rPr>
                <w:lang w:eastAsia="en-US"/>
              </w:rPr>
            </w:pPr>
            <w:r>
              <w:rPr>
                <w:lang w:eastAsia="en-US"/>
              </w:rPr>
              <w:t>E-Mailadresse des Teilnehmers</w:t>
            </w:r>
          </w:p>
          <w:p w14:paraId="34491770" w14:textId="77777777" w:rsidR="00F36C19" w:rsidRDefault="006A1C21" w:rsidP="009C6C43">
            <w:pPr>
              <w:spacing w:before="60" w:after="60"/>
              <w:rPr>
                <w:lang w:eastAsia="en-US"/>
              </w:rPr>
            </w:pPr>
            <w:r>
              <w:rPr>
                <w:lang w:eastAsia="en-US"/>
              </w:rPr>
              <w:t>(</w:t>
            </w:r>
            <w:r>
              <w:rPr>
                <w:color w:val="000000"/>
              </w:rPr>
              <w:t>Vorname und Nachname ODER E-Mail müssen erfasst werden)</w:t>
            </w:r>
          </w:p>
        </w:tc>
      </w:tr>
      <w:tr w:rsidR="006A1C21" w14:paraId="6C624D92" w14:textId="77777777" w:rsidTr="009348E0">
        <w:tc>
          <w:tcPr>
            <w:tcW w:w="2117" w:type="dxa"/>
            <w:shd w:val="clear" w:color="auto" w:fill="D9D9D9"/>
          </w:tcPr>
          <w:p w14:paraId="07C4DBEB" w14:textId="77777777" w:rsidR="006A1C21" w:rsidRDefault="006A1C21" w:rsidP="009C6C43">
            <w:pPr>
              <w:spacing w:before="60" w:after="60"/>
              <w:rPr>
                <w:lang w:eastAsia="en-US"/>
              </w:rPr>
            </w:pPr>
            <w:r>
              <w:rPr>
                <w:lang w:eastAsia="en-US"/>
              </w:rPr>
              <w:t>Betreff</w:t>
            </w:r>
          </w:p>
        </w:tc>
        <w:tc>
          <w:tcPr>
            <w:tcW w:w="6154" w:type="dxa"/>
            <w:shd w:val="clear" w:color="auto" w:fill="D9D9D9"/>
          </w:tcPr>
          <w:p w14:paraId="263578A6" w14:textId="77777777" w:rsidR="00F36C19" w:rsidRDefault="006A1C21" w:rsidP="009C6C43">
            <w:pPr>
              <w:spacing w:before="60" w:after="60"/>
              <w:rPr>
                <w:lang w:eastAsia="en-US"/>
              </w:rPr>
            </w:pPr>
            <w:r>
              <w:rPr>
                <w:lang w:eastAsia="en-US"/>
              </w:rPr>
              <w:t>Bezeichnung des Teilnehmers oder Grund des Besuchs. Als Standardeinstellung wird „Spontaner Teilnehmer“ angegeben. Dieser Standard kann bei genügend Rechten übersetzt (siehe Handbuch System</w:t>
            </w:r>
            <w:r w:rsidR="00F36C19">
              <w:rPr>
                <w:lang w:eastAsia="en-US"/>
              </w:rPr>
              <w:t xml:space="preserve"> </w:t>
            </w:r>
            <w:r>
              <w:rPr>
                <w:lang w:eastAsia="en-US"/>
              </w:rPr>
              <w:t>&amp;</w:t>
            </w:r>
            <w:r w:rsidR="00F36C19">
              <w:rPr>
                <w:lang w:eastAsia="en-US"/>
              </w:rPr>
              <w:t xml:space="preserve"> </w:t>
            </w:r>
            <w:r>
              <w:rPr>
                <w:lang w:eastAsia="en-US"/>
              </w:rPr>
              <w:t>Sicherheit) werden.</w:t>
            </w:r>
          </w:p>
        </w:tc>
      </w:tr>
      <w:tr w:rsidR="006A1C21" w14:paraId="6B9881D3" w14:textId="77777777" w:rsidTr="009348E0">
        <w:tc>
          <w:tcPr>
            <w:tcW w:w="2117" w:type="dxa"/>
            <w:shd w:val="clear" w:color="auto" w:fill="D9D9D9"/>
          </w:tcPr>
          <w:p w14:paraId="1246CF01" w14:textId="77777777" w:rsidR="006A1C21" w:rsidRDefault="006A1C21" w:rsidP="009C6C43">
            <w:pPr>
              <w:spacing w:before="60" w:after="60"/>
              <w:rPr>
                <w:lang w:eastAsia="en-US"/>
              </w:rPr>
            </w:pPr>
            <w:r>
              <w:rPr>
                <w:lang w:eastAsia="en-US"/>
              </w:rPr>
              <w:t>Kommentar</w:t>
            </w:r>
          </w:p>
        </w:tc>
        <w:tc>
          <w:tcPr>
            <w:tcW w:w="6154" w:type="dxa"/>
            <w:shd w:val="clear" w:color="auto" w:fill="D9D9D9"/>
          </w:tcPr>
          <w:p w14:paraId="418021AB" w14:textId="77777777" w:rsidR="00F36C19" w:rsidRDefault="006A1C21" w:rsidP="009C6C43">
            <w:pPr>
              <w:spacing w:before="60" w:after="60"/>
              <w:rPr>
                <w:lang w:eastAsia="en-US"/>
              </w:rPr>
            </w:pPr>
            <w:r>
              <w:rPr>
                <w:lang w:eastAsia="en-US"/>
              </w:rPr>
              <w:t>Dient zur Erfassung von zusätzlichen Kommentaren</w:t>
            </w:r>
            <w:r w:rsidR="00F36C19">
              <w:rPr>
                <w:lang w:eastAsia="en-US"/>
              </w:rPr>
              <w:t>.</w:t>
            </w:r>
          </w:p>
        </w:tc>
      </w:tr>
      <w:tr w:rsidR="006A1C21" w14:paraId="00160BAE" w14:textId="77777777" w:rsidTr="009348E0">
        <w:tc>
          <w:tcPr>
            <w:tcW w:w="2117" w:type="dxa"/>
            <w:shd w:val="clear" w:color="auto" w:fill="D9D9D9"/>
          </w:tcPr>
          <w:p w14:paraId="54B95A49" w14:textId="77777777" w:rsidR="006A1C21" w:rsidRDefault="006A1C21" w:rsidP="009C6C43">
            <w:pPr>
              <w:spacing w:before="60" w:after="60"/>
              <w:rPr>
                <w:lang w:eastAsia="en-US"/>
              </w:rPr>
            </w:pPr>
            <w:r>
              <w:rPr>
                <w:lang w:eastAsia="en-US"/>
              </w:rPr>
              <w:lastRenderedPageBreak/>
              <w:t>Organisator</w:t>
            </w:r>
          </w:p>
        </w:tc>
        <w:tc>
          <w:tcPr>
            <w:tcW w:w="6154" w:type="dxa"/>
            <w:shd w:val="clear" w:color="auto" w:fill="D9D9D9"/>
          </w:tcPr>
          <w:p w14:paraId="65C98C3E" w14:textId="77777777" w:rsidR="00F36C19" w:rsidRDefault="006A1C21" w:rsidP="009C6C43">
            <w:pPr>
              <w:spacing w:before="60" w:after="60"/>
              <w:rPr>
                <w:lang w:eastAsia="en-US"/>
              </w:rPr>
            </w:pPr>
            <w:r>
              <w:rPr>
                <w:lang w:eastAsia="en-US"/>
              </w:rPr>
              <w:t xml:space="preserve">Angabe der für den Teilnehmer verantwortlichen Person (Organisator). Als Standard wird der angemeldete Benutzer angegeben. </w:t>
            </w:r>
          </w:p>
        </w:tc>
      </w:tr>
      <w:tr w:rsidR="006A1C21" w14:paraId="218E41AC" w14:textId="77777777" w:rsidTr="009348E0">
        <w:tc>
          <w:tcPr>
            <w:tcW w:w="2117" w:type="dxa"/>
            <w:shd w:val="clear" w:color="auto" w:fill="D9D9D9"/>
          </w:tcPr>
          <w:p w14:paraId="68CACDED" w14:textId="77777777" w:rsidR="006A1C21" w:rsidRDefault="006A1C21" w:rsidP="009C6C43">
            <w:pPr>
              <w:spacing w:before="60" w:after="60"/>
              <w:rPr>
                <w:lang w:eastAsia="en-US"/>
              </w:rPr>
            </w:pPr>
            <w:r>
              <w:rPr>
                <w:lang w:eastAsia="en-US"/>
              </w:rPr>
              <w:t>Zeit</w:t>
            </w:r>
          </w:p>
        </w:tc>
        <w:tc>
          <w:tcPr>
            <w:tcW w:w="6154" w:type="dxa"/>
            <w:shd w:val="clear" w:color="auto" w:fill="D9D9D9"/>
          </w:tcPr>
          <w:p w14:paraId="474AF462" w14:textId="77777777" w:rsidR="00F36C19" w:rsidRDefault="00BD12F5" w:rsidP="009C6C43">
            <w:pPr>
              <w:spacing w:before="60" w:after="60"/>
              <w:rPr>
                <w:lang w:eastAsia="en-US"/>
              </w:rPr>
            </w:pPr>
            <w:r>
              <w:rPr>
                <w:lang w:eastAsia="en-US"/>
              </w:rPr>
              <w:t>Ermöglicht die Angabe via Datum/Zeitpicker der Aufenthaltsdauer des Walk-in Teilnehmers.</w:t>
            </w:r>
          </w:p>
        </w:tc>
      </w:tr>
      <w:tr w:rsidR="006A1C21" w14:paraId="4C13FD8E" w14:textId="77777777" w:rsidTr="009348E0">
        <w:tc>
          <w:tcPr>
            <w:tcW w:w="2117" w:type="dxa"/>
            <w:shd w:val="clear" w:color="auto" w:fill="D9D9D9"/>
          </w:tcPr>
          <w:p w14:paraId="697A36CD" w14:textId="77777777" w:rsidR="006A1C21" w:rsidRDefault="006A1C21" w:rsidP="009C6C43">
            <w:pPr>
              <w:spacing w:before="60" w:after="60"/>
              <w:rPr>
                <w:lang w:eastAsia="en-US"/>
              </w:rPr>
            </w:pPr>
            <w:r>
              <w:rPr>
                <w:lang w:eastAsia="en-US"/>
              </w:rPr>
              <w:t>Standort</w:t>
            </w:r>
          </w:p>
        </w:tc>
        <w:tc>
          <w:tcPr>
            <w:tcW w:w="6154" w:type="dxa"/>
            <w:shd w:val="clear" w:color="auto" w:fill="D9D9D9"/>
          </w:tcPr>
          <w:p w14:paraId="10955614" w14:textId="77777777" w:rsidR="00F36C19" w:rsidRDefault="005F4A9E" w:rsidP="009C6C43">
            <w:pPr>
              <w:spacing w:before="60" w:after="60"/>
              <w:rPr>
                <w:lang w:eastAsia="en-US"/>
              </w:rPr>
            </w:pPr>
            <w:r>
              <w:rPr>
                <w:lang w:eastAsia="en-US"/>
              </w:rPr>
              <w:t>Gibt den Standort des Besuchers bzw. Teilnehmers an. Als Standard wird der Standard-Standort des angemeldeten Benutzers angezeigt.</w:t>
            </w:r>
          </w:p>
        </w:tc>
      </w:tr>
      <w:tr w:rsidR="006A1C21" w14:paraId="6F38F1FB" w14:textId="77777777" w:rsidTr="009348E0">
        <w:tc>
          <w:tcPr>
            <w:tcW w:w="2117" w:type="dxa"/>
            <w:shd w:val="clear" w:color="auto" w:fill="D9D9D9"/>
          </w:tcPr>
          <w:p w14:paraId="35F30495" w14:textId="77777777" w:rsidR="006A1C21" w:rsidRDefault="006A1C21" w:rsidP="009C6C43">
            <w:pPr>
              <w:spacing w:before="60" w:after="60"/>
              <w:rPr>
                <w:lang w:eastAsia="en-US"/>
              </w:rPr>
            </w:pPr>
            <w:r>
              <w:rPr>
                <w:lang w:eastAsia="en-US"/>
              </w:rPr>
              <w:t>Anlasstyp</w:t>
            </w:r>
          </w:p>
        </w:tc>
        <w:tc>
          <w:tcPr>
            <w:tcW w:w="6154" w:type="dxa"/>
            <w:shd w:val="clear" w:color="auto" w:fill="D9D9D9"/>
          </w:tcPr>
          <w:p w14:paraId="4703935B" w14:textId="77777777" w:rsidR="00F36C19" w:rsidRDefault="005F4A9E" w:rsidP="009C6C43">
            <w:pPr>
              <w:spacing w:before="60" w:after="60"/>
              <w:rPr>
                <w:lang w:eastAsia="en-US"/>
              </w:rPr>
            </w:pPr>
            <w:r>
              <w:rPr>
                <w:lang w:eastAsia="en-US"/>
              </w:rPr>
              <w:t>Aus der Dropdown kann der Anlasstyp z.B. Kundenmeeting oder auch externer Besucher, ausgewählt werden.</w:t>
            </w:r>
          </w:p>
        </w:tc>
      </w:tr>
      <w:tr w:rsidR="006A1C21" w14:paraId="7EF80506" w14:textId="77777777" w:rsidTr="009348E0">
        <w:tc>
          <w:tcPr>
            <w:tcW w:w="2117" w:type="dxa"/>
            <w:shd w:val="clear" w:color="auto" w:fill="D9D9D9"/>
          </w:tcPr>
          <w:p w14:paraId="76A827E9" w14:textId="77777777" w:rsidR="006A1C21" w:rsidRDefault="006A1C21" w:rsidP="009C6C43">
            <w:pPr>
              <w:spacing w:before="60" w:after="60"/>
              <w:rPr>
                <w:lang w:eastAsia="en-US"/>
              </w:rPr>
            </w:pPr>
            <w:r>
              <w:rPr>
                <w:lang w:eastAsia="en-US"/>
              </w:rPr>
              <w:t>VIP</w:t>
            </w:r>
          </w:p>
        </w:tc>
        <w:tc>
          <w:tcPr>
            <w:tcW w:w="6154" w:type="dxa"/>
            <w:shd w:val="clear" w:color="auto" w:fill="D9D9D9"/>
          </w:tcPr>
          <w:p w14:paraId="2C100E0E" w14:textId="58847146" w:rsidR="00F36C19" w:rsidRDefault="00E32092" w:rsidP="009C6C43">
            <w:pPr>
              <w:spacing w:before="60" w:after="60"/>
              <w:rPr>
                <w:lang w:eastAsia="en-US"/>
              </w:rPr>
            </w:pPr>
            <w:r>
              <w:rPr>
                <w:lang w:eastAsia="en-US"/>
              </w:rPr>
              <w:t>Chec</w:t>
            </w:r>
            <w:r w:rsidR="00F36C19">
              <w:rPr>
                <w:lang w:eastAsia="en-US"/>
              </w:rPr>
              <w:t>k</w:t>
            </w:r>
            <w:r>
              <w:rPr>
                <w:lang w:eastAsia="en-US"/>
              </w:rPr>
              <w:t xml:space="preserve">box ermöglicht </w:t>
            </w:r>
            <w:r w:rsidR="00F36C19">
              <w:rPr>
                <w:lang w:eastAsia="en-US"/>
              </w:rPr>
              <w:t xml:space="preserve">es, </w:t>
            </w:r>
            <w:r>
              <w:rPr>
                <w:lang w:eastAsia="en-US"/>
              </w:rPr>
              <w:t>den Teilnehmer als VIP zu kennzeichnen.</w:t>
            </w:r>
          </w:p>
        </w:tc>
      </w:tr>
    </w:tbl>
    <w:p w14:paraId="08B005CC" w14:textId="77777777" w:rsidR="00F36C19" w:rsidRDefault="00F36C19" w:rsidP="0052304C">
      <w:pPr>
        <w:rPr>
          <w:lang w:eastAsia="en-US"/>
        </w:rPr>
      </w:pPr>
    </w:p>
    <w:p w14:paraId="38A5FD41" w14:textId="77777777" w:rsidR="0052304C" w:rsidRDefault="0052304C" w:rsidP="0052304C">
      <w:pPr>
        <w:rPr>
          <w:lang w:eastAsia="en-US"/>
        </w:rPr>
      </w:pPr>
    </w:p>
    <w:p w14:paraId="63DB056D" w14:textId="77777777" w:rsidR="005014C8" w:rsidRDefault="005014C8" w:rsidP="0052304C">
      <w:pPr>
        <w:rPr>
          <w:lang w:eastAsia="en-US"/>
        </w:rPr>
      </w:pPr>
    </w:p>
    <w:p w14:paraId="646C07C7" w14:textId="77777777" w:rsidR="009348E0" w:rsidRDefault="009348E0" w:rsidP="00A503AB">
      <w:pPr>
        <w:pStyle w:val="Heading2"/>
      </w:pPr>
      <w:bookmarkStart w:id="639" w:name="_Toc503363456"/>
      <w:r>
        <w:t>Catering &amp; Services Suche</w:t>
      </w:r>
      <w:bookmarkEnd w:id="639"/>
    </w:p>
    <w:p w14:paraId="1F734DB0" w14:textId="77777777" w:rsidR="009348E0" w:rsidRDefault="009348E0" w:rsidP="009348E0">
      <w:pPr>
        <w:rPr>
          <w:lang w:eastAsia="en-US"/>
        </w:rPr>
      </w:pPr>
      <w:r>
        <w:rPr>
          <w:lang w:eastAsia="en-US"/>
        </w:rPr>
        <w:t xml:space="preserve">Alle </w:t>
      </w:r>
      <w:r w:rsidR="00696CA0">
        <w:rPr>
          <w:lang w:eastAsia="en-US"/>
        </w:rPr>
        <w:t xml:space="preserve">Reservationen, die </w:t>
      </w:r>
      <w:r>
        <w:rPr>
          <w:lang w:eastAsia="en-US"/>
        </w:rPr>
        <w:t xml:space="preserve">Catering &amp; Services (Dienstleistungen) </w:t>
      </w:r>
      <w:r w:rsidR="00696CA0">
        <w:rPr>
          <w:lang w:eastAsia="en-US"/>
        </w:rPr>
        <w:t>enthalten</w:t>
      </w:r>
      <w:r w:rsidR="00F36C19">
        <w:rPr>
          <w:lang w:eastAsia="en-US"/>
        </w:rPr>
        <w:t>,</w:t>
      </w:r>
      <w:r w:rsidR="00696CA0">
        <w:rPr>
          <w:lang w:eastAsia="en-US"/>
        </w:rPr>
        <w:t xml:space="preserve"> </w:t>
      </w:r>
      <w:r w:rsidR="00ED59A7">
        <w:rPr>
          <w:lang w:eastAsia="en-US"/>
        </w:rPr>
        <w:t>werden wie die vorhergehenden Suchen anhand unterschiedlicher Kriterien gesucht.</w:t>
      </w:r>
      <w:r w:rsidR="00696CA0">
        <w:rPr>
          <w:lang w:eastAsia="en-US"/>
        </w:rPr>
        <w:t xml:space="preserve"> Dieses Subpanel wird nur eingeblendet, wenn das Recht </w:t>
      </w:r>
      <w:r w:rsidR="00696CA0" w:rsidRPr="00600356">
        <w:rPr>
          <w:i/>
          <w:lang w:eastAsia="en-US"/>
        </w:rPr>
        <w:t>„Darf Bestellungsliste sehen“</w:t>
      </w:r>
      <w:r w:rsidR="00696CA0">
        <w:rPr>
          <w:lang w:eastAsia="en-US"/>
        </w:rPr>
        <w:t xml:space="preserve"> vorhanden ist.</w:t>
      </w:r>
    </w:p>
    <w:p w14:paraId="25781E19" w14:textId="77777777" w:rsidR="00ED59A7" w:rsidRDefault="00ED59A7" w:rsidP="009348E0">
      <w:pPr>
        <w:rPr>
          <w:lang w:eastAsia="en-US"/>
        </w:rPr>
      </w:pPr>
    </w:p>
    <w:p w14:paraId="0C2771AA" w14:textId="77777777" w:rsidR="00ED59A7" w:rsidRDefault="00ED59A7" w:rsidP="009348E0">
      <w:pPr>
        <w:rPr>
          <w:lang w:eastAsia="en-US"/>
        </w:rPr>
      </w:pPr>
    </w:p>
    <w:p w14:paraId="60402C4C" w14:textId="77777777" w:rsidR="00ED59A7" w:rsidRPr="00D0637F" w:rsidRDefault="00ED59A7" w:rsidP="00A503AB">
      <w:pPr>
        <w:pStyle w:val="Heading3"/>
      </w:pPr>
      <w:bookmarkStart w:id="640" w:name="_Toc503363457"/>
      <w:r w:rsidRPr="00D0637F">
        <w:t>Das Sidepanel</w:t>
      </w:r>
      <w:bookmarkEnd w:id="640"/>
    </w:p>
    <w:p w14:paraId="18F03987" w14:textId="5EC737B9" w:rsidR="00ED59A7" w:rsidRDefault="00ED59A7" w:rsidP="00ED59A7">
      <w:pPr>
        <w:rPr>
          <w:lang w:eastAsia="en-US"/>
        </w:rPr>
      </w:pPr>
      <w:r>
        <w:rPr>
          <w:lang w:eastAsia="en-US"/>
        </w:rPr>
        <w:t>Im Sidepanel der Catering &amp; Services wer</w:t>
      </w:r>
      <w:r w:rsidR="00175F5B">
        <w:rPr>
          <w:lang w:eastAsia="en-US"/>
        </w:rPr>
        <w:t xml:space="preserve">den die Kriterien gem. </w:t>
      </w:r>
      <w:r w:rsidR="005227C0">
        <w:rPr>
          <w:lang w:eastAsia="en-US"/>
        </w:rPr>
        <w:fldChar w:fldCharType="begin"/>
      </w:r>
      <w:r w:rsidR="005227C0">
        <w:rPr>
          <w:lang w:eastAsia="en-US"/>
        </w:rPr>
        <w:instrText xml:space="preserve"> REF _Ref339545330 \h </w:instrText>
      </w:r>
      <w:r w:rsidR="005227C0">
        <w:rPr>
          <w:lang w:eastAsia="en-US"/>
        </w:rPr>
      </w:r>
      <w:r w:rsidR="005227C0">
        <w:rPr>
          <w:lang w:eastAsia="en-US"/>
        </w:rPr>
        <w:fldChar w:fldCharType="separate"/>
      </w:r>
      <w:r w:rsidR="00C36B10" w:rsidRPr="00D0637F">
        <w:t xml:space="preserve">Abbildung </w:t>
      </w:r>
      <w:r w:rsidR="00C36B10">
        <w:rPr>
          <w:noProof/>
        </w:rPr>
        <w:t>121</w:t>
      </w:r>
      <w:r w:rsidR="005227C0">
        <w:rPr>
          <w:lang w:eastAsia="en-US"/>
        </w:rPr>
        <w:fldChar w:fldCharType="end"/>
      </w:r>
      <w:r>
        <w:rPr>
          <w:lang w:eastAsia="en-US"/>
        </w:rPr>
        <w:t xml:space="preserve"> angeboten. Die Felder und d</w:t>
      </w:r>
      <w:r w:rsidR="00175F5B">
        <w:rPr>
          <w:lang w:eastAsia="en-US"/>
        </w:rPr>
        <w:t xml:space="preserve">eren Funktionen sind der </w:t>
      </w:r>
      <w:r w:rsidR="00D03CB6">
        <w:rPr>
          <w:lang w:eastAsia="en-US"/>
        </w:rPr>
        <w:fldChar w:fldCharType="begin"/>
      </w:r>
      <w:r w:rsidR="00D03CB6">
        <w:rPr>
          <w:lang w:eastAsia="en-US"/>
        </w:rPr>
        <w:instrText xml:space="preserve"> REF _Ref339890268 \h </w:instrText>
      </w:r>
      <w:r w:rsidR="00D03CB6">
        <w:rPr>
          <w:lang w:eastAsia="en-US"/>
        </w:rPr>
      </w:r>
      <w:r w:rsidR="00D03CB6">
        <w:rPr>
          <w:lang w:eastAsia="en-US"/>
        </w:rPr>
        <w:fldChar w:fldCharType="separate"/>
      </w:r>
      <w:r w:rsidR="00C36B10" w:rsidRPr="00D71036">
        <w:t xml:space="preserve">Tabelle </w:t>
      </w:r>
      <w:r w:rsidR="00C36B10">
        <w:rPr>
          <w:noProof/>
        </w:rPr>
        <w:t>24</w:t>
      </w:r>
      <w:r w:rsidR="00D03CB6">
        <w:rPr>
          <w:lang w:eastAsia="en-US"/>
        </w:rPr>
        <w:fldChar w:fldCharType="end"/>
      </w:r>
      <w:r>
        <w:rPr>
          <w:lang w:eastAsia="en-US"/>
        </w:rPr>
        <w:t xml:space="preserve"> zu entnehmen.</w:t>
      </w:r>
    </w:p>
    <w:p w14:paraId="52DBA252" w14:textId="77777777" w:rsidR="00ED59A7" w:rsidRDefault="00ED59A7" w:rsidP="00ED59A7">
      <w:pPr>
        <w:rPr>
          <w:lang w:eastAsia="en-US"/>
        </w:rPr>
      </w:pPr>
    </w:p>
    <w:p w14:paraId="4EEEF90F" w14:textId="77777777" w:rsidR="00ED59A7" w:rsidRDefault="00ED59A7" w:rsidP="00ED59A7">
      <w:pPr>
        <w:rPr>
          <w:lang w:eastAsia="en-US"/>
        </w:rPr>
      </w:pPr>
      <w:r>
        <w:rPr>
          <w:noProof/>
          <w:lang w:val="en-US" w:eastAsia="en-US"/>
        </w:rPr>
        <w:drawing>
          <wp:inline distT="0" distB="0" distL="0" distR="0" wp14:anchorId="633391D1" wp14:editId="4C6DDFE2">
            <wp:extent cx="2220811" cy="4284000"/>
            <wp:effectExtent l="0" t="0" r="8255" b="254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depanel Cateringlist.png"/>
                    <pic:cNvPicPr/>
                  </pic:nvPicPr>
                  <pic:blipFill>
                    <a:blip r:embed="rId161">
                      <a:extLst>
                        <a:ext uri="{28A0092B-C50C-407E-A947-70E740481C1C}">
                          <a14:useLocalDpi xmlns:a14="http://schemas.microsoft.com/office/drawing/2010/main" val="0"/>
                        </a:ext>
                      </a:extLst>
                    </a:blip>
                    <a:stretch>
                      <a:fillRect/>
                    </a:stretch>
                  </pic:blipFill>
                  <pic:spPr>
                    <a:xfrm>
                      <a:off x="0" y="0"/>
                      <a:ext cx="2220811" cy="4284000"/>
                    </a:xfrm>
                    <a:prstGeom prst="rect">
                      <a:avLst/>
                    </a:prstGeom>
                  </pic:spPr>
                </pic:pic>
              </a:graphicData>
            </a:graphic>
          </wp:inline>
        </w:drawing>
      </w:r>
    </w:p>
    <w:p w14:paraId="40D5830D" w14:textId="77777777" w:rsidR="00ED59A7" w:rsidRPr="00D0637F" w:rsidRDefault="00CC2EFE" w:rsidP="005525C3">
      <w:pPr>
        <w:pStyle w:val="Caption"/>
      </w:pPr>
      <w:bookmarkStart w:id="641" w:name="_Ref339545330"/>
      <w:bookmarkStart w:id="642" w:name="_Toc318295944"/>
      <w:bookmarkStart w:id="643" w:name="_Toc339545493"/>
      <w:r w:rsidRPr="00D0637F">
        <w:t xml:space="preserve">Abbildung </w:t>
      </w:r>
      <w:r w:rsidR="00833167" w:rsidRPr="00CC2EFE">
        <w:fldChar w:fldCharType="begin"/>
      </w:r>
      <w:r w:rsidRPr="00CC2EFE">
        <w:instrText xml:space="preserve"> SEQ Abbildung \* ARABIC </w:instrText>
      </w:r>
      <w:r w:rsidR="00833167" w:rsidRPr="00CC2EFE">
        <w:fldChar w:fldCharType="separate"/>
      </w:r>
      <w:r w:rsidR="00C36B10">
        <w:rPr>
          <w:noProof/>
        </w:rPr>
        <w:t>121</w:t>
      </w:r>
      <w:r w:rsidR="00833167" w:rsidRPr="00CC2EFE">
        <w:fldChar w:fldCharType="end"/>
      </w:r>
      <w:bookmarkEnd w:id="641"/>
      <w:r w:rsidR="00ED59A7" w:rsidRPr="00D0637F">
        <w:t>: Sidepanel Catering</w:t>
      </w:r>
      <w:r w:rsidR="00F24072" w:rsidRPr="00D0637F">
        <w:t xml:space="preserve"> </w:t>
      </w:r>
      <w:r w:rsidR="00ED59A7" w:rsidRPr="00D0637F">
        <w:t>&amp;</w:t>
      </w:r>
      <w:r w:rsidR="00F24072" w:rsidRPr="00D0637F">
        <w:t xml:space="preserve"> </w:t>
      </w:r>
      <w:r w:rsidR="00ED59A7" w:rsidRPr="00D0637F">
        <w:t>Services</w:t>
      </w:r>
      <w:bookmarkEnd w:id="642"/>
      <w:bookmarkEnd w:id="643"/>
    </w:p>
    <w:p w14:paraId="5A1151F4" w14:textId="77777777" w:rsidR="00ED59A7" w:rsidRPr="006E1D47" w:rsidRDefault="00ED59A7">
      <w:pPr>
        <w:rPr>
          <w:color w:val="000000" w:themeColor="text1"/>
          <w:szCs w:val="20"/>
        </w:rPr>
      </w:pPr>
    </w:p>
    <w:p w14:paraId="6581DB60" w14:textId="77777777" w:rsidR="00ED59A7" w:rsidRPr="00D71036" w:rsidRDefault="00D71036" w:rsidP="005525C3">
      <w:pPr>
        <w:pStyle w:val="Caption"/>
      </w:pPr>
      <w:bookmarkStart w:id="644" w:name="_Ref339890268"/>
      <w:bookmarkStart w:id="645" w:name="_Toc339311232"/>
      <w:bookmarkStart w:id="646" w:name="_Toc339545518"/>
      <w:r w:rsidRPr="00D71036">
        <w:t xml:space="preserve">Tabelle </w:t>
      </w:r>
      <w:r w:rsidR="00833167" w:rsidRPr="00D71036">
        <w:fldChar w:fldCharType="begin"/>
      </w:r>
      <w:r w:rsidRPr="00D71036">
        <w:instrText xml:space="preserve"> SEQ Tabelle \* ARABIC </w:instrText>
      </w:r>
      <w:r w:rsidR="00833167" w:rsidRPr="00D71036">
        <w:fldChar w:fldCharType="separate"/>
      </w:r>
      <w:r w:rsidR="00C36B10">
        <w:rPr>
          <w:noProof/>
        </w:rPr>
        <w:t>24</w:t>
      </w:r>
      <w:r w:rsidR="00833167" w:rsidRPr="00D71036">
        <w:fldChar w:fldCharType="end"/>
      </w:r>
      <w:bookmarkEnd w:id="644"/>
      <w:r w:rsidR="00ED59A7" w:rsidRPr="00D71036">
        <w:t>: Felder und Funktionen - Sidepanel Catering &amp; Services</w:t>
      </w:r>
      <w:bookmarkEnd w:id="645"/>
      <w:bookmarkEnd w:id="646"/>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9D9D9"/>
        <w:tblLook w:val="04A0" w:firstRow="1" w:lastRow="0" w:firstColumn="1" w:lastColumn="0" w:noHBand="0" w:noVBand="1"/>
      </w:tblPr>
      <w:tblGrid>
        <w:gridCol w:w="2117"/>
        <w:gridCol w:w="6154"/>
      </w:tblGrid>
      <w:tr w:rsidR="000C0ECF" w:rsidRPr="00661DAA" w14:paraId="4BEFD38C" w14:textId="77777777" w:rsidTr="00907139">
        <w:tc>
          <w:tcPr>
            <w:tcW w:w="2117" w:type="dxa"/>
            <w:shd w:val="clear" w:color="auto" w:fill="004985"/>
          </w:tcPr>
          <w:p w14:paraId="41C9D4A1" w14:textId="77777777" w:rsidR="00ED59A7" w:rsidRPr="00661DAA" w:rsidRDefault="00ED59A7" w:rsidP="00907139">
            <w:pPr>
              <w:spacing w:before="60" w:after="60"/>
              <w:rPr>
                <w:b/>
                <w:color w:val="FFFFFF"/>
                <w:lang w:eastAsia="en-US"/>
              </w:rPr>
            </w:pPr>
            <w:r>
              <w:rPr>
                <w:b/>
                <w:color w:val="FFFFFF"/>
                <w:lang w:eastAsia="en-US"/>
              </w:rPr>
              <w:lastRenderedPageBreak/>
              <w:t>Feld</w:t>
            </w:r>
          </w:p>
        </w:tc>
        <w:tc>
          <w:tcPr>
            <w:tcW w:w="6154" w:type="dxa"/>
            <w:shd w:val="clear" w:color="auto" w:fill="004985"/>
          </w:tcPr>
          <w:p w14:paraId="76EF0DC2" w14:textId="77777777" w:rsidR="00ED59A7" w:rsidRPr="00661DAA" w:rsidRDefault="00ED59A7" w:rsidP="00907139">
            <w:pPr>
              <w:spacing w:before="60" w:after="60"/>
              <w:rPr>
                <w:b/>
                <w:color w:val="FFFFFF"/>
                <w:lang w:eastAsia="en-US"/>
              </w:rPr>
            </w:pPr>
            <w:r w:rsidRPr="00661DAA">
              <w:rPr>
                <w:b/>
                <w:color w:val="FFFFFF"/>
                <w:lang w:eastAsia="en-US"/>
              </w:rPr>
              <w:t>Funktion</w:t>
            </w:r>
          </w:p>
        </w:tc>
      </w:tr>
      <w:tr w:rsidR="000C0ECF" w14:paraId="0BB30B4B" w14:textId="77777777" w:rsidTr="00907139">
        <w:tc>
          <w:tcPr>
            <w:tcW w:w="2117" w:type="dxa"/>
            <w:shd w:val="clear" w:color="auto" w:fill="D9D9D9"/>
          </w:tcPr>
          <w:p w14:paraId="4A93764E" w14:textId="77777777" w:rsidR="00ED59A7" w:rsidRDefault="00ED59A7" w:rsidP="009C6C43">
            <w:pPr>
              <w:spacing w:before="60" w:after="60"/>
              <w:rPr>
                <w:lang w:eastAsia="en-US"/>
              </w:rPr>
            </w:pPr>
            <w:r>
              <w:rPr>
                <w:lang w:eastAsia="en-US"/>
              </w:rPr>
              <w:t>Datum und Zeit</w:t>
            </w:r>
          </w:p>
        </w:tc>
        <w:tc>
          <w:tcPr>
            <w:tcW w:w="6154" w:type="dxa"/>
            <w:shd w:val="clear" w:color="auto" w:fill="D9D9D9"/>
          </w:tcPr>
          <w:p w14:paraId="162E5D03" w14:textId="77777777" w:rsidR="00F36C19" w:rsidRDefault="000C0ECF" w:rsidP="009C6C43">
            <w:pPr>
              <w:spacing w:before="60" w:after="60"/>
              <w:rPr>
                <w:lang w:eastAsia="en-US"/>
              </w:rPr>
            </w:pPr>
            <w:r>
              <w:rPr>
                <w:lang w:eastAsia="en-US"/>
              </w:rPr>
              <w:t>Möglichkeit zur Suche von Reservationen mit Cat</w:t>
            </w:r>
            <w:r w:rsidR="00F36C19">
              <w:rPr>
                <w:lang w:eastAsia="en-US"/>
              </w:rPr>
              <w:t>e</w:t>
            </w:r>
            <w:r>
              <w:rPr>
                <w:lang w:eastAsia="en-US"/>
              </w:rPr>
              <w:t>ring</w:t>
            </w:r>
            <w:r w:rsidR="00F24072">
              <w:rPr>
                <w:lang w:eastAsia="en-US"/>
              </w:rPr>
              <w:t xml:space="preserve"> </w:t>
            </w:r>
            <w:r>
              <w:rPr>
                <w:lang w:eastAsia="en-US"/>
              </w:rPr>
              <w:t>&amp;</w:t>
            </w:r>
            <w:r w:rsidR="00F24072">
              <w:rPr>
                <w:lang w:eastAsia="en-US"/>
              </w:rPr>
              <w:t xml:space="preserve"> </w:t>
            </w:r>
            <w:r>
              <w:rPr>
                <w:lang w:eastAsia="en-US"/>
              </w:rPr>
              <w:t>Services in einem bestimmten Zeitrange.</w:t>
            </w:r>
          </w:p>
        </w:tc>
      </w:tr>
      <w:tr w:rsidR="000C0ECF" w14:paraId="60A41C87" w14:textId="77777777" w:rsidTr="00907139">
        <w:tc>
          <w:tcPr>
            <w:tcW w:w="2117" w:type="dxa"/>
            <w:shd w:val="clear" w:color="auto" w:fill="D9D9D9"/>
          </w:tcPr>
          <w:p w14:paraId="6EC4EF7F" w14:textId="77777777" w:rsidR="00ED59A7" w:rsidRDefault="00ED59A7" w:rsidP="009C6C43">
            <w:pPr>
              <w:spacing w:before="60" w:after="60"/>
              <w:rPr>
                <w:lang w:eastAsia="en-US"/>
              </w:rPr>
            </w:pPr>
            <w:r>
              <w:rPr>
                <w:lang w:eastAsia="en-US"/>
              </w:rPr>
              <w:t>Standort</w:t>
            </w:r>
          </w:p>
        </w:tc>
        <w:tc>
          <w:tcPr>
            <w:tcW w:w="6154" w:type="dxa"/>
            <w:shd w:val="clear" w:color="auto" w:fill="D9D9D9"/>
          </w:tcPr>
          <w:p w14:paraId="1424BE45" w14:textId="77777777" w:rsidR="00F36C19" w:rsidRDefault="000C0ECF" w:rsidP="009C6C43">
            <w:pPr>
              <w:spacing w:before="60" w:after="60"/>
              <w:rPr>
                <w:lang w:eastAsia="en-US"/>
              </w:rPr>
            </w:pPr>
            <w:r>
              <w:rPr>
                <w:lang w:eastAsia="en-US"/>
              </w:rPr>
              <w:t>Nur Reservationen mit Catering</w:t>
            </w:r>
            <w:r w:rsidR="00F24072">
              <w:rPr>
                <w:lang w:eastAsia="en-US"/>
              </w:rPr>
              <w:t xml:space="preserve"> </w:t>
            </w:r>
            <w:r>
              <w:rPr>
                <w:lang w:eastAsia="en-US"/>
              </w:rPr>
              <w:t>&amp;</w:t>
            </w:r>
            <w:r w:rsidR="00F24072">
              <w:rPr>
                <w:lang w:eastAsia="en-US"/>
              </w:rPr>
              <w:t xml:space="preserve"> </w:t>
            </w:r>
            <w:r>
              <w:rPr>
                <w:lang w:eastAsia="en-US"/>
              </w:rPr>
              <w:t>Services von einem bestimmten Standort anzeigen</w:t>
            </w:r>
            <w:r w:rsidR="00F36C19">
              <w:rPr>
                <w:lang w:eastAsia="en-US"/>
              </w:rPr>
              <w:t>.</w:t>
            </w:r>
            <w:r>
              <w:rPr>
                <w:lang w:eastAsia="en-US"/>
              </w:rPr>
              <w:t xml:space="preserve"> </w:t>
            </w:r>
          </w:p>
        </w:tc>
      </w:tr>
      <w:tr w:rsidR="00ED59A7" w14:paraId="1C9146C3" w14:textId="77777777" w:rsidTr="00907139">
        <w:tc>
          <w:tcPr>
            <w:tcW w:w="2117" w:type="dxa"/>
            <w:shd w:val="clear" w:color="auto" w:fill="D9D9D9"/>
          </w:tcPr>
          <w:p w14:paraId="12E7617B" w14:textId="77777777" w:rsidR="00ED59A7" w:rsidRDefault="00ED59A7" w:rsidP="009C6C43">
            <w:pPr>
              <w:spacing w:before="60" w:after="60"/>
              <w:rPr>
                <w:lang w:eastAsia="en-US"/>
              </w:rPr>
            </w:pPr>
            <w:r>
              <w:rPr>
                <w:lang w:eastAsia="en-US"/>
              </w:rPr>
              <w:t>Angebot Bezeichnung</w:t>
            </w:r>
          </w:p>
        </w:tc>
        <w:tc>
          <w:tcPr>
            <w:tcW w:w="6154" w:type="dxa"/>
            <w:shd w:val="clear" w:color="auto" w:fill="D9D9D9"/>
          </w:tcPr>
          <w:p w14:paraId="51935784" w14:textId="77777777" w:rsidR="00F36C19" w:rsidRDefault="000C0ECF" w:rsidP="009C6C43">
            <w:pPr>
              <w:spacing w:before="60" w:after="60"/>
              <w:rPr>
                <w:lang w:eastAsia="en-US"/>
              </w:rPr>
            </w:pPr>
            <w:r>
              <w:rPr>
                <w:lang w:eastAsia="en-US"/>
              </w:rPr>
              <w:t>Bezeichnung des gesuchten Angebots. Wildcardsuche *Bezeichnung* möglich.</w:t>
            </w:r>
          </w:p>
        </w:tc>
      </w:tr>
      <w:tr w:rsidR="00ED59A7" w14:paraId="3278AE89" w14:textId="77777777" w:rsidTr="00907139">
        <w:tc>
          <w:tcPr>
            <w:tcW w:w="2117" w:type="dxa"/>
            <w:shd w:val="clear" w:color="auto" w:fill="D9D9D9"/>
          </w:tcPr>
          <w:p w14:paraId="0C545839" w14:textId="77777777" w:rsidR="00ED59A7" w:rsidRDefault="00ED59A7" w:rsidP="009C6C43">
            <w:pPr>
              <w:spacing w:before="60" w:after="60"/>
              <w:rPr>
                <w:lang w:eastAsia="en-US"/>
              </w:rPr>
            </w:pPr>
            <w:r>
              <w:rPr>
                <w:lang w:eastAsia="en-US"/>
              </w:rPr>
              <w:t>Angebotskategorie Bezeichnung</w:t>
            </w:r>
          </w:p>
        </w:tc>
        <w:tc>
          <w:tcPr>
            <w:tcW w:w="6154" w:type="dxa"/>
            <w:shd w:val="clear" w:color="auto" w:fill="D9D9D9"/>
          </w:tcPr>
          <w:p w14:paraId="1AC92AB9" w14:textId="77777777" w:rsidR="00F36C19" w:rsidRDefault="000C0ECF" w:rsidP="009C6C43">
            <w:pPr>
              <w:spacing w:before="60" w:after="60"/>
              <w:rPr>
                <w:lang w:eastAsia="en-US"/>
              </w:rPr>
            </w:pPr>
            <w:r>
              <w:rPr>
                <w:lang w:eastAsia="en-US"/>
              </w:rPr>
              <w:t>Kategorie des gesuchten Angebots . Wildcardsuche *Bezeichnung* möglich.</w:t>
            </w:r>
          </w:p>
        </w:tc>
      </w:tr>
      <w:tr w:rsidR="00ED59A7" w14:paraId="42A5BC9D" w14:textId="77777777" w:rsidTr="00907139">
        <w:tc>
          <w:tcPr>
            <w:tcW w:w="2117" w:type="dxa"/>
            <w:shd w:val="clear" w:color="auto" w:fill="D9D9D9"/>
          </w:tcPr>
          <w:p w14:paraId="5ACC8181" w14:textId="77777777" w:rsidR="00ED59A7" w:rsidRDefault="00ED59A7" w:rsidP="009C6C43">
            <w:pPr>
              <w:spacing w:before="60" w:after="60"/>
              <w:rPr>
                <w:lang w:eastAsia="en-US"/>
              </w:rPr>
            </w:pPr>
            <w:r>
              <w:rPr>
                <w:lang w:eastAsia="en-US"/>
              </w:rPr>
              <w:t>Angebotszone Bezeichnung</w:t>
            </w:r>
          </w:p>
        </w:tc>
        <w:tc>
          <w:tcPr>
            <w:tcW w:w="6154" w:type="dxa"/>
            <w:shd w:val="clear" w:color="auto" w:fill="D9D9D9"/>
          </w:tcPr>
          <w:p w14:paraId="7291137E" w14:textId="77777777" w:rsidR="00F36C19" w:rsidRDefault="000C0ECF" w:rsidP="009C6C43">
            <w:pPr>
              <w:spacing w:before="60" w:after="60"/>
              <w:rPr>
                <w:lang w:eastAsia="en-US"/>
              </w:rPr>
            </w:pPr>
            <w:r>
              <w:rPr>
                <w:lang w:eastAsia="en-US"/>
              </w:rPr>
              <w:t>Bezeichnung der Angebotszone in der sich das gesuchte Angebot befindet. Wildcardsuche *Bezeichnung* möglich.</w:t>
            </w:r>
          </w:p>
        </w:tc>
      </w:tr>
      <w:tr w:rsidR="00ED59A7" w14:paraId="42D89AF5" w14:textId="77777777" w:rsidTr="00907139">
        <w:tc>
          <w:tcPr>
            <w:tcW w:w="2117" w:type="dxa"/>
            <w:shd w:val="clear" w:color="auto" w:fill="D9D9D9"/>
          </w:tcPr>
          <w:p w14:paraId="6B41A5FA" w14:textId="77777777" w:rsidR="00ED59A7" w:rsidRDefault="00ED59A7" w:rsidP="009C6C43">
            <w:pPr>
              <w:spacing w:before="60" w:after="60"/>
              <w:rPr>
                <w:lang w:eastAsia="en-US"/>
              </w:rPr>
            </w:pPr>
            <w:r>
              <w:rPr>
                <w:lang w:eastAsia="en-US"/>
              </w:rPr>
              <w:t>Dienstleister Bezeichnung</w:t>
            </w:r>
          </w:p>
        </w:tc>
        <w:tc>
          <w:tcPr>
            <w:tcW w:w="6154" w:type="dxa"/>
            <w:shd w:val="clear" w:color="auto" w:fill="D9D9D9"/>
          </w:tcPr>
          <w:p w14:paraId="50896AF2" w14:textId="77777777" w:rsidR="00F36C19" w:rsidRDefault="000C0ECF" w:rsidP="009C6C43">
            <w:pPr>
              <w:spacing w:before="60" w:after="60"/>
              <w:rPr>
                <w:lang w:eastAsia="en-US"/>
              </w:rPr>
            </w:pPr>
            <w:r>
              <w:rPr>
                <w:lang w:eastAsia="en-US"/>
              </w:rPr>
              <w:t>Bezeichnung des Dienstleister</w:t>
            </w:r>
            <w:r w:rsidR="00F36C19">
              <w:rPr>
                <w:lang w:eastAsia="en-US"/>
              </w:rPr>
              <w:t>s</w:t>
            </w:r>
            <w:r>
              <w:rPr>
                <w:lang w:eastAsia="en-US"/>
              </w:rPr>
              <w:t>, der das gesuchte Angebot bereitstellt. Wildcardsuche *Bezeichnung* möglich.</w:t>
            </w:r>
          </w:p>
        </w:tc>
      </w:tr>
    </w:tbl>
    <w:p w14:paraId="0ABD8911" w14:textId="77777777" w:rsidR="00ED59A7" w:rsidRDefault="00ED59A7" w:rsidP="00ED59A7">
      <w:pPr>
        <w:rPr>
          <w:lang w:eastAsia="en-US"/>
        </w:rPr>
      </w:pPr>
    </w:p>
    <w:p w14:paraId="243FFF69" w14:textId="77777777" w:rsidR="00F829E7" w:rsidRDefault="00F829E7" w:rsidP="00ED59A7">
      <w:pPr>
        <w:rPr>
          <w:lang w:eastAsia="en-US"/>
        </w:rPr>
      </w:pPr>
    </w:p>
    <w:p w14:paraId="46361564" w14:textId="77777777" w:rsidR="00F829E7" w:rsidRPr="00D0637F" w:rsidRDefault="00F829E7" w:rsidP="00A503AB">
      <w:pPr>
        <w:pStyle w:val="Heading3"/>
      </w:pPr>
      <w:bookmarkStart w:id="647" w:name="_Toc503363458"/>
      <w:r w:rsidRPr="00D0637F">
        <w:t>Der Anzeigebereich</w:t>
      </w:r>
      <w:bookmarkEnd w:id="647"/>
    </w:p>
    <w:p w14:paraId="23DF8AA7" w14:textId="77777777" w:rsidR="00F829E7" w:rsidRDefault="00F829E7">
      <w:pPr>
        <w:rPr>
          <w:lang w:eastAsia="en-US"/>
        </w:rPr>
      </w:pPr>
      <w:r>
        <w:rPr>
          <w:lang w:eastAsia="en-US"/>
        </w:rPr>
        <w:t>Im Anzeigebereich werden anhand der gewählten Kriterien, alle Reservationen mit Catering &amp; Services angezeigt. Die angezeigten Spalten und deren Reihenfolge können benutzerdefiniert eingestellt werden</w:t>
      </w:r>
    </w:p>
    <w:p w14:paraId="51D6DCAB" w14:textId="77777777" w:rsidR="00F829E7" w:rsidRDefault="00F829E7">
      <w:pPr>
        <w:rPr>
          <w:lang w:eastAsia="en-US"/>
        </w:rPr>
      </w:pPr>
    </w:p>
    <w:p w14:paraId="3ADC6835" w14:textId="77777777" w:rsidR="00F829E7" w:rsidRDefault="00F829E7">
      <w:pPr>
        <w:rPr>
          <w:lang w:eastAsia="en-US"/>
        </w:rPr>
      </w:pPr>
      <w:r>
        <w:rPr>
          <w:noProof/>
          <w:lang w:val="en-US" w:eastAsia="en-US"/>
        </w:rPr>
        <w:drawing>
          <wp:inline distT="0" distB="0" distL="0" distR="0" wp14:anchorId="2E32BC97" wp14:editId="6B79BE60">
            <wp:extent cx="4935220" cy="2697480"/>
            <wp:effectExtent l="0" t="0" r="0" b="762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ringlist.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935220" cy="2697480"/>
                    </a:xfrm>
                    <a:prstGeom prst="rect">
                      <a:avLst/>
                    </a:prstGeom>
                  </pic:spPr>
                </pic:pic>
              </a:graphicData>
            </a:graphic>
          </wp:inline>
        </w:drawing>
      </w:r>
    </w:p>
    <w:p w14:paraId="2AA9CD04" w14:textId="36C1D9A5" w:rsidR="00C43EB6" w:rsidRPr="00894D05" w:rsidRDefault="00CC2EFE" w:rsidP="00894D05">
      <w:pPr>
        <w:pStyle w:val="TOC9"/>
        <w:ind w:left="0"/>
      </w:pPr>
      <w:bookmarkStart w:id="648" w:name="_Toc318295945"/>
      <w:bookmarkStart w:id="649" w:name="_Toc339545494"/>
      <w:r w:rsidRPr="002579B5">
        <w:rPr>
          <w:sz w:val="16"/>
          <w:szCs w:val="16"/>
        </w:rPr>
        <w:t xml:space="preserve">Abbildung </w:t>
      </w:r>
      <w:r w:rsidR="00833167" w:rsidRPr="002579B5">
        <w:rPr>
          <w:sz w:val="16"/>
          <w:szCs w:val="16"/>
        </w:rPr>
        <w:fldChar w:fldCharType="begin"/>
      </w:r>
      <w:r w:rsidRPr="002579B5">
        <w:rPr>
          <w:sz w:val="16"/>
          <w:szCs w:val="16"/>
        </w:rPr>
        <w:instrText xml:space="preserve"> SEQ Abbildung \* ARABIC </w:instrText>
      </w:r>
      <w:r w:rsidR="00833167" w:rsidRPr="002579B5">
        <w:rPr>
          <w:sz w:val="16"/>
          <w:szCs w:val="16"/>
        </w:rPr>
        <w:fldChar w:fldCharType="separate"/>
      </w:r>
      <w:r w:rsidR="00C36B10">
        <w:rPr>
          <w:noProof/>
          <w:sz w:val="16"/>
          <w:szCs w:val="16"/>
        </w:rPr>
        <w:t>122</w:t>
      </w:r>
      <w:r w:rsidR="00833167" w:rsidRPr="002579B5">
        <w:rPr>
          <w:sz w:val="16"/>
          <w:szCs w:val="16"/>
        </w:rPr>
        <w:fldChar w:fldCharType="end"/>
      </w:r>
      <w:r w:rsidR="00F829E7" w:rsidRPr="00D0637F">
        <w:t xml:space="preserve">: </w:t>
      </w:r>
      <w:r w:rsidR="00F829E7" w:rsidRPr="002579B5">
        <w:rPr>
          <w:sz w:val="16"/>
          <w:szCs w:val="16"/>
        </w:rPr>
        <w:t>Listenansicht - Catering &amp; Services</w:t>
      </w:r>
      <w:bookmarkEnd w:id="648"/>
      <w:bookmarkEnd w:id="649"/>
    </w:p>
    <w:sectPr w:rsidR="00C43EB6" w:rsidRPr="00894D05" w:rsidSect="00894D05">
      <w:headerReference w:type="default" r:id="rId163"/>
      <w:footerReference w:type="default" r:id="rId164"/>
      <w:headerReference w:type="first" r:id="rId165"/>
      <w:footerReference w:type="first" r:id="rId166"/>
      <w:pgSz w:w="11906" w:h="16838"/>
      <w:pgMar w:top="1418" w:right="1469" w:bottom="1134" w:left="1418" w:header="709" w:footer="567"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6" w:author="asus" w:date="2020-08-10T21:12:00Z" w:initials="a">
    <w:p w14:paraId="5A96DB3A" w14:textId="111769F2" w:rsidR="00BF7B97" w:rsidRDefault="00BF7B97">
      <w:pPr>
        <w:pStyle w:val="CommentText"/>
      </w:pPr>
      <w:r>
        <w:rPr>
          <w:rStyle w:val="CommentReference"/>
        </w:rPr>
        <w:annotationRef/>
      </w:r>
      <w:r>
        <w:t xml:space="preserve">Ein Schnellzugriff wird im neuen Design nicht gezeigt. Soll das trotzdem mit eingefügt werden? </w:t>
      </w:r>
      <w:bookmarkStart w:id="137" w:name="_GoBack"/>
      <w:bookmarkEnd w:id="137"/>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A96DB3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63C01B" w14:textId="77777777" w:rsidR="00475A1B" w:rsidRDefault="00475A1B">
      <w:r>
        <w:separator/>
      </w:r>
    </w:p>
    <w:p w14:paraId="32CDCCFD" w14:textId="77777777" w:rsidR="00475A1B" w:rsidRDefault="00475A1B"/>
  </w:endnote>
  <w:endnote w:type="continuationSeparator" w:id="0">
    <w:p w14:paraId="09901F06" w14:textId="77777777" w:rsidR="00475A1B" w:rsidRDefault="00475A1B">
      <w:r>
        <w:continuationSeparator/>
      </w:r>
    </w:p>
    <w:p w14:paraId="7902EB90" w14:textId="77777777" w:rsidR="00475A1B" w:rsidRDefault="00475A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Frutiger 45 Light">
    <w:altName w:val="Calibri"/>
    <w:charset w:val="00"/>
    <w:family w:val="swiss"/>
    <w:pitch w:val="variable"/>
    <w:sig w:usb0="80000027"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1F7EE1" w14:textId="77777777" w:rsidR="009C786D" w:rsidRDefault="009C786D" w:rsidP="005031E7">
    <w:pPr>
      <w:pStyle w:val="Footer"/>
      <w:pBdr>
        <w:bottom w:val="single" w:sz="18" w:space="1" w:color="auto"/>
      </w:pBdr>
      <w:spacing w:after="60"/>
    </w:pPr>
  </w:p>
  <w:p w14:paraId="395336D6" w14:textId="45DCB5D7" w:rsidR="009C786D" w:rsidRPr="005031E7" w:rsidRDefault="009C786D" w:rsidP="005031E7">
    <w:pPr>
      <w:pStyle w:val="Footer"/>
    </w:pPr>
    <w:r>
      <w:rPr>
        <w:b/>
      </w:rPr>
      <w:tab/>
    </w:r>
    <w:r>
      <w:tab/>
    </w:r>
    <w:r>
      <w:tab/>
      <w:t xml:space="preserve">Seite </w:t>
    </w:r>
    <w:r>
      <w:fldChar w:fldCharType="begin"/>
    </w:r>
    <w:r>
      <w:instrText xml:space="preserve"> PAGE </w:instrText>
    </w:r>
    <w:r>
      <w:fldChar w:fldCharType="separate"/>
    </w:r>
    <w:r w:rsidR="00BF7B97">
      <w:rPr>
        <w:noProof/>
      </w:rPr>
      <w:t>28</w:t>
    </w:r>
    <w:r>
      <w:rPr>
        <w:noProof/>
      </w:rPr>
      <w:fldChar w:fldCharType="end"/>
    </w:r>
    <w:r>
      <w:t xml:space="preserve"> von </w:t>
    </w:r>
    <w:fldSimple w:instr=" NUMPAGES ">
      <w:r w:rsidR="00BF7B97">
        <w:rPr>
          <w:noProof/>
        </w:rPr>
        <w:t>85</w:t>
      </w:r>
    </w:fldSimple>
  </w:p>
  <w:p w14:paraId="486B72F4" w14:textId="77777777" w:rsidR="009C786D" w:rsidRDefault="009C786D"/>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96D233" w14:textId="77777777" w:rsidR="009C786D" w:rsidRDefault="009C786D" w:rsidP="00D57FA4">
    <w:pPr>
      <w:pStyle w:val="Footer"/>
      <w:pBdr>
        <w:bottom w:val="single" w:sz="18" w:space="1" w:color="auto"/>
      </w:pBdr>
      <w:spacing w:after="60"/>
    </w:pPr>
  </w:p>
  <w:p w14:paraId="220AD927" w14:textId="3C9D3981" w:rsidR="009C786D" w:rsidRPr="00D57FA4" w:rsidRDefault="009C786D" w:rsidP="00D57FA4">
    <w:pPr>
      <w:pStyle w:val="Footer"/>
    </w:pPr>
    <w:r>
      <w:rPr>
        <w:b/>
      </w:rPr>
      <w:tab/>
    </w:r>
    <w:r>
      <w:tab/>
    </w:r>
    <w:r>
      <w:tab/>
      <w:t xml:space="preserve">Seite </w:t>
    </w:r>
    <w:r>
      <w:fldChar w:fldCharType="begin"/>
    </w:r>
    <w:r>
      <w:instrText xml:space="preserve"> PAGE </w:instrText>
    </w:r>
    <w:r>
      <w:fldChar w:fldCharType="separate"/>
    </w:r>
    <w:r w:rsidR="00BF7B97">
      <w:rPr>
        <w:noProof/>
      </w:rPr>
      <w:t>1</w:t>
    </w:r>
    <w:r>
      <w:rPr>
        <w:noProof/>
      </w:rPr>
      <w:fldChar w:fldCharType="end"/>
    </w:r>
    <w:r>
      <w:t xml:space="preserve"> von </w:t>
    </w:r>
    <w:fldSimple w:instr=" NUMPAGES ">
      <w:r w:rsidR="00BF7B97">
        <w:rPr>
          <w:noProof/>
        </w:rPr>
        <w:t>85</w:t>
      </w:r>
    </w:fldSimple>
  </w:p>
  <w:p w14:paraId="153972DB" w14:textId="77777777" w:rsidR="009C786D" w:rsidRDefault="009C786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C7156E" w14:textId="77777777" w:rsidR="00475A1B" w:rsidRDefault="00475A1B">
      <w:r>
        <w:separator/>
      </w:r>
    </w:p>
    <w:p w14:paraId="7B8DC9EA" w14:textId="77777777" w:rsidR="00475A1B" w:rsidRDefault="00475A1B"/>
  </w:footnote>
  <w:footnote w:type="continuationSeparator" w:id="0">
    <w:p w14:paraId="44B1E866" w14:textId="77777777" w:rsidR="00475A1B" w:rsidRDefault="00475A1B">
      <w:r>
        <w:continuationSeparator/>
      </w:r>
    </w:p>
    <w:p w14:paraId="782D6C04" w14:textId="77777777" w:rsidR="00475A1B" w:rsidRDefault="00475A1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E15F80" w14:textId="77777777" w:rsidR="009C786D" w:rsidRPr="00B74C3C" w:rsidRDefault="009C786D" w:rsidP="00894D05">
    <w:pPr>
      <w:pStyle w:val="Header"/>
      <w:jc w:val="right"/>
      <w:rPr>
        <w:b/>
        <w:bCs/>
        <w:color w:val="7F7F7F" w:themeColor="background1" w:themeShade="7F"/>
      </w:rPr>
    </w:pPr>
    <w:bookmarkStart w:id="650" w:name="_Hlk485737796"/>
    <w:r w:rsidRPr="00B74C3C">
      <w:rPr>
        <w:b/>
        <w:noProof/>
        <w:color w:val="7F7F7F" w:themeColor="text1" w:themeTint="80"/>
        <w:lang w:val="en-US" w:eastAsia="en-US"/>
      </w:rPr>
      <w:drawing>
        <wp:anchor distT="0" distB="0" distL="114300" distR="114300" simplePos="0" relativeHeight="251657216" behindDoc="0" locked="0" layoutInCell="1" allowOverlap="1" wp14:anchorId="64BD5727" wp14:editId="7AE46ECB">
          <wp:simplePos x="0" y="0"/>
          <wp:positionH relativeFrom="column">
            <wp:posOffset>4716568</wp:posOffset>
          </wp:positionH>
          <wp:positionV relativeFrom="paragraph">
            <wp:posOffset>-202142</wp:posOffset>
          </wp:positionV>
          <wp:extent cx="1009816" cy="150841"/>
          <wp:effectExtent l="0" t="0" r="0" b="1905"/>
          <wp:wrapNone/>
          <wp:docPr id="32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volutions_positiv_green.png"/>
                  <pic:cNvPicPr/>
                </pic:nvPicPr>
                <pic:blipFill>
                  <a:blip r:embed="rId1">
                    <a:extLst>
                      <a:ext uri="{28A0092B-C50C-407E-A947-70E740481C1C}">
                        <a14:useLocalDpi xmlns:a14="http://schemas.microsoft.com/office/drawing/2010/main" val="0"/>
                      </a:ext>
                    </a:extLst>
                  </a:blip>
                  <a:stretch>
                    <a:fillRect/>
                  </a:stretch>
                </pic:blipFill>
                <pic:spPr>
                  <a:xfrm>
                    <a:off x="0" y="0"/>
                    <a:ext cx="1009816" cy="150841"/>
                  </a:xfrm>
                  <a:prstGeom prst="rect">
                    <a:avLst/>
                  </a:prstGeom>
                </pic:spPr>
              </pic:pic>
            </a:graphicData>
          </a:graphic>
          <wp14:sizeRelH relativeFrom="page">
            <wp14:pctWidth>0</wp14:pctWidth>
          </wp14:sizeRelH>
          <wp14:sizeRelV relativeFrom="page">
            <wp14:pctHeight>0</wp14:pctHeight>
          </wp14:sizeRelV>
        </wp:anchor>
      </w:drawing>
    </w:r>
    <w:r w:rsidRPr="00B74C3C">
      <w:rPr>
        <w:b/>
        <w:noProof/>
        <w:color w:val="7F7F7F" w:themeColor="text1" w:themeTint="80"/>
        <w:lang w:val="en-US" w:eastAsia="en-US"/>
      </w:rPr>
      <mc:AlternateContent>
        <mc:Choice Requires="wps">
          <w:drawing>
            <wp:anchor distT="0" distB="0" distL="114300" distR="114300" simplePos="0" relativeHeight="251659264" behindDoc="0" locked="0" layoutInCell="1" allowOverlap="1" wp14:anchorId="04447F17" wp14:editId="52CC40E3">
              <wp:simplePos x="0" y="0"/>
              <wp:positionH relativeFrom="column">
                <wp:posOffset>-61291</wp:posOffset>
              </wp:positionH>
              <wp:positionV relativeFrom="paragraph">
                <wp:posOffset>-191770</wp:posOffset>
              </wp:positionV>
              <wp:extent cx="3156585" cy="1403985"/>
              <wp:effectExtent l="0" t="0" r="24765" b="10795"/>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6585" cy="1403985"/>
                      </a:xfrm>
                      <a:prstGeom prst="rect">
                        <a:avLst/>
                      </a:prstGeom>
                      <a:noFill/>
                      <a:ln w="9525">
                        <a:solidFill>
                          <a:schemeClr val="bg1"/>
                        </a:solidFill>
                        <a:miter lim="800000"/>
                        <a:headEnd/>
                        <a:tailEnd/>
                      </a:ln>
                    </wps:spPr>
                    <wps:txbx>
                      <w:txbxContent>
                        <w:p w14:paraId="2D884646" w14:textId="77777777" w:rsidR="009C786D" w:rsidRPr="00B74C3C" w:rsidRDefault="009C786D" w:rsidP="00894D05">
                          <w:pPr>
                            <w:pStyle w:val="NoSpacing"/>
                            <w:rPr>
                              <w:b/>
                              <w:color w:val="7F7F7F" w:themeColor="text1" w:themeTint="80"/>
                              <w:sz w:val="16"/>
                              <w:szCs w:val="16"/>
                            </w:rPr>
                          </w:pPr>
                          <w:r>
                            <w:rPr>
                              <w:b/>
                              <w:color w:val="7F7F7F" w:themeColor="text1" w:themeTint="80"/>
                              <w:sz w:val="16"/>
                              <w:szCs w:val="16"/>
                            </w:rPr>
                            <w:t>User Guide</w:t>
                          </w:r>
                        </w:p>
                        <w:p w14:paraId="5FFCAF63" w14:textId="77777777" w:rsidR="009C786D" w:rsidRPr="00B74C3C" w:rsidRDefault="009C786D" w:rsidP="00894D05">
                          <w:pPr>
                            <w:pStyle w:val="NoSpacing"/>
                            <w:rPr>
                              <w:color w:val="7F7F7F" w:themeColor="text1" w:themeTint="80"/>
                              <w:sz w:val="16"/>
                              <w:szCs w:val="16"/>
                            </w:rPr>
                          </w:pPr>
                          <w:r>
                            <w:rPr>
                              <w:color w:val="7F7F7F" w:themeColor="text1" w:themeTint="80"/>
                              <w:sz w:val="16"/>
                              <w:szCs w:val="16"/>
                            </w:rPr>
                            <w:t>ROOMS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447F17" id="_x0000_t202" coordsize="21600,21600" o:spt="202" path="m,l,21600r21600,l21600,xe">
              <v:stroke joinstyle="miter"/>
              <v:path gradientshapeok="t" o:connecttype="rect"/>
            </v:shapetype>
            <v:shape id="Text Box 2" o:spid="_x0000_s1026" type="#_x0000_t202" style="position:absolute;left:0;text-align:left;margin-left:-4.85pt;margin-top:-15.1pt;width:248.55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" filled="f" strokecolor="white [3212]">
              <v:textbox style="mso-fit-shape-to-text:t">
                <w:txbxContent>
                  <w:p w14:paraId="2D884646" w14:textId="77777777" w:rsidR="009C786D" w:rsidRPr="00B74C3C" w:rsidRDefault="009C786D" w:rsidP="00894D05">
                    <w:pPr>
                      <w:pStyle w:val="NoSpacing"/>
                      <w:rPr>
                        <w:b/>
                        <w:color w:val="7F7F7F" w:themeColor="text1" w:themeTint="80"/>
                        <w:sz w:val="16"/>
                        <w:szCs w:val="16"/>
                      </w:rPr>
                    </w:pPr>
                    <w:r>
                      <w:rPr>
                        <w:b/>
                        <w:color w:val="7F7F7F" w:themeColor="text1" w:themeTint="80"/>
                        <w:sz w:val="16"/>
                        <w:szCs w:val="16"/>
                      </w:rPr>
                      <w:t>User Guide</w:t>
                    </w:r>
                  </w:p>
                  <w:p w14:paraId="5FFCAF63" w14:textId="77777777" w:rsidR="009C786D" w:rsidRPr="00B74C3C" w:rsidRDefault="009C786D" w:rsidP="00894D05">
                    <w:pPr>
                      <w:pStyle w:val="NoSpacing"/>
                      <w:rPr>
                        <w:color w:val="7F7F7F" w:themeColor="text1" w:themeTint="80"/>
                        <w:sz w:val="16"/>
                        <w:szCs w:val="16"/>
                      </w:rPr>
                    </w:pPr>
                    <w:r>
                      <w:rPr>
                        <w:color w:val="7F7F7F" w:themeColor="text1" w:themeTint="80"/>
                        <w:sz w:val="16"/>
                        <w:szCs w:val="16"/>
                      </w:rPr>
                      <w:t>ROOMS</w:t>
                    </w:r>
                  </w:p>
                </w:txbxContent>
              </v:textbox>
            </v:shape>
          </w:pict>
        </mc:Fallback>
      </mc:AlternateContent>
    </w:r>
    <w:r w:rsidRPr="00B74C3C">
      <w:rPr>
        <w:color w:val="7F7F7F" w:themeColor="text1" w:themeTint="80"/>
        <w:sz w:val="16"/>
        <w:szCs w:val="16"/>
      </w:rPr>
      <w:t>3volutions GmbH</w:t>
    </w:r>
  </w:p>
  <w:p w14:paraId="101998FB" w14:textId="77777777" w:rsidR="009C786D" w:rsidRPr="00B74C3C" w:rsidRDefault="009C786D" w:rsidP="00894D05">
    <w:pPr>
      <w:pStyle w:val="Header"/>
      <w:jc w:val="right"/>
      <w:rPr>
        <w:color w:val="7F7F7F" w:themeColor="background1" w:themeShade="7F"/>
        <w:sz w:val="16"/>
        <w:szCs w:val="16"/>
      </w:rPr>
    </w:pPr>
    <w:r w:rsidRPr="75C0EF11">
      <w:rPr>
        <w:color w:val="7F7F7F" w:themeColor="background1" w:themeShade="7F"/>
        <w:sz w:val="16"/>
        <w:szCs w:val="16"/>
      </w:rPr>
      <w:t>Bächimattstrasse 3</w:t>
    </w:r>
  </w:p>
  <w:p w14:paraId="410E82D1" w14:textId="41939FBC" w:rsidR="009C786D" w:rsidRPr="003C4A06" w:rsidRDefault="009C786D" w:rsidP="00894D05">
    <w:pPr>
      <w:pStyle w:val="Header"/>
      <w:jc w:val="right"/>
      <w:rPr>
        <w:color w:val="595959" w:themeColor="text1" w:themeTint="A6"/>
        <w:sz w:val="16"/>
        <w:szCs w:val="16"/>
      </w:rPr>
    </w:pPr>
    <w:r w:rsidRPr="75C0EF11">
      <w:rPr>
        <w:color w:val="7F7F7F" w:themeColor="background1" w:themeShade="7F"/>
        <w:sz w:val="16"/>
        <w:szCs w:val="16"/>
      </w:rPr>
      <w:t>3075 Rüfenacht (BE</w:t>
    </w:r>
    <w:r w:rsidRPr="75C0EF11">
      <w:rPr>
        <w:color w:val="595959" w:themeColor="text1" w:themeTint="A6"/>
        <w:sz w:val="16"/>
        <w:szCs w:val="16"/>
      </w:rPr>
      <w:t>)</w:t>
    </w:r>
    <w:bookmarkEnd w:id="650"/>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0A8E3" w14:textId="77777777" w:rsidR="009C786D" w:rsidRDefault="009C786D" w:rsidP="00B2128E">
    <w:pPr>
      <w:pStyle w:val="Header"/>
      <w:ind w:left="-567"/>
    </w:pPr>
  </w:p>
  <w:p w14:paraId="418BB646" w14:textId="77777777" w:rsidR="009C786D" w:rsidRDefault="009C786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B6E6A"/>
    <w:multiLevelType w:val="multilevel"/>
    <w:tmpl w:val="27A0A9F0"/>
    <w:styleLink w:val="StyleBulleted"/>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
    <w:nsid w:val="07BB3A8F"/>
    <w:multiLevelType w:val="hybridMultilevel"/>
    <w:tmpl w:val="AFFA84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0A7D0A94"/>
    <w:multiLevelType w:val="hybridMultilevel"/>
    <w:tmpl w:val="124C2CF8"/>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3">
    <w:nsid w:val="13820E52"/>
    <w:multiLevelType w:val="multilevel"/>
    <w:tmpl w:val="0700D0E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nsid w:val="1A7826AD"/>
    <w:multiLevelType w:val="hybridMultilevel"/>
    <w:tmpl w:val="DF2081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299C0B42"/>
    <w:multiLevelType w:val="hybridMultilevel"/>
    <w:tmpl w:val="4B8833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CB83E58"/>
    <w:multiLevelType w:val="multilevel"/>
    <w:tmpl w:val="A7CEFFF4"/>
    <w:lvl w:ilvl="0">
      <w:start w:val="1"/>
      <w:numFmt w:val="decimal"/>
      <w:pStyle w:val="Heading1"/>
      <w:lvlText w:val="%1"/>
      <w:lvlJc w:val="left"/>
      <w:pPr>
        <w:tabs>
          <w:tab w:val="num" w:pos="432"/>
        </w:tabs>
        <w:ind w:left="432" w:hanging="432"/>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3906"/>
        </w:tabs>
        <w:ind w:left="3906" w:hanging="576"/>
      </w:pPr>
      <w:rPr>
        <w:rFonts w:hint="default"/>
        <w:b w:val="0"/>
        <w:bCs w:val="0"/>
        <w:i w:val="0"/>
        <w:iCs w:val="0"/>
        <w:caps w:val="0"/>
        <w:smallCaps w:val="0"/>
        <w:strike w:val="0"/>
        <w:dstrike w:val="0"/>
        <w:noProof w:val="0"/>
        <w:vanish w:val="0"/>
        <w:color w:val="000000"/>
        <w:spacing w:val="0"/>
        <w:kern w:val="0"/>
        <w:position w:val="0"/>
        <w:sz w:val="16"/>
        <w:szCs w:val="1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tabs>
          <w:tab w:val="num" w:pos="1004"/>
        </w:tabs>
        <w:ind w:left="578" w:hanging="578"/>
      </w:pPr>
      <w:rPr>
        <w:rFonts w:hint="default"/>
        <w:b w:val="0"/>
        <w:bCs w:val="0"/>
        <w:i w:val="0"/>
        <w:iCs w:val="0"/>
        <w:caps w:val="0"/>
        <w:smallCaps w:val="0"/>
        <w:strike w:val="0"/>
        <w:dstrike w:val="0"/>
        <w:noProof w:val="0"/>
        <w:vanish w:val="0"/>
        <w:color w:val="000000"/>
        <w:spacing w:val="0"/>
        <w:kern w:val="0"/>
        <w:position w:val="0"/>
        <w:sz w:val="16"/>
        <w:szCs w:val="1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864"/>
        </w:tabs>
        <w:ind w:left="864" w:hanging="864"/>
      </w:pPr>
      <w:rPr>
        <w:rFonts w:ascii="Arial" w:hAnsi="Arial" w:cs="Times New Roman" w:hint="default"/>
        <w:b w:val="0"/>
        <w:i w:val="0"/>
        <w:sz w:val="14"/>
        <w:szCs w:val="14"/>
      </w:rPr>
    </w:lvl>
    <w:lvl w:ilvl="4">
      <w:start w:val="1"/>
      <w:numFmt w:val="decimal"/>
      <w:pStyle w:val="Heading5"/>
      <w:lvlText w:val="%1.%2.%3.%4.%5"/>
      <w:lvlJc w:val="left"/>
      <w:pPr>
        <w:tabs>
          <w:tab w:val="num" w:pos="1008"/>
        </w:tabs>
        <w:ind w:left="1008" w:hanging="1008"/>
      </w:pPr>
      <w:rPr>
        <w:rFonts w:ascii="Arial" w:hAnsi="Arial" w:cs="Times New Roman" w:hint="default"/>
        <w:b w:val="0"/>
        <w:i w:val="0"/>
        <w:sz w:val="14"/>
        <w:szCs w:val="14"/>
      </w:rPr>
    </w:lvl>
    <w:lvl w:ilvl="5">
      <w:start w:val="1"/>
      <w:numFmt w:val="decimal"/>
      <w:lvlText w:val="%1.%2.%3.%4.%5.%6"/>
      <w:lvlJc w:val="left"/>
      <w:pPr>
        <w:tabs>
          <w:tab w:val="num" w:pos="1152"/>
        </w:tabs>
        <w:ind w:left="1152" w:hanging="1152"/>
      </w:pPr>
      <w:rPr>
        <w:rFonts w:ascii="Arial" w:hAnsi="Arial" w:cs="Times New Roman" w:hint="default"/>
        <w:b w:val="0"/>
        <w:i w:val="0"/>
        <w:sz w:val="14"/>
        <w:szCs w:val="14"/>
      </w:rPr>
    </w:lvl>
    <w:lvl w:ilvl="6">
      <w:start w:val="1"/>
      <w:numFmt w:val="decimal"/>
      <w:lvlText w:val="%1.%2.%3.%4.%5.%6.%7"/>
      <w:lvlJc w:val="left"/>
      <w:pPr>
        <w:tabs>
          <w:tab w:val="num" w:pos="1296"/>
        </w:tabs>
        <w:ind w:left="1296" w:hanging="1296"/>
      </w:pPr>
      <w:rPr>
        <w:rFonts w:ascii="Arial" w:hAnsi="Arial" w:cs="Times New Roman" w:hint="default"/>
        <w:b w:val="0"/>
        <w:i w:val="0"/>
        <w:sz w:val="14"/>
        <w:szCs w:val="14"/>
      </w:rPr>
    </w:lvl>
    <w:lvl w:ilvl="7">
      <w:start w:val="1"/>
      <w:numFmt w:val="decimal"/>
      <w:lvlText w:val="%1.%2.%3.%4.%5.%6.%7.%8"/>
      <w:lvlJc w:val="left"/>
      <w:pPr>
        <w:tabs>
          <w:tab w:val="num" w:pos="1440"/>
        </w:tabs>
        <w:ind w:left="1440" w:hanging="1440"/>
      </w:pPr>
      <w:rPr>
        <w:rFonts w:ascii="Arial" w:hAnsi="Arial" w:cs="Times New Roman" w:hint="default"/>
        <w:b w:val="0"/>
        <w:i w:val="0"/>
        <w:sz w:val="14"/>
        <w:szCs w:val="14"/>
      </w:rPr>
    </w:lvl>
    <w:lvl w:ilvl="8">
      <w:start w:val="1"/>
      <w:numFmt w:val="decimal"/>
      <w:lvlText w:val="%1.%2.%3.%4.%5.%6.%7.%8.%9"/>
      <w:lvlJc w:val="left"/>
      <w:pPr>
        <w:tabs>
          <w:tab w:val="num" w:pos="1584"/>
        </w:tabs>
        <w:ind w:left="1584" w:hanging="1584"/>
      </w:pPr>
      <w:rPr>
        <w:rFonts w:ascii="Arial" w:hAnsi="Arial" w:cs="Times New Roman" w:hint="default"/>
        <w:b w:val="0"/>
        <w:i w:val="0"/>
        <w:sz w:val="14"/>
        <w:szCs w:val="14"/>
      </w:rPr>
    </w:lvl>
  </w:abstractNum>
  <w:abstractNum w:abstractNumId="7">
    <w:nsid w:val="49993453"/>
    <w:multiLevelType w:val="hybridMultilevel"/>
    <w:tmpl w:val="8494B7AA"/>
    <w:lvl w:ilvl="0" w:tplc="A8DC9F6A">
      <w:start w:val="1"/>
      <w:numFmt w:val="bullet"/>
      <w:pStyle w:val="Listenabsatz1"/>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65274539"/>
    <w:multiLevelType w:val="hybridMultilevel"/>
    <w:tmpl w:val="ADE4725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6CF70A67"/>
    <w:multiLevelType w:val="hybridMultilevel"/>
    <w:tmpl w:val="7FAC4F02"/>
    <w:lvl w:ilvl="0" w:tplc="1FB27A56">
      <w:start w:val="1"/>
      <w:numFmt w:val="decimal"/>
      <w:lvlText w:val="%1."/>
      <w:lvlJc w:val="left"/>
      <w:pPr>
        <w:ind w:left="1152" w:hanging="360"/>
      </w:pPr>
      <w:rPr>
        <w:rFonts w:hint="default"/>
      </w:rPr>
    </w:lvl>
    <w:lvl w:ilvl="1" w:tplc="08070019" w:tentative="1">
      <w:start w:val="1"/>
      <w:numFmt w:val="lowerLetter"/>
      <w:lvlText w:val="%2."/>
      <w:lvlJc w:val="left"/>
      <w:pPr>
        <w:ind w:left="1872" w:hanging="360"/>
      </w:pPr>
    </w:lvl>
    <w:lvl w:ilvl="2" w:tplc="0807001B" w:tentative="1">
      <w:start w:val="1"/>
      <w:numFmt w:val="lowerRoman"/>
      <w:lvlText w:val="%3."/>
      <w:lvlJc w:val="right"/>
      <w:pPr>
        <w:ind w:left="2592" w:hanging="180"/>
      </w:pPr>
    </w:lvl>
    <w:lvl w:ilvl="3" w:tplc="0807000F" w:tentative="1">
      <w:start w:val="1"/>
      <w:numFmt w:val="decimal"/>
      <w:lvlText w:val="%4."/>
      <w:lvlJc w:val="left"/>
      <w:pPr>
        <w:ind w:left="3312" w:hanging="360"/>
      </w:pPr>
    </w:lvl>
    <w:lvl w:ilvl="4" w:tplc="08070019" w:tentative="1">
      <w:start w:val="1"/>
      <w:numFmt w:val="lowerLetter"/>
      <w:lvlText w:val="%5."/>
      <w:lvlJc w:val="left"/>
      <w:pPr>
        <w:ind w:left="4032" w:hanging="360"/>
      </w:pPr>
    </w:lvl>
    <w:lvl w:ilvl="5" w:tplc="0807001B" w:tentative="1">
      <w:start w:val="1"/>
      <w:numFmt w:val="lowerRoman"/>
      <w:lvlText w:val="%6."/>
      <w:lvlJc w:val="right"/>
      <w:pPr>
        <w:ind w:left="4752" w:hanging="180"/>
      </w:pPr>
    </w:lvl>
    <w:lvl w:ilvl="6" w:tplc="0807000F" w:tentative="1">
      <w:start w:val="1"/>
      <w:numFmt w:val="decimal"/>
      <w:lvlText w:val="%7."/>
      <w:lvlJc w:val="left"/>
      <w:pPr>
        <w:ind w:left="5472" w:hanging="360"/>
      </w:pPr>
    </w:lvl>
    <w:lvl w:ilvl="7" w:tplc="08070019" w:tentative="1">
      <w:start w:val="1"/>
      <w:numFmt w:val="lowerLetter"/>
      <w:lvlText w:val="%8."/>
      <w:lvlJc w:val="left"/>
      <w:pPr>
        <w:ind w:left="6192" w:hanging="360"/>
      </w:pPr>
    </w:lvl>
    <w:lvl w:ilvl="8" w:tplc="0807001B" w:tentative="1">
      <w:start w:val="1"/>
      <w:numFmt w:val="lowerRoman"/>
      <w:lvlText w:val="%9."/>
      <w:lvlJc w:val="right"/>
      <w:pPr>
        <w:ind w:left="6912" w:hanging="180"/>
      </w:pPr>
    </w:lvl>
  </w:abstractNum>
  <w:abstractNum w:abstractNumId="10">
    <w:nsid w:val="6E93426B"/>
    <w:multiLevelType w:val="hybridMultilevel"/>
    <w:tmpl w:val="8BB2B430"/>
    <w:lvl w:ilvl="0" w:tplc="08070001">
      <w:start w:val="1"/>
      <w:numFmt w:val="bullet"/>
      <w:lvlText w:val=""/>
      <w:lvlJc w:val="left"/>
      <w:pPr>
        <w:ind w:left="1145" w:hanging="360"/>
      </w:pPr>
      <w:rPr>
        <w:rFonts w:ascii="Symbol" w:hAnsi="Symbol" w:hint="default"/>
      </w:rPr>
    </w:lvl>
    <w:lvl w:ilvl="1" w:tplc="08070003" w:tentative="1">
      <w:start w:val="1"/>
      <w:numFmt w:val="bullet"/>
      <w:lvlText w:val="o"/>
      <w:lvlJc w:val="left"/>
      <w:pPr>
        <w:ind w:left="1865" w:hanging="360"/>
      </w:pPr>
      <w:rPr>
        <w:rFonts w:ascii="Courier New" w:hAnsi="Courier New" w:cs="Courier New" w:hint="default"/>
      </w:rPr>
    </w:lvl>
    <w:lvl w:ilvl="2" w:tplc="08070005" w:tentative="1">
      <w:start w:val="1"/>
      <w:numFmt w:val="bullet"/>
      <w:lvlText w:val=""/>
      <w:lvlJc w:val="left"/>
      <w:pPr>
        <w:ind w:left="2585" w:hanging="360"/>
      </w:pPr>
      <w:rPr>
        <w:rFonts w:ascii="Wingdings" w:hAnsi="Wingdings" w:hint="default"/>
      </w:rPr>
    </w:lvl>
    <w:lvl w:ilvl="3" w:tplc="08070001" w:tentative="1">
      <w:start w:val="1"/>
      <w:numFmt w:val="bullet"/>
      <w:lvlText w:val=""/>
      <w:lvlJc w:val="left"/>
      <w:pPr>
        <w:ind w:left="3305" w:hanging="360"/>
      </w:pPr>
      <w:rPr>
        <w:rFonts w:ascii="Symbol" w:hAnsi="Symbol" w:hint="default"/>
      </w:rPr>
    </w:lvl>
    <w:lvl w:ilvl="4" w:tplc="08070003" w:tentative="1">
      <w:start w:val="1"/>
      <w:numFmt w:val="bullet"/>
      <w:lvlText w:val="o"/>
      <w:lvlJc w:val="left"/>
      <w:pPr>
        <w:ind w:left="4025" w:hanging="360"/>
      </w:pPr>
      <w:rPr>
        <w:rFonts w:ascii="Courier New" w:hAnsi="Courier New" w:cs="Courier New" w:hint="default"/>
      </w:rPr>
    </w:lvl>
    <w:lvl w:ilvl="5" w:tplc="08070005" w:tentative="1">
      <w:start w:val="1"/>
      <w:numFmt w:val="bullet"/>
      <w:lvlText w:val=""/>
      <w:lvlJc w:val="left"/>
      <w:pPr>
        <w:ind w:left="4745" w:hanging="360"/>
      </w:pPr>
      <w:rPr>
        <w:rFonts w:ascii="Wingdings" w:hAnsi="Wingdings" w:hint="default"/>
      </w:rPr>
    </w:lvl>
    <w:lvl w:ilvl="6" w:tplc="08070001" w:tentative="1">
      <w:start w:val="1"/>
      <w:numFmt w:val="bullet"/>
      <w:lvlText w:val=""/>
      <w:lvlJc w:val="left"/>
      <w:pPr>
        <w:ind w:left="5465" w:hanging="360"/>
      </w:pPr>
      <w:rPr>
        <w:rFonts w:ascii="Symbol" w:hAnsi="Symbol" w:hint="default"/>
      </w:rPr>
    </w:lvl>
    <w:lvl w:ilvl="7" w:tplc="08070003" w:tentative="1">
      <w:start w:val="1"/>
      <w:numFmt w:val="bullet"/>
      <w:lvlText w:val="o"/>
      <w:lvlJc w:val="left"/>
      <w:pPr>
        <w:ind w:left="6185" w:hanging="360"/>
      </w:pPr>
      <w:rPr>
        <w:rFonts w:ascii="Courier New" w:hAnsi="Courier New" w:cs="Courier New" w:hint="default"/>
      </w:rPr>
    </w:lvl>
    <w:lvl w:ilvl="8" w:tplc="08070005" w:tentative="1">
      <w:start w:val="1"/>
      <w:numFmt w:val="bullet"/>
      <w:lvlText w:val=""/>
      <w:lvlJc w:val="left"/>
      <w:pPr>
        <w:ind w:left="6905" w:hanging="360"/>
      </w:pPr>
      <w:rPr>
        <w:rFonts w:ascii="Wingdings" w:hAnsi="Wingdings" w:hint="default"/>
      </w:rPr>
    </w:lvl>
  </w:abstractNum>
  <w:abstractNum w:abstractNumId="11">
    <w:nsid w:val="73F26271"/>
    <w:multiLevelType w:val="hybridMultilevel"/>
    <w:tmpl w:val="7FBEFB0C"/>
    <w:lvl w:ilvl="0" w:tplc="4D564130">
      <w:start w:val="1"/>
      <w:numFmt w:val="decimal"/>
      <w:lvlText w:val="%1.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nsid w:val="79DC387F"/>
    <w:multiLevelType w:val="hybridMultilevel"/>
    <w:tmpl w:val="6172D6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7A1D0445"/>
    <w:multiLevelType w:val="hybridMultilevel"/>
    <w:tmpl w:val="EA160B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7D7F552B"/>
    <w:multiLevelType w:val="multilevel"/>
    <w:tmpl w:val="67E65CCA"/>
    <w:lvl w:ilvl="0">
      <w:start w:val="1"/>
      <w:numFmt w:val="bullet"/>
      <w:pStyle w:val="ListParagraph"/>
      <w:lvlText w:val=""/>
      <w:lvlJc w:val="left"/>
      <w:pPr>
        <w:ind w:left="284" w:hanging="284"/>
      </w:pPr>
      <w:rPr>
        <w:rFonts w:ascii="Wingdings" w:hAnsi="Wingdings" w:hint="default"/>
      </w:rPr>
    </w:lvl>
    <w:lvl w:ilvl="1">
      <w:start w:val="1"/>
      <w:numFmt w:val="bullet"/>
      <w:lvlText w:val=""/>
      <w:lvlJc w:val="left"/>
      <w:pPr>
        <w:ind w:left="851" w:hanging="284"/>
      </w:pPr>
      <w:rPr>
        <w:rFonts w:ascii="Wingdings" w:hAnsi="Wingdings" w:hint="default"/>
      </w:rPr>
    </w:lvl>
    <w:lvl w:ilvl="2">
      <w:start w:val="1"/>
      <w:numFmt w:val="bullet"/>
      <w:lvlText w:val=""/>
      <w:lvlJc w:val="left"/>
      <w:pPr>
        <w:ind w:left="1418" w:hanging="284"/>
      </w:pPr>
      <w:rPr>
        <w:rFonts w:ascii="Wingdings" w:hAnsi="Wingdings" w:hint="default"/>
      </w:rPr>
    </w:lvl>
    <w:lvl w:ilvl="3">
      <w:start w:val="1"/>
      <w:numFmt w:val="bullet"/>
      <w:lvlText w:val=""/>
      <w:lvlJc w:val="left"/>
      <w:pPr>
        <w:ind w:left="1985" w:hanging="284"/>
      </w:pPr>
      <w:rPr>
        <w:rFonts w:ascii="Wingdings" w:hAnsi="Wingdings" w:hint="default"/>
      </w:rPr>
    </w:lvl>
    <w:lvl w:ilvl="4">
      <w:start w:val="1"/>
      <w:numFmt w:val="bullet"/>
      <w:lvlText w:val=""/>
      <w:lvlJc w:val="left"/>
      <w:pPr>
        <w:ind w:left="2552" w:hanging="284"/>
      </w:pPr>
      <w:rPr>
        <w:rFonts w:ascii="Wingdings" w:hAnsi="Wingdings" w:hint="default"/>
      </w:rPr>
    </w:lvl>
    <w:lvl w:ilvl="5">
      <w:start w:val="1"/>
      <w:numFmt w:val="bullet"/>
      <w:lvlText w:val=""/>
      <w:lvlJc w:val="left"/>
      <w:pPr>
        <w:ind w:left="3119" w:hanging="284"/>
      </w:pPr>
      <w:rPr>
        <w:rFonts w:ascii="Wingdings" w:hAnsi="Wingdings"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
      <w:lvlJc w:val="left"/>
      <w:pPr>
        <w:ind w:left="4820" w:hanging="284"/>
      </w:pPr>
      <w:rPr>
        <w:rFonts w:ascii="Wingdings" w:hAnsi="Wingdings" w:hint="default"/>
      </w:rPr>
    </w:lvl>
  </w:abstractNum>
  <w:num w:numId="1">
    <w:abstractNumId w:val="6"/>
  </w:num>
  <w:num w:numId="2">
    <w:abstractNumId w:val="6"/>
  </w:num>
  <w:num w:numId="3">
    <w:abstractNumId w:val="0"/>
  </w:num>
  <w:num w:numId="4">
    <w:abstractNumId w:val="7"/>
  </w:num>
  <w:num w:numId="5">
    <w:abstractNumId w:val="14"/>
  </w:num>
  <w:num w:numId="6">
    <w:abstractNumId w:val="2"/>
  </w:num>
  <w:num w:numId="7">
    <w:abstractNumId w:val="13"/>
  </w:num>
  <w:num w:numId="8">
    <w:abstractNumId w:val="3"/>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1"/>
  </w:num>
  <w:num w:numId="12">
    <w:abstractNumId w:val="5"/>
  </w:num>
  <w:num w:numId="13">
    <w:abstractNumId w:val="6"/>
  </w:num>
  <w:num w:numId="14">
    <w:abstractNumId w:val="6"/>
  </w:num>
  <w:num w:numId="15">
    <w:abstractNumId w:val="6"/>
  </w:num>
  <w:num w:numId="16">
    <w:abstractNumId w:val="14"/>
  </w:num>
  <w:num w:numId="17">
    <w:abstractNumId w:val="6"/>
  </w:num>
  <w:num w:numId="18">
    <w:abstractNumId w:val="6"/>
  </w:num>
  <w:num w:numId="19">
    <w:abstractNumId w:val="6"/>
  </w:num>
  <w:num w:numId="20">
    <w:abstractNumId w:val="6"/>
  </w:num>
  <w:num w:numId="21">
    <w:abstractNumId w:val="14"/>
  </w:num>
  <w:num w:numId="22">
    <w:abstractNumId w:val="6"/>
  </w:num>
  <w:num w:numId="23">
    <w:abstractNumId w:val="9"/>
  </w:num>
  <w:num w:numId="24">
    <w:abstractNumId w:val="11"/>
  </w:num>
  <w:num w:numId="25">
    <w:abstractNumId w:val="8"/>
  </w:num>
  <w:num w:numId="26">
    <w:abstractNumId w:val="12"/>
  </w:num>
  <w:num w:numId="27">
    <w:abstractNumId w:val="10"/>
  </w:num>
  <w:numIdMacAtCleanup w:val="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sus">
    <w15:presenceInfo w15:providerId="None" w15:userId="as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4"/>
  <w:defaultTabStop w:val="709"/>
  <w:hyphenationZone w:val="425"/>
  <w:defaultTableStyle w:val="GARAIO"/>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52CB"/>
    <w:rsid w:val="00000924"/>
    <w:rsid w:val="0000114B"/>
    <w:rsid w:val="000013FA"/>
    <w:rsid w:val="00003DBE"/>
    <w:rsid w:val="00006429"/>
    <w:rsid w:val="00010013"/>
    <w:rsid w:val="00011781"/>
    <w:rsid w:val="00013C7A"/>
    <w:rsid w:val="00014555"/>
    <w:rsid w:val="00015A34"/>
    <w:rsid w:val="00015B8C"/>
    <w:rsid w:val="0001724E"/>
    <w:rsid w:val="00024E62"/>
    <w:rsid w:val="00025C26"/>
    <w:rsid w:val="000308E9"/>
    <w:rsid w:val="0003348B"/>
    <w:rsid w:val="000348E4"/>
    <w:rsid w:val="0003679F"/>
    <w:rsid w:val="00040F20"/>
    <w:rsid w:val="00042442"/>
    <w:rsid w:val="00043572"/>
    <w:rsid w:val="00044472"/>
    <w:rsid w:val="000458B9"/>
    <w:rsid w:val="00050C8E"/>
    <w:rsid w:val="00051CD1"/>
    <w:rsid w:val="00051D62"/>
    <w:rsid w:val="00052273"/>
    <w:rsid w:val="0005278C"/>
    <w:rsid w:val="00052C7C"/>
    <w:rsid w:val="00055A54"/>
    <w:rsid w:val="000565D1"/>
    <w:rsid w:val="00056619"/>
    <w:rsid w:val="00057D3E"/>
    <w:rsid w:val="000663B6"/>
    <w:rsid w:val="00066618"/>
    <w:rsid w:val="00067180"/>
    <w:rsid w:val="00071722"/>
    <w:rsid w:val="00072512"/>
    <w:rsid w:val="00074AFE"/>
    <w:rsid w:val="00080D52"/>
    <w:rsid w:val="00087279"/>
    <w:rsid w:val="00093FCF"/>
    <w:rsid w:val="00094ECE"/>
    <w:rsid w:val="00095E59"/>
    <w:rsid w:val="0009653C"/>
    <w:rsid w:val="00097271"/>
    <w:rsid w:val="00097A86"/>
    <w:rsid w:val="000A0D6C"/>
    <w:rsid w:val="000A1E33"/>
    <w:rsid w:val="000A433A"/>
    <w:rsid w:val="000A4AC6"/>
    <w:rsid w:val="000B068C"/>
    <w:rsid w:val="000B1AE6"/>
    <w:rsid w:val="000B43FD"/>
    <w:rsid w:val="000B51B0"/>
    <w:rsid w:val="000B5696"/>
    <w:rsid w:val="000B6148"/>
    <w:rsid w:val="000B6850"/>
    <w:rsid w:val="000C083A"/>
    <w:rsid w:val="000C0ECF"/>
    <w:rsid w:val="000C232E"/>
    <w:rsid w:val="000C23D7"/>
    <w:rsid w:val="000C34B9"/>
    <w:rsid w:val="000C3852"/>
    <w:rsid w:val="000C3D98"/>
    <w:rsid w:val="000C7B3F"/>
    <w:rsid w:val="000D1E9A"/>
    <w:rsid w:val="000D365F"/>
    <w:rsid w:val="000D643D"/>
    <w:rsid w:val="000E23EE"/>
    <w:rsid w:val="000E2C30"/>
    <w:rsid w:val="000E4140"/>
    <w:rsid w:val="000E565D"/>
    <w:rsid w:val="000E7915"/>
    <w:rsid w:val="000F3BDE"/>
    <w:rsid w:val="000F62A3"/>
    <w:rsid w:val="000F62E4"/>
    <w:rsid w:val="00107DF3"/>
    <w:rsid w:val="00107E76"/>
    <w:rsid w:val="00107F5E"/>
    <w:rsid w:val="001106A2"/>
    <w:rsid w:val="00110792"/>
    <w:rsid w:val="00113FD8"/>
    <w:rsid w:val="00116570"/>
    <w:rsid w:val="00125949"/>
    <w:rsid w:val="00130124"/>
    <w:rsid w:val="00130C71"/>
    <w:rsid w:val="00131262"/>
    <w:rsid w:val="00132EE6"/>
    <w:rsid w:val="0013304A"/>
    <w:rsid w:val="00133EFF"/>
    <w:rsid w:val="001357AD"/>
    <w:rsid w:val="00137B06"/>
    <w:rsid w:val="0014544E"/>
    <w:rsid w:val="00145B2E"/>
    <w:rsid w:val="001467E7"/>
    <w:rsid w:val="00146886"/>
    <w:rsid w:val="00153FC4"/>
    <w:rsid w:val="001579A6"/>
    <w:rsid w:val="00164D79"/>
    <w:rsid w:val="001668AF"/>
    <w:rsid w:val="001676DF"/>
    <w:rsid w:val="00170212"/>
    <w:rsid w:val="00170B68"/>
    <w:rsid w:val="00170E0F"/>
    <w:rsid w:val="00173773"/>
    <w:rsid w:val="00174996"/>
    <w:rsid w:val="00175AB4"/>
    <w:rsid w:val="00175F5B"/>
    <w:rsid w:val="001764FA"/>
    <w:rsid w:val="001813BC"/>
    <w:rsid w:val="00185CFA"/>
    <w:rsid w:val="00186DFE"/>
    <w:rsid w:val="001911B9"/>
    <w:rsid w:val="00195B0C"/>
    <w:rsid w:val="00195C92"/>
    <w:rsid w:val="00195CE5"/>
    <w:rsid w:val="001A0BD4"/>
    <w:rsid w:val="001A449E"/>
    <w:rsid w:val="001B0401"/>
    <w:rsid w:val="001B2D6D"/>
    <w:rsid w:val="001B32EC"/>
    <w:rsid w:val="001B374F"/>
    <w:rsid w:val="001C122E"/>
    <w:rsid w:val="001C1795"/>
    <w:rsid w:val="001C3CFB"/>
    <w:rsid w:val="001C4119"/>
    <w:rsid w:val="001D1BC0"/>
    <w:rsid w:val="001D2A9C"/>
    <w:rsid w:val="001D3A0E"/>
    <w:rsid w:val="001D465E"/>
    <w:rsid w:val="001E072A"/>
    <w:rsid w:val="001E0ECE"/>
    <w:rsid w:val="001E2DBF"/>
    <w:rsid w:val="001E31E4"/>
    <w:rsid w:val="001F1A79"/>
    <w:rsid w:val="001F28FF"/>
    <w:rsid w:val="001F2959"/>
    <w:rsid w:val="001F2CF2"/>
    <w:rsid w:val="001F39D9"/>
    <w:rsid w:val="001F5A8D"/>
    <w:rsid w:val="00204976"/>
    <w:rsid w:val="00207FC6"/>
    <w:rsid w:val="00210109"/>
    <w:rsid w:val="00211817"/>
    <w:rsid w:val="002125CF"/>
    <w:rsid w:val="002143F5"/>
    <w:rsid w:val="00215257"/>
    <w:rsid w:val="00216BF1"/>
    <w:rsid w:val="002224EC"/>
    <w:rsid w:val="00222E90"/>
    <w:rsid w:val="00223E27"/>
    <w:rsid w:val="00225C95"/>
    <w:rsid w:val="00231E81"/>
    <w:rsid w:val="00233542"/>
    <w:rsid w:val="0023580A"/>
    <w:rsid w:val="00236E9A"/>
    <w:rsid w:val="00240127"/>
    <w:rsid w:val="00240780"/>
    <w:rsid w:val="002433F6"/>
    <w:rsid w:val="002440B5"/>
    <w:rsid w:val="00244E4F"/>
    <w:rsid w:val="00244F1D"/>
    <w:rsid w:val="00246262"/>
    <w:rsid w:val="002465DA"/>
    <w:rsid w:val="002544C1"/>
    <w:rsid w:val="002557DF"/>
    <w:rsid w:val="002579B5"/>
    <w:rsid w:val="00260AD1"/>
    <w:rsid w:val="00260EBF"/>
    <w:rsid w:val="00267679"/>
    <w:rsid w:val="00267B5F"/>
    <w:rsid w:val="0027687F"/>
    <w:rsid w:val="00280885"/>
    <w:rsid w:val="0028114C"/>
    <w:rsid w:val="0028364B"/>
    <w:rsid w:val="002862A5"/>
    <w:rsid w:val="00292E25"/>
    <w:rsid w:val="00294074"/>
    <w:rsid w:val="0029468E"/>
    <w:rsid w:val="00294C7D"/>
    <w:rsid w:val="00295EB6"/>
    <w:rsid w:val="00296096"/>
    <w:rsid w:val="00296DD7"/>
    <w:rsid w:val="002A3C5D"/>
    <w:rsid w:val="002A7219"/>
    <w:rsid w:val="002A79DA"/>
    <w:rsid w:val="002B0878"/>
    <w:rsid w:val="002B1302"/>
    <w:rsid w:val="002B4F0F"/>
    <w:rsid w:val="002B7013"/>
    <w:rsid w:val="002C4846"/>
    <w:rsid w:val="002C5872"/>
    <w:rsid w:val="002C58AE"/>
    <w:rsid w:val="002C63AE"/>
    <w:rsid w:val="002C667A"/>
    <w:rsid w:val="002D08BD"/>
    <w:rsid w:val="002D35F5"/>
    <w:rsid w:val="002D55D9"/>
    <w:rsid w:val="002D6218"/>
    <w:rsid w:val="002E1CEB"/>
    <w:rsid w:val="002E5141"/>
    <w:rsid w:val="002E7491"/>
    <w:rsid w:val="002E77C1"/>
    <w:rsid w:val="002F1A6F"/>
    <w:rsid w:val="002F245D"/>
    <w:rsid w:val="002F3738"/>
    <w:rsid w:val="002F40DD"/>
    <w:rsid w:val="002F64E6"/>
    <w:rsid w:val="002F64EC"/>
    <w:rsid w:val="00300F7C"/>
    <w:rsid w:val="003017AA"/>
    <w:rsid w:val="0030189C"/>
    <w:rsid w:val="0030411B"/>
    <w:rsid w:val="00307E07"/>
    <w:rsid w:val="00310EE3"/>
    <w:rsid w:val="00311639"/>
    <w:rsid w:val="00311903"/>
    <w:rsid w:val="003143BA"/>
    <w:rsid w:val="003229C0"/>
    <w:rsid w:val="00323EDD"/>
    <w:rsid w:val="00325041"/>
    <w:rsid w:val="00326BFC"/>
    <w:rsid w:val="00327142"/>
    <w:rsid w:val="00334C2F"/>
    <w:rsid w:val="00336862"/>
    <w:rsid w:val="0033696E"/>
    <w:rsid w:val="00341F50"/>
    <w:rsid w:val="00342FD1"/>
    <w:rsid w:val="00343630"/>
    <w:rsid w:val="00346074"/>
    <w:rsid w:val="00347378"/>
    <w:rsid w:val="00347F75"/>
    <w:rsid w:val="0035193A"/>
    <w:rsid w:val="00351F6A"/>
    <w:rsid w:val="00356FCC"/>
    <w:rsid w:val="00360C6B"/>
    <w:rsid w:val="00361598"/>
    <w:rsid w:val="003619A4"/>
    <w:rsid w:val="00362820"/>
    <w:rsid w:val="00363824"/>
    <w:rsid w:val="003656A9"/>
    <w:rsid w:val="00365757"/>
    <w:rsid w:val="0036642F"/>
    <w:rsid w:val="00371BB6"/>
    <w:rsid w:val="00373AB5"/>
    <w:rsid w:val="00376A6D"/>
    <w:rsid w:val="00376C03"/>
    <w:rsid w:val="00380846"/>
    <w:rsid w:val="00384C06"/>
    <w:rsid w:val="00386B72"/>
    <w:rsid w:val="003935D3"/>
    <w:rsid w:val="00395391"/>
    <w:rsid w:val="003A14D1"/>
    <w:rsid w:val="003A1642"/>
    <w:rsid w:val="003A2D0C"/>
    <w:rsid w:val="003A4530"/>
    <w:rsid w:val="003A6A0A"/>
    <w:rsid w:val="003B0AE1"/>
    <w:rsid w:val="003B27B3"/>
    <w:rsid w:val="003B2F60"/>
    <w:rsid w:val="003B5D92"/>
    <w:rsid w:val="003C1D55"/>
    <w:rsid w:val="003C33C0"/>
    <w:rsid w:val="003C3D9C"/>
    <w:rsid w:val="003C476A"/>
    <w:rsid w:val="003C5D43"/>
    <w:rsid w:val="003D24CC"/>
    <w:rsid w:val="003D33C5"/>
    <w:rsid w:val="003D3402"/>
    <w:rsid w:val="003D4597"/>
    <w:rsid w:val="003D58A2"/>
    <w:rsid w:val="003E2375"/>
    <w:rsid w:val="003E4743"/>
    <w:rsid w:val="003E6045"/>
    <w:rsid w:val="003E6EF8"/>
    <w:rsid w:val="003F0D47"/>
    <w:rsid w:val="003F4A48"/>
    <w:rsid w:val="003F6819"/>
    <w:rsid w:val="003F700E"/>
    <w:rsid w:val="003F71E2"/>
    <w:rsid w:val="003F78DC"/>
    <w:rsid w:val="00401D83"/>
    <w:rsid w:val="004053CE"/>
    <w:rsid w:val="00407446"/>
    <w:rsid w:val="00410E24"/>
    <w:rsid w:val="0041132C"/>
    <w:rsid w:val="0041259A"/>
    <w:rsid w:val="00414D7D"/>
    <w:rsid w:val="00415D46"/>
    <w:rsid w:val="00416F76"/>
    <w:rsid w:val="004201D1"/>
    <w:rsid w:val="00421CFE"/>
    <w:rsid w:val="00422EA4"/>
    <w:rsid w:val="0042369A"/>
    <w:rsid w:val="004238A7"/>
    <w:rsid w:val="00423DE4"/>
    <w:rsid w:val="00424B9C"/>
    <w:rsid w:val="00425C99"/>
    <w:rsid w:val="00426E34"/>
    <w:rsid w:val="004270D0"/>
    <w:rsid w:val="00430D35"/>
    <w:rsid w:val="004311F8"/>
    <w:rsid w:val="00433229"/>
    <w:rsid w:val="0043549F"/>
    <w:rsid w:val="00436AE8"/>
    <w:rsid w:val="0044223D"/>
    <w:rsid w:val="00442A0B"/>
    <w:rsid w:val="00444419"/>
    <w:rsid w:val="00446979"/>
    <w:rsid w:val="00446EC8"/>
    <w:rsid w:val="00447375"/>
    <w:rsid w:val="0044791F"/>
    <w:rsid w:val="00447A6D"/>
    <w:rsid w:val="00447CFE"/>
    <w:rsid w:val="00450303"/>
    <w:rsid w:val="00452FF4"/>
    <w:rsid w:val="00454F82"/>
    <w:rsid w:val="004643CC"/>
    <w:rsid w:val="00464C9D"/>
    <w:rsid w:val="0047095F"/>
    <w:rsid w:val="00471221"/>
    <w:rsid w:val="004715BD"/>
    <w:rsid w:val="0047231D"/>
    <w:rsid w:val="00474BF7"/>
    <w:rsid w:val="0047592C"/>
    <w:rsid w:val="00475A1B"/>
    <w:rsid w:val="00476279"/>
    <w:rsid w:val="00480575"/>
    <w:rsid w:val="004821B3"/>
    <w:rsid w:val="0048241B"/>
    <w:rsid w:val="00491316"/>
    <w:rsid w:val="00495B28"/>
    <w:rsid w:val="00496C15"/>
    <w:rsid w:val="004A1FF3"/>
    <w:rsid w:val="004A4CD7"/>
    <w:rsid w:val="004A69C6"/>
    <w:rsid w:val="004A7CAF"/>
    <w:rsid w:val="004B0E8B"/>
    <w:rsid w:val="004B3118"/>
    <w:rsid w:val="004B3FCE"/>
    <w:rsid w:val="004B5293"/>
    <w:rsid w:val="004B653F"/>
    <w:rsid w:val="004B78BC"/>
    <w:rsid w:val="004C09B5"/>
    <w:rsid w:val="004C751E"/>
    <w:rsid w:val="004D0E8C"/>
    <w:rsid w:val="004D12D9"/>
    <w:rsid w:val="004D2A1D"/>
    <w:rsid w:val="004D358F"/>
    <w:rsid w:val="004D4E4C"/>
    <w:rsid w:val="004D560D"/>
    <w:rsid w:val="004E5848"/>
    <w:rsid w:val="004E5883"/>
    <w:rsid w:val="004E654F"/>
    <w:rsid w:val="004F50C8"/>
    <w:rsid w:val="004F65C3"/>
    <w:rsid w:val="005005FC"/>
    <w:rsid w:val="005014C8"/>
    <w:rsid w:val="005031E7"/>
    <w:rsid w:val="00503DCF"/>
    <w:rsid w:val="00503F74"/>
    <w:rsid w:val="00503FF8"/>
    <w:rsid w:val="00504E00"/>
    <w:rsid w:val="00504E1F"/>
    <w:rsid w:val="00511B55"/>
    <w:rsid w:val="0051205A"/>
    <w:rsid w:val="00512711"/>
    <w:rsid w:val="00512C9E"/>
    <w:rsid w:val="0051321E"/>
    <w:rsid w:val="00513948"/>
    <w:rsid w:val="00514736"/>
    <w:rsid w:val="00520C7A"/>
    <w:rsid w:val="00521A83"/>
    <w:rsid w:val="00522480"/>
    <w:rsid w:val="005227C0"/>
    <w:rsid w:val="00522BB8"/>
    <w:rsid w:val="0052304C"/>
    <w:rsid w:val="005249A6"/>
    <w:rsid w:val="00524A8D"/>
    <w:rsid w:val="00532419"/>
    <w:rsid w:val="005350F6"/>
    <w:rsid w:val="005368EE"/>
    <w:rsid w:val="00537503"/>
    <w:rsid w:val="00542B75"/>
    <w:rsid w:val="0054364C"/>
    <w:rsid w:val="005473AA"/>
    <w:rsid w:val="00550D95"/>
    <w:rsid w:val="005525C3"/>
    <w:rsid w:val="00554AE7"/>
    <w:rsid w:val="0055768F"/>
    <w:rsid w:val="00564227"/>
    <w:rsid w:val="00566CB3"/>
    <w:rsid w:val="005703E2"/>
    <w:rsid w:val="005711E1"/>
    <w:rsid w:val="00573A4C"/>
    <w:rsid w:val="0057419C"/>
    <w:rsid w:val="00577FDD"/>
    <w:rsid w:val="005809AF"/>
    <w:rsid w:val="0058208A"/>
    <w:rsid w:val="00583FDF"/>
    <w:rsid w:val="00591433"/>
    <w:rsid w:val="005915D3"/>
    <w:rsid w:val="005931C3"/>
    <w:rsid w:val="0059334F"/>
    <w:rsid w:val="00593EE3"/>
    <w:rsid w:val="00596831"/>
    <w:rsid w:val="005A2503"/>
    <w:rsid w:val="005A2EB9"/>
    <w:rsid w:val="005A5FC1"/>
    <w:rsid w:val="005A7660"/>
    <w:rsid w:val="005B0133"/>
    <w:rsid w:val="005B1CEA"/>
    <w:rsid w:val="005B3A4F"/>
    <w:rsid w:val="005B69E7"/>
    <w:rsid w:val="005C1BDF"/>
    <w:rsid w:val="005C78DF"/>
    <w:rsid w:val="005D0881"/>
    <w:rsid w:val="005D0A39"/>
    <w:rsid w:val="005D1228"/>
    <w:rsid w:val="005D2240"/>
    <w:rsid w:val="005D2EE6"/>
    <w:rsid w:val="005D6E14"/>
    <w:rsid w:val="005D7AA5"/>
    <w:rsid w:val="005E1D0E"/>
    <w:rsid w:val="005E1E67"/>
    <w:rsid w:val="005E3060"/>
    <w:rsid w:val="005E6679"/>
    <w:rsid w:val="005E7462"/>
    <w:rsid w:val="005E7EFB"/>
    <w:rsid w:val="005F3FC6"/>
    <w:rsid w:val="005F4A9E"/>
    <w:rsid w:val="005F550F"/>
    <w:rsid w:val="005F7257"/>
    <w:rsid w:val="00600356"/>
    <w:rsid w:val="00605B3F"/>
    <w:rsid w:val="00607DA7"/>
    <w:rsid w:val="006124F2"/>
    <w:rsid w:val="006156F3"/>
    <w:rsid w:val="00616046"/>
    <w:rsid w:val="00616522"/>
    <w:rsid w:val="00617F6A"/>
    <w:rsid w:val="006226B5"/>
    <w:rsid w:val="00624721"/>
    <w:rsid w:val="006262D6"/>
    <w:rsid w:val="006267A9"/>
    <w:rsid w:val="00627828"/>
    <w:rsid w:val="00627BEB"/>
    <w:rsid w:val="00630835"/>
    <w:rsid w:val="00630B1B"/>
    <w:rsid w:val="00630C87"/>
    <w:rsid w:val="00634A50"/>
    <w:rsid w:val="00636C10"/>
    <w:rsid w:val="00636E93"/>
    <w:rsid w:val="00637163"/>
    <w:rsid w:val="00640280"/>
    <w:rsid w:val="006409BD"/>
    <w:rsid w:val="00642627"/>
    <w:rsid w:val="006455D7"/>
    <w:rsid w:val="006528EF"/>
    <w:rsid w:val="0065351C"/>
    <w:rsid w:val="00653F01"/>
    <w:rsid w:val="00654E8C"/>
    <w:rsid w:val="00655410"/>
    <w:rsid w:val="0065611D"/>
    <w:rsid w:val="0065711A"/>
    <w:rsid w:val="006574A8"/>
    <w:rsid w:val="00661720"/>
    <w:rsid w:val="0066198E"/>
    <w:rsid w:val="00662C3C"/>
    <w:rsid w:val="006641F9"/>
    <w:rsid w:val="006647DA"/>
    <w:rsid w:val="00664CC7"/>
    <w:rsid w:val="00665032"/>
    <w:rsid w:val="00665490"/>
    <w:rsid w:val="00665B98"/>
    <w:rsid w:val="006677C1"/>
    <w:rsid w:val="00667DA4"/>
    <w:rsid w:val="006725A5"/>
    <w:rsid w:val="006725C0"/>
    <w:rsid w:val="00673EEE"/>
    <w:rsid w:val="0067640E"/>
    <w:rsid w:val="006777E9"/>
    <w:rsid w:val="00682219"/>
    <w:rsid w:val="006836D2"/>
    <w:rsid w:val="00683B3F"/>
    <w:rsid w:val="00686D88"/>
    <w:rsid w:val="00686FC4"/>
    <w:rsid w:val="00687358"/>
    <w:rsid w:val="006929BE"/>
    <w:rsid w:val="006953E9"/>
    <w:rsid w:val="0069628D"/>
    <w:rsid w:val="00696CA0"/>
    <w:rsid w:val="006A0E08"/>
    <w:rsid w:val="006A1C21"/>
    <w:rsid w:val="006A3468"/>
    <w:rsid w:val="006A6BB9"/>
    <w:rsid w:val="006A7A2C"/>
    <w:rsid w:val="006A7F4C"/>
    <w:rsid w:val="006B1656"/>
    <w:rsid w:val="006B4E8A"/>
    <w:rsid w:val="006B7580"/>
    <w:rsid w:val="006C0C3B"/>
    <w:rsid w:val="006C0E87"/>
    <w:rsid w:val="006C6C91"/>
    <w:rsid w:val="006D072B"/>
    <w:rsid w:val="006D1E89"/>
    <w:rsid w:val="006D3282"/>
    <w:rsid w:val="006D32A5"/>
    <w:rsid w:val="006D49D3"/>
    <w:rsid w:val="006D6BAB"/>
    <w:rsid w:val="006E1AF3"/>
    <w:rsid w:val="006E1D47"/>
    <w:rsid w:val="006E3DC6"/>
    <w:rsid w:val="006E49A9"/>
    <w:rsid w:val="006E5564"/>
    <w:rsid w:val="006E5E64"/>
    <w:rsid w:val="006E7733"/>
    <w:rsid w:val="006F030A"/>
    <w:rsid w:val="006F4E2B"/>
    <w:rsid w:val="006F6D3A"/>
    <w:rsid w:val="006F6DC3"/>
    <w:rsid w:val="006F6EE4"/>
    <w:rsid w:val="006F733F"/>
    <w:rsid w:val="00700E46"/>
    <w:rsid w:val="0070388E"/>
    <w:rsid w:val="00704FAA"/>
    <w:rsid w:val="007060F2"/>
    <w:rsid w:val="007071D4"/>
    <w:rsid w:val="00707B94"/>
    <w:rsid w:val="00707E5D"/>
    <w:rsid w:val="00714384"/>
    <w:rsid w:val="00714A1E"/>
    <w:rsid w:val="0071689A"/>
    <w:rsid w:val="00717607"/>
    <w:rsid w:val="007179B3"/>
    <w:rsid w:val="00721F79"/>
    <w:rsid w:val="007262D5"/>
    <w:rsid w:val="00726E47"/>
    <w:rsid w:val="00736ABF"/>
    <w:rsid w:val="00736D4F"/>
    <w:rsid w:val="0074024F"/>
    <w:rsid w:val="00741225"/>
    <w:rsid w:val="007429AB"/>
    <w:rsid w:val="00742D63"/>
    <w:rsid w:val="00742E32"/>
    <w:rsid w:val="00743358"/>
    <w:rsid w:val="00744563"/>
    <w:rsid w:val="0074699E"/>
    <w:rsid w:val="00746FE1"/>
    <w:rsid w:val="00747412"/>
    <w:rsid w:val="007507E0"/>
    <w:rsid w:val="007514A1"/>
    <w:rsid w:val="00752077"/>
    <w:rsid w:val="0075353F"/>
    <w:rsid w:val="00756915"/>
    <w:rsid w:val="00757C37"/>
    <w:rsid w:val="007644FD"/>
    <w:rsid w:val="00764994"/>
    <w:rsid w:val="00766C57"/>
    <w:rsid w:val="00771767"/>
    <w:rsid w:val="007723BE"/>
    <w:rsid w:val="00772923"/>
    <w:rsid w:val="007752CB"/>
    <w:rsid w:val="00775CE6"/>
    <w:rsid w:val="00780775"/>
    <w:rsid w:val="00780A4C"/>
    <w:rsid w:val="007815AD"/>
    <w:rsid w:val="007827BA"/>
    <w:rsid w:val="00786B39"/>
    <w:rsid w:val="0078759B"/>
    <w:rsid w:val="00790780"/>
    <w:rsid w:val="007940BA"/>
    <w:rsid w:val="00795A8B"/>
    <w:rsid w:val="00796F57"/>
    <w:rsid w:val="00797F80"/>
    <w:rsid w:val="007A5EC4"/>
    <w:rsid w:val="007A7952"/>
    <w:rsid w:val="007B3E26"/>
    <w:rsid w:val="007C06C3"/>
    <w:rsid w:val="007C0834"/>
    <w:rsid w:val="007C1155"/>
    <w:rsid w:val="007C11C4"/>
    <w:rsid w:val="007C1AF7"/>
    <w:rsid w:val="007C48FA"/>
    <w:rsid w:val="007C5932"/>
    <w:rsid w:val="007C5F92"/>
    <w:rsid w:val="007D06FD"/>
    <w:rsid w:val="007D36B1"/>
    <w:rsid w:val="007D3EB2"/>
    <w:rsid w:val="007D5EA5"/>
    <w:rsid w:val="007E2BF8"/>
    <w:rsid w:val="007E4BF0"/>
    <w:rsid w:val="007E7872"/>
    <w:rsid w:val="007F148A"/>
    <w:rsid w:val="007F7CA2"/>
    <w:rsid w:val="007F7FAE"/>
    <w:rsid w:val="00802A0E"/>
    <w:rsid w:val="008044D9"/>
    <w:rsid w:val="008054F9"/>
    <w:rsid w:val="0080566D"/>
    <w:rsid w:val="00811CDB"/>
    <w:rsid w:val="00813C72"/>
    <w:rsid w:val="00814E7A"/>
    <w:rsid w:val="008201A8"/>
    <w:rsid w:val="00825864"/>
    <w:rsid w:val="0082608C"/>
    <w:rsid w:val="00827051"/>
    <w:rsid w:val="00827CAB"/>
    <w:rsid w:val="00831D4E"/>
    <w:rsid w:val="008329BC"/>
    <w:rsid w:val="00833167"/>
    <w:rsid w:val="00835BAE"/>
    <w:rsid w:val="00840E2D"/>
    <w:rsid w:val="00843968"/>
    <w:rsid w:val="00846147"/>
    <w:rsid w:val="008464CA"/>
    <w:rsid w:val="00854B5B"/>
    <w:rsid w:val="0085591F"/>
    <w:rsid w:val="00857318"/>
    <w:rsid w:val="008624A3"/>
    <w:rsid w:val="0086303A"/>
    <w:rsid w:val="00863C27"/>
    <w:rsid w:val="008645BF"/>
    <w:rsid w:val="0086514D"/>
    <w:rsid w:val="0086720E"/>
    <w:rsid w:val="008672B5"/>
    <w:rsid w:val="00867797"/>
    <w:rsid w:val="00870315"/>
    <w:rsid w:val="0087105F"/>
    <w:rsid w:val="008717A7"/>
    <w:rsid w:val="0087392E"/>
    <w:rsid w:val="00880330"/>
    <w:rsid w:val="008805C1"/>
    <w:rsid w:val="00881270"/>
    <w:rsid w:val="00881DBB"/>
    <w:rsid w:val="00882063"/>
    <w:rsid w:val="008823C7"/>
    <w:rsid w:val="00885250"/>
    <w:rsid w:val="008868D1"/>
    <w:rsid w:val="0088704F"/>
    <w:rsid w:val="0088726D"/>
    <w:rsid w:val="00890349"/>
    <w:rsid w:val="00891BE9"/>
    <w:rsid w:val="00894D05"/>
    <w:rsid w:val="00895B41"/>
    <w:rsid w:val="00896CBB"/>
    <w:rsid w:val="008971F5"/>
    <w:rsid w:val="008A7523"/>
    <w:rsid w:val="008A7674"/>
    <w:rsid w:val="008B34EB"/>
    <w:rsid w:val="008B56C2"/>
    <w:rsid w:val="008B6C0B"/>
    <w:rsid w:val="008C2080"/>
    <w:rsid w:val="008C4ABC"/>
    <w:rsid w:val="008C7A68"/>
    <w:rsid w:val="008C7FAA"/>
    <w:rsid w:val="008D02E1"/>
    <w:rsid w:val="008D3D28"/>
    <w:rsid w:val="008D4F98"/>
    <w:rsid w:val="008D7577"/>
    <w:rsid w:val="008D7F3A"/>
    <w:rsid w:val="008E0244"/>
    <w:rsid w:val="008E3642"/>
    <w:rsid w:val="008E393B"/>
    <w:rsid w:val="008E54C8"/>
    <w:rsid w:val="008E6AB0"/>
    <w:rsid w:val="008F2729"/>
    <w:rsid w:val="008F3DED"/>
    <w:rsid w:val="008F5126"/>
    <w:rsid w:val="008F570D"/>
    <w:rsid w:val="008F7527"/>
    <w:rsid w:val="009031BB"/>
    <w:rsid w:val="00904BB9"/>
    <w:rsid w:val="00907139"/>
    <w:rsid w:val="00910282"/>
    <w:rsid w:val="00913068"/>
    <w:rsid w:val="00913107"/>
    <w:rsid w:val="00913E27"/>
    <w:rsid w:val="0092078D"/>
    <w:rsid w:val="009348E0"/>
    <w:rsid w:val="00936C28"/>
    <w:rsid w:val="00940853"/>
    <w:rsid w:val="00945959"/>
    <w:rsid w:val="00945AFD"/>
    <w:rsid w:val="00946FAC"/>
    <w:rsid w:val="00951B21"/>
    <w:rsid w:val="009533F8"/>
    <w:rsid w:val="0095559F"/>
    <w:rsid w:val="00955B42"/>
    <w:rsid w:val="009572A0"/>
    <w:rsid w:val="009576B3"/>
    <w:rsid w:val="00957E2B"/>
    <w:rsid w:val="0096225D"/>
    <w:rsid w:val="00962413"/>
    <w:rsid w:val="009633DF"/>
    <w:rsid w:val="00966181"/>
    <w:rsid w:val="00966B90"/>
    <w:rsid w:val="009673C0"/>
    <w:rsid w:val="00971CE7"/>
    <w:rsid w:val="00972EAF"/>
    <w:rsid w:val="00974397"/>
    <w:rsid w:val="00974424"/>
    <w:rsid w:val="0097681B"/>
    <w:rsid w:val="009806F1"/>
    <w:rsid w:val="0098126B"/>
    <w:rsid w:val="00981D95"/>
    <w:rsid w:val="00982A4B"/>
    <w:rsid w:val="009839A8"/>
    <w:rsid w:val="00983DA8"/>
    <w:rsid w:val="00983FA6"/>
    <w:rsid w:val="0098556C"/>
    <w:rsid w:val="00986851"/>
    <w:rsid w:val="00986903"/>
    <w:rsid w:val="009928E7"/>
    <w:rsid w:val="00993868"/>
    <w:rsid w:val="009938AB"/>
    <w:rsid w:val="009938B9"/>
    <w:rsid w:val="00993E6F"/>
    <w:rsid w:val="009946FC"/>
    <w:rsid w:val="00995CC6"/>
    <w:rsid w:val="00995FB6"/>
    <w:rsid w:val="009A431C"/>
    <w:rsid w:val="009A455B"/>
    <w:rsid w:val="009A4FDA"/>
    <w:rsid w:val="009A53C8"/>
    <w:rsid w:val="009A60DE"/>
    <w:rsid w:val="009A79CA"/>
    <w:rsid w:val="009A7C42"/>
    <w:rsid w:val="009A7E9E"/>
    <w:rsid w:val="009B4655"/>
    <w:rsid w:val="009B552D"/>
    <w:rsid w:val="009B5A2E"/>
    <w:rsid w:val="009B6827"/>
    <w:rsid w:val="009B6D34"/>
    <w:rsid w:val="009C27FF"/>
    <w:rsid w:val="009C6C43"/>
    <w:rsid w:val="009C7717"/>
    <w:rsid w:val="009C786D"/>
    <w:rsid w:val="009C7F4B"/>
    <w:rsid w:val="009C7F57"/>
    <w:rsid w:val="009E04F0"/>
    <w:rsid w:val="009E2E86"/>
    <w:rsid w:val="009E33BD"/>
    <w:rsid w:val="009E33F9"/>
    <w:rsid w:val="009E5987"/>
    <w:rsid w:val="009F203A"/>
    <w:rsid w:val="009F2052"/>
    <w:rsid w:val="009F3D12"/>
    <w:rsid w:val="009F692B"/>
    <w:rsid w:val="009F7963"/>
    <w:rsid w:val="009F7EAB"/>
    <w:rsid w:val="009F7EF5"/>
    <w:rsid w:val="00A017AB"/>
    <w:rsid w:val="00A0248F"/>
    <w:rsid w:val="00A039FF"/>
    <w:rsid w:val="00A04D7D"/>
    <w:rsid w:val="00A07994"/>
    <w:rsid w:val="00A11344"/>
    <w:rsid w:val="00A11B31"/>
    <w:rsid w:val="00A12789"/>
    <w:rsid w:val="00A138A3"/>
    <w:rsid w:val="00A13970"/>
    <w:rsid w:val="00A13E45"/>
    <w:rsid w:val="00A17478"/>
    <w:rsid w:val="00A21A42"/>
    <w:rsid w:val="00A24E19"/>
    <w:rsid w:val="00A33B9C"/>
    <w:rsid w:val="00A33CCB"/>
    <w:rsid w:val="00A346E4"/>
    <w:rsid w:val="00A34C0F"/>
    <w:rsid w:val="00A3582F"/>
    <w:rsid w:val="00A35C57"/>
    <w:rsid w:val="00A40753"/>
    <w:rsid w:val="00A46557"/>
    <w:rsid w:val="00A503AB"/>
    <w:rsid w:val="00A5245C"/>
    <w:rsid w:val="00A532DA"/>
    <w:rsid w:val="00A53322"/>
    <w:rsid w:val="00A54566"/>
    <w:rsid w:val="00A5496D"/>
    <w:rsid w:val="00A55CA8"/>
    <w:rsid w:val="00A56D04"/>
    <w:rsid w:val="00A57046"/>
    <w:rsid w:val="00A6033B"/>
    <w:rsid w:val="00A608C0"/>
    <w:rsid w:val="00A6276F"/>
    <w:rsid w:val="00A63643"/>
    <w:rsid w:val="00A65B3A"/>
    <w:rsid w:val="00A66D59"/>
    <w:rsid w:val="00A6726A"/>
    <w:rsid w:val="00A673C7"/>
    <w:rsid w:val="00A67D0A"/>
    <w:rsid w:val="00A717FF"/>
    <w:rsid w:val="00A72F7E"/>
    <w:rsid w:val="00A76093"/>
    <w:rsid w:val="00A76C42"/>
    <w:rsid w:val="00A76FED"/>
    <w:rsid w:val="00A80EE5"/>
    <w:rsid w:val="00A81637"/>
    <w:rsid w:val="00A83EAD"/>
    <w:rsid w:val="00A840A3"/>
    <w:rsid w:val="00A841B7"/>
    <w:rsid w:val="00A844D9"/>
    <w:rsid w:val="00A84C08"/>
    <w:rsid w:val="00A8658C"/>
    <w:rsid w:val="00A92CF0"/>
    <w:rsid w:val="00A931A0"/>
    <w:rsid w:val="00A964F2"/>
    <w:rsid w:val="00A97791"/>
    <w:rsid w:val="00AA1292"/>
    <w:rsid w:val="00AA3E70"/>
    <w:rsid w:val="00AA6445"/>
    <w:rsid w:val="00AB0C2B"/>
    <w:rsid w:val="00AB2EA1"/>
    <w:rsid w:val="00AB3B4F"/>
    <w:rsid w:val="00AB4B2F"/>
    <w:rsid w:val="00AB612E"/>
    <w:rsid w:val="00AC1605"/>
    <w:rsid w:val="00AC2547"/>
    <w:rsid w:val="00AC288F"/>
    <w:rsid w:val="00AC6E66"/>
    <w:rsid w:val="00AC7809"/>
    <w:rsid w:val="00AD240C"/>
    <w:rsid w:val="00AD3CD3"/>
    <w:rsid w:val="00AD4406"/>
    <w:rsid w:val="00AD4836"/>
    <w:rsid w:val="00AD601C"/>
    <w:rsid w:val="00AE09DA"/>
    <w:rsid w:val="00AE0A6C"/>
    <w:rsid w:val="00AE7301"/>
    <w:rsid w:val="00AE7484"/>
    <w:rsid w:val="00AF2280"/>
    <w:rsid w:val="00AF43ED"/>
    <w:rsid w:val="00AF69D2"/>
    <w:rsid w:val="00AF7337"/>
    <w:rsid w:val="00AF7520"/>
    <w:rsid w:val="00B02604"/>
    <w:rsid w:val="00B04411"/>
    <w:rsid w:val="00B04A91"/>
    <w:rsid w:val="00B04CF5"/>
    <w:rsid w:val="00B04D00"/>
    <w:rsid w:val="00B04DD6"/>
    <w:rsid w:val="00B059DF"/>
    <w:rsid w:val="00B05DEF"/>
    <w:rsid w:val="00B07426"/>
    <w:rsid w:val="00B1430F"/>
    <w:rsid w:val="00B16664"/>
    <w:rsid w:val="00B17550"/>
    <w:rsid w:val="00B2128E"/>
    <w:rsid w:val="00B216EC"/>
    <w:rsid w:val="00B22734"/>
    <w:rsid w:val="00B22A7E"/>
    <w:rsid w:val="00B26D9B"/>
    <w:rsid w:val="00B30379"/>
    <w:rsid w:val="00B377C7"/>
    <w:rsid w:val="00B37E72"/>
    <w:rsid w:val="00B501CF"/>
    <w:rsid w:val="00B50A10"/>
    <w:rsid w:val="00B50AD4"/>
    <w:rsid w:val="00B50DB8"/>
    <w:rsid w:val="00B52705"/>
    <w:rsid w:val="00B52BA1"/>
    <w:rsid w:val="00B52CE6"/>
    <w:rsid w:val="00B537D3"/>
    <w:rsid w:val="00B56342"/>
    <w:rsid w:val="00B71D58"/>
    <w:rsid w:val="00B7232E"/>
    <w:rsid w:val="00B746D8"/>
    <w:rsid w:val="00B76738"/>
    <w:rsid w:val="00B77286"/>
    <w:rsid w:val="00B82931"/>
    <w:rsid w:val="00B84543"/>
    <w:rsid w:val="00B868FA"/>
    <w:rsid w:val="00B86DBC"/>
    <w:rsid w:val="00B9187E"/>
    <w:rsid w:val="00B93C72"/>
    <w:rsid w:val="00B93EFB"/>
    <w:rsid w:val="00B94DDF"/>
    <w:rsid w:val="00B977E7"/>
    <w:rsid w:val="00BB3E2B"/>
    <w:rsid w:val="00BB7D8F"/>
    <w:rsid w:val="00BC2735"/>
    <w:rsid w:val="00BC29CC"/>
    <w:rsid w:val="00BC6B08"/>
    <w:rsid w:val="00BC756B"/>
    <w:rsid w:val="00BC7FF9"/>
    <w:rsid w:val="00BD0953"/>
    <w:rsid w:val="00BD09BF"/>
    <w:rsid w:val="00BD12F5"/>
    <w:rsid w:val="00BD228B"/>
    <w:rsid w:val="00BD331E"/>
    <w:rsid w:val="00BD4534"/>
    <w:rsid w:val="00BD47C3"/>
    <w:rsid w:val="00BE1924"/>
    <w:rsid w:val="00BE6963"/>
    <w:rsid w:val="00BE7197"/>
    <w:rsid w:val="00BE7FE7"/>
    <w:rsid w:val="00BF2941"/>
    <w:rsid w:val="00BF3C5A"/>
    <w:rsid w:val="00BF4325"/>
    <w:rsid w:val="00BF45D7"/>
    <w:rsid w:val="00BF7B97"/>
    <w:rsid w:val="00C01A12"/>
    <w:rsid w:val="00C03ECE"/>
    <w:rsid w:val="00C1409D"/>
    <w:rsid w:val="00C1793B"/>
    <w:rsid w:val="00C20680"/>
    <w:rsid w:val="00C24338"/>
    <w:rsid w:val="00C25E9B"/>
    <w:rsid w:val="00C26245"/>
    <w:rsid w:val="00C32C22"/>
    <w:rsid w:val="00C32CE1"/>
    <w:rsid w:val="00C32F17"/>
    <w:rsid w:val="00C356F9"/>
    <w:rsid w:val="00C36964"/>
    <w:rsid w:val="00C36B10"/>
    <w:rsid w:val="00C37678"/>
    <w:rsid w:val="00C377D6"/>
    <w:rsid w:val="00C37CB6"/>
    <w:rsid w:val="00C41547"/>
    <w:rsid w:val="00C419DA"/>
    <w:rsid w:val="00C43157"/>
    <w:rsid w:val="00C43EB6"/>
    <w:rsid w:val="00C44D04"/>
    <w:rsid w:val="00C45DEF"/>
    <w:rsid w:val="00C469A9"/>
    <w:rsid w:val="00C47146"/>
    <w:rsid w:val="00C479BF"/>
    <w:rsid w:val="00C52623"/>
    <w:rsid w:val="00C53DB5"/>
    <w:rsid w:val="00C60CAC"/>
    <w:rsid w:val="00C7126E"/>
    <w:rsid w:val="00C71B69"/>
    <w:rsid w:val="00C729F9"/>
    <w:rsid w:val="00C74C86"/>
    <w:rsid w:val="00C74D85"/>
    <w:rsid w:val="00C815E7"/>
    <w:rsid w:val="00C84405"/>
    <w:rsid w:val="00C86714"/>
    <w:rsid w:val="00C87A15"/>
    <w:rsid w:val="00C87BAB"/>
    <w:rsid w:val="00C92135"/>
    <w:rsid w:val="00C92B49"/>
    <w:rsid w:val="00C9591B"/>
    <w:rsid w:val="00C95A8C"/>
    <w:rsid w:val="00CA02B2"/>
    <w:rsid w:val="00CA0BBD"/>
    <w:rsid w:val="00CA1A52"/>
    <w:rsid w:val="00CA5958"/>
    <w:rsid w:val="00CA687F"/>
    <w:rsid w:val="00CB229E"/>
    <w:rsid w:val="00CB328F"/>
    <w:rsid w:val="00CB6D32"/>
    <w:rsid w:val="00CC117D"/>
    <w:rsid w:val="00CC21EE"/>
    <w:rsid w:val="00CC2EFE"/>
    <w:rsid w:val="00CC340D"/>
    <w:rsid w:val="00CC40FB"/>
    <w:rsid w:val="00CC468A"/>
    <w:rsid w:val="00CD21CE"/>
    <w:rsid w:val="00CD224D"/>
    <w:rsid w:val="00CD3597"/>
    <w:rsid w:val="00CD4E54"/>
    <w:rsid w:val="00CD56FE"/>
    <w:rsid w:val="00CD6D62"/>
    <w:rsid w:val="00CD7E40"/>
    <w:rsid w:val="00CF2237"/>
    <w:rsid w:val="00CF2B0A"/>
    <w:rsid w:val="00CF4A58"/>
    <w:rsid w:val="00CF7B9E"/>
    <w:rsid w:val="00D03327"/>
    <w:rsid w:val="00D03C8A"/>
    <w:rsid w:val="00D03CB6"/>
    <w:rsid w:val="00D044B4"/>
    <w:rsid w:val="00D0637F"/>
    <w:rsid w:val="00D0645C"/>
    <w:rsid w:val="00D071B0"/>
    <w:rsid w:val="00D100FC"/>
    <w:rsid w:val="00D10902"/>
    <w:rsid w:val="00D10C24"/>
    <w:rsid w:val="00D14FF7"/>
    <w:rsid w:val="00D16C89"/>
    <w:rsid w:val="00D23D2B"/>
    <w:rsid w:val="00D241C4"/>
    <w:rsid w:val="00D274B0"/>
    <w:rsid w:val="00D2790C"/>
    <w:rsid w:val="00D27960"/>
    <w:rsid w:val="00D304F8"/>
    <w:rsid w:val="00D33093"/>
    <w:rsid w:val="00D332E5"/>
    <w:rsid w:val="00D334E2"/>
    <w:rsid w:val="00D33D9D"/>
    <w:rsid w:val="00D35950"/>
    <w:rsid w:val="00D414DC"/>
    <w:rsid w:val="00D47737"/>
    <w:rsid w:val="00D51205"/>
    <w:rsid w:val="00D561A5"/>
    <w:rsid w:val="00D57617"/>
    <w:rsid w:val="00D57FA4"/>
    <w:rsid w:val="00D62549"/>
    <w:rsid w:val="00D62A88"/>
    <w:rsid w:val="00D71036"/>
    <w:rsid w:val="00D72424"/>
    <w:rsid w:val="00D72BC8"/>
    <w:rsid w:val="00D72D45"/>
    <w:rsid w:val="00D76392"/>
    <w:rsid w:val="00D77B3F"/>
    <w:rsid w:val="00D8298D"/>
    <w:rsid w:val="00D842E6"/>
    <w:rsid w:val="00D85D6F"/>
    <w:rsid w:val="00D875F3"/>
    <w:rsid w:val="00D902B3"/>
    <w:rsid w:val="00D9101E"/>
    <w:rsid w:val="00D91B65"/>
    <w:rsid w:val="00D9286D"/>
    <w:rsid w:val="00D939E0"/>
    <w:rsid w:val="00D94940"/>
    <w:rsid w:val="00D94DC2"/>
    <w:rsid w:val="00DA31B8"/>
    <w:rsid w:val="00DA392D"/>
    <w:rsid w:val="00DA4A9A"/>
    <w:rsid w:val="00DA58F6"/>
    <w:rsid w:val="00DB0BF0"/>
    <w:rsid w:val="00DB0D81"/>
    <w:rsid w:val="00DB2392"/>
    <w:rsid w:val="00DB2E65"/>
    <w:rsid w:val="00DB3212"/>
    <w:rsid w:val="00DB7576"/>
    <w:rsid w:val="00DB7662"/>
    <w:rsid w:val="00DC19E5"/>
    <w:rsid w:val="00DC4058"/>
    <w:rsid w:val="00DC4145"/>
    <w:rsid w:val="00DC599B"/>
    <w:rsid w:val="00DC68A1"/>
    <w:rsid w:val="00DC7ED2"/>
    <w:rsid w:val="00DD0F16"/>
    <w:rsid w:val="00DD43CE"/>
    <w:rsid w:val="00DD4CF4"/>
    <w:rsid w:val="00DD5E44"/>
    <w:rsid w:val="00DD6072"/>
    <w:rsid w:val="00DD728F"/>
    <w:rsid w:val="00DE4314"/>
    <w:rsid w:val="00DE5219"/>
    <w:rsid w:val="00DE5225"/>
    <w:rsid w:val="00DE6B31"/>
    <w:rsid w:val="00DF1486"/>
    <w:rsid w:val="00DF3511"/>
    <w:rsid w:val="00DF4E94"/>
    <w:rsid w:val="00DF7891"/>
    <w:rsid w:val="00E010DF"/>
    <w:rsid w:val="00E024FB"/>
    <w:rsid w:val="00E056EA"/>
    <w:rsid w:val="00E114E5"/>
    <w:rsid w:val="00E11519"/>
    <w:rsid w:val="00E11D8A"/>
    <w:rsid w:val="00E16350"/>
    <w:rsid w:val="00E1773C"/>
    <w:rsid w:val="00E20B1B"/>
    <w:rsid w:val="00E20E4A"/>
    <w:rsid w:val="00E212D1"/>
    <w:rsid w:val="00E23744"/>
    <w:rsid w:val="00E23BFA"/>
    <w:rsid w:val="00E2626C"/>
    <w:rsid w:val="00E26BD0"/>
    <w:rsid w:val="00E277EF"/>
    <w:rsid w:val="00E27D72"/>
    <w:rsid w:val="00E31C4B"/>
    <w:rsid w:val="00E32092"/>
    <w:rsid w:val="00E3537A"/>
    <w:rsid w:val="00E35EC7"/>
    <w:rsid w:val="00E42070"/>
    <w:rsid w:val="00E44DCA"/>
    <w:rsid w:val="00E467F3"/>
    <w:rsid w:val="00E47AFF"/>
    <w:rsid w:val="00E52C46"/>
    <w:rsid w:val="00E604F9"/>
    <w:rsid w:val="00E648B9"/>
    <w:rsid w:val="00E64D4B"/>
    <w:rsid w:val="00E65B69"/>
    <w:rsid w:val="00E733BD"/>
    <w:rsid w:val="00E750E5"/>
    <w:rsid w:val="00E75F67"/>
    <w:rsid w:val="00E82F32"/>
    <w:rsid w:val="00E86B26"/>
    <w:rsid w:val="00E90FE8"/>
    <w:rsid w:val="00E91C09"/>
    <w:rsid w:val="00E93FAC"/>
    <w:rsid w:val="00E9632B"/>
    <w:rsid w:val="00E964E0"/>
    <w:rsid w:val="00E97207"/>
    <w:rsid w:val="00E97249"/>
    <w:rsid w:val="00EA198D"/>
    <w:rsid w:val="00EA3366"/>
    <w:rsid w:val="00EA70F4"/>
    <w:rsid w:val="00EA7AA7"/>
    <w:rsid w:val="00EB11E9"/>
    <w:rsid w:val="00EB14DA"/>
    <w:rsid w:val="00EB1B1F"/>
    <w:rsid w:val="00EB1EE3"/>
    <w:rsid w:val="00EB566D"/>
    <w:rsid w:val="00EC28F5"/>
    <w:rsid w:val="00EC312B"/>
    <w:rsid w:val="00EC3DA7"/>
    <w:rsid w:val="00EC6EBF"/>
    <w:rsid w:val="00EC74EE"/>
    <w:rsid w:val="00ED1E12"/>
    <w:rsid w:val="00ED59A7"/>
    <w:rsid w:val="00EE0526"/>
    <w:rsid w:val="00EE2219"/>
    <w:rsid w:val="00EE376A"/>
    <w:rsid w:val="00EE78BE"/>
    <w:rsid w:val="00EF1C06"/>
    <w:rsid w:val="00EF293D"/>
    <w:rsid w:val="00EF34EC"/>
    <w:rsid w:val="00EF4AAE"/>
    <w:rsid w:val="00EF5DA2"/>
    <w:rsid w:val="00EF6AF6"/>
    <w:rsid w:val="00F006BC"/>
    <w:rsid w:val="00F0653A"/>
    <w:rsid w:val="00F07CF2"/>
    <w:rsid w:val="00F11284"/>
    <w:rsid w:val="00F14047"/>
    <w:rsid w:val="00F144F2"/>
    <w:rsid w:val="00F15975"/>
    <w:rsid w:val="00F20203"/>
    <w:rsid w:val="00F21F7B"/>
    <w:rsid w:val="00F22F32"/>
    <w:rsid w:val="00F24072"/>
    <w:rsid w:val="00F24830"/>
    <w:rsid w:val="00F31DC6"/>
    <w:rsid w:val="00F31FD0"/>
    <w:rsid w:val="00F36C19"/>
    <w:rsid w:val="00F42CD0"/>
    <w:rsid w:val="00F4321D"/>
    <w:rsid w:val="00F43332"/>
    <w:rsid w:val="00F43FAD"/>
    <w:rsid w:val="00F455E0"/>
    <w:rsid w:val="00F47140"/>
    <w:rsid w:val="00F51302"/>
    <w:rsid w:val="00F5130E"/>
    <w:rsid w:val="00F52A25"/>
    <w:rsid w:val="00F53F96"/>
    <w:rsid w:val="00F54D77"/>
    <w:rsid w:val="00F54E50"/>
    <w:rsid w:val="00F54FB5"/>
    <w:rsid w:val="00F5551A"/>
    <w:rsid w:val="00F56C5D"/>
    <w:rsid w:val="00F60322"/>
    <w:rsid w:val="00F64C73"/>
    <w:rsid w:val="00F65A0D"/>
    <w:rsid w:val="00F6615A"/>
    <w:rsid w:val="00F6679D"/>
    <w:rsid w:val="00F67CC1"/>
    <w:rsid w:val="00F7223B"/>
    <w:rsid w:val="00F7399E"/>
    <w:rsid w:val="00F75DEE"/>
    <w:rsid w:val="00F829E7"/>
    <w:rsid w:val="00F863BF"/>
    <w:rsid w:val="00F9021D"/>
    <w:rsid w:val="00F9313E"/>
    <w:rsid w:val="00F93C00"/>
    <w:rsid w:val="00F9601F"/>
    <w:rsid w:val="00F96889"/>
    <w:rsid w:val="00FA2499"/>
    <w:rsid w:val="00FA2BF2"/>
    <w:rsid w:val="00FA6781"/>
    <w:rsid w:val="00FA720E"/>
    <w:rsid w:val="00FA76A3"/>
    <w:rsid w:val="00FB39CF"/>
    <w:rsid w:val="00FB7A63"/>
    <w:rsid w:val="00FC0F02"/>
    <w:rsid w:val="00FC1BCA"/>
    <w:rsid w:val="00FC2DA4"/>
    <w:rsid w:val="00FD0B95"/>
    <w:rsid w:val="00FD38E0"/>
    <w:rsid w:val="00FD415D"/>
    <w:rsid w:val="00FD5EBF"/>
    <w:rsid w:val="00FD7513"/>
    <w:rsid w:val="00FE5854"/>
    <w:rsid w:val="00FE6A26"/>
    <w:rsid w:val="00FF40EE"/>
    <w:rsid w:val="00FF6B96"/>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536E510"/>
  <w15:docId w15:val="{E01D55FA-D6E6-491F-956F-26F5E5F45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imes New Roman" w:hAnsi="Arial" w:cs="Arial"/>
        <w:sz w:val="16"/>
        <w:szCs w:val="16"/>
        <w:lang w:val="de-CH" w:eastAsia="de-CH" w:bidi="ar-SA"/>
      </w:rPr>
    </w:rPrDefault>
    <w:pPrDefault/>
  </w:docDefaults>
  <w:latentStyles w:defLockedState="0" w:defUIPriority="0" w:defSemiHidden="0" w:defUnhideWhenUsed="0" w:defQFormat="0" w:count="371">
    <w:lsdException w:name="Normal" w:locked="1" w:qFormat="1"/>
    <w:lsdException w:name="heading 1" w:locked="1" w:qFormat="1"/>
    <w:lsdException w:name="heading 2" w:lock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locked="1" w:semiHidden="1" w:unhideWhenUsed="1" w:qFormat="1"/>
    <w:lsdException w:name="table of figures" w:locked="1"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semiHidden="1" w:uiPriority="99" w:unhideWhenUsed="1"/>
    <w:lsdException w:name="FollowedHyperlink" w:semiHidden="1" w:unhideWhenUsed="1"/>
    <w:lsdException w:name="Strong" w:locked="1" w:qFormat="1"/>
    <w:lsdException w:name="Emphasis" w:locked="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6096"/>
    <w:rPr>
      <w:sz w:val="20"/>
      <w:szCs w:val="22"/>
    </w:rPr>
  </w:style>
  <w:style w:type="paragraph" w:styleId="Heading1">
    <w:name w:val="heading 1"/>
    <w:aliases w:val="Überschrift 1 (u1),(U1),main title,TF-Overskrift 1,ITT t1,PA Chapter,Chapter"/>
    <w:basedOn w:val="Normal"/>
    <w:next w:val="Normal"/>
    <w:autoRedefine/>
    <w:qFormat/>
    <w:rsid w:val="00EB1B1F"/>
    <w:pPr>
      <w:pageBreakBefore/>
      <w:numPr>
        <w:numId w:val="22"/>
      </w:numPr>
      <w:pBdr>
        <w:bottom w:val="single" w:sz="4" w:space="1" w:color="B2B2B2"/>
      </w:pBdr>
      <w:spacing w:after="240"/>
      <w:outlineLvl w:val="0"/>
    </w:pPr>
    <w:rPr>
      <w:rFonts w:cs="Times New Roman"/>
      <w:bCs/>
      <w:kern w:val="32"/>
      <w:szCs w:val="20"/>
      <w:lang w:eastAsia="en-US"/>
    </w:rPr>
  </w:style>
  <w:style w:type="paragraph" w:styleId="Heading2">
    <w:name w:val="heading 2"/>
    <w:basedOn w:val="Normal"/>
    <w:next w:val="Normal"/>
    <w:link w:val="Heading2Char"/>
    <w:autoRedefine/>
    <w:qFormat/>
    <w:rsid w:val="00A503AB"/>
    <w:pPr>
      <w:keepNext/>
      <w:numPr>
        <w:ilvl w:val="1"/>
        <w:numId w:val="22"/>
      </w:numPr>
      <w:pBdr>
        <w:bottom w:val="single" w:sz="4" w:space="1" w:color="B2B2B2"/>
      </w:pBdr>
      <w:tabs>
        <w:tab w:val="clear" w:pos="3906"/>
        <w:tab w:val="num" w:pos="426"/>
      </w:tabs>
      <w:spacing w:after="240"/>
      <w:ind w:left="576"/>
      <w:outlineLvl w:val="1"/>
    </w:pPr>
    <w:rPr>
      <w:bCs/>
      <w:iCs/>
      <w:lang w:eastAsia="en-US"/>
    </w:rPr>
  </w:style>
  <w:style w:type="paragraph" w:styleId="Heading3">
    <w:name w:val="heading 3"/>
    <w:basedOn w:val="Heading2"/>
    <w:next w:val="Normal"/>
    <w:link w:val="Heading3Char"/>
    <w:autoRedefine/>
    <w:qFormat/>
    <w:rsid w:val="002465DA"/>
    <w:pPr>
      <w:numPr>
        <w:ilvl w:val="2"/>
      </w:numPr>
      <w:outlineLvl w:val="2"/>
    </w:pPr>
    <w:rPr>
      <w:szCs w:val="20"/>
    </w:rPr>
  </w:style>
  <w:style w:type="paragraph" w:styleId="Heading40">
    <w:name w:val="heading 4"/>
    <w:basedOn w:val="Normal"/>
    <w:next w:val="Normal"/>
    <w:link w:val="Heading4Char"/>
    <w:semiHidden/>
    <w:unhideWhenUsed/>
    <w:qFormat/>
    <w:locked/>
    <w:rsid w:val="009F2052"/>
    <w:pPr>
      <w:keepNext/>
      <w:keepLines/>
      <w:spacing w:before="200"/>
      <w:jc w:val="both"/>
      <w:outlineLvl w:val="3"/>
    </w:pPr>
    <w:rPr>
      <w:rFonts w:asciiTheme="majorHAnsi" w:eastAsiaTheme="majorEastAsia" w:hAnsiTheme="majorHAnsi" w:cstheme="majorBidi"/>
      <w:b/>
      <w:bCs/>
      <w:i/>
      <w:iCs/>
      <w:color w:val="4F81BD" w:themeColor="accent1"/>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elAbbildungTabelle">
    <w:name w:val="Titel_Abbildung_Tabelle"/>
    <w:basedOn w:val="Normal"/>
    <w:next w:val="Normal"/>
    <w:link w:val="TitelAbbildungTabelleCharChar"/>
    <w:autoRedefine/>
    <w:rsid w:val="00D0637F"/>
    <w:pPr>
      <w:spacing w:before="120"/>
    </w:pPr>
    <w:rPr>
      <w:color w:val="000000" w:themeColor="text1"/>
      <w:szCs w:val="14"/>
    </w:rPr>
  </w:style>
  <w:style w:type="table" w:styleId="TableGrid">
    <w:name w:val="Table Grid"/>
    <w:basedOn w:val="TableNormal"/>
    <w:rsid w:val="00640280"/>
    <w:tblPr>
      <w:tblInd w:w="0" w:type="dxa"/>
      <w:tblBorders>
        <w:top w:val="single" w:sz="2" w:space="0" w:color="B2B2B2"/>
        <w:left w:val="single" w:sz="2" w:space="0" w:color="B2B2B2"/>
        <w:bottom w:val="single" w:sz="2" w:space="0" w:color="B2B2B2"/>
        <w:right w:val="single" w:sz="2" w:space="0" w:color="B2B2B2"/>
        <w:insideH w:val="single" w:sz="2" w:space="0" w:color="B2B2B2"/>
        <w:insideV w:val="single" w:sz="2" w:space="0" w:color="B2B2B2"/>
      </w:tblBorders>
      <w:tblCellMar>
        <w:top w:w="0" w:type="dxa"/>
        <w:left w:w="108" w:type="dxa"/>
        <w:bottom w:w="0" w:type="dxa"/>
        <w:right w:w="108" w:type="dxa"/>
      </w:tblCellMar>
    </w:tblPr>
  </w:style>
  <w:style w:type="table" w:customStyle="1" w:styleId="GARAIO">
    <w:name w:val="GARAIO"/>
    <w:basedOn w:val="TableNormal"/>
    <w:uiPriority w:val="99"/>
    <w:rsid w:val="009938B9"/>
    <w:tblPr>
      <w:tblInd w:w="0" w:type="dxa"/>
      <w:tblBorders>
        <w:top w:val="single" w:sz="4" w:space="0" w:color="A6A6A6" w:themeColor="background1" w:themeShade="A6"/>
        <w:bottom w:val="single" w:sz="4" w:space="0" w:color="A6A6A6" w:themeColor="background1" w:themeShade="A6"/>
        <w:insideH w:val="single" w:sz="4" w:space="0" w:color="A6A6A6" w:themeColor="background1" w:themeShade="A6"/>
      </w:tblBorders>
      <w:tblCellMar>
        <w:top w:w="28" w:type="dxa"/>
        <w:left w:w="28" w:type="dxa"/>
        <w:bottom w:w="28" w:type="dxa"/>
        <w:right w:w="28" w:type="dxa"/>
      </w:tblCellMar>
    </w:tblPr>
    <w:tcPr>
      <w:shd w:val="clear" w:color="auto" w:fill="FFFFFF" w:themeFill="background1"/>
    </w:tcPr>
    <w:tblStylePr w:type="firstRow">
      <w:rPr>
        <w:rFonts w:ascii="Arial" w:hAnsi="Arial"/>
        <w:b/>
        <w:color w:val="auto"/>
        <w:sz w:val="16"/>
      </w:rPr>
      <w:tblPr/>
      <w:tcPr>
        <w:shd w:val="clear" w:color="auto" w:fill="D9D9D9" w:themeFill="background1" w:themeFillShade="D9"/>
      </w:tcPr>
    </w:tblStylePr>
  </w:style>
  <w:style w:type="paragraph" w:styleId="Footer">
    <w:name w:val="footer"/>
    <w:basedOn w:val="Normal"/>
    <w:autoRedefine/>
    <w:qFormat/>
    <w:rsid w:val="009F2052"/>
    <w:pPr>
      <w:tabs>
        <w:tab w:val="left" w:pos="284"/>
        <w:tab w:val="center" w:pos="3780"/>
        <w:tab w:val="right" w:pos="7762"/>
      </w:tabs>
      <w:ind w:left="-567"/>
    </w:pPr>
    <w:rPr>
      <w:sz w:val="12"/>
      <w:szCs w:val="12"/>
    </w:rPr>
  </w:style>
  <w:style w:type="paragraph" w:styleId="Header">
    <w:name w:val="header"/>
    <w:basedOn w:val="Normal"/>
    <w:link w:val="HeaderChar"/>
    <w:rsid w:val="00640280"/>
    <w:pPr>
      <w:tabs>
        <w:tab w:val="center" w:pos="4536"/>
        <w:tab w:val="right" w:pos="9072"/>
      </w:tabs>
    </w:pPr>
    <w:rPr>
      <w:sz w:val="12"/>
    </w:rPr>
  </w:style>
  <w:style w:type="paragraph" w:styleId="TOC1">
    <w:name w:val="toc 1"/>
    <w:basedOn w:val="Normal"/>
    <w:next w:val="Normal"/>
    <w:autoRedefine/>
    <w:uiPriority w:val="39"/>
    <w:rsid w:val="00974424"/>
    <w:pPr>
      <w:tabs>
        <w:tab w:val="left" w:pos="709"/>
        <w:tab w:val="right" w:pos="7762"/>
      </w:tabs>
      <w:spacing w:before="240"/>
    </w:pPr>
    <w:rPr>
      <w:b/>
    </w:rPr>
  </w:style>
  <w:style w:type="character" w:styleId="Hyperlink">
    <w:name w:val="Hyperlink"/>
    <w:uiPriority w:val="99"/>
    <w:rsid w:val="00700E46"/>
    <w:rPr>
      <w:rFonts w:cs="Times New Roman"/>
      <w:color w:val="0000FF"/>
      <w:u w:val="single"/>
    </w:rPr>
  </w:style>
  <w:style w:type="paragraph" w:styleId="TOC2">
    <w:name w:val="toc 2"/>
    <w:basedOn w:val="Normal"/>
    <w:next w:val="Normal"/>
    <w:autoRedefine/>
    <w:uiPriority w:val="39"/>
    <w:rsid w:val="00974424"/>
    <w:pPr>
      <w:tabs>
        <w:tab w:val="left" w:pos="709"/>
        <w:tab w:val="right" w:pos="7762"/>
      </w:tabs>
    </w:pPr>
  </w:style>
  <w:style w:type="paragraph" w:styleId="FootnoteText">
    <w:name w:val="footnote text"/>
    <w:basedOn w:val="Normal"/>
    <w:link w:val="FootnoteTextChar"/>
    <w:semiHidden/>
    <w:rsid w:val="00471221"/>
  </w:style>
  <w:style w:type="character" w:styleId="FootnoteReference">
    <w:name w:val="footnote reference"/>
    <w:semiHidden/>
    <w:rsid w:val="00471221"/>
    <w:rPr>
      <w:rFonts w:cs="Times New Roman"/>
      <w:vertAlign w:val="superscript"/>
    </w:rPr>
  </w:style>
  <w:style w:type="character" w:customStyle="1" w:styleId="CaptionChar1">
    <w:name w:val="Caption Char1"/>
    <w:locked/>
    <w:rsid w:val="00424B9C"/>
    <w:rPr>
      <w:rFonts w:ascii="Arial" w:hAnsi="Arial" w:cs="Arial"/>
      <w:b/>
      <w:bCs/>
      <w:sz w:val="16"/>
      <w:lang w:val="de-CH" w:eastAsia="de-CH" w:bidi="ar-SA"/>
    </w:rPr>
  </w:style>
  <w:style w:type="character" w:customStyle="1" w:styleId="TitelAbbildungTabelleCharChar">
    <w:name w:val="Titel_Abbildung_Tabelle Char Char"/>
    <w:link w:val="TitelAbbildungTabelle"/>
    <w:locked/>
    <w:rsid w:val="00D0637F"/>
    <w:rPr>
      <w:color w:val="000000" w:themeColor="text1"/>
      <w:szCs w:val="14"/>
    </w:rPr>
  </w:style>
  <w:style w:type="paragraph" w:styleId="TableofFigures">
    <w:name w:val="table of figures"/>
    <w:basedOn w:val="Normal"/>
    <w:next w:val="Normal"/>
    <w:uiPriority w:val="99"/>
    <w:rsid w:val="00FA2BF2"/>
  </w:style>
  <w:style w:type="paragraph" w:styleId="TOC3">
    <w:name w:val="toc 3"/>
    <w:basedOn w:val="Normal"/>
    <w:next w:val="Normal"/>
    <w:autoRedefine/>
    <w:uiPriority w:val="39"/>
    <w:rsid w:val="00974424"/>
    <w:pPr>
      <w:tabs>
        <w:tab w:val="left" w:pos="709"/>
        <w:tab w:val="right" w:pos="7762"/>
      </w:tabs>
    </w:pPr>
  </w:style>
  <w:style w:type="paragraph" w:customStyle="1" w:styleId="Titelklein">
    <w:name w:val="Titel_klein"/>
    <w:basedOn w:val="Normal"/>
    <w:autoRedefine/>
    <w:rsid w:val="006C6C91"/>
    <w:pPr>
      <w:pBdr>
        <w:bottom w:val="single" w:sz="4" w:space="1" w:color="C0C0C0"/>
      </w:pBdr>
    </w:pPr>
    <w:rPr>
      <w:rFonts w:cs="Times New Roman"/>
      <w:sz w:val="12"/>
    </w:rPr>
  </w:style>
  <w:style w:type="paragraph" w:customStyle="1" w:styleId="Heading4">
    <w:name w:val="Heading4"/>
    <w:basedOn w:val="Heading3"/>
    <w:next w:val="Normal"/>
    <w:link w:val="Heading4Zchn"/>
    <w:autoRedefine/>
    <w:qFormat/>
    <w:rsid w:val="00296096"/>
    <w:pPr>
      <w:numPr>
        <w:ilvl w:val="3"/>
      </w:numPr>
    </w:pPr>
    <w:rPr>
      <w:lang w:val="en-US"/>
    </w:rPr>
  </w:style>
  <w:style w:type="paragraph" w:customStyle="1" w:styleId="Heading5">
    <w:name w:val="Heading5"/>
    <w:basedOn w:val="Heading3"/>
    <w:next w:val="Normal"/>
    <w:autoRedefine/>
    <w:rsid w:val="00891BE9"/>
    <w:pPr>
      <w:numPr>
        <w:ilvl w:val="4"/>
      </w:numPr>
      <w:tabs>
        <w:tab w:val="num" w:pos="0"/>
        <w:tab w:val="num" w:pos="720"/>
      </w:tabs>
      <w:ind w:hanging="1728"/>
    </w:pPr>
    <w:rPr>
      <w:lang w:val="en-US"/>
    </w:rPr>
  </w:style>
  <w:style w:type="character" w:styleId="CommentReference">
    <w:name w:val="annotation reference"/>
    <w:semiHidden/>
    <w:rsid w:val="00FD415D"/>
    <w:rPr>
      <w:rFonts w:cs="Times New Roman"/>
      <w:sz w:val="16"/>
      <w:szCs w:val="16"/>
    </w:rPr>
  </w:style>
  <w:style w:type="paragraph" w:styleId="CommentText">
    <w:name w:val="annotation text"/>
    <w:basedOn w:val="Normal"/>
    <w:semiHidden/>
    <w:rsid w:val="00FD415D"/>
  </w:style>
  <w:style w:type="paragraph" w:styleId="CommentSubject">
    <w:name w:val="annotation subject"/>
    <w:basedOn w:val="CommentText"/>
    <w:next w:val="CommentText"/>
    <w:semiHidden/>
    <w:rsid w:val="00FD415D"/>
    <w:rPr>
      <w:b/>
      <w:bCs/>
    </w:rPr>
  </w:style>
  <w:style w:type="paragraph" w:styleId="BalloonText">
    <w:name w:val="Balloon Text"/>
    <w:basedOn w:val="Normal"/>
    <w:semiHidden/>
    <w:rsid w:val="00FD415D"/>
    <w:rPr>
      <w:rFonts w:ascii="Tahoma" w:hAnsi="Tahoma" w:cs="Tahoma"/>
      <w:szCs w:val="16"/>
    </w:rPr>
  </w:style>
  <w:style w:type="paragraph" w:customStyle="1" w:styleId="1">
    <w:name w:val="1"/>
    <w:basedOn w:val="Normal"/>
    <w:rsid w:val="00A931A0"/>
    <w:pPr>
      <w:spacing w:after="160" w:line="240" w:lineRule="exact"/>
    </w:pPr>
    <w:rPr>
      <w:rFonts w:ascii="Frutiger 45 Light" w:hAnsi="Frutiger 45 Light" w:cs="Times New Roman"/>
      <w:sz w:val="21"/>
      <w:szCs w:val="20"/>
    </w:rPr>
  </w:style>
  <w:style w:type="character" w:customStyle="1" w:styleId="Heading3Char">
    <w:name w:val="Heading 3 Char"/>
    <w:link w:val="Heading3"/>
    <w:locked/>
    <w:rsid w:val="002465DA"/>
    <w:rPr>
      <w:bCs/>
      <w:iCs/>
      <w:sz w:val="20"/>
      <w:lang w:eastAsia="en-US"/>
    </w:rPr>
  </w:style>
  <w:style w:type="paragraph" w:customStyle="1" w:styleId="ZchnZchn2">
    <w:name w:val="Zchn Zchn2"/>
    <w:basedOn w:val="Normal"/>
    <w:rsid w:val="00170B68"/>
    <w:pPr>
      <w:spacing w:after="160" w:line="240" w:lineRule="exact"/>
    </w:pPr>
    <w:rPr>
      <w:rFonts w:ascii="Frutiger 45 Light" w:hAnsi="Frutiger 45 Light" w:cs="Times New Roman"/>
      <w:sz w:val="21"/>
      <w:szCs w:val="20"/>
    </w:rPr>
  </w:style>
  <w:style w:type="paragraph" w:styleId="ListParagraph">
    <w:name w:val="List Paragraph"/>
    <w:basedOn w:val="Normal"/>
    <w:uiPriority w:val="34"/>
    <w:qFormat/>
    <w:rsid w:val="009F2052"/>
    <w:pPr>
      <w:numPr>
        <w:numId w:val="21"/>
      </w:numPr>
      <w:contextualSpacing/>
    </w:pPr>
    <w:rPr>
      <w:lang w:eastAsia="en-US"/>
    </w:rPr>
  </w:style>
  <w:style w:type="paragraph" w:customStyle="1" w:styleId="CharCharZchnZchnCharCharZchnZchnCharCharZchnZchnCharChar">
    <w:name w:val="Char Char Zchn Zchn Char Char Zchn Zchn Char Char Zchn Zchn Char Char"/>
    <w:basedOn w:val="Normal"/>
    <w:rsid w:val="00195B0C"/>
    <w:pPr>
      <w:spacing w:after="160" w:line="240" w:lineRule="exact"/>
    </w:pPr>
    <w:rPr>
      <w:rFonts w:ascii="Times New Roman" w:hAnsi="Times New Roman" w:cs="Times New Roman"/>
      <w:szCs w:val="20"/>
      <w:lang w:eastAsia="en-US"/>
    </w:rPr>
  </w:style>
  <w:style w:type="paragraph" w:styleId="DocumentMap">
    <w:name w:val="Document Map"/>
    <w:basedOn w:val="Normal"/>
    <w:link w:val="DocumentMapChar"/>
    <w:rsid w:val="00BD47C3"/>
    <w:pPr>
      <w:shd w:val="clear" w:color="auto" w:fill="000080"/>
    </w:pPr>
    <w:rPr>
      <w:rFonts w:ascii="Tahoma" w:hAnsi="Tahoma" w:cs="Tahoma"/>
      <w:szCs w:val="20"/>
    </w:rPr>
  </w:style>
  <w:style w:type="character" w:customStyle="1" w:styleId="BeschriftungZchn">
    <w:name w:val="Beschriftung Zchn"/>
    <w:aliases w:val="Beschriftung;(Bild/Tabelle) Zchn,Titel_Abbildung Zchn"/>
    <w:locked/>
    <w:rsid w:val="000D643D"/>
    <w:rPr>
      <w:rFonts w:ascii="Arial" w:hAnsi="Arial" w:cs="Arial"/>
      <w:bCs/>
      <w:sz w:val="16"/>
      <w:szCs w:val="16"/>
      <w:lang w:eastAsia="en-US"/>
    </w:rPr>
  </w:style>
  <w:style w:type="paragraph" w:customStyle="1" w:styleId="Listenabsatz1">
    <w:name w:val="Listenabsatz1"/>
    <w:basedOn w:val="ListParagraph"/>
    <w:rsid w:val="007D36B1"/>
    <w:pPr>
      <w:numPr>
        <w:numId w:val="4"/>
      </w:numPr>
      <w:ind w:left="284" w:hanging="284"/>
    </w:pPr>
  </w:style>
  <w:style w:type="paragraph" w:customStyle="1" w:styleId="SpaltenTextLinks">
    <w:name w:val="SpaltenTextLinks"/>
    <w:basedOn w:val="Normal"/>
    <w:rsid w:val="00F31FD0"/>
    <w:pPr>
      <w:spacing w:before="40" w:line="259" w:lineRule="auto"/>
    </w:pPr>
    <w:rPr>
      <w:rFonts w:ascii="Frutiger 45 Light" w:hAnsi="Frutiger 45 Light" w:cs="Times New Roman"/>
      <w:sz w:val="21"/>
      <w:szCs w:val="20"/>
      <w:lang w:eastAsia="fr-FR"/>
    </w:rPr>
  </w:style>
  <w:style w:type="paragraph" w:customStyle="1" w:styleId="SpaltenTitelLinks">
    <w:name w:val="SpaltenTitelLinks"/>
    <w:basedOn w:val="Normal"/>
    <w:next w:val="SpaltenTextLinks"/>
    <w:rsid w:val="00F31FD0"/>
    <w:pPr>
      <w:pBdr>
        <w:bottom w:val="single" w:sz="6" w:space="1" w:color="auto"/>
      </w:pBdr>
      <w:spacing w:before="120" w:after="40" w:line="259" w:lineRule="auto"/>
    </w:pPr>
    <w:rPr>
      <w:rFonts w:ascii="Frutiger 45 Light" w:hAnsi="Frutiger 45 Light" w:cs="Times New Roman"/>
      <w:b/>
      <w:sz w:val="15"/>
      <w:szCs w:val="20"/>
      <w:lang w:eastAsia="fr-FR"/>
    </w:rPr>
  </w:style>
  <w:style w:type="paragraph" w:customStyle="1" w:styleId="Beschriftung2">
    <w:name w:val="Beschriftung2"/>
    <w:basedOn w:val="Normal"/>
    <w:next w:val="Normal"/>
    <w:link w:val="ZchnZchn"/>
    <w:autoRedefine/>
    <w:semiHidden/>
    <w:rsid w:val="00F31FD0"/>
    <w:rPr>
      <w:bCs/>
      <w:sz w:val="14"/>
      <w:szCs w:val="14"/>
    </w:rPr>
  </w:style>
  <w:style w:type="character" w:customStyle="1" w:styleId="ZchnZchn">
    <w:name w:val="Zchn Zchn"/>
    <w:link w:val="Beschriftung2"/>
    <w:semiHidden/>
    <w:locked/>
    <w:rsid w:val="00F31FD0"/>
    <w:rPr>
      <w:rFonts w:ascii="Arial" w:hAnsi="Arial" w:cs="Arial"/>
      <w:bCs/>
      <w:sz w:val="14"/>
      <w:szCs w:val="14"/>
      <w:lang w:val="de-CH" w:eastAsia="de-CH" w:bidi="ar-SA"/>
    </w:rPr>
  </w:style>
  <w:style w:type="character" w:styleId="PlaceholderText">
    <w:name w:val="Placeholder Text"/>
    <w:semiHidden/>
    <w:rsid w:val="000E7915"/>
    <w:rPr>
      <w:rFonts w:cs="Times New Roman"/>
      <w:color w:val="808080"/>
    </w:rPr>
  </w:style>
  <w:style w:type="paragraph" w:styleId="BodyText">
    <w:name w:val="Body Text"/>
    <w:aliases w:val="bt,AvtalBrödtext,Bodytext,ändrad,paragraph 2,body indent,AvtalBrodt...,AvtalBrodtext,andrad Char,andrad,Aufzählung,Textkörper Char Char Char Char Char Char,Textkörper Char Char Char Char Char Cha"/>
    <w:basedOn w:val="Normal"/>
    <w:link w:val="BodyTextChar"/>
    <w:rsid w:val="00FC1BCA"/>
    <w:pPr>
      <w:spacing w:after="120" w:line="259" w:lineRule="auto"/>
    </w:pPr>
    <w:rPr>
      <w:rFonts w:ascii="Frutiger 45 Light" w:hAnsi="Frutiger 45 Light" w:cs="Times New Roman"/>
      <w:sz w:val="21"/>
      <w:szCs w:val="20"/>
    </w:rPr>
  </w:style>
  <w:style w:type="character" w:customStyle="1" w:styleId="BodyTextChar">
    <w:name w:val="Body Text Char"/>
    <w:aliases w:val="bt Char,AvtalBrödtext Char,Bodytext Char,ändrad Char,paragraph 2 Char,body indent Char,AvtalBrodt... Char,AvtalBrodtext Char,andrad Char Char,andrad Char1,Aufzählung Char,Textkörper Char Char Char Char Char Char Char"/>
    <w:link w:val="BodyText"/>
    <w:locked/>
    <w:rsid w:val="00FC1BCA"/>
    <w:rPr>
      <w:rFonts w:ascii="Frutiger 45 Light" w:hAnsi="Frutiger 45 Light" w:cs="Times New Roman"/>
      <w:sz w:val="20"/>
      <w:szCs w:val="20"/>
      <w:lang w:val="de-CH" w:eastAsia="de-CH"/>
    </w:rPr>
  </w:style>
  <w:style w:type="numbering" w:customStyle="1" w:styleId="StyleBulleted">
    <w:name w:val="Style Bulleted"/>
    <w:rsid w:val="00367B76"/>
    <w:pPr>
      <w:numPr>
        <w:numId w:val="3"/>
      </w:numPr>
    </w:pPr>
  </w:style>
  <w:style w:type="paragraph" w:styleId="EndnoteText">
    <w:name w:val="endnote text"/>
    <w:basedOn w:val="Normal"/>
    <w:link w:val="EndnoteTextChar"/>
    <w:rsid w:val="000A1E33"/>
    <w:rPr>
      <w:szCs w:val="20"/>
    </w:rPr>
  </w:style>
  <w:style w:type="character" w:customStyle="1" w:styleId="EndnoteTextChar">
    <w:name w:val="Endnote Text Char"/>
    <w:link w:val="EndnoteText"/>
    <w:rsid w:val="000A1E33"/>
    <w:rPr>
      <w:rFonts w:ascii="Arial" w:hAnsi="Arial" w:cs="Arial"/>
    </w:rPr>
  </w:style>
  <w:style w:type="character" w:styleId="EndnoteReference">
    <w:name w:val="endnote reference"/>
    <w:rsid w:val="000A1E33"/>
    <w:rPr>
      <w:vertAlign w:val="superscript"/>
    </w:rPr>
  </w:style>
  <w:style w:type="paragraph" w:styleId="PlainText">
    <w:name w:val="Plain Text"/>
    <w:basedOn w:val="Normal"/>
    <w:link w:val="PlainTextChar"/>
    <w:uiPriority w:val="99"/>
    <w:unhideWhenUsed/>
    <w:rsid w:val="00D334E2"/>
    <w:rPr>
      <w:rFonts w:ascii="Consolas" w:eastAsia="Calibri" w:hAnsi="Consolas" w:cs="Times New Roman"/>
      <w:sz w:val="21"/>
      <w:szCs w:val="21"/>
      <w:lang w:eastAsia="en-US"/>
    </w:rPr>
  </w:style>
  <w:style w:type="character" w:customStyle="1" w:styleId="PlainTextChar">
    <w:name w:val="Plain Text Char"/>
    <w:link w:val="PlainText"/>
    <w:uiPriority w:val="99"/>
    <w:rsid w:val="00D334E2"/>
    <w:rPr>
      <w:rFonts w:ascii="Consolas" w:eastAsia="Calibri" w:hAnsi="Consolas" w:cs="Times New Roman"/>
      <w:sz w:val="21"/>
      <w:szCs w:val="21"/>
      <w:lang w:eastAsia="en-US"/>
    </w:rPr>
  </w:style>
  <w:style w:type="paragraph" w:customStyle="1" w:styleId="ZchnZchn21">
    <w:name w:val="Zchn Zchn21"/>
    <w:basedOn w:val="Normal"/>
    <w:rsid w:val="000A4AC6"/>
    <w:pPr>
      <w:spacing w:after="160" w:line="240" w:lineRule="exact"/>
    </w:pPr>
    <w:rPr>
      <w:rFonts w:ascii="Frutiger 45 Light" w:hAnsi="Frutiger 45 Light" w:cs="Times New Roman"/>
      <w:sz w:val="21"/>
      <w:szCs w:val="20"/>
    </w:rPr>
  </w:style>
  <w:style w:type="character" w:customStyle="1" w:styleId="FootnoteTextChar">
    <w:name w:val="Footnote Text Char"/>
    <w:link w:val="FootnoteText"/>
    <w:semiHidden/>
    <w:rsid w:val="00654E8C"/>
    <w:rPr>
      <w:rFonts w:ascii="Arial" w:hAnsi="Arial" w:cs="Arial"/>
      <w:szCs w:val="22"/>
    </w:rPr>
  </w:style>
  <w:style w:type="character" w:styleId="FollowedHyperlink">
    <w:name w:val="FollowedHyperlink"/>
    <w:basedOn w:val="DefaultParagraphFont"/>
    <w:rsid w:val="00AF69D2"/>
    <w:rPr>
      <w:color w:val="800080" w:themeColor="followedHyperlink"/>
      <w:u w:val="single"/>
    </w:rPr>
  </w:style>
  <w:style w:type="paragraph" w:styleId="NoSpacing">
    <w:name w:val="No Spacing"/>
    <w:link w:val="NoSpacingChar"/>
    <w:uiPriority w:val="1"/>
    <w:qFormat/>
    <w:rsid w:val="00095E59"/>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095E59"/>
    <w:rPr>
      <w:rFonts w:asciiTheme="minorHAnsi" w:eastAsiaTheme="minorEastAsia" w:hAnsiTheme="minorHAnsi" w:cstheme="minorBidi"/>
      <w:sz w:val="22"/>
      <w:szCs w:val="22"/>
    </w:rPr>
  </w:style>
  <w:style w:type="character" w:styleId="Strong">
    <w:name w:val="Strong"/>
    <w:qFormat/>
    <w:locked/>
    <w:rsid w:val="009F2052"/>
    <w:rPr>
      <w:b/>
      <w:bCs/>
      <w:iCs/>
      <w:lang w:eastAsia="en-US"/>
    </w:rPr>
  </w:style>
  <w:style w:type="table" w:customStyle="1" w:styleId="Formatvorlage1">
    <w:name w:val="Formatvorlage1"/>
    <w:basedOn w:val="TableNormal"/>
    <w:uiPriority w:val="99"/>
    <w:rsid w:val="00742D63"/>
    <w:tblPr>
      <w:tblInd w:w="0" w:type="dxa"/>
      <w:tblCellMar>
        <w:top w:w="0" w:type="dxa"/>
        <w:left w:w="108" w:type="dxa"/>
        <w:bottom w:w="0" w:type="dxa"/>
        <w:right w:w="108" w:type="dxa"/>
      </w:tblCellMar>
    </w:tblPr>
  </w:style>
  <w:style w:type="character" w:customStyle="1" w:styleId="Heading4Char">
    <w:name w:val="Heading 4 Char"/>
    <w:basedOn w:val="DefaultParagraphFont"/>
    <w:link w:val="Heading40"/>
    <w:semiHidden/>
    <w:rsid w:val="009F2052"/>
    <w:rPr>
      <w:rFonts w:asciiTheme="majorHAnsi" w:eastAsiaTheme="majorEastAsia" w:hAnsiTheme="majorHAnsi" w:cstheme="majorBidi"/>
      <w:b/>
      <w:bCs/>
      <w:i/>
      <w:iCs/>
      <w:color w:val="4F81BD" w:themeColor="accent1"/>
    </w:rPr>
  </w:style>
  <w:style w:type="table" w:customStyle="1" w:styleId="Tablewogrid">
    <w:name w:val="Table w/o grid"/>
    <w:basedOn w:val="TableNormal"/>
    <w:rsid w:val="00DD0F16"/>
    <w:tblPr>
      <w:tblInd w:w="0" w:type="dxa"/>
      <w:tblCellMar>
        <w:top w:w="0" w:type="dxa"/>
        <w:left w:w="108" w:type="dxa"/>
        <w:bottom w:w="0" w:type="dxa"/>
        <w:right w:w="108" w:type="dxa"/>
      </w:tblCellMar>
    </w:tblPr>
  </w:style>
  <w:style w:type="paragraph" w:customStyle="1" w:styleId="CaptionJustified">
    <w:name w:val="Caption Justified"/>
    <w:basedOn w:val="Normal"/>
    <w:autoRedefine/>
    <w:rsid w:val="00DD0F16"/>
    <w:pPr>
      <w:tabs>
        <w:tab w:val="left" w:pos="0"/>
      </w:tabs>
      <w:ind w:left="708"/>
      <w:jc w:val="both"/>
    </w:pPr>
    <w:rPr>
      <w:bCs/>
      <w:lang w:eastAsia="en-US"/>
    </w:rPr>
  </w:style>
  <w:style w:type="paragraph" w:customStyle="1" w:styleId="Caption1">
    <w:name w:val="Caption1"/>
    <w:basedOn w:val="CaptionJustified"/>
    <w:rsid w:val="00DD0F16"/>
  </w:style>
  <w:style w:type="paragraph" w:customStyle="1" w:styleId="StyleCaption1Left0cm">
    <w:name w:val="Style Caption1 + Left:  0 cm"/>
    <w:basedOn w:val="Caption1"/>
    <w:autoRedefine/>
    <w:rsid w:val="00DD0F16"/>
    <w:pPr>
      <w:ind w:left="0"/>
    </w:pPr>
    <w:rPr>
      <w:rFonts w:cs="Times New Roman"/>
    </w:rPr>
  </w:style>
  <w:style w:type="paragraph" w:customStyle="1" w:styleId="StyleCaption1Left0cm1">
    <w:name w:val="Style Caption1 + Left:  0 cm1"/>
    <w:basedOn w:val="Caption1"/>
    <w:autoRedefine/>
    <w:rsid w:val="00DD0F16"/>
    <w:rPr>
      <w:rFonts w:cs="Times New Roman"/>
    </w:rPr>
  </w:style>
  <w:style w:type="paragraph" w:customStyle="1" w:styleId="ZchnZchn1">
    <w:name w:val="Zchn Zchn1"/>
    <w:basedOn w:val="Normal"/>
    <w:rsid w:val="00DD0F16"/>
    <w:pPr>
      <w:spacing w:after="160" w:line="240" w:lineRule="exact"/>
    </w:pPr>
    <w:rPr>
      <w:rFonts w:ascii="Frutiger 45 Light" w:hAnsi="Frutiger 45 Light" w:cs="Times New Roman"/>
      <w:sz w:val="21"/>
      <w:szCs w:val="20"/>
    </w:rPr>
  </w:style>
  <w:style w:type="paragraph" w:styleId="TOC4">
    <w:name w:val="toc 4"/>
    <w:basedOn w:val="Normal"/>
    <w:next w:val="Normal"/>
    <w:autoRedefine/>
    <w:uiPriority w:val="39"/>
    <w:rsid w:val="00DD0F16"/>
    <w:pPr>
      <w:ind w:left="720"/>
    </w:pPr>
    <w:rPr>
      <w:rFonts w:ascii="Times New Roman" w:hAnsi="Times New Roman" w:cs="Times New Roman"/>
      <w:sz w:val="24"/>
      <w:szCs w:val="24"/>
    </w:rPr>
  </w:style>
  <w:style w:type="paragraph" w:styleId="TOC5">
    <w:name w:val="toc 5"/>
    <w:basedOn w:val="Normal"/>
    <w:next w:val="Normal"/>
    <w:autoRedefine/>
    <w:uiPriority w:val="39"/>
    <w:rsid w:val="00DD0F16"/>
    <w:pPr>
      <w:ind w:left="960"/>
    </w:pPr>
    <w:rPr>
      <w:rFonts w:ascii="Times New Roman" w:hAnsi="Times New Roman" w:cs="Times New Roman"/>
      <w:sz w:val="24"/>
      <w:szCs w:val="24"/>
    </w:rPr>
  </w:style>
  <w:style w:type="paragraph" w:styleId="TOC6">
    <w:name w:val="toc 6"/>
    <w:basedOn w:val="Normal"/>
    <w:next w:val="Normal"/>
    <w:autoRedefine/>
    <w:uiPriority w:val="39"/>
    <w:rsid w:val="00DD0F16"/>
    <w:pPr>
      <w:ind w:left="1200"/>
    </w:pPr>
    <w:rPr>
      <w:rFonts w:ascii="Times New Roman" w:hAnsi="Times New Roman" w:cs="Times New Roman"/>
      <w:sz w:val="24"/>
      <w:szCs w:val="24"/>
    </w:rPr>
  </w:style>
  <w:style w:type="paragraph" w:styleId="TOC7">
    <w:name w:val="toc 7"/>
    <w:basedOn w:val="Normal"/>
    <w:next w:val="Normal"/>
    <w:autoRedefine/>
    <w:uiPriority w:val="39"/>
    <w:rsid w:val="00DD0F16"/>
    <w:pPr>
      <w:ind w:left="1440"/>
    </w:pPr>
    <w:rPr>
      <w:rFonts w:ascii="Times New Roman" w:hAnsi="Times New Roman" w:cs="Times New Roman"/>
      <w:sz w:val="24"/>
      <w:szCs w:val="24"/>
    </w:rPr>
  </w:style>
  <w:style w:type="paragraph" w:styleId="TOC8">
    <w:name w:val="toc 8"/>
    <w:basedOn w:val="Normal"/>
    <w:next w:val="Normal"/>
    <w:autoRedefine/>
    <w:uiPriority w:val="39"/>
    <w:rsid w:val="00DD0F16"/>
    <w:pPr>
      <w:ind w:left="1680"/>
    </w:pPr>
    <w:rPr>
      <w:rFonts w:ascii="Times New Roman" w:hAnsi="Times New Roman" w:cs="Times New Roman"/>
      <w:sz w:val="24"/>
      <w:szCs w:val="24"/>
    </w:rPr>
  </w:style>
  <w:style w:type="paragraph" w:styleId="TOC9">
    <w:name w:val="toc 9"/>
    <w:basedOn w:val="Normal"/>
    <w:next w:val="Normal"/>
    <w:autoRedefine/>
    <w:uiPriority w:val="39"/>
    <w:rsid w:val="00D0637F"/>
    <w:pPr>
      <w:ind w:left="1920"/>
    </w:pPr>
    <w:rPr>
      <w:rFonts w:cs="Times New Roman"/>
      <w:szCs w:val="24"/>
    </w:rPr>
  </w:style>
  <w:style w:type="character" w:customStyle="1" w:styleId="DocumentMapChar">
    <w:name w:val="Document Map Char"/>
    <w:basedOn w:val="DefaultParagraphFont"/>
    <w:link w:val="DocumentMap"/>
    <w:rsid w:val="00DD0F16"/>
    <w:rPr>
      <w:rFonts w:ascii="Tahoma" w:hAnsi="Tahoma" w:cs="Tahoma"/>
      <w:shd w:val="clear" w:color="auto" w:fill="000080"/>
    </w:rPr>
  </w:style>
  <w:style w:type="paragraph" w:styleId="Revision">
    <w:name w:val="Revision"/>
    <w:hidden/>
    <w:uiPriority w:val="99"/>
    <w:semiHidden/>
    <w:rsid w:val="00DD0F16"/>
  </w:style>
  <w:style w:type="paragraph" w:customStyle="1" w:styleId="berschrift4">
    <w:name w:val="Überschrift_4"/>
    <w:basedOn w:val="Heading4"/>
    <w:link w:val="berschrift4Zchn"/>
    <w:qFormat/>
    <w:rsid w:val="009F2052"/>
    <w:pPr>
      <w:numPr>
        <w:ilvl w:val="0"/>
        <w:numId w:val="0"/>
      </w:numPr>
      <w:ind w:hanging="709"/>
    </w:pPr>
    <w:rPr>
      <w:szCs w:val="14"/>
    </w:rPr>
  </w:style>
  <w:style w:type="character" w:customStyle="1" w:styleId="Heading2Char">
    <w:name w:val="Heading 2 Char"/>
    <w:basedOn w:val="DefaultParagraphFont"/>
    <w:link w:val="Heading2"/>
    <w:rsid w:val="00A503AB"/>
    <w:rPr>
      <w:bCs/>
      <w:iCs/>
      <w:sz w:val="20"/>
      <w:szCs w:val="22"/>
      <w:lang w:eastAsia="en-US"/>
    </w:rPr>
  </w:style>
  <w:style w:type="character" w:customStyle="1" w:styleId="Heading4Zchn">
    <w:name w:val="Heading4 Zchn"/>
    <w:basedOn w:val="Heading3Char"/>
    <w:link w:val="Heading4"/>
    <w:rsid w:val="00296096"/>
    <w:rPr>
      <w:bCs/>
      <w:iCs/>
      <w:sz w:val="20"/>
      <w:szCs w:val="20"/>
      <w:lang w:val="en-US" w:eastAsia="en-US"/>
    </w:rPr>
  </w:style>
  <w:style w:type="character" w:customStyle="1" w:styleId="berschrift4Zchn">
    <w:name w:val="Überschrift_4 Zchn"/>
    <w:basedOn w:val="Heading4Zchn"/>
    <w:link w:val="berschrift4"/>
    <w:rsid w:val="009F2052"/>
    <w:rPr>
      <w:bCs/>
      <w:iCs/>
      <w:sz w:val="20"/>
      <w:szCs w:val="14"/>
      <w:lang w:val="en-US" w:eastAsia="en-US"/>
    </w:rPr>
  </w:style>
  <w:style w:type="paragraph" w:styleId="Caption">
    <w:name w:val="caption"/>
    <w:basedOn w:val="Normal"/>
    <w:next w:val="Normal"/>
    <w:qFormat/>
    <w:locked/>
    <w:rsid w:val="005525C3"/>
    <w:rPr>
      <w:sz w:val="16"/>
      <w:lang w:eastAsia="en-US"/>
    </w:rPr>
  </w:style>
  <w:style w:type="paragraph" w:styleId="TOCHeading">
    <w:name w:val="TOC Heading"/>
    <w:basedOn w:val="Heading1"/>
    <w:next w:val="Normal"/>
    <w:uiPriority w:val="39"/>
    <w:semiHidden/>
    <w:unhideWhenUsed/>
    <w:qFormat/>
    <w:rsid w:val="004238A7"/>
    <w:pPr>
      <w:keepNext/>
      <w:keepLines/>
      <w:pageBreakBefore w:val="0"/>
      <w:numPr>
        <w:numId w:val="0"/>
      </w:numPr>
      <w:pBdr>
        <w:bottom w:val="none" w:sz="0" w:space="0" w:color="auto"/>
      </w:pBdr>
      <w:spacing w:before="480" w:after="0" w:line="276" w:lineRule="auto"/>
      <w:outlineLvl w:val="9"/>
    </w:pPr>
    <w:rPr>
      <w:rFonts w:asciiTheme="majorHAnsi" w:eastAsiaTheme="majorEastAsia" w:hAnsiTheme="majorHAnsi" w:cstheme="majorBidi"/>
      <w:b/>
      <w:color w:val="365F91" w:themeColor="accent1" w:themeShade="BF"/>
      <w:kern w:val="0"/>
      <w:sz w:val="28"/>
      <w:szCs w:val="28"/>
      <w:lang w:val="de-DE"/>
    </w:rPr>
  </w:style>
  <w:style w:type="character" w:customStyle="1" w:styleId="UnresolvedMention">
    <w:name w:val="Unresolved Mention"/>
    <w:basedOn w:val="DefaultParagraphFont"/>
    <w:uiPriority w:val="99"/>
    <w:semiHidden/>
    <w:unhideWhenUsed/>
    <w:rsid w:val="00894D05"/>
    <w:rPr>
      <w:color w:val="808080"/>
      <w:shd w:val="clear" w:color="auto" w:fill="E6E6E6"/>
    </w:rPr>
  </w:style>
  <w:style w:type="character" w:customStyle="1" w:styleId="HeaderChar">
    <w:name w:val="Header Char"/>
    <w:basedOn w:val="DefaultParagraphFont"/>
    <w:link w:val="Header"/>
    <w:rsid w:val="00894D05"/>
    <w:rPr>
      <w:sz w:val="1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3654294">
      <w:bodyDiv w:val="1"/>
      <w:marLeft w:val="0"/>
      <w:marRight w:val="0"/>
      <w:marTop w:val="0"/>
      <w:marBottom w:val="0"/>
      <w:divBdr>
        <w:top w:val="none" w:sz="0" w:space="0" w:color="auto"/>
        <w:left w:val="none" w:sz="0" w:space="0" w:color="auto"/>
        <w:bottom w:val="none" w:sz="0" w:space="0" w:color="auto"/>
        <w:right w:val="none" w:sz="0" w:space="0" w:color="auto"/>
      </w:divBdr>
      <w:divsChild>
        <w:div w:id="90977968">
          <w:marLeft w:val="0"/>
          <w:marRight w:val="0"/>
          <w:marTop w:val="75"/>
          <w:marBottom w:val="0"/>
          <w:divBdr>
            <w:top w:val="none" w:sz="0" w:space="0" w:color="auto"/>
            <w:left w:val="none" w:sz="0" w:space="0" w:color="auto"/>
            <w:bottom w:val="none" w:sz="0" w:space="0" w:color="auto"/>
            <w:right w:val="none" w:sz="0" w:space="0" w:color="auto"/>
          </w:divBdr>
          <w:divsChild>
            <w:div w:id="1003438108">
              <w:marLeft w:val="0"/>
              <w:marRight w:val="0"/>
              <w:marTop w:val="0"/>
              <w:marBottom w:val="0"/>
              <w:divBdr>
                <w:top w:val="none" w:sz="0" w:space="0" w:color="auto"/>
                <w:left w:val="none" w:sz="0" w:space="0" w:color="auto"/>
                <w:bottom w:val="none" w:sz="0" w:space="0" w:color="auto"/>
                <w:right w:val="none" w:sz="0" w:space="0" w:color="auto"/>
              </w:divBdr>
              <w:divsChild>
                <w:div w:id="84806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40324">
      <w:bodyDiv w:val="1"/>
      <w:marLeft w:val="0"/>
      <w:marRight w:val="0"/>
      <w:marTop w:val="0"/>
      <w:marBottom w:val="0"/>
      <w:divBdr>
        <w:top w:val="none" w:sz="0" w:space="0" w:color="auto"/>
        <w:left w:val="none" w:sz="0" w:space="0" w:color="auto"/>
        <w:bottom w:val="none" w:sz="0" w:space="0" w:color="auto"/>
        <w:right w:val="none" w:sz="0" w:space="0" w:color="auto"/>
      </w:divBdr>
    </w:div>
    <w:div w:id="844367846">
      <w:bodyDiv w:val="1"/>
      <w:marLeft w:val="0"/>
      <w:marRight w:val="0"/>
      <w:marTop w:val="0"/>
      <w:marBottom w:val="0"/>
      <w:divBdr>
        <w:top w:val="none" w:sz="0" w:space="0" w:color="auto"/>
        <w:left w:val="none" w:sz="0" w:space="0" w:color="auto"/>
        <w:bottom w:val="none" w:sz="0" w:space="0" w:color="auto"/>
        <w:right w:val="none" w:sz="0" w:space="0" w:color="auto"/>
      </w:divBdr>
    </w:div>
    <w:div w:id="1015310112">
      <w:bodyDiv w:val="1"/>
      <w:marLeft w:val="0"/>
      <w:marRight w:val="0"/>
      <w:marTop w:val="0"/>
      <w:marBottom w:val="0"/>
      <w:divBdr>
        <w:top w:val="none" w:sz="0" w:space="0" w:color="auto"/>
        <w:left w:val="none" w:sz="0" w:space="0" w:color="auto"/>
        <w:bottom w:val="none" w:sz="0" w:space="0" w:color="auto"/>
        <w:right w:val="none" w:sz="0" w:space="0" w:color="auto"/>
      </w:divBdr>
    </w:div>
    <w:div w:id="1530139291">
      <w:bodyDiv w:val="1"/>
      <w:marLeft w:val="0"/>
      <w:marRight w:val="0"/>
      <w:marTop w:val="0"/>
      <w:marBottom w:val="0"/>
      <w:divBdr>
        <w:top w:val="none" w:sz="0" w:space="0" w:color="auto"/>
        <w:left w:val="none" w:sz="0" w:space="0" w:color="auto"/>
        <w:bottom w:val="none" w:sz="0" w:space="0" w:color="auto"/>
        <w:right w:val="none" w:sz="0" w:space="0" w:color="auto"/>
      </w:divBdr>
    </w:div>
    <w:div w:id="167098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comments" Target="comments.xml"/><Relationship Id="rId63" Type="http://schemas.openxmlformats.org/officeDocument/2006/relationships/image" Target="media/image50.jpe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07" Type="http://schemas.openxmlformats.org/officeDocument/2006/relationships/image" Target="media/image94.jpeg"/><Relationship Id="rId11" Type="http://schemas.openxmlformats.org/officeDocument/2006/relationships/hyperlink" Target="mailto:support@3volutions.ch" TargetMode="External"/><Relationship Id="rId32" Type="http://schemas.openxmlformats.org/officeDocument/2006/relationships/image" Target="media/image21.jpeg"/><Relationship Id="rId53" Type="http://schemas.openxmlformats.org/officeDocument/2006/relationships/image" Target="media/image40.png"/><Relationship Id="rId74" Type="http://schemas.openxmlformats.org/officeDocument/2006/relationships/image" Target="media/image61.jpe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2.jpeg"/><Relationship Id="rId160" Type="http://schemas.openxmlformats.org/officeDocument/2006/relationships/image" Target="media/image147.png"/><Relationship Id="rId22" Type="http://schemas.openxmlformats.org/officeDocument/2006/relationships/image" Target="media/image11.png"/><Relationship Id="rId43" Type="http://schemas.microsoft.com/office/2011/relationships/commentsExtended" Target="commentsExtended.xml"/><Relationship Id="rId64" Type="http://schemas.openxmlformats.org/officeDocument/2006/relationships/image" Target="media/image51.jpe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2" Type="http://schemas.openxmlformats.org/officeDocument/2006/relationships/image" Target="media/image1.jpeg"/><Relationship Id="rId33" Type="http://schemas.openxmlformats.org/officeDocument/2006/relationships/image" Target="media/image22.jpeg"/><Relationship Id="rId108" Type="http://schemas.openxmlformats.org/officeDocument/2006/relationships/image" Target="media/image95.png"/><Relationship Id="rId129" Type="http://schemas.openxmlformats.org/officeDocument/2006/relationships/image" Target="media/image116.jpe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png"/><Relationship Id="rId140" Type="http://schemas.openxmlformats.org/officeDocument/2006/relationships/image" Target="media/image127.jpe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1.jpeg"/><Relationship Id="rId60" Type="http://schemas.openxmlformats.org/officeDocument/2006/relationships/image" Target="media/image47.png"/><Relationship Id="rId65" Type="http://schemas.openxmlformats.org/officeDocument/2006/relationships/image" Target="media/image52.jpe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jpeg"/><Relationship Id="rId135" Type="http://schemas.openxmlformats.org/officeDocument/2006/relationships/image" Target="media/image122.png"/><Relationship Id="rId151" Type="http://schemas.openxmlformats.org/officeDocument/2006/relationships/image" Target="media/image138.jpeg"/><Relationship Id="rId156" Type="http://schemas.openxmlformats.org/officeDocument/2006/relationships/image" Target="media/image143.png"/><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jpeg"/><Relationship Id="rId34" Type="http://schemas.openxmlformats.org/officeDocument/2006/relationships/image" Target="media/image23.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jpeg"/><Relationship Id="rId162" Type="http://schemas.openxmlformats.org/officeDocument/2006/relationships/image" Target="media/image14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2.jpeg"/><Relationship Id="rId66" Type="http://schemas.openxmlformats.org/officeDocument/2006/relationships/image" Target="media/image53.jpe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image" Target="media/image118.jpe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jpe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jpe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jpeg"/><Relationship Id="rId126" Type="http://schemas.openxmlformats.org/officeDocument/2006/relationships/image" Target="media/image113.png"/><Relationship Id="rId147" Type="http://schemas.openxmlformats.org/officeDocument/2006/relationships/image" Target="media/image134.png"/><Relationship Id="rId168"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jpeg"/><Relationship Id="rId142" Type="http://schemas.openxmlformats.org/officeDocument/2006/relationships/image" Target="media/image129.png"/><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jpe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9.png"/><Relationship Id="rId41" Type="http://schemas.openxmlformats.org/officeDocument/2006/relationships/image" Target="media/image30.jpeg"/><Relationship Id="rId62" Type="http://schemas.openxmlformats.org/officeDocument/2006/relationships/image" Target="media/image49.jpeg"/><Relationship Id="rId83" Type="http://schemas.openxmlformats.org/officeDocument/2006/relationships/image" Target="media/image70.png"/><Relationship Id="rId88" Type="http://schemas.openxmlformats.org/officeDocument/2006/relationships/image" Target="media/image75.jpeg"/><Relationship Id="rId111" Type="http://schemas.openxmlformats.org/officeDocument/2006/relationships/image" Target="media/image98.jpeg"/><Relationship Id="rId132" Type="http://schemas.openxmlformats.org/officeDocument/2006/relationships/image" Target="media/image119.jpeg"/><Relationship Id="rId153" Type="http://schemas.openxmlformats.org/officeDocument/2006/relationships/image" Target="media/image14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4.jpeg"/><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20.jpeg"/><Relationship Id="rId52" Type="http://schemas.openxmlformats.org/officeDocument/2006/relationships/image" Target="media/image39.jpeg"/><Relationship Id="rId73" Type="http://schemas.openxmlformats.org/officeDocument/2006/relationships/image" Target="media/image60.jpe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footer" Target="footer1.xml"/><Relationship Id="rId16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media/image34.png"/><Relationship Id="rId68" Type="http://schemas.openxmlformats.org/officeDocument/2006/relationships/image" Target="media/image55.jpe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image" Target="media/image120.jpeg"/><Relationship Id="rId154" Type="http://schemas.openxmlformats.org/officeDocument/2006/relationships/image" Target="media/image141.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5.jpe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jpeg"/><Relationship Id="rId165" Type="http://schemas.openxmlformats.org/officeDocument/2006/relationships/header" Target="header2.xml"/><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jpeg"/><Relationship Id="rId113" Type="http://schemas.openxmlformats.org/officeDocument/2006/relationships/image" Target="media/image100.jpeg"/><Relationship Id="rId134" Type="http://schemas.openxmlformats.org/officeDocument/2006/relationships/image" Target="media/image121.jpeg"/><Relationship Id="rId80" Type="http://schemas.openxmlformats.org/officeDocument/2006/relationships/image" Target="media/image67.png"/><Relationship Id="rId155" Type="http://schemas.openxmlformats.org/officeDocument/2006/relationships/image" Target="media/image142.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6.jpeg"/><Relationship Id="rId103" Type="http://schemas.openxmlformats.org/officeDocument/2006/relationships/image" Target="media/image90.png"/><Relationship Id="rId124" Type="http://schemas.openxmlformats.org/officeDocument/2006/relationships/image" Target="media/image111.png"/></Relationships>
</file>

<file path=word/_rels/header1.xml.rels><?xml version="1.0" encoding="UTF-8" standalone="yes"?>
<Relationships xmlns="http://schemas.openxmlformats.org/package/2006/relationships"><Relationship Id="rId1" Type="http://schemas.openxmlformats.org/officeDocument/2006/relationships/image" Target="media/image150.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Vorlagen\GARAIO_Firmenportrai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B46AD38F9AEAC4CA2DE8AFD75C6219D" ma:contentTypeVersion="13" ma:contentTypeDescription="Create a new document." ma:contentTypeScope="" ma:versionID="5970503170926271980abfcdb6eb084d">
  <xsd:schema xmlns:xsd="http://www.w3.org/2001/XMLSchema" xmlns:xs="http://www.w3.org/2001/XMLSchema" xmlns:p="http://schemas.microsoft.com/office/2006/metadata/properties" xmlns:ns2="b885f306-3b7d-4470-8945-baadd856ec13" xmlns:ns3="d2133a19-d4e3-42f1-8ca4-ab124b9fd40e" targetNamespace="http://schemas.microsoft.com/office/2006/metadata/properties" ma:root="true" ma:fieldsID="38d13622df0ec6c253bb8eb81c7ecb97" ns2:_="" ns3:_="">
    <xsd:import namespace="b885f306-3b7d-4470-8945-baadd856ec13"/>
    <xsd:import namespace="d2133a19-d4e3-42f1-8ca4-ab124b9fd40e"/>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AutoKeyPoints" minOccurs="0"/>
                <xsd:element ref="ns3:MediaServiceKeyPoint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85f306-3b7d-4470-8945-baadd856ec13"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internalName="LastSharedByUser" ma:readOnly="true">
      <xsd:simpleType>
        <xsd:restriction base="dms:Note">
          <xsd:maxLength value="255"/>
        </xsd:restriction>
      </xsd:simpleType>
    </xsd:element>
    <xsd:element name="LastSharedByTime" ma:index="11"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d2133a19-d4e3-42f1-8ca4-ab124b9fd40e" elementFormDefault="qualified">
    <xsd:import namespace="http://schemas.microsoft.com/office/2006/documentManagement/types"/>
    <xsd:import namespace="http://schemas.microsoft.com/office/infopath/2007/PartnerControls"/>
    <xsd:element name="MediaServiceMetadata" ma:index="12" nillable="true" ma:displayName="MediaServiceMetadata" ma:description="" ma:hidden="true" ma:internalName="MediaServiceMetadata" ma:readOnly="true">
      <xsd:simpleType>
        <xsd:restriction base="dms:Note"/>
      </xsd:simpleType>
    </xsd:element>
    <xsd:element name="MediaServiceFastMetadata" ma:index="13" nillable="true" ma:displayName="MediaServiceFastMetadata" ma:description="" ma:hidden="true" ma:internalName="MediaServiceFastMetadata" ma:readOnly="true">
      <xsd:simpleType>
        <xsd:restriction base="dms:Note"/>
      </xsd:simpleType>
    </xsd:element>
    <xsd:element name="MediaServiceDateTaken" ma:index="14" nillable="true" ma:displayName="MediaServiceDateTaken" ma:description="" ma:hidden="true" ma:internalName="MediaServiceDateTaken" ma:readOnly="true">
      <xsd:simpleType>
        <xsd:restriction base="dms:Text"/>
      </xsd:simpleType>
    </xsd:element>
    <xsd:element name="MediaServiceAutoTags" ma:index="15" nillable="true" ma:displayName="MediaServiceAutoTags" ma:description="" ma:internalName="MediaServiceAutoTags"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21E6DF-20AF-4A53-9600-24CD55A22857}">
  <ds:schemaRefs>
    <ds:schemaRef ds:uri="http://schemas.microsoft.com/sharepoint/v3/contenttype/forms"/>
  </ds:schemaRefs>
</ds:datastoreItem>
</file>

<file path=customXml/itemProps2.xml><?xml version="1.0" encoding="utf-8"?>
<ds:datastoreItem xmlns:ds="http://schemas.openxmlformats.org/officeDocument/2006/customXml" ds:itemID="{CEE0D630-665D-4EEE-AF95-99A1E9475AA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D5365E1-E98A-4D70-A6A2-7DDBDCBAEA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85f306-3b7d-4470-8945-baadd856ec13"/>
    <ds:schemaRef ds:uri="d2133a19-d4e3-42f1-8ca4-ab124b9fd4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4F04AF3-AC99-4DA4-84E0-7D662293C3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GARAIO_Firmenportrait.dot</Template>
  <TotalTime>2025</TotalTime>
  <Pages>85</Pages>
  <Words>17944</Words>
  <Characters>102287</Characters>
  <Application>Microsoft Office Word</Application>
  <DocSecurity>0</DocSecurity>
  <Lines>852</Lines>
  <Paragraphs>239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GARAIO Firmenportrait</vt:lpstr>
      <vt:lpstr>GARAIO Firmenportrait</vt:lpstr>
    </vt:vector>
  </TitlesOfParts>
  <Manager>Adrian Rieder</Manager>
  <Company>GARAIOTechnology Lab</Company>
  <LinksUpToDate>false</LinksUpToDate>
  <CharactersWithSpaces>119992</CharactersWithSpaces>
  <SharedDoc>false</SharedDoc>
  <HLinks>
    <vt:vector size="168" baseType="variant">
      <vt:variant>
        <vt:i4>1572914</vt:i4>
      </vt:variant>
      <vt:variant>
        <vt:i4>176</vt:i4>
      </vt:variant>
      <vt:variant>
        <vt:i4>0</vt:i4>
      </vt:variant>
      <vt:variant>
        <vt:i4>5</vt:i4>
      </vt:variant>
      <vt:variant>
        <vt:lpwstr/>
      </vt:variant>
      <vt:variant>
        <vt:lpwstr>_Toc272914354</vt:lpwstr>
      </vt:variant>
      <vt:variant>
        <vt:i4>1572914</vt:i4>
      </vt:variant>
      <vt:variant>
        <vt:i4>170</vt:i4>
      </vt:variant>
      <vt:variant>
        <vt:i4>0</vt:i4>
      </vt:variant>
      <vt:variant>
        <vt:i4>5</vt:i4>
      </vt:variant>
      <vt:variant>
        <vt:lpwstr/>
      </vt:variant>
      <vt:variant>
        <vt:lpwstr>_Toc272914353</vt:lpwstr>
      </vt:variant>
      <vt:variant>
        <vt:i4>1572914</vt:i4>
      </vt:variant>
      <vt:variant>
        <vt:i4>164</vt:i4>
      </vt:variant>
      <vt:variant>
        <vt:i4>0</vt:i4>
      </vt:variant>
      <vt:variant>
        <vt:i4>5</vt:i4>
      </vt:variant>
      <vt:variant>
        <vt:lpwstr/>
      </vt:variant>
      <vt:variant>
        <vt:lpwstr>_Toc272914352</vt:lpwstr>
      </vt:variant>
      <vt:variant>
        <vt:i4>1572914</vt:i4>
      </vt:variant>
      <vt:variant>
        <vt:i4>158</vt:i4>
      </vt:variant>
      <vt:variant>
        <vt:i4>0</vt:i4>
      </vt:variant>
      <vt:variant>
        <vt:i4>5</vt:i4>
      </vt:variant>
      <vt:variant>
        <vt:lpwstr/>
      </vt:variant>
      <vt:variant>
        <vt:lpwstr>_Toc272914351</vt:lpwstr>
      </vt:variant>
      <vt:variant>
        <vt:i4>1572914</vt:i4>
      </vt:variant>
      <vt:variant>
        <vt:i4>149</vt:i4>
      </vt:variant>
      <vt:variant>
        <vt:i4>0</vt:i4>
      </vt:variant>
      <vt:variant>
        <vt:i4>5</vt:i4>
      </vt:variant>
      <vt:variant>
        <vt:lpwstr/>
      </vt:variant>
      <vt:variant>
        <vt:lpwstr>_Toc272914358</vt:lpwstr>
      </vt:variant>
      <vt:variant>
        <vt:i4>8257639</vt:i4>
      </vt:variant>
      <vt:variant>
        <vt:i4>144</vt:i4>
      </vt:variant>
      <vt:variant>
        <vt:i4>0</vt:i4>
      </vt:variant>
      <vt:variant>
        <vt:i4>5</vt:i4>
      </vt:variant>
      <vt:variant>
        <vt:lpwstr>http://www.schaufensterschweiz.ch/</vt:lpwstr>
      </vt:variant>
      <vt:variant>
        <vt:lpwstr/>
      </vt:variant>
      <vt:variant>
        <vt:i4>7012366</vt:i4>
      </vt:variant>
      <vt:variant>
        <vt:i4>141</vt:i4>
      </vt:variant>
      <vt:variant>
        <vt:i4>0</vt:i4>
      </vt:variant>
      <vt:variant>
        <vt:i4>5</vt:i4>
      </vt:variant>
      <vt:variant>
        <vt:lpwstr>mailto:thomas.hadorn@garaio.com</vt:lpwstr>
      </vt:variant>
      <vt:variant>
        <vt:lpwstr/>
      </vt:variant>
      <vt:variant>
        <vt:i4>5242975</vt:i4>
      </vt:variant>
      <vt:variant>
        <vt:i4>138</vt:i4>
      </vt:variant>
      <vt:variant>
        <vt:i4>0</vt:i4>
      </vt:variant>
      <vt:variant>
        <vt:i4>5</vt:i4>
      </vt:variant>
      <vt:variant>
        <vt:lpwstr>http://www.microsoft.com/switzerland/partner/de/default.mspx</vt:lpwstr>
      </vt:variant>
      <vt:variant>
        <vt:lpwstr/>
      </vt:variant>
      <vt:variant>
        <vt:i4>1376306</vt:i4>
      </vt:variant>
      <vt:variant>
        <vt:i4>116</vt:i4>
      </vt:variant>
      <vt:variant>
        <vt:i4>0</vt:i4>
      </vt:variant>
      <vt:variant>
        <vt:i4>5</vt:i4>
      </vt:variant>
      <vt:variant>
        <vt:lpwstr/>
      </vt:variant>
      <vt:variant>
        <vt:lpwstr>_Toc272914385</vt:lpwstr>
      </vt:variant>
      <vt:variant>
        <vt:i4>1376306</vt:i4>
      </vt:variant>
      <vt:variant>
        <vt:i4>110</vt:i4>
      </vt:variant>
      <vt:variant>
        <vt:i4>0</vt:i4>
      </vt:variant>
      <vt:variant>
        <vt:i4>5</vt:i4>
      </vt:variant>
      <vt:variant>
        <vt:lpwstr/>
      </vt:variant>
      <vt:variant>
        <vt:lpwstr>_Toc272914384</vt:lpwstr>
      </vt:variant>
      <vt:variant>
        <vt:i4>1376306</vt:i4>
      </vt:variant>
      <vt:variant>
        <vt:i4>104</vt:i4>
      </vt:variant>
      <vt:variant>
        <vt:i4>0</vt:i4>
      </vt:variant>
      <vt:variant>
        <vt:i4>5</vt:i4>
      </vt:variant>
      <vt:variant>
        <vt:lpwstr/>
      </vt:variant>
      <vt:variant>
        <vt:lpwstr>_Toc272914383</vt:lpwstr>
      </vt:variant>
      <vt:variant>
        <vt:i4>1376306</vt:i4>
      </vt:variant>
      <vt:variant>
        <vt:i4>98</vt:i4>
      </vt:variant>
      <vt:variant>
        <vt:i4>0</vt:i4>
      </vt:variant>
      <vt:variant>
        <vt:i4>5</vt:i4>
      </vt:variant>
      <vt:variant>
        <vt:lpwstr/>
      </vt:variant>
      <vt:variant>
        <vt:lpwstr>_Toc272914382</vt:lpwstr>
      </vt:variant>
      <vt:variant>
        <vt:i4>1376306</vt:i4>
      </vt:variant>
      <vt:variant>
        <vt:i4>92</vt:i4>
      </vt:variant>
      <vt:variant>
        <vt:i4>0</vt:i4>
      </vt:variant>
      <vt:variant>
        <vt:i4>5</vt:i4>
      </vt:variant>
      <vt:variant>
        <vt:lpwstr/>
      </vt:variant>
      <vt:variant>
        <vt:lpwstr>_Toc272914381</vt:lpwstr>
      </vt:variant>
      <vt:variant>
        <vt:i4>1376306</vt:i4>
      </vt:variant>
      <vt:variant>
        <vt:i4>86</vt:i4>
      </vt:variant>
      <vt:variant>
        <vt:i4>0</vt:i4>
      </vt:variant>
      <vt:variant>
        <vt:i4>5</vt:i4>
      </vt:variant>
      <vt:variant>
        <vt:lpwstr/>
      </vt:variant>
      <vt:variant>
        <vt:lpwstr>_Toc272914380</vt:lpwstr>
      </vt:variant>
      <vt:variant>
        <vt:i4>1703986</vt:i4>
      </vt:variant>
      <vt:variant>
        <vt:i4>80</vt:i4>
      </vt:variant>
      <vt:variant>
        <vt:i4>0</vt:i4>
      </vt:variant>
      <vt:variant>
        <vt:i4>5</vt:i4>
      </vt:variant>
      <vt:variant>
        <vt:lpwstr/>
      </vt:variant>
      <vt:variant>
        <vt:lpwstr>_Toc272914379</vt:lpwstr>
      </vt:variant>
      <vt:variant>
        <vt:i4>1703986</vt:i4>
      </vt:variant>
      <vt:variant>
        <vt:i4>74</vt:i4>
      </vt:variant>
      <vt:variant>
        <vt:i4>0</vt:i4>
      </vt:variant>
      <vt:variant>
        <vt:i4>5</vt:i4>
      </vt:variant>
      <vt:variant>
        <vt:lpwstr/>
      </vt:variant>
      <vt:variant>
        <vt:lpwstr>_Toc272914378</vt:lpwstr>
      </vt:variant>
      <vt:variant>
        <vt:i4>1703986</vt:i4>
      </vt:variant>
      <vt:variant>
        <vt:i4>68</vt:i4>
      </vt:variant>
      <vt:variant>
        <vt:i4>0</vt:i4>
      </vt:variant>
      <vt:variant>
        <vt:i4>5</vt:i4>
      </vt:variant>
      <vt:variant>
        <vt:lpwstr/>
      </vt:variant>
      <vt:variant>
        <vt:lpwstr>_Toc272914377</vt:lpwstr>
      </vt:variant>
      <vt:variant>
        <vt:i4>1703986</vt:i4>
      </vt:variant>
      <vt:variant>
        <vt:i4>62</vt:i4>
      </vt:variant>
      <vt:variant>
        <vt:i4>0</vt:i4>
      </vt:variant>
      <vt:variant>
        <vt:i4>5</vt:i4>
      </vt:variant>
      <vt:variant>
        <vt:lpwstr/>
      </vt:variant>
      <vt:variant>
        <vt:lpwstr>_Toc272914376</vt:lpwstr>
      </vt:variant>
      <vt:variant>
        <vt:i4>1703986</vt:i4>
      </vt:variant>
      <vt:variant>
        <vt:i4>56</vt:i4>
      </vt:variant>
      <vt:variant>
        <vt:i4>0</vt:i4>
      </vt:variant>
      <vt:variant>
        <vt:i4>5</vt:i4>
      </vt:variant>
      <vt:variant>
        <vt:lpwstr/>
      </vt:variant>
      <vt:variant>
        <vt:lpwstr>_Toc272914375</vt:lpwstr>
      </vt:variant>
      <vt:variant>
        <vt:i4>1703986</vt:i4>
      </vt:variant>
      <vt:variant>
        <vt:i4>50</vt:i4>
      </vt:variant>
      <vt:variant>
        <vt:i4>0</vt:i4>
      </vt:variant>
      <vt:variant>
        <vt:i4>5</vt:i4>
      </vt:variant>
      <vt:variant>
        <vt:lpwstr/>
      </vt:variant>
      <vt:variant>
        <vt:lpwstr>_Toc272914374</vt:lpwstr>
      </vt:variant>
      <vt:variant>
        <vt:i4>1703986</vt:i4>
      </vt:variant>
      <vt:variant>
        <vt:i4>44</vt:i4>
      </vt:variant>
      <vt:variant>
        <vt:i4>0</vt:i4>
      </vt:variant>
      <vt:variant>
        <vt:i4>5</vt:i4>
      </vt:variant>
      <vt:variant>
        <vt:lpwstr/>
      </vt:variant>
      <vt:variant>
        <vt:lpwstr>_Toc272914373</vt:lpwstr>
      </vt:variant>
      <vt:variant>
        <vt:i4>1703986</vt:i4>
      </vt:variant>
      <vt:variant>
        <vt:i4>38</vt:i4>
      </vt:variant>
      <vt:variant>
        <vt:i4>0</vt:i4>
      </vt:variant>
      <vt:variant>
        <vt:i4>5</vt:i4>
      </vt:variant>
      <vt:variant>
        <vt:lpwstr/>
      </vt:variant>
      <vt:variant>
        <vt:lpwstr>_Toc272914372</vt:lpwstr>
      </vt:variant>
      <vt:variant>
        <vt:i4>1703986</vt:i4>
      </vt:variant>
      <vt:variant>
        <vt:i4>32</vt:i4>
      </vt:variant>
      <vt:variant>
        <vt:i4>0</vt:i4>
      </vt:variant>
      <vt:variant>
        <vt:i4>5</vt:i4>
      </vt:variant>
      <vt:variant>
        <vt:lpwstr/>
      </vt:variant>
      <vt:variant>
        <vt:lpwstr>_Toc272914371</vt:lpwstr>
      </vt:variant>
      <vt:variant>
        <vt:i4>1703986</vt:i4>
      </vt:variant>
      <vt:variant>
        <vt:i4>26</vt:i4>
      </vt:variant>
      <vt:variant>
        <vt:i4>0</vt:i4>
      </vt:variant>
      <vt:variant>
        <vt:i4>5</vt:i4>
      </vt:variant>
      <vt:variant>
        <vt:lpwstr/>
      </vt:variant>
      <vt:variant>
        <vt:lpwstr>_Toc272914370</vt:lpwstr>
      </vt:variant>
      <vt:variant>
        <vt:i4>1769522</vt:i4>
      </vt:variant>
      <vt:variant>
        <vt:i4>20</vt:i4>
      </vt:variant>
      <vt:variant>
        <vt:i4>0</vt:i4>
      </vt:variant>
      <vt:variant>
        <vt:i4>5</vt:i4>
      </vt:variant>
      <vt:variant>
        <vt:lpwstr/>
      </vt:variant>
      <vt:variant>
        <vt:lpwstr>_Toc272914369</vt:lpwstr>
      </vt:variant>
      <vt:variant>
        <vt:i4>1769522</vt:i4>
      </vt:variant>
      <vt:variant>
        <vt:i4>14</vt:i4>
      </vt:variant>
      <vt:variant>
        <vt:i4>0</vt:i4>
      </vt:variant>
      <vt:variant>
        <vt:i4>5</vt:i4>
      </vt:variant>
      <vt:variant>
        <vt:lpwstr/>
      </vt:variant>
      <vt:variant>
        <vt:lpwstr>_Toc272914368</vt:lpwstr>
      </vt:variant>
      <vt:variant>
        <vt:i4>1769522</vt:i4>
      </vt:variant>
      <vt:variant>
        <vt:i4>8</vt:i4>
      </vt:variant>
      <vt:variant>
        <vt:i4>0</vt:i4>
      </vt:variant>
      <vt:variant>
        <vt:i4>5</vt:i4>
      </vt:variant>
      <vt:variant>
        <vt:lpwstr/>
      </vt:variant>
      <vt:variant>
        <vt:lpwstr>_Toc272914367</vt:lpwstr>
      </vt:variant>
      <vt:variant>
        <vt:i4>3735599</vt:i4>
      </vt:variant>
      <vt:variant>
        <vt:i4>-1</vt:i4>
      </vt:variant>
      <vt:variant>
        <vt:i4>1028</vt:i4>
      </vt:variant>
      <vt:variant>
        <vt:i4>1</vt:i4>
      </vt:variant>
      <vt:variant>
        <vt:lpwstr>http://www.garaio.com/de/PublishingImages/web_man_4.jpg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GARAIO Firmenportrait</dc:title>
  <dc:subject>Firmenportrait</dc:subject>
  <dc:creator>Fabienne Brügger</dc:creator>
  <cp:keywords>Firmenportrait, GARAIO</cp:keywords>
  <cp:lastModifiedBy>asus</cp:lastModifiedBy>
  <cp:revision>8</cp:revision>
  <cp:lastPrinted>2012-11-05T13:50:00Z</cp:lastPrinted>
  <dcterms:created xsi:type="dcterms:W3CDTF">2018-01-10T14:59:00Z</dcterms:created>
  <dcterms:modified xsi:type="dcterms:W3CDTF">2020-08-10T19:12:00Z</dcterms:modified>
  <cp:contentStatus>Released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0x010100FB46AD38F9AEAC4CA2DE8AFD75C6219D</vt:lpwstr>
  </property>
</Properties>
</file>